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7"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80" w:firstRow="0" w:lastRow="0" w:firstColumn="1" w:lastColumn="0" w:noHBand="0" w:noVBand="0"/>
      </w:tblPr>
      <w:tblGrid>
        <w:gridCol w:w="2103"/>
        <w:gridCol w:w="7664"/>
      </w:tblGrid>
      <w:tr w:rsidR="00C16663">
        <w:tc>
          <w:tcPr>
            <w:tcW w:w="2103" w:type="dxa"/>
            <w:tcBorders>
              <w:top w:val="double" w:sz="6" w:space="0" w:color="000000"/>
              <w:bottom w:val="single" w:sz="6" w:space="0" w:color="000000"/>
              <w:right w:val="single" w:sz="18" w:space="0" w:color="auto"/>
            </w:tcBorders>
            <w:shd w:val="clear" w:color="auto" w:fill="CCFFFF"/>
          </w:tcPr>
          <w:p w:rsidR="00C16663" w:rsidRDefault="00083972">
            <w:pPr>
              <w:pStyle w:val="Hlavicka"/>
            </w:pPr>
            <w:r>
              <w:rPr>
                <w:b/>
              </w:rPr>
              <w:t>Autor</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Titul</w:t>
            </w:r>
          </w:p>
        </w:tc>
        <w:tc>
          <w:tcPr>
            <w:tcW w:w="7664" w:type="dxa"/>
            <w:tcBorders>
              <w:left w:val="single" w:sz="18" w:space="0" w:color="auto"/>
            </w:tcBorders>
          </w:tcPr>
          <w:p w:rsidR="00C16663" w:rsidRDefault="00083972">
            <w:pPr>
              <w:pStyle w:val="Hlavicka"/>
            </w:pPr>
            <w:r>
              <w:t>[Knihy lékařské]</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Datace pramene</w:t>
            </w:r>
          </w:p>
        </w:tc>
        <w:tc>
          <w:tcPr>
            <w:tcW w:w="7664" w:type="dxa"/>
            <w:tcBorders>
              <w:left w:val="single" w:sz="18" w:space="0" w:color="auto"/>
            </w:tcBorders>
          </w:tcPr>
          <w:p w:rsidR="00C16663" w:rsidRDefault="00083972">
            <w:pPr>
              <w:pStyle w:val="Hlavicka"/>
            </w:pPr>
            <w:r>
              <w:t>1502–1503</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Tiskař</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Místo</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single" w:sz="6" w:space="0" w:color="000000"/>
              <w:bottom w:val="single" w:sz="6" w:space="0" w:color="000000"/>
            </w:tcBorders>
            <w:shd w:val="clear" w:color="auto" w:fill="FF6600"/>
          </w:tcPr>
          <w:p w:rsidR="00C16663" w:rsidRDefault="00083972">
            <w:pPr>
              <w:pStyle w:val="Hlavicka"/>
              <w:jc w:val="center"/>
            </w:pPr>
            <w:r>
              <w:rPr>
                <w:b/>
              </w:rPr>
              <w:t>Předloha přepisu</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Typ</w:t>
            </w:r>
          </w:p>
        </w:tc>
        <w:tc>
          <w:tcPr>
            <w:tcW w:w="7664" w:type="dxa"/>
            <w:tcBorders>
              <w:left w:val="single" w:sz="18" w:space="0" w:color="auto"/>
            </w:tcBorders>
          </w:tcPr>
          <w:p w:rsidR="00C16663" w:rsidRDefault="00083972">
            <w:pPr>
              <w:pStyle w:val="Hlavicka"/>
            </w:pPr>
            <w:r>
              <w:t>rukopis</w:t>
            </w:r>
          </w:p>
        </w:tc>
      </w:tr>
      <w:tr w:rsidR="00C16663">
        <w:tc>
          <w:tcPr>
            <w:tcW w:w="2103" w:type="dxa"/>
            <w:tcBorders>
              <w:top w:val="single" w:sz="6" w:space="0" w:color="000000"/>
              <w:bottom w:val="single" w:sz="6" w:space="0" w:color="000000"/>
              <w:right w:val="nil"/>
            </w:tcBorders>
            <w:shd w:val="clear" w:color="auto" w:fill="99CC00"/>
          </w:tcPr>
          <w:p w:rsidR="00C16663" w:rsidRDefault="00083972">
            <w:pPr>
              <w:pStyle w:val="Hlavicka"/>
            </w:pPr>
            <w:r>
              <w:rPr>
                <w:b/>
              </w:rPr>
              <w:t>Uložení rkp/tisku</w:t>
            </w:r>
          </w:p>
        </w:tc>
        <w:tc>
          <w:tcPr>
            <w:tcW w:w="7664" w:type="dxa"/>
            <w:tcBorders>
              <w:left w:val="nil"/>
            </w:tcBorders>
            <w:shd w:val="clear" w:color="auto" w:fill="99CC00"/>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Země</w:t>
            </w:r>
          </w:p>
        </w:tc>
        <w:tc>
          <w:tcPr>
            <w:tcW w:w="7664" w:type="dxa"/>
            <w:tcBorders>
              <w:left w:val="single" w:sz="18" w:space="0" w:color="auto"/>
            </w:tcBorders>
          </w:tcPr>
          <w:p w:rsidR="00C16663" w:rsidRDefault="00083972">
            <w:pPr>
              <w:pStyle w:val="Hlavicka"/>
            </w:pPr>
            <w:r>
              <w:t>Česko</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Město</w:t>
            </w:r>
          </w:p>
        </w:tc>
        <w:tc>
          <w:tcPr>
            <w:tcW w:w="7664" w:type="dxa"/>
            <w:tcBorders>
              <w:left w:val="single" w:sz="18" w:space="0" w:color="auto"/>
            </w:tcBorders>
          </w:tcPr>
          <w:p w:rsidR="00C16663" w:rsidRDefault="00083972">
            <w:pPr>
              <w:pStyle w:val="Hlavicka"/>
            </w:pPr>
            <w:r>
              <w:t>Brno</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Instituce</w:t>
            </w:r>
          </w:p>
        </w:tc>
        <w:tc>
          <w:tcPr>
            <w:tcW w:w="7664" w:type="dxa"/>
            <w:tcBorders>
              <w:left w:val="single" w:sz="18" w:space="0" w:color="auto"/>
            </w:tcBorders>
          </w:tcPr>
          <w:p w:rsidR="00C16663" w:rsidRDefault="00083972">
            <w:pPr>
              <w:pStyle w:val="Hlavicka"/>
            </w:pPr>
            <w:r>
              <w:t>Moravská zemská knihovna</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Signatura</w:t>
            </w:r>
          </w:p>
        </w:tc>
        <w:tc>
          <w:tcPr>
            <w:tcW w:w="7664" w:type="dxa"/>
            <w:tcBorders>
              <w:left w:val="single" w:sz="18" w:space="0" w:color="auto"/>
            </w:tcBorders>
          </w:tcPr>
          <w:p w:rsidR="00C16663" w:rsidRDefault="00083972">
            <w:pPr>
              <w:pStyle w:val="Hlavicka"/>
            </w:pPr>
            <w:r>
              <w:t>Rkp 156</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Foliace/paginace</w:t>
            </w:r>
          </w:p>
        </w:tc>
        <w:tc>
          <w:tcPr>
            <w:tcW w:w="7664" w:type="dxa"/>
            <w:tcBorders>
              <w:left w:val="single" w:sz="18" w:space="0" w:color="auto"/>
            </w:tcBorders>
          </w:tcPr>
          <w:p w:rsidR="00C16663" w:rsidRDefault="00083972">
            <w:pPr>
              <w:pStyle w:val="Hlavicka"/>
            </w:pPr>
            <w:smartTag w:uri="urn:schemas-microsoft-com:office:smarttags" w:element="time">
              <w:smartTagPr>
                <w:attr w:name="ProductID" w:val="168 f"/>
              </w:smartTagPr>
              <w:r>
                <w:t>168 f</w:t>
              </w:r>
            </w:smartTag>
            <w:r>
              <w:t>.</w:t>
            </w:r>
          </w:p>
        </w:tc>
      </w:tr>
      <w:tr w:rsidR="00C16663">
        <w:tc>
          <w:tcPr>
            <w:tcW w:w="9767" w:type="dxa"/>
            <w:gridSpan w:val="2"/>
            <w:tcBorders>
              <w:top w:val="single" w:sz="6" w:space="0" w:color="000000"/>
              <w:bottom w:val="single" w:sz="6" w:space="0" w:color="000000"/>
            </w:tcBorders>
            <w:shd w:val="clear" w:color="auto" w:fill="99CC00"/>
          </w:tcPr>
          <w:p w:rsidR="00C16663" w:rsidRDefault="00083972">
            <w:pPr>
              <w:pStyle w:val="Hlavicka"/>
            </w:pPr>
            <w:r>
              <w:rPr>
                <w:b/>
              </w:rPr>
              <w:t>Edice</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Titul</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Místo vydání</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Rok vydání</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Strany</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single" w:sz="6" w:space="0" w:color="000000"/>
              <w:bottom w:val="single" w:sz="6" w:space="0" w:color="000000"/>
            </w:tcBorders>
            <w:shd w:val="clear" w:color="auto" w:fill="FF6600"/>
          </w:tcPr>
          <w:p w:rsidR="00C16663" w:rsidRDefault="00083972">
            <w:pPr>
              <w:pStyle w:val="Hlavicka"/>
              <w:jc w:val="center"/>
            </w:pPr>
            <w:r>
              <w:rPr>
                <w:b/>
              </w:rPr>
              <w:t>Přepis</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(1)</w:t>
            </w:r>
          </w:p>
        </w:tc>
        <w:tc>
          <w:tcPr>
            <w:tcW w:w="7664" w:type="dxa"/>
            <w:tcBorders>
              <w:left w:val="single" w:sz="18" w:space="0" w:color="auto"/>
            </w:tcBorders>
          </w:tcPr>
          <w:p w:rsidR="00C16663" w:rsidRDefault="00083972">
            <w:pPr>
              <w:pStyle w:val="Hlavicka"/>
            </w:pPr>
            <w:r>
              <w:t>Černá, Alena M.</w:t>
            </w: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(2)</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single" w:sz="6" w:space="0" w:color="000000"/>
              <w:right w:val="single" w:sz="18" w:space="0" w:color="auto"/>
            </w:tcBorders>
            <w:shd w:val="clear" w:color="auto" w:fill="CCFFFF"/>
          </w:tcPr>
          <w:p w:rsidR="00C16663" w:rsidRDefault="00083972">
            <w:pPr>
              <w:pStyle w:val="Hlavicka"/>
            </w:pPr>
            <w:r>
              <w:rPr>
                <w:b/>
              </w:rPr>
              <w:t>Editor (3)</w:t>
            </w:r>
          </w:p>
        </w:tc>
        <w:tc>
          <w:tcPr>
            <w:tcW w:w="7664" w:type="dxa"/>
            <w:tcBorders>
              <w:left w:val="single" w:sz="18" w:space="0" w:color="auto"/>
            </w:tcBorders>
          </w:tcPr>
          <w:p w:rsidR="00C16663" w:rsidRDefault="00C16663">
            <w:pPr>
              <w:pStyle w:val="Hlavicka"/>
            </w:pPr>
          </w:p>
        </w:tc>
      </w:tr>
      <w:tr w:rsidR="00C16663">
        <w:tc>
          <w:tcPr>
            <w:tcW w:w="2103" w:type="dxa"/>
            <w:tcBorders>
              <w:top w:val="single" w:sz="6" w:space="0" w:color="000000"/>
              <w:bottom w:val="double" w:sz="6" w:space="0" w:color="000000"/>
              <w:right w:val="single" w:sz="18" w:space="0" w:color="auto"/>
            </w:tcBorders>
            <w:shd w:val="clear" w:color="auto" w:fill="CCFFFF"/>
          </w:tcPr>
          <w:p w:rsidR="00C16663" w:rsidRDefault="00083972">
            <w:pPr>
              <w:pStyle w:val="Hlavicka"/>
            </w:pPr>
            <w:r>
              <w:rPr>
                <w:b/>
              </w:rPr>
              <w:t>Editor (4)</w:t>
            </w:r>
          </w:p>
        </w:tc>
        <w:tc>
          <w:tcPr>
            <w:tcW w:w="7664" w:type="dxa"/>
            <w:tcBorders>
              <w:left w:val="single" w:sz="18" w:space="0" w:color="auto"/>
            </w:tcBorders>
          </w:tcPr>
          <w:p w:rsidR="00C16663" w:rsidRDefault="00C16663">
            <w:pPr>
              <w:pStyle w:val="Hlavicka"/>
            </w:pPr>
          </w:p>
        </w:tc>
      </w:tr>
      <w:tr w:rsidR="00C16663">
        <w:tc>
          <w:tcPr>
            <w:tcW w:w="9767" w:type="dxa"/>
            <w:gridSpan w:val="2"/>
            <w:tcBorders>
              <w:top w:val="double" w:sz="6" w:space="0" w:color="000000"/>
              <w:bottom w:val="single" w:sz="6" w:space="0" w:color="000000"/>
            </w:tcBorders>
            <w:shd w:val="clear" w:color="auto" w:fill="FF6600"/>
          </w:tcPr>
          <w:p w:rsidR="00C16663" w:rsidRDefault="00083972">
            <w:pPr>
              <w:pStyle w:val="Hlavicka"/>
              <w:jc w:val="center"/>
            </w:pPr>
            <w:r>
              <w:rPr>
                <w:b/>
              </w:rPr>
              <w:t>Poznámky</w:t>
            </w:r>
          </w:p>
        </w:tc>
      </w:tr>
      <w:tr w:rsidR="00C16663">
        <w:tc>
          <w:tcPr>
            <w:tcW w:w="9767" w:type="dxa"/>
            <w:gridSpan w:val="2"/>
            <w:tcBorders>
              <w:top w:val="single" w:sz="6" w:space="0" w:color="000000"/>
              <w:bottom w:val="double" w:sz="6" w:space="0" w:color="000000"/>
            </w:tcBorders>
          </w:tcPr>
          <w:p w:rsidR="00C16663" w:rsidRDefault="00083972">
            <w:pPr>
              <w:pStyle w:val="Hlavicka"/>
            </w:pPr>
            <w:r>
              <w:rPr>
                <w:rStyle w:val="internipoznamka"/>
              </w:rPr>
              <w:t>Nepřepisováno dobové značení stran, které je v záhlaví stránek. Přepisováno „koňský“, „vypiti“, „chrkati krví“, „pí horce, teple“, „po třikrát“, „p</w:t>
            </w:r>
            <w:r w:rsidR="004E3303">
              <w:rPr>
                <w:rStyle w:val="internipoznamka"/>
              </w:rPr>
              <w:t>a</w:t>
            </w:r>
            <w:r>
              <w:rPr>
                <w:rStyle w:val="internipoznamka"/>
              </w:rPr>
              <w:t>liž“, „nalí“, „napoly“, „galgan“, „téj“, „peltram“, „nech, ať“, „peci“, „hlizám“, „žilám“, „neštovicém“, „béřeš“, „obvěži“, „citvar“, „zmýti“, „rovnú měrú“ – inst., „pěhy“</w:t>
            </w:r>
          </w:p>
          <w:p w:rsidR="00C16663" w:rsidRDefault="00083972">
            <w:pPr>
              <w:pStyle w:val="Hlavicka"/>
            </w:pPr>
            <w:r>
              <w:rPr>
                <w:rStyle w:val="internipoznamka"/>
              </w:rPr>
              <w:t>Obsahuje navíc (oproti KNM I F 11) magické návody k léčení.</w:t>
            </w:r>
          </w:p>
          <w:p w:rsidR="00C16663" w:rsidRDefault="00083972">
            <w:pPr>
              <w:pStyle w:val="Hlavicka"/>
            </w:pPr>
            <w:r>
              <w:rPr>
                <w:rStyle w:val="internipoznamka"/>
              </w:rPr>
              <w:t>Text půjde do MNS i StB.</w:t>
            </w:r>
          </w:p>
          <w:p w:rsidR="00C16663" w:rsidRDefault="00083972">
            <w:pPr>
              <w:pStyle w:val="Hlavicka"/>
            </w:pPr>
            <w:r>
              <w:t>Variantní text je zachován v rukopise Knihovny Národního muzea v Praze, sign. I F 11 (LékJádroD).</w:t>
            </w:r>
          </w:p>
          <w:p w:rsidR="00C16663" w:rsidRDefault="00083972">
            <w:pPr>
              <w:pStyle w:val="Hlavicka"/>
            </w:pPr>
            <w:r>
              <w:t>Zavádím zkratku LékJádroBrn.</w:t>
            </w:r>
          </w:p>
        </w:tc>
      </w:tr>
    </w:tbl>
    <w:p w:rsidR="00C16663" w:rsidRDefault="00C16663">
      <w:pPr>
        <w:pStyle w:val="Hlavicka"/>
      </w:pPr>
    </w:p>
    <w:p w:rsidR="00C16663" w:rsidRDefault="00083972">
      <w:r>
        <w:rPr>
          <w:rStyle w:val="foliace"/>
        </w:rPr>
        <w:lastRenderedPageBreak/>
        <w:t>1r</w:t>
      </w:r>
      <w:r>
        <w:rPr>
          <w:rStyle w:val="poznamka"/>
        </w:rPr>
        <w:t xml:space="preserve">chybějící listy, počáteční folia jsou poškozena. Na některých místech je uvedeno různočtení z rukopisu Knihovny Národního muzea v Praze (KNM), sign. I F 11 </w:t>
      </w:r>
      <w:r>
        <w:rPr>
          <w:rStyle w:val="doplnenytext"/>
        </w:rPr>
        <w:t xml:space="preserve">… </w:t>
      </w:r>
      <w:r>
        <w:rPr>
          <w:rStyle w:val="Text"/>
        </w:rPr>
        <w:t xml:space="preserve">s tiem polejem a daj mu jiesti </w:t>
      </w:r>
      <w:r>
        <w:rPr>
          <w:rStyle w:val="doplnenytext"/>
        </w:rPr>
        <w:t xml:space="preserve">… </w:t>
      </w:r>
      <w:r>
        <w:rPr>
          <w:rStyle w:val="poznamka"/>
        </w:rPr>
        <w:t xml:space="preserve">nečitelný a chybějící text </w:t>
      </w:r>
      <w:r>
        <w:rPr>
          <w:rStyle w:val="Text"/>
        </w:rPr>
        <w:t>k rozumu a k zdraví.</w:t>
      </w:r>
    </w:p>
    <w:p w:rsidR="00C16663" w:rsidRDefault="00083972">
      <w:pPr>
        <w:pStyle w:val="Podnadpis"/>
      </w:pPr>
      <w:r>
        <w:rPr>
          <w:rStyle w:val="Text"/>
        </w:rPr>
        <w:t>Opět k témuž jinak</w:t>
      </w:r>
    </w:p>
    <w:p w:rsidR="00C16663" w:rsidRDefault="00083972">
      <w:r>
        <w:rPr>
          <w:rStyle w:val="Text"/>
        </w:rPr>
        <w:t xml:space="preserve">Vezmi chléb horký žitný, zlom a oblož </w:t>
      </w:r>
      <w:r>
        <w:rPr>
          <w:rStyle w:val="doplnenytext"/>
        </w:rPr>
        <w:t xml:space="preserve">… </w:t>
      </w:r>
      <w:r>
        <w:rPr>
          <w:rStyle w:val="poznamka"/>
        </w:rPr>
        <w:t xml:space="preserve">nečitelný a chybějící text </w:t>
      </w:r>
      <w:r>
        <w:rPr>
          <w:rStyle w:val="Text"/>
        </w:rPr>
        <w:t xml:space="preserve">hlavy všady, i židoviny a potom </w:t>
      </w:r>
      <w:r>
        <w:rPr>
          <w:rStyle w:val="doplnenytext"/>
        </w:rPr>
        <w:t xml:space="preserve">… </w:t>
      </w:r>
      <w:r>
        <w:rPr>
          <w:rStyle w:val="poznamka"/>
        </w:rPr>
        <w:t xml:space="preserve">nečitelný a chybějící text </w:t>
      </w:r>
      <w:r>
        <w:rPr>
          <w:rStyle w:val="Text"/>
        </w:rPr>
        <w:t xml:space="preserve">lehnúti. A to učiň dvakrát </w:t>
      </w:r>
      <w:r>
        <w:rPr>
          <w:rStyle w:val="doplnenytext"/>
        </w:rPr>
        <w:t xml:space="preserve">… </w:t>
      </w:r>
      <w:r>
        <w:rPr>
          <w:rStyle w:val="poznamka"/>
        </w:rPr>
        <w:t>nečitelný a chybějící text</w:t>
      </w:r>
    </w:p>
    <w:p w:rsidR="00C16663" w:rsidRDefault="00083972">
      <w:pPr>
        <w:pStyle w:val="Podnadpis"/>
      </w:pPr>
      <w:r>
        <w:rPr>
          <w:rStyle w:val="Text"/>
        </w:rPr>
        <w:t>Komu mozk zschne v hlavě</w:t>
      </w:r>
    </w:p>
    <w:p w:rsidR="00C16663" w:rsidRDefault="00083972">
      <w:r>
        <w:rPr>
          <w:rStyle w:val="Text"/>
        </w:rPr>
        <w:t xml:space="preserve">Vezmi hrnec a zvrtaj dierky v </w:t>
      </w:r>
      <w:r>
        <w:rPr>
          <w:rStyle w:val="doplnenytext"/>
        </w:rPr>
        <w:t xml:space="preserve">… </w:t>
      </w:r>
      <w:r>
        <w:rPr>
          <w:rStyle w:val="poznamka"/>
        </w:rPr>
        <w:t xml:space="preserve">nečitelný a chybějící text </w:t>
      </w:r>
      <w:r>
        <w:rPr>
          <w:rStyle w:val="Text"/>
        </w:rPr>
        <w:t xml:space="preserve">múky z jarého žita </w:t>
      </w:r>
      <w:r>
        <w:rPr>
          <w:rStyle w:val="poznamka"/>
        </w:rPr>
        <w:t xml:space="preserve">nečitelný a chybějící text </w:t>
      </w:r>
      <w:r>
        <w:rPr>
          <w:rStyle w:val="Text"/>
        </w:rPr>
        <w:t xml:space="preserve">dobře a vstav po dvakrát </w:t>
      </w:r>
      <w:r>
        <w:rPr>
          <w:rStyle w:val="doplnenytext"/>
        </w:rPr>
        <w:t xml:space="preserve">… </w:t>
      </w:r>
      <w:r>
        <w:rPr>
          <w:rStyle w:val="poznamka"/>
        </w:rPr>
        <w:t xml:space="preserve">nečitelný a chybějící text </w:t>
      </w:r>
      <w:r>
        <w:rPr>
          <w:rStyle w:val="Text"/>
        </w:rPr>
        <w:t xml:space="preserve">A potom tu múku vař </w:t>
      </w:r>
      <w:r>
        <w:rPr>
          <w:rStyle w:val="doplnenytext"/>
        </w:rPr>
        <w:t xml:space="preserve">… </w:t>
      </w:r>
      <w:r>
        <w:rPr>
          <w:rStyle w:val="poznamka"/>
        </w:rPr>
        <w:t xml:space="preserve">nečitelný a chybějící text </w:t>
      </w:r>
      <w:r>
        <w:rPr>
          <w:rStyle w:val="Text"/>
        </w:rPr>
        <w:t>do téhodne po málu.</w:t>
      </w:r>
    </w:p>
    <w:p w:rsidR="00C16663" w:rsidRDefault="00083972">
      <w:pPr>
        <w:pStyle w:val="Podnadpis"/>
      </w:pPr>
      <w:r>
        <w:rPr>
          <w:rStyle w:val="Text"/>
        </w:rPr>
        <w:t xml:space="preserve">Komuž mozk zschne, že hlava </w:t>
      </w:r>
      <w:r>
        <w:rPr>
          <w:rStyle w:val="doplnenytext"/>
        </w:rPr>
        <w:t xml:space="preserve">… </w:t>
      </w:r>
      <w:r>
        <w:rPr>
          <w:rStyle w:val="poznamka"/>
        </w:rPr>
        <w:t>nečitelný a chybějící text</w:t>
      </w:r>
    </w:p>
    <w:p w:rsidR="00C16663" w:rsidRDefault="00083972">
      <w:r>
        <w:rPr>
          <w:rStyle w:val="Text"/>
        </w:rPr>
        <w:t xml:space="preserve">Pomni a měj toto naučenie, vezma </w:t>
      </w:r>
      <w:r>
        <w:rPr>
          <w:rStyle w:val="doplnenytext"/>
        </w:rPr>
        <w:t xml:space="preserve">… </w:t>
      </w:r>
      <w:r>
        <w:rPr>
          <w:rStyle w:val="poznamka"/>
        </w:rPr>
        <w:t xml:space="preserve">nečitelný a chybějící text </w:t>
      </w:r>
      <w:r>
        <w:rPr>
          <w:rStyle w:val="Text"/>
        </w:rPr>
        <w:t xml:space="preserve">múky, vespi v nový hrnec </w:t>
      </w:r>
      <w:r>
        <w:rPr>
          <w:rStyle w:val="doplnenytext"/>
        </w:rPr>
        <w:t xml:space="preserve">… </w:t>
      </w:r>
      <w:r>
        <w:rPr>
          <w:rStyle w:val="poznamka"/>
        </w:rPr>
        <w:t xml:space="preserve">nečitelný a chybějící text </w:t>
      </w:r>
      <w:r>
        <w:rPr>
          <w:rStyle w:val="Text"/>
        </w:rPr>
        <w:t xml:space="preserve">v pec, když chléb pekú </w:t>
      </w:r>
      <w:r>
        <w:rPr>
          <w:rStyle w:val="doplnenytext"/>
        </w:rPr>
        <w:t xml:space="preserve">… </w:t>
      </w:r>
      <w:r>
        <w:rPr>
          <w:rStyle w:val="poznamka"/>
        </w:rPr>
        <w:t xml:space="preserve">nečitelný a chybějící text </w:t>
      </w:r>
      <w:r>
        <w:rPr>
          <w:rStyle w:val="Text"/>
        </w:rPr>
        <w:t xml:space="preserve">zbeřiž na lžičku tu múku, peka </w:t>
      </w:r>
      <w:r>
        <w:rPr>
          <w:rStyle w:val="doplnenytext"/>
        </w:rPr>
        <w:t xml:space="preserve">… </w:t>
      </w:r>
      <w:r>
        <w:rPr>
          <w:rStyle w:val="poznamka"/>
        </w:rPr>
        <w:t xml:space="preserve">nečitelný a chybějící text </w:t>
      </w:r>
      <w:r>
        <w:rPr>
          <w:rStyle w:val="Text"/>
        </w:rPr>
        <w:t xml:space="preserve">a s kmínem </w:t>
      </w:r>
      <w:r>
        <w:rPr>
          <w:rStyle w:val="emendace"/>
        </w:rPr>
        <w:t xml:space="preserve">kmínem </w:t>
      </w:r>
      <w:r>
        <w:rPr>
          <w:rStyle w:val="pramen"/>
        </w:rPr>
        <w:t xml:space="preserve">kmijenem </w:t>
      </w:r>
      <w:r>
        <w:rPr>
          <w:rStyle w:val="Text"/>
        </w:rPr>
        <w:t xml:space="preserve">lučným a </w:t>
      </w:r>
      <w:r>
        <w:rPr>
          <w:rStyle w:val="doplnenytext"/>
        </w:rPr>
        <w:t xml:space="preserve">… </w:t>
      </w:r>
      <w:r>
        <w:rPr>
          <w:rStyle w:val="poznamka"/>
        </w:rPr>
        <w:t xml:space="preserve">nečitelný a chybějící text </w:t>
      </w:r>
      <w:r>
        <w:rPr>
          <w:rStyle w:val="Text"/>
        </w:rPr>
        <w:t xml:space="preserve">ořechy, rozetra to v </w:t>
      </w:r>
      <w:r>
        <w:rPr>
          <w:rStyle w:val="doplnenytext"/>
        </w:rPr>
        <w:t xml:space="preserve">… </w:t>
      </w:r>
      <w:r>
        <w:rPr>
          <w:rStyle w:val="poznamka"/>
        </w:rPr>
        <w:t xml:space="preserve">nečitelný a chybějící text </w:t>
      </w:r>
      <w:r>
        <w:rPr>
          <w:rStyle w:val="Text"/>
        </w:rPr>
        <w:t xml:space="preserve">múkú. A potom beřiž … </w:t>
      </w:r>
      <w:r>
        <w:rPr>
          <w:rStyle w:val="poznamka"/>
        </w:rPr>
        <w:t xml:space="preserve">nečitelný a chybějící text </w:t>
      </w:r>
      <w:r>
        <w:rPr>
          <w:rStyle w:val="Text"/>
        </w:rPr>
        <w:t xml:space="preserve">a učiň sobě </w:t>
      </w:r>
      <w:r>
        <w:rPr>
          <w:rStyle w:val="doplnenytext"/>
        </w:rPr>
        <w:t xml:space="preserve">… </w:t>
      </w:r>
      <w:r>
        <w:rPr>
          <w:rStyle w:val="poznamka"/>
        </w:rPr>
        <w:t xml:space="preserve">nečitelný a chybějící text </w:t>
      </w:r>
      <w:r>
        <w:rPr>
          <w:rStyle w:val="Text"/>
        </w:rPr>
        <w:t xml:space="preserve">polež </w:t>
      </w:r>
      <w:r>
        <w:rPr>
          <w:rStyle w:val="doplnenytext"/>
        </w:rPr>
        <w:t xml:space="preserve">… </w:t>
      </w:r>
      <w:r>
        <w:rPr>
          <w:rStyle w:val="poznamka"/>
        </w:rPr>
        <w:t xml:space="preserve">nečitelný a chybějící text </w:t>
      </w:r>
      <w:r>
        <w:rPr>
          <w:rStyle w:val="Text"/>
        </w:rPr>
        <w:t xml:space="preserve">semenec </w:t>
      </w:r>
      <w:r>
        <w:rPr>
          <w:rStyle w:val="doplnenytext"/>
        </w:rPr>
        <w:t xml:space="preserve">… </w:t>
      </w:r>
      <w:r>
        <w:rPr>
          <w:rStyle w:val="poznamka"/>
        </w:rPr>
        <w:t xml:space="preserve">nečitelný a chybějící text </w:t>
      </w:r>
      <w:r>
        <w:rPr>
          <w:rStyle w:val="foliace"/>
        </w:rPr>
        <w:t xml:space="preserve">1v </w:t>
      </w:r>
      <w:r>
        <w:rPr>
          <w:rStyle w:val="doplnenytext"/>
        </w:rPr>
        <w:t xml:space="preserve">… </w:t>
      </w:r>
      <w:r>
        <w:rPr>
          <w:rStyle w:val="poznamka"/>
        </w:rPr>
        <w:t xml:space="preserve">nečitelný a chybějící text </w:t>
      </w:r>
      <w:r>
        <w:rPr>
          <w:rStyle w:val="Text"/>
        </w:rPr>
        <w:t xml:space="preserve">což muožeš kterú rukú sobě </w:t>
      </w:r>
      <w:r>
        <w:rPr>
          <w:rStyle w:val="doplnenytext"/>
        </w:rPr>
        <w:t xml:space="preserve">… </w:t>
      </w:r>
      <w:r>
        <w:rPr>
          <w:rStyle w:val="poznamka"/>
        </w:rPr>
        <w:t xml:space="preserve">nečitelný a chybějící text </w:t>
      </w:r>
      <w:r>
        <w:rPr>
          <w:rStyle w:val="Text"/>
        </w:rPr>
        <w:t>dosíci, posadiž sobě baňky na pleci a za ušima, ale těch nesekaj, budeš zdráv.</w:t>
      </w:r>
    </w:p>
    <w:p w:rsidR="00C16663" w:rsidRDefault="00083972">
      <w:pPr>
        <w:pStyle w:val="Podnadpis"/>
      </w:pPr>
      <w:r>
        <w:rPr>
          <w:rStyle w:val="Text"/>
        </w:rPr>
        <w:t>Komuž mozk odstúpí</w:t>
      </w:r>
    </w:p>
    <w:p w:rsidR="00C16663" w:rsidRDefault="00083972">
      <w:r>
        <w:rPr>
          <w:rStyle w:val="Text"/>
        </w:rPr>
        <w:t>Vezmi jaré múky a medu, ozimého semence trochu a smiešej to spolu a dělaj z toho jako vdoličky, klaď na škráni a na čelo, a budeš zdráv.</w:t>
      </w:r>
    </w:p>
    <w:p w:rsidR="00C16663" w:rsidRDefault="00083972">
      <w:pPr>
        <w:pStyle w:val="Podnadpis"/>
      </w:pPr>
      <w:r>
        <w:rPr>
          <w:rStyle w:val="Text"/>
        </w:rPr>
        <w:t>Kto z smysla vystúpí</w:t>
      </w:r>
    </w:p>
    <w:p w:rsidR="00C16663" w:rsidRDefault="00083972">
      <w:r>
        <w:rPr>
          <w:rStyle w:val="Text"/>
        </w:rPr>
        <w:t xml:space="preserve">Vezmi jarého vosku od mladých včel, ztluciž </w:t>
      </w:r>
      <w:r>
        <w:rPr>
          <w:rStyle w:val="doplnenytext"/>
        </w:rPr>
        <w:t xml:space="preserve">… </w:t>
      </w:r>
      <w:r>
        <w:rPr>
          <w:rStyle w:val="poznamka"/>
        </w:rPr>
        <w:t xml:space="preserve">chybějící text </w:t>
      </w:r>
      <w:r>
        <w:rPr>
          <w:rStyle w:val="Text"/>
        </w:rPr>
        <w:t xml:space="preserve">hřebíčkuov a lot muškátového květu </w:t>
      </w:r>
      <w:r>
        <w:rPr>
          <w:rStyle w:val="doplnenytext"/>
        </w:rPr>
        <w:t xml:space="preserve">… </w:t>
      </w:r>
      <w:r>
        <w:rPr>
          <w:rStyle w:val="poznamka"/>
        </w:rPr>
        <w:t xml:space="preserve">chybějící text </w:t>
      </w:r>
      <w:r>
        <w:rPr>
          <w:rStyle w:val="Text"/>
        </w:rPr>
        <w:t>dva loty krámnieho kmínu</w:t>
      </w:r>
      <w:r>
        <w:rPr>
          <w:rStyle w:val="emendace"/>
        </w:rPr>
        <w:t xml:space="preserve">kmínu </w:t>
      </w:r>
      <w:r>
        <w:rPr>
          <w:rStyle w:val="pramen"/>
        </w:rPr>
        <w:t>kmijenu</w:t>
      </w:r>
      <w:r>
        <w:rPr>
          <w:rStyle w:val="Text"/>
        </w:rPr>
        <w:t xml:space="preserve">, ztluc ty věci </w:t>
      </w:r>
      <w:r>
        <w:rPr>
          <w:rStyle w:val="doplnenytext"/>
        </w:rPr>
        <w:t xml:space="preserve">… </w:t>
      </w:r>
      <w:r>
        <w:rPr>
          <w:rStyle w:val="poznamka"/>
        </w:rPr>
        <w:t xml:space="preserve">chybějící text </w:t>
      </w:r>
      <w:r>
        <w:rPr>
          <w:rStyle w:val="Text"/>
        </w:rPr>
        <w:t xml:space="preserve">smiešej s tiem voskem, aby </w:t>
      </w:r>
      <w:r>
        <w:rPr>
          <w:rStyle w:val="doplnenytext"/>
        </w:rPr>
        <w:t xml:space="preserve">… </w:t>
      </w:r>
      <w:r>
        <w:rPr>
          <w:rStyle w:val="poznamka"/>
        </w:rPr>
        <w:t xml:space="preserve">chybějící text </w:t>
      </w:r>
      <w:r>
        <w:rPr>
          <w:rStyle w:val="Text"/>
        </w:rPr>
        <w:t xml:space="preserve">vosku, učiniž z toho jako čepici </w:t>
      </w:r>
      <w:r>
        <w:rPr>
          <w:rStyle w:val="doplnenytext"/>
        </w:rPr>
        <w:t xml:space="preserve">… </w:t>
      </w:r>
      <w:r>
        <w:rPr>
          <w:rStyle w:val="poznamka"/>
        </w:rPr>
        <w:t xml:space="preserve">chybějící text </w:t>
      </w:r>
      <w:r>
        <w:rPr>
          <w:rStyle w:val="Text"/>
        </w:rPr>
        <w:t xml:space="preserve">nechaj tak do třetieho dne </w:t>
      </w:r>
      <w:r>
        <w:rPr>
          <w:rStyle w:val="doplnenytext"/>
        </w:rPr>
        <w:t xml:space="preserve">… </w:t>
      </w:r>
      <w:r>
        <w:rPr>
          <w:rStyle w:val="poznamka"/>
        </w:rPr>
        <w:t xml:space="preserve">chybějící text </w:t>
      </w:r>
      <w:r>
        <w:rPr>
          <w:rStyle w:val="Text"/>
        </w:rPr>
        <w:t xml:space="preserve">varmuži, jako o ní prvé psáno </w:t>
      </w:r>
      <w:r>
        <w:rPr>
          <w:rStyle w:val="doplnenytext"/>
        </w:rPr>
        <w:t xml:space="preserve">… </w:t>
      </w:r>
      <w:r>
        <w:rPr>
          <w:rStyle w:val="poznamka"/>
        </w:rPr>
        <w:t>chybějící text</w:t>
      </w:r>
    </w:p>
    <w:p w:rsidR="00C16663" w:rsidRDefault="00083972">
      <w:pPr>
        <w:pStyle w:val="Podnadpis"/>
      </w:pPr>
      <w:r>
        <w:rPr>
          <w:rStyle w:val="doplnenytext"/>
        </w:rPr>
        <w:t xml:space="preserve">… </w:t>
      </w:r>
      <w:r>
        <w:rPr>
          <w:rStyle w:val="poznamka"/>
        </w:rPr>
        <w:t xml:space="preserve">chybějící text </w:t>
      </w:r>
      <w:r>
        <w:rPr>
          <w:rStyle w:val="Text"/>
        </w:rPr>
        <w:t>schne aneb odstúpí</w:t>
      </w:r>
    </w:p>
    <w:p w:rsidR="00C16663" w:rsidRDefault="00083972">
      <w:r>
        <w:rPr>
          <w:rStyle w:val="doplnenytext"/>
        </w:rPr>
        <w:t xml:space="preserve">… </w:t>
      </w:r>
      <w:r>
        <w:rPr>
          <w:rStyle w:val="poznamka"/>
        </w:rPr>
        <w:t xml:space="preserve">chybějící text </w:t>
      </w:r>
      <w:r>
        <w:rPr>
          <w:rStyle w:val="Text"/>
        </w:rPr>
        <w:t>mléka, píž často ráno a večer.</w:t>
      </w:r>
    </w:p>
    <w:p w:rsidR="00C16663" w:rsidRDefault="00083972">
      <w:pPr>
        <w:pStyle w:val="Podnadpis"/>
      </w:pPr>
      <w:r>
        <w:rPr>
          <w:rStyle w:val="doplnenytext"/>
        </w:rPr>
        <w:t xml:space="preserve">… </w:t>
      </w:r>
      <w:r>
        <w:rPr>
          <w:rStyle w:val="poznamka"/>
        </w:rPr>
        <w:t xml:space="preserve">chybějící text </w:t>
      </w:r>
      <w:r>
        <w:rPr>
          <w:rStyle w:val="Text"/>
        </w:rPr>
        <w:t xml:space="preserve">pomíjie </w:t>
      </w:r>
      <w:r>
        <w:rPr>
          <w:rStyle w:val="doplnenytext"/>
        </w:rPr>
        <w:t xml:space="preserve">… </w:t>
      </w:r>
      <w:r>
        <w:rPr>
          <w:rStyle w:val="poznamka"/>
        </w:rPr>
        <w:t>chybějící text</w:t>
      </w:r>
    </w:p>
    <w:p w:rsidR="00C16663" w:rsidRDefault="00083972">
      <w:r>
        <w:rPr>
          <w:rStyle w:val="foliace"/>
        </w:rPr>
        <w:t xml:space="preserve">2r </w:t>
      </w:r>
      <w:r>
        <w:rPr>
          <w:rStyle w:val="Text"/>
        </w:rPr>
        <w:t xml:space="preserve">a zdělaný a mazati tiem židoviny a čelo omyti jemu, bolest krotí. </w:t>
      </w:r>
      <w:r>
        <w:rPr>
          <w:rStyle w:val="cizijazyk"/>
        </w:rPr>
        <w:t xml:space="preserve">Item </w:t>
      </w:r>
      <w:r>
        <w:rPr>
          <w:rStyle w:val="Text"/>
        </w:rPr>
        <w:t xml:space="preserve">bukvici, když ji kto vaří </w:t>
      </w:r>
      <w:r>
        <w:rPr>
          <w:rStyle w:val="emendace"/>
        </w:rPr>
        <w:t xml:space="preserve">vaří </w:t>
      </w:r>
      <w:r>
        <w:rPr>
          <w:rStyle w:val="pramen"/>
        </w:rPr>
        <w:t xml:space="preserve">warzije </w:t>
      </w:r>
      <w:r>
        <w:rPr>
          <w:rStyle w:val="Text"/>
        </w:rPr>
        <w:t xml:space="preserve">u víně neb v uoctě a hlavu jí </w:t>
      </w:r>
      <w:r>
        <w:rPr>
          <w:rStyle w:val="emendace"/>
        </w:rPr>
        <w:t xml:space="preserve">jí </w:t>
      </w:r>
      <w:r>
        <w:rPr>
          <w:rStyle w:val="pramen"/>
        </w:rPr>
        <w:t xml:space="preserve">gije </w:t>
      </w:r>
      <w:r>
        <w:rPr>
          <w:rStyle w:val="Text"/>
        </w:rPr>
        <w:t>zmyje, jest velmi užitečné.</w:t>
      </w:r>
    </w:p>
    <w:p w:rsidR="00C16663" w:rsidRDefault="00083972">
      <w:pPr>
        <w:pStyle w:val="Podnadpis"/>
      </w:pPr>
      <w:r>
        <w:rPr>
          <w:rStyle w:val="Text"/>
        </w:rPr>
        <w:t>Kohož hlava bolí</w:t>
      </w:r>
    </w:p>
    <w:p w:rsidR="00C16663" w:rsidRDefault="00083972">
      <w:r>
        <w:rPr>
          <w:rStyle w:val="Text"/>
        </w:rPr>
        <w:lastRenderedPageBreak/>
        <w:t xml:space="preserve">Vezmi černobýl s kořenem, umyje jej, skrájej jej na kusy. A to dobře vaře u víně nebo v uoctě za celý den, procedě tiem myj hlavu v teple, což obdržeti muožeš. Pak rúchu smoče v tom, hlavu jí obvaž a lehna nehýbaj sebú den nebo noc, až se dobře upotíš. A to čiň po tři dni a po tři noci, a budeš na hlavu uzdraven. A věz, žeť černobýl vyžene svú mocí </w:t>
      </w:r>
      <w:r>
        <w:rPr>
          <w:rStyle w:val="doplnenytext"/>
        </w:rPr>
        <w:t xml:space="preserve">… </w:t>
      </w:r>
      <w:r>
        <w:rPr>
          <w:rStyle w:val="poznamka"/>
        </w:rPr>
        <w:t xml:space="preserve">nečitelný text </w:t>
      </w:r>
      <w:r>
        <w:rPr>
          <w:rStyle w:val="Text"/>
        </w:rPr>
        <w:t xml:space="preserve">zlé mokrosti z hlavy. Nebo </w:t>
      </w:r>
      <w:r>
        <w:rPr>
          <w:rStyle w:val="doplnenytext"/>
        </w:rPr>
        <w:t xml:space="preserve">… </w:t>
      </w:r>
      <w:r>
        <w:rPr>
          <w:rStyle w:val="poznamka"/>
        </w:rPr>
        <w:t xml:space="preserve">nečitelný text </w:t>
      </w:r>
      <w:r>
        <w:rPr>
          <w:rStyle w:val="Text"/>
        </w:rPr>
        <w:t xml:space="preserve">udělaje lúh s popela verbenového </w:t>
      </w:r>
      <w:r>
        <w:rPr>
          <w:rStyle w:val="doplnenytext"/>
        </w:rPr>
        <w:t xml:space="preserve">… </w:t>
      </w:r>
      <w:r>
        <w:rPr>
          <w:rStyle w:val="poznamka"/>
        </w:rPr>
        <w:t xml:space="preserve">nečitelný text </w:t>
      </w:r>
      <w:r>
        <w:rPr>
          <w:rStyle w:val="Text"/>
        </w:rPr>
        <w:t xml:space="preserve">do něho samé verbeny i s kořenem </w:t>
      </w:r>
      <w:r>
        <w:rPr>
          <w:rStyle w:val="poznamka"/>
        </w:rPr>
        <w:t xml:space="preserve">nejisté čtení </w:t>
      </w:r>
      <w:r>
        <w:rPr>
          <w:rStyle w:val="Text"/>
        </w:rPr>
        <w:t xml:space="preserve">vařiž a zmyj mu hlavu </w:t>
      </w:r>
      <w:r>
        <w:rPr>
          <w:rStyle w:val="doplnenytext"/>
        </w:rPr>
        <w:t xml:space="preserve">… </w:t>
      </w:r>
      <w:r>
        <w:rPr>
          <w:rStyle w:val="poznamka"/>
        </w:rPr>
        <w:t>chybějící text</w:t>
      </w:r>
    </w:p>
    <w:p w:rsidR="00C16663" w:rsidRDefault="00083972">
      <w:pPr>
        <w:pStyle w:val="Podnadpis"/>
      </w:pPr>
      <w:r>
        <w:rPr>
          <w:rStyle w:val="Text"/>
        </w:rPr>
        <w:t>Proti bolesti hlavy</w:t>
      </w:r>
    </w:p>
    <w:p w:rsidR="00C16663" w:rsidRDefault="00083972">
      <w:r>
        <w:rPr>
          <w:rStyle w:val="Text"/>
        </w:rPr>
        <w:t xml:space="preserve">Vezmi břečtan zemský </w:t>
      </w:r>
      <w:r>
        <w:rPr>
          <w:rStyle w:val="doplnenytext"/>
        </w:rPr>
        <w:t xml:space="preserve">… </w:t>
      </w:r>
      <w:r>
        <w:rPr>
          <w:rStyle w:val="poznamka"/>
        </w:rPr>
        <w:t xml:space="preserve">chybějící text </w:t>
      </w:r>
      <w:r>
        <w:rPr>
          <w:rStyle w:val="Text"/>
        </w:rPr>
        <w:t xml:space="preserve">stroj a kořenie </w:t>
      </w:r>
      <w:r>
        <w:rPr>
          <w:rStyle w:val="doplnenytext"/>
        </w:rPr>
        <w:t xml:space="preserve">… </w:t>
      </w:r>
      <w:r>
        <w:rPr>
          <w:rStyle w:val="poznamka"/>
        </w:rPr>
        <w:t xml:space="preserve">chybějící text </w:t>
      </w:r>
      <w:r>
        <w:rPr>
          <w:rStyle w:val="Text"/>
        </w:rPr>
        <w:t xml:space="preserve">všecko spolu </w:t>
      </w:r>
      <w:r>
        <w:rPr>
          <w:rStyle w:val="doplnenytext"/>
        </w:rPr>
        <w:t xml:space="preserve">… </w:t>
      </w:r>
      <w:r>
        <w:rPr>
          <w:rStyle w:val="poznamka"/>
        </w:rPr>
        <w:t xml:space="preserve">chybějící text </w:t>
      </w:r>
      <w:r>
        <w:rPr>
          <w:rStyle w:val="Text"/>
        </w:rPr>
        <w:t xml:space="preserve">hlavu </w:t>
      </w:r>
      <w:r>
        <w:rPr>
          <w:rStyle w:val="doplnenytext"/>
        </w:rPr>
        <w:t xml:space="preserve">… </w:t>
      </w:r>
      <w:r>
        <w:rPr>
          <w:rStyle w:val="poznamka"/>
        </w:rPr>
        <w:t>chybějící text</w:t>
      </w:r>
    </w:p>
    <w:p w:rsidR="00C16663" w:rsidRDefault="00083972">
      <w:r>
        <w:rPr>
          <w:rStyle w:val="foliace"/>
        </w:rPr>
        <w:t xml:space="preserve">2v </w:t>
      </w:r>
      <w:r>
        <w:rPr>
          <w:rStyle w:val="doplnenytext"/>
        </w:rPr>
        <w:t xml:space="preserve">… </w:t>
      </w:r>
      <w:r>
        <w:rPr>
          <w:rStyle w:val="poznamka"/>
        </w:rPr>
        <w:t xml:space="preserve">chybějící text </w:t>
      </w:r>
      <w:r>
        <w:rPr>
          <w:rStyle w:val="Text"/>
        </w:rPr>
        <w:t xml:space="preserve">miezku břečtana zemského, jitrocelovú, břečtanovú, tyto všecky věci z sádlem, s voctem lítým smiešeje, položiž na hlavu, a budeš zdráv. </w:t>
      </w:r>
      <w:r>
        <w:rPr>
          <w:rStyle w:val="cizijazyk"/>
        </w:rPr>
        <w:t xml:space="preserve">Item </w:t>
      </w:r>
      <w:r>
        <w:rPr>
          <w:rStyle w:val="Text"/>
        </w:rPr>
        <w:t xml:space="preserve">lajno holubie teplé octem rozpusť a tiem hlavu maž, bolest velmi ukrocuje. </w:t>
      </w:r>
      <w:r>
        <w:rPr>
          <w:rStyle w:val="cizijazyk"/>
        </w:rPr>
        <w:t xml:space="preserve">Item </w:t>
      </w:r>
      <w:r>
        <w:rPr>
          <w:rStyle w:val="Text"/>
        </w:rPr>
        <w:t>sýr mladý k noci na čelo přilož, bolest krotí.</w:t>
      </w:r>
    </w:p>
    <w:p w:rsidR="00C16663" w:rsidRDefault="00083972">
      <w:pPr>
        <w:pStyle w:val="Podnadpis"/>
      </w:pPr>
      <w:r>
        <w:rPr>
          <w:rStyle w:val="Text"/>
        </w:rPr>
        <w:t>Kto má horkost v hlavě</w:t>
      </w:r>
    </w:p>
    <w:p w:rsidR="00C16663" w:rsidRDefault="00083972">
      <w:r>
        <w:rPr>
          <w:rStyle w:val="Text"/>
        </w:rPr>
        <w:t xml:space="preserve">Mej hlavu černobýlem aneb mateřídúškú </w:t>
      </w:r>
      <w:r>
        <w:rPr>
          <w:rStyle w:val="emendace"/>
        </w:rPr>
        <w:t xml:space="preserve">mateřídúškú </w:t>
      </w:r>
      <w:r>
        <w:rPr>
          <w:rStyle w:val="pramen"/>
        </w:rPr>
        <w:t xml:space="preserve">materzijeduſſku </w:t>
      </w:r>
      <w:r>
        <w:rPr>
          <w:rStyle w:val="Text"/>
        </w:rPr>
        <w:t xml:space="preserve">anebo polejem a na noc jím hlavu obvaž a nesázej </w:t>
      </w:r>
      <w:r>
        <w:rPr>
          <w:rStyle w:val="poznamka"/>
        </w:rPr>
        <w:t xml:space="preserve">opraveno z původně zapsaného nasázej </w:t>
      </w:r>
      <w:r>
        <w:rPr>
          <w:rStyle w:val="Text"/>
        </w:rPr>
        <w:t>baněk blízko k hlavě, neb tiem paměti ubývá.</w:t>
      </w:r>
    </w:p>
    <w:p w:rsidR="00C16663" w:rsidRDefault="00083972">
      <w:pPr>
        <w:pStyle w:val="Podnadpis"/>
      </w:pPr>
      <w:r>
        <w:rPr>
          <w:rStyle w:val="Text"/>
        </w:rPr>
        <w:t xml:space="preserve">Proti nespání </w:t>
      </w:r>
      <w:r>
        <w:rPr>
          <w:rStyle w:val="emendace"/>
        </w:rPr>
        <w:t xml:space="preserve">nespání </w:t>
      </w:r>
      <w:r>
        <w:rPr>
          <w:rStyle w:val="pramen"/>
        </w:rPr>
        <w:t xml:space="preserve">neſpanije </w:t>
      </w:r>
      <w:r>
        <w:rPr>
          <w:rStyle w:val="Text"/>
        </w:rPr>
        <w:t xml:space="preserve">a bolení </w:t>
      </w:r>
      <w:r>
        <w:rPr>
          <w:rStyle w:val="emendace"/>
        </w:rPr>
        <w:t xml:space="preserve">bolení </w:t>
      </w:r>
      <w:r>
        <w:rPr>
          <w:rStyle w:val="pramen"/>
        </w:rPr>
        <w:t xml:space="preserve">bolenije </w:t>
      </w:r>
      <w:r>
        <w:rPr>
          <w:rStyle w:val="Text"/>
        </w:rPr>
        <w:t>hlavy</w:t>
      </w:r>
    </w:p>
    <w:p w:rsidR="00C16663" w:rsidRDefault="00083972">
      <w:r>
        <w:rPr>
          <w:rStyle w:val="Text"/>
        </w:rPr>
        <w:t xml:space="preserve">Vezmi bielý mák, ozimý semenec, jednoho </w:t>
      </w:r>
      <w:r>
        <w:rPr>
          <w:rStyle w:val="doplnenytext"/>
        </w:rPr>
        <w:t xml:space="preserve">… </w:t>
      </w:r>
      <w:r>
        <w:rPr>
          <w:rStyle w:val="poznamka"/>
        </w:rPr>
        <w:t xml:space="preserve">chybějící text </w:t>
      </w:r>
      <w:r>
        <w:rPr>
          <w:rStyle w:val="Text"/>
        </w:rPr>
        <w:t xml:space="preserve">druhého, ztluciž to dobře. A pak </w:t>
      </w:r>
      <w:r>
        <w:rPr>
          <w:rStyle w:val="doplnenytext"/>
        </w:rPr>
        <w:t xml:space="preserve">… </w:t>
      </w:r>
      <w:r>
        <w:rPr>
          <w:rStyle w:val="poznamka"/>
        </w:rPr>
        <w:t xml:space="preserve">chybějící text </w:t>
      </w:r>
      <w:r>
        <w:rPr>
          <w:rStyle w:val="Text"/>
        </w:rPr>
        <w:t xml:space="preserve">dva flastry, pomažiž tú mastí a přilož </w:t>
      </w:r>
      <w:r>
        <w:rPr>
          <w:rStyle w:val="doplnenytext"/>
        </w:rPr>
        <w:t xml:space="preserve">… </w:t>
      </w:r>
      <w:r>
        <w:rPr>
          <w:rStyle w:val="poznamka"/>
        </w:rPr>
        <w:t xml:space="preserve">chybějící text </w:t>
      </w:r>
      <w:r>
        <w:rPr>
          <w:rStyle w:val="Text"/>
        </w:rPr>
        <w:t xml:space="preserve">dva flastry na židoviny na noc </w:t>
      </w:r>
      <w:r>
        <w:rPr>
          <w:rStyle w:val="doplnenytext"/>
        </w:rPr>
        <w:t xml:space="preserve">… </w:t>
      </w:r>
      <w:r>
        <w:rPr>
          <w:rStyle w:val="poznamka"/>
        </w:rPr>
        <w:t xml:space="preserve">chybějící text </w:t>
      </w:r>
      <w:r>
        <w:rPr>
          <w:rStyle w:val="Text"/>
        </w:rPr>
        <w:t xml:space="preserve">sobě dobře hlavu, ať </w:t>
      </w:r>
      <w:r>
        <w:rPr>
          <w:rStyle w:val="doplnenytext"/>
        </w:rPr>
        <w:t xml:space="preserve">… </w:t>
      </w:r>
      <w:r>
        <w:rPr>
          <w:rStyle w:val="poznamka"/>
        </w:rPr>
        <w:t xml:space="preserve">chybějící text </w:t>
      </w:r>
      <w:r>
        <w:rPr>
          <w:rStyle w:val="Text"/>
        </w:rPr>
        <w:t xml:space="preserve">A to přikládaj sobě často </w:t>
      </w:r>
      <w:r>
        <w:rPr>
          <w:rStyle w:val="doplnenytext"/>
        </w:rPr>
        <w:t xml:space="preserve">… </w:t>
      </w:r>
      <w:r>
        <w:rPr>
          <w:rStyle w:val="poznamka"/>
        </w:rPr>
        <w:t xml:space="preserve">chybějící text </w:t>
      </w:r>
      <w:r>
        <w:rPr>
          <w:rStyle w:val="Text"/>
        </w:rPr>
        <w:t xml:space="preserve">jest skušená věc. A také </w:t>
      </w:r>
      <w:r>
        <w:rPr>
          <w:rStyle w:val="doplnenytext"/>
        </w:rPr>
        <w:t xml:space="preserve">… </w:t>
      </w:r>
      <w:r>
        <w:rPr>
          <w:rStyle w:val="poznamka"/>
        </w:rPr>
        <w:t xml:space="preserve">chybějící text </w:t>
      </w:r>
      <w:r>
        <w:rPr>
          <w:rStyle w:val="Text"/>
        </w:rPr>
        <w:t>od toho přestane.</w:t>
      </w:r>
    </w:p>
    <w:p w:rsidR="00C16663" w:rsidRDefault="00083972">
      <w:r>
        <w:rPr>
          <w:rStyle w:val="doplnenytext"/>
        </w:rPr>
        <w:t xml:space="preserve">… </w:t>
      </w:r>
      <w:r>
        <w:rPr>
          <w:rStyle w:val="poznamka"/>
        </w:rPr>
        <w:t>chybějící text</w:t>
      </w:r>
    </w:p>
    <w:p w:rsidR="00C16663" w:rsidRDefault="00083972">
      <w:pPr>
        <w:pStyle w:val="Podnadpis"/>
      </w:pPr>
      <w:r>
        <w:rPr>
          <w:rStyle w:val="foliace"/>
        </w:rPr>
        <w:t xml:space="preserve">3r </w:t>
      </w:r>
      <w:r>
        <w:rPr>
          <w:rStyle w:val="Text"/>
        </w:rPr>
        <w:t>K témuž opět jinak</w:t>
      </w:r>
    </w:p>
    <w:p w:rsidR="00C16663" w:rsidRDefault="00083972">
      <w:r>
        <w:rPr>
          <w:rStyle w:val="Text"/>
        </w:rPr>
        <w:t xml:space="preserve">Vezmi štěvík </w:t>
      </w:r>
      <w:r>
        <w:rPr>
          <w:rStyle w:val="emendace"/>
        </w:rPr>
        <w:t xml:space="preserve">štěvík </w:t>
      </w:r>
      <w:r>
        <w:rPr>
          <w:rStyle w:val="pramen"/>
        </w:rPr>
        <w:t xml:space="preserve">ſſtiewijek </w:t>
      </w:r>
      <w:r>
        <w:rPr>
          <w:rStyle w:val="Text"/>
        </w:rPr>
        <w:t xml:space="preserve">veliký i s kořením a vař v octě lítém, zmejž sobě tiem hlavu a oblož tiem hlavu štěvíkem </w:t>
      </w:r>
      <w:r>
        <w:rPr>
          <w:rStyle w:val="emendace"/>
        </w:rPr>
        <w:t xml:space="preserve">štěvíkem </w:t>
      </w:r>
      <w:r>
        <w:rPr>
          <w:rStyle w:val="pramen"/>
        </w:rPr>
        <w:t xml:space="preserve">ſſtiewijekem </w:t>
      </w:r>
      <w:r>
        <w:rPr>
          <w:rStyle w:val="Text"/>
        </w:rPr>
        <w:t>a rúchú obvaž a spi tak celú noc a ráno sobě zmyj hlavu z révového popela, a budeš zdráv.</w:t>
      </w:r>
    </w:p>
    <w:p w:rsidR="00C16663" w:rsidRDefault="00083972">
      <w:pPr>
        <w:pStyle w:val="Podnadpis"/>
      </w:pPr>
      <w:r>
        <w:rPr>
          <w:rStyle w:val="Text"/>
        </w:rPr>
        <w:t>Opět jinak</w:t>
      </w:r>
    </w:p>
    <w:p w:rsidR="00C16663" w:rsidRDefault="00083972">
      <w:r>
        <w:rPr>
          <w:rStyle w:val="Text"/>
        </w:rPr>
        <w:t>Vezmi vody ruožené a bzové a omoč šátek v těch vodách a přivaž na hlavu dobře, ažť šat uschne, a tak učiň třikrát nebo čtyřikrát, ať vdy uschne na hlavě.</w:t>
      </w:r>
    </w:p>
    <w:p w:rsidR="00C16663" w:rsidRDefault="00083972">
      <w:pPr>
        <w:pStyle w:val="Podnadpis"/>
      </w:pPr>
      <w:r>
        <w:rPr>
          <w:rStyle w:val="Text"/>
        </w:rPr>
        <w:t>Výborné lékařstvie k hlavě</w:t>
      </w:r>
    </w:p>
    <w:p w:rsidR="00C16663" w:rsidRDefault="00083972">
      <w:r>
        <w:rPr>
          <w:rStyle w:val="Text"/>
        </w:rPr>
        <w:t>Vezmi múku pšeničnú a prosej a učiň flastr, rozdělaje s medem, a přilož na hlavu oholenú, a vytáhneť všecky zlé mokrosti a uraženie a přitáhne mozku zase.</w:t>
      </w:r>
    </w:p>
    <w:p w:rsidR="00C16663" w:rsidRDefault="00083972">
      <w:pPr>
        <w:pStyle w:val="Podnadpis"/>
      </w:pPr>
      <w:r>
        <w:rPr>
          <w:rStyle w:val="Text"/>
        </w:rPr>
        <w:t>Kohož hlava ustavičně bolí</w:t>
      </w:r>
    </w:p>
    <w:p w:rsidR="00C16663" w:rsidRDefault="00083972">
      <w:r>
        <w:rPr>
          <w:rStyle w:val="Text"/>
        </w:rPr>
        <w:lastRenderedPageBreak/>
        <w:t xml:space="preserve">Vezmi suchú horčici a zetři ji, ažť bude lepká jako jiná mast, ohole jemu hlavu </w:t>
      </w:r>
      <w:r>
        <w:rPr>
          <w:rStyle w:val="doplnenytext"/>
        </w:rPr>
        <w:t xml:space="preserve">… </w:t>
      </w:r>
      <w:r>
        <w:rPr>
          <w:rStyle w:val="poznamka"/>
        </w:rPr>
        <w:t xml:space="preserve">nečitelný text </w:t>
      </w:r>
      <w:r>
        <w:rPr>
          <w:rStyle w:val="Text"/>
        </w:rPr>
        <w:t xml:space="preserve">flastr jako tiemě slušie. A toho </w:t>
      </w:r>
      <w:r>
        <w:rPr>
          <w:rStyle w:val="doplnenytext"/>
        </w:rPr>
        <w:t xml:space="preserve">… </w:t>
      </w:r>
      <w:r>
        <w:rPr>
          <w:rStyle w:val="poznamka"/>
        </w:rPr>
        <w:t xml:space="preserve">nečitelný text </w:t>
      </w:r>
      <w:r>
        <w:rPr>
          <w:rStyle w:val="Text"/>
        </w:rPr>
        <w:t xml:space="preserve">máš nechati do třetieho dne </w:t>
      </w:r>
      <w:r>
        <w:rPr>
          <w:rStyle w:val="doplnenytext"/>
        </w:rPr>
        <w:t xml:space="preserve">… </w:t>
      </w:r>
      <w:r>
        <w:rPr>
          <w:rStyle w:val="poznamka"/>
        </w:rPr>
        <w:t>nečitelný text</w:t>
      </w:r>
    </w:p>
    <w:p w:rsidR="00C16663" w:rsidRDefault="00083972">
      <w:pPr>
        <w:pStyle w:val="Podnadpis"/>
      </w:pPr>
      <w:r>
        <w:rPr>
          <w:rStyle w:val="Text"/>
        </w:rPr>
        <w:t>Proti bolesti hlavy</w:t>
      </w:r>
    </w:p>
    <w:p w:rsidR="00C16663" w:rsidRDefault="00083972">
      <w:r>
        <w:rPr>
          <w:rStyle w:val="Text"/>
        </w:rPr>
        <w:t xml:space="preserve">Vezmi listí šalvěje a omoč je </w:t>
      </w:r>
      <w:r>
        <w:rPr>
          <w:rStyle w:val="doplnenytext"/>
        </w:rPr>
        <w:t xml:space="preserve">… </w:t>
      </w:r>
      <w:r>
        <w:rPr>
          <w:rStyle w:val="poznamka"/>
        </w:rPr>
        <w:t xml:space="preserve">nečitelný text </w:t>
      </w:r>
      <w:r>
        <w:rPr>
          <w:rStyle w:val="Text"/>
        </w:rPr>
        <w:t xml:space="preserve">vložiž na uhlé, až se počne péci </w:t>
      </w:r>
      <w:r>
        <w:rPr>
          <w:rStyle w:val="doplnenytext"/>
        </w:rPr>
        <w:t xml:space="preserve">… </w:t>
      </w:r>
      <w:r>
        <w:rPr>
          <w:rStyle w:val="poznamka"/>
        </w:rPr>
        <w:t xml:space="preserve">nečitelný text </w:t>
      </w:r>
      <w:r>
        <w:rPr>
          <w:rStyle w:val="Text"/>
        </w:rPr>
        <w:t>čiň ráno a večer.</w:t>
      </w:r>
    </w:p>
    <w:p w:rsidR="00C16663" w:rsidRDefault="00083972">
      <w:pPr>
        <w:pStyle w:val="Podnadpis"/>
      </w:pPr>
      <w:r>
        <w:rPr>
          <w:rStyle w:val="foliace"/>
        </w:rPr>
        <w:t xml:space="preserve">3v </w:t>
      </w:r>
      <w:r>
        <w:rPr>
          <w:rStyle w:val="Text"/>
        </w:rPr>
        <w:t>Opět jináč</w:t>
      </w:r>
    </w:p>
    <w:p w:rsidR="00C16663" w:rsidRDefault="00083972">
      <w:r>
        <w:rPr>
          <w:rStyle w:val="Text"/>
        </w:rPr>
        <w:t xml:space="preserve">Vezmi rútu a stred a spolu to zetři a tiem maž čelo a židoviny. </w:t>
      </w:r>
      <w:r>
        <w:rPr>
          <w:rStyle w:val="cizijazyk"/>
        </w:rPr>
        <w:t xml:space="preserve">Item </w:t>
      </w:r>
      <w:r>
        <w:rPr>
          <w:rStyle w:val="Text"/>
        </w:rPr>
        <w:t>jináč: Vezmi bukvici a chvojku a černobýl, vařiž to spolu v dobrém víně dobře. Anebo v převařené vodě, učiniž z toho louh, zmýž tiem hlavu.</w:t>
      </w:r>
    </w:p>
    <w:p w:rsidR="00C16663" w:rsidRDefault="00083972">
      <w:pPr>
        <w:pStyle w:val="Podnadpis"/>
      </w:pPr>
      <w:r>
        <w:rPr>
          <w:rStyle w:val="Text"/>
        </w:rPr>
        <w:t>Proti hlavné bolné horkosti</w:t>
      </w:r>
    </w:p>
    <w:p w:rsidR="00C16663" w:rsidRDefault="00083972">
      <w:r>
        <w:rPr>
          <w:rStyle w:val="Text"/>
        </w:rPr>
        <w:t xml:space="preserve">Vezmi masti topolové, olej blénový, olej makový, jednostajně všeho, olej fiolový, vosk panenský, což se zdá, učiň z toho mast a </w:t>
      </w:r>
      <w:r>
        <w:rPr>
          <w:rStyle w:val="pripisekinterlinearnimladsi"/>
        </w:rPr>
        <w:t xml:space="preserve">maž </w:t>
      </w:r>
      <w:r>
        <w:rPr>
          <w:rStyle w:val="Text"/>
        </w:rPr>
        <w:t>židoviny.</w:t>
      </w:r>
    </w:p>
    <w:p w:rsidR="00C16663" w:rsidRDefault="00083972">
      <w:pPr>
        <w:pStyle w:val="Podnadpis"/>
      </w:pPr>
      <w:r>
        <w:rPr>
          <w:rStyle w:val="Text"/>
        </w:rPr>
        <w:t>Posilněnie hlavy</w:t>
      </w:r>
    </w:p>
    <w:p w:rsidR="00C16663" w:rsidRDefault="00083972">
      <w:r>
        <w:rPr>
          <w:rStyle w:val="Text"/>
        </w:rPr>
        <w:t>Vezmi anéz a kmín</w:t>
      </w:r>
      <w:r>
        <w:rPr>
          <w:rStyle w:val="emendace"/>
        </w:rPr>
        <w:t xml:space="preserve">kmín </w:t>
      </w:r>
      <w:r>
        <w:rPr>
          <w:rStyle w:val="pramen"/>
        </w:rPr>
        <w:t>kmijen</w:t>
      </w:r>
      <w:r>
        <w:rPr>
          <w:rStyle w:val="Text"/>
        </w:rPr>
        <w:t>, šalvěji třenú, sémě koprové a koliandru, moč v uoctě silným za celý den v čistém šatu. A pak potom vysuše ztluc na prach, ať jest každého rovnú měrú. A utopě topenku, pospiž tiem prachem, a rozpustě máslo, přičiň jalovce, jez ráno na každý den.</w:t>
      </w:r>
    </w:p>
    <w:p w:rsidR="00C16663" w:rsidRDefault="00083972">
      <w:pPr>
        <w:pStyle w:val="Podnadpis"/>
      </w:pPr>
      <w:r>
        <w:rPr>
          <w:rStyle w:val="Text"/>
        </w:rPr>
        <w:t>Proti bolesti hlavy</w:t>
      </w:r>
    </w:p>
    <w:p w:rsidR="00C16663" w:rsidRDefault="00083972">
      <w:r>
        <w:rPr>
          <w:rStyle w:val="Text"/>
        </w:rPr>
        <w:t xml:space="preserve">Vezmi fiolu a anéz s listem a ruoži a celidon i s kořenem, vařiž to v uoctě aneb u víně, smočiž tiem hlavu, prvé zmyje hlavu a tiem kořením okládaj okolo hlavy. A obvěž rúchú. A to čiň po devět dní </w:t>
      </w:r>
      <w:r>
        <w:rPr>
          <w:rStyle w:val="emendace"/>
        </w:rPr>
        <w:t xml:space="preserve">dní </w:t>
      </w:r>
      <w:r>
        <w:rPr>
          <w:rStyle w:val="pramen"/>
        </w:rPr>
        <w:t xml:space="preserve">dnije </w:t>
      </w:r>
      <w:r>
        <w:rPr>
          <w:rStyle w:val="Text"/>
        </w:rPr>
        <w:t>navrch naklada, by nezahlech. Ač by při</w:t>
      </w:r>
      <w:r>
        <w:rPr>
          <w:rStyle w:val="foliace"/>
        </w:rPr>
        <w:t>4r</w:t>
      </w:r>
      <w:r>
        <w:rPr>
          <w:rStyle w:val="Text"/>
        </w:rPr>
        <w:t>činil poleje v to i bobrového stroje, pomocno bude, a píti bude fiolu s anézem.</w:t>
      </w:r>
    </w:p>
    <w:p w:rsidR="00C16663" w:rsidRDefault="00083972">
      <w:pPr>
        <w:pStyle w:val="Podnadpis"/>
      </w:pPr>
      <w:r>
        <w:rPr>
          <w:rStyle w:val="Text"/>
        </w:rPr>
        <w:t xml:space="preserve">Ktož blázní </w:t>
      </w:r>
      <w:r>
        <w:rPr>
          <w:rStyle w:val="emendace"/>
        </w:rPr>
        <w:t xml:space="preserve">blázní </w:t>
      </w:r>
      <w:r>
        <w:rPr>
          <w:rStyle w:val="pramen"/>
        </w:rPr>
        <w:t xml:space="preserve">blaznije </w:t>
      </w:r>
      <w:r>
        <w:rPr>
          <w:rStyle w:val="Text"/>
        </w:rPr>
        <w:t>a má hlavu neduživú kterak kolivěk</w:t>
      </w:r>
    </w:p>
    <w:p w:rsidR="00C16663" w:rsidRDefault="00083972">
      <w:r>
        <w:rPr>
          <w:rStyle w:val="Text"/>
        </w:rPr>
        <w:t>Vezmi horčici bielú, siemě černobýlové, stred a vaječný žlútek, bobek a semenec ozimý a ruoženú vodu, to vše zetři spolu a, hlavu oholíce a flastr učině, obmyti hlavu. I bez holenie také muož dobře.</w:t>
      </w:r>
    </w:p>
    <w:p w:rsidR="00C16663" w:rsidRDefault="00083972">
      <w:pPr>
        <w:pStyle w:val="Podnadpis"/>
      </w:pPr>
      <w:r>
        <w:rPr>
          <w:rStyle w:val="cizijazyk"/>
        </w:rPr>
        <w:t xml:space="preserve">Item </w:t>
      </w:r>
      <w:r>
        <w:rPr>
          <w:rStyle w:val="Text"/>
        </w:rPr>
        <w:t>k témuž</w:t>
      </w:r>
    </w:p>
    <w:p w:rsidR="00C16663" w:rsidRDefault="00083972">
      <w:r>
        <w:rPr>
          <w:rStyle w:val="Text"/>
        </w:rPr>
        <w:t xml:space="preserve">Daj mu hořec píti s octem </w:t>
      </w:r>
      <w:r>
        <w:rPr>
          <w:rStyle w:val="emendace"/>
        </w:rPr>
        <w:t xml:space="preserve">octem </w:t>
      </w:r>
      <w:r>
        <w:rPr>
          <w:rStyle w:val="pramen"/>
        </w:rPr>
        <w:t xml:space="preserve">otczem </w:t>
      </w:r>
      <w:r>
        <w:rPr>
          <w:rStyle w:val="Text"/>
        </w:rPr>
        <w:t>a s medem a s rútú a zase k smyslu se navrátí.</w:t>
      </w:r>
    </w:p>
    <w:p w:rsidR="00C16663" w:rsidRDefault="00083972">
      <w:pPr>
        <w:pStyle w:val="Podnadpis"/>
      </w:pPr>
      <w:r>
        <w:rPr>
          <w:rStyle w:val="Text"/>
        </w:rPr>
        <w:t xml:space="preserve">Ktož smysla vystupuje a blázní </w:t>
      </w:r>
      <w:r>
        <w:rPr>
          <w:rStyle w:val="emendace"/>
        </w:rPr>
        <w:t xml:space="preserve">blázní </w:t>
      </w:r>
      <w:r>
        <w:rPr>
          <w:rStyle w:val="pramen"/>
        </w:rPr>
        <w:t>blaznije</w:t>
      </w:r>
    </w:p>
    <w:p w:rsidR="00C16663" w:rsidRDefault="00083972">
      <w:r>
        <w:rPr>
          <w:rStyle w:val="Text"/>
        </w:rPr>
        <w:t xml:space="preserve">Vezmi bielú horčici, s vínem ji rozetři, přilož ji na hlavu za hodinu. Sveřepý semenec, též bielý, ztluc dobře, též jádra břeskvová, švestková jádra a jalovec, vlaské ořechy, ty věci s vínem dobrým najdražším, ještě lepší </w:t>
      </w:r>
      <w:r>
        <w:rPr>
          <w:rStyle w:val="emendace"/>
        </w:rPr>
        <w:t xml:space="preserve">lepší </w:t>
      </w:r>
      <w:r>
        <w:rPr>
          <w:rStyle w:val="pramen"/>
        </w:rPr>
        <w:t xml:space="preserve">lepſſije </w:t>
      </w:r>
      <w:r>
        <w:rPr>
          <w:rStyle w:val="Text"/>
        </w:rPr>
        <w:t xml:space="preserve">bude, povaře, netřeba cediti, lépajž to na hotové konopie, na </w:t>
      </w:r>
      <w:r>
        <w:rPr>
          <w:rStyle w:val="Text"/>
        </w:rPr>
        <w:lastRenderedPageBreak/>
        <w:t>kmentové šaty připravě, přikládaj na noc. Jeden velmi bláznil, že měli mnozí, by v něm zlí duchové byli, až jej musil vázati. A za dvě neděle zhojil se, jakož vieš, jez varmuži.</w:t>
      </w:r>
    </w:p>
    <w:p w:rsidR="00C16663" w:rsidRDefault="00083972">
      <w:pPr>
        <w:pStyle w:val="Podnadpis"/>
      </w:pPr>
      <w:r>
        <w:rPr>
          <w:rStyle w:val="Text"/>
        </w:rPr>
        <w:t>Opět jináč</w:t>
      </w:r>
    </w:p>
    <w:p w:rsidR="00C16663" w:rsidRDefault="00083972">
      <w:r>
        <w:rPr>
          <w:rStyle w:val="Text"/>
        </w:rPr>
        <w:t xml:space="preserve">Vezmi od ševcuov nových okrajkuov, jako </w:t>
      </w:r>
      <w:r>
        <w:rPr>
          <w:rStyle w:val="foliace"/>
        </w:rPr>
        <w:t xml:space="preserve">4v </w:t>
      </w:r>
      <w:r>
        <w:rPr>
          <w:rStyle w:val="Text"/>
        </w:rPr>
        <w:t xml:space="preserve">od nových kuoží odkrajují a odřezují, když obuv </w:t>
      </w:r>
      <w:r>
        <w:rPr>
          <w:rStyle w:val="emendace"/>
        </w:rPr>
        <w:t xml:space="preserve">obuv </w:t>
      </w:r>
      <w:r>
        <w:rPr>
          <w:rStyle w:val="pramen"/>
        </w:rPr>
        <w:t xml:space="preserve">obuow </w:t>
      </w:r>
      <w:r>
        <w:rPr>
          <w:rStyle w:val="Text"/>
        </w:rPr>
        <w:t xml:space="preserve">okládají, vař je v pivě v drahném hrnci celý den, a často miešeti a zalévati, až i na noc vař, dokud najdéle muožeš. Potom nadrobě režného chleba v hrnek a naleje té polévky na ten chléb. Z těch okrajkuov navařiž varmuže, polovici jí sněz a ostatek na hlavu nalépaj. A obvaž šatú hlavu. A tak čiň ráno a večer do tého dne. A skuoro člověk k rozumu zase přijde. A mohl by zetříti bielý mák, sveřepý semenec, vlaské ořechy, jalovec, břeskvovná jádra, kterýchž by věcí z těch mohl dobyti, smiešel by s tú varmuží </w:t>
      </w:r>
      <w:r>
        <w:rPr>
          <w:rStyle w:val="emendace"/>
        </w:rPr>
        <w:t xml:space="preserve">varmuží </w:t>
      </w:r>
      <w:r>
        <w:rPr>
          <w:rStyle w:val="pramen"/>
        </w:rPr>
        <w:t xml:space="preserve">warmužije </w:t>
      </w:r>
      <w:r>
        <w:rPr>
          <w:rStyle w:val="Text"/>
        </w:rPr>
        <w:t>a přivazoval by na hlavu. A tu kaši k jiedlu připrav, co najlépe uměti budeš, bez šupin mák, i semenec procedě.</w:t>
      </w:r>
    </w:p>
    <w:p w:rsidR="00C16663" w:rsidRDefault="00083972">
      <w:pPr>
        <w:pStyle w:val="Podnadpis"/>
      </w:pPr>
      <w:r>
        <w:rPr>
          <w:rStyle w:val="Text"/>
        </w:rPr>
        <w:t>Koho často hlava bolí</w:t>
      </w:r>
    </w:p>
    <w:p w:rsidR="00C16663" w:rsidRDefault="00083972">
      <w:r>
        <w:rPr>
          <w:rStyle w:val="Text"/>
        </w:rPr>
        <w:t>Vezmi řekev</w:t>
      </w:r>
      <w:r>
        <w:rPr>
          <w:rStyle w:val="lemma"/>
        </w:rPr>
        <w:t xml:space="preserve">řekev </w:t>
      </w:r>
      <w:r>
        <w:rPr>
          <w:rStyle w:val="hyperlemma"/>
        </w:rPr>
        <w:t>ředkev</w:t>
      </w:r>
      <w:r>
        <w:rPr>
          <w:rStyle w:val="Text"/>
        </w:rPr>
        <w:t>, zkrájej ji v křížalky dva kusy nebo tři, polož ji na židovinách a v týl, nechaj do třetího dne, uzřieš, žeť se nežity pod tiem vyvrhú, a budeš zdráv.</w:t>
      </w:r>
    </w:p>
    <w:p w:rsidR="00C16663" w:rsidRDefault="00083972">
      <w:pPr>
        <w:pStyle w:val="Podnadpis"/>
      </w:pPr>
      <w:r>
        <w:rPr>
          <w:rStyle w:val="Text"/>
        </w:rPr>
        <w:t xml:space="preserve">Proti hlavě bolení </w:t>
      </w:r>
      <w:r>
        <w:rPr>
          <w:rStyle w:val="emendace"/>
        </w:rPr>
        <w:t xml:space="preserve">bolení </w:t>
      </w:r>
      <w:r>
        <w:rPr>
          <w:rStyle w:val="pramen"/>
        </w:rPr>
        <w:t>bolenije</w:t>
      </w:r>
    </w:p>
    <w:p w:rsidR="00C16663" w:rsidRDefault="00083972">
      <w:r>
        <w:rPr>
          <w:rStyle w:val="Text"/>
        </w:rPr>
        <w:t>Vezmi koprové siemě, zetři na prach s medem a s cukrem, jeziž ráno a večer, zdrávo jest očima i hlavě, také tvář od toho mládne.</w:t>
      </w:r>
    </w:p>
    <w:p w:rsidR="00C16663" w:rsidRDefault="00083972">
      <w:pPr>
        <w:pStyle w:val="Podnadpis"/>
      </w:pPr>
      <w:r>
        <w:rPr>
          <w:rStyle w:val="foliace"/>
        </w:rPr>
        <w:t xml:space="preserve">5r </w:t>
      </w:r>
      <w:r>
        <w:rPr>
          <w:rStyle w:val="Text"/>
        </w:rPr>
        <w:t>Opět jináč</w:t>
      </w:r>
    </w:p>
    <w:p w:rsidR="00C16663" w:rsidRDefault="00083972">
      <w:r>
        <w:rPr>
          <w:rStyle w:val="Text"/>
        </w:rPr>
        <w:t>Vezmi bobku, cožť se zdá, zetři s silným octem a zmej sobě tiem hlavu, a budeš zdráv.</w:t>
      </w:r>
    </w:p>
    <w:p w:rsidR="00C16663" w:rsidRDefault="00083972">
      <w:pPr>
        <w:pStyle w:val="Podnadpis"/>
      </w:pPr>
      <w:r>
        <w:rPr>
          <w:rStyle w:val="Text"/>
        </w:rPr>
        <w:t>Proti nemocem hlavy, a zvláště proti zimnici</w:t>
      </w:r>
    </w:p>
    <w:p w:rsidR="00C16663" w:rsidRDefault="00083972">
      <w:r>
        <w:rPr>
          <w:rStyle w:val="Text"/>
        </w:rPr>
        <w:t xml:space="preserve">Vař verbenu a bukvici a pí, hlavu k zdraví </w:t>
      </w:r>
      <w:r>
        <w:rPr>
          <w:rStyle w:val="emendace"/>
        </w:rPr>
        <w:t xml:space="preserve">zdraví </w:t>
      </w:r>
      <w:r>
        <w:rPr>
          <w:rStyle w:val="pramen"/>
        </w:rPr>
        <w:t xml:space="preserve">zdrawije </w:t>
      </w:r>
      <w:r>
        <w:rPr>
          <w:rStyle w:val="Text"/>
        </w:rPr>
        <w:t>navracuje, zrak čistí a vyhánie zlú páru z žaludku a z střev, játrám i prsuom i pl</w:t>
      </w:r>
      <w:r w:rsidR="00B80FD6">
        <w:rPr>
          <w:rStyle w:val="Text"/>
        </w:rPr>
        <w:t>i</w:t>
      </w:r>
      <w:r>
        <w:rPr>
          <w:rStyle w:val="Text"/>
        </w:rPr>
        <w:t>cuom prospěšno jest.</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hlavy</w:t>
      </w:r>
    </w:p>
    <w:p w:rsidR="00C16663" w:rsidRDefault="00083972">
      <w:r>
        <w:rPr>
          <w:rStyle w:val="Text"/>
        </w:rPr>
        <w:t xml:space="preserve">Vezmi pepř, peltram, benádský </w:t>
      </w:r>
      <w:r>
        <w:rPr>
          <w:rStyle w:val="lemma"/>
        </w:rPr>
        <w:t xml:space="preserve">benádský </w:t>
      </w:r>
      <w:r>
        <w:rPr>
          <w:rStyle w:val="hyperlemma"/>
        </w:rPr>
        <w:t xml:space="preserve">benátský </w:t>
      </w:r>
      <w:r>
        <w:rPr>
          <w:rStyle w:val="Text"/>
        </w:rPr>
        <w:t>zázvor, každého jednostajně, zdělajž to vše na prach a nadělaj šišek obdlúžních, aby mohl v chřiepie vstrčiti, zvaře víno a zahřeje hlavu, i oči čistí.</w:t>
      </w:r>
    </w:p>
    <w:p w:rsidR="00C16663" w:rsidRDefault="00083972">
      <w:pPr>
        <w:pStyle w:val="Podnadpis"/>
      </w:pPr>
      <w:r>
        <w:rPr>
          <w:rStyle w:val="Text"/>
        </w:rPr>
        <w:t>Opět počištěnie</w:t>
      </w:r>
    </w:p>
    <w:p w:rsidR="00C16663" w:rsidRDefault="00083972">
      <w:r>
        <w:rPr>
          <w:rStyle w:val="Text"/>
        </w:rPr>
        <w:t>Vezmi pelyněk, rútu, břečtan zemský, zetři to spolu, přičině medu a bielku vaječného. A namaže toho na šat, přilož na čelo, a hlavy pomaž na noc.</w:t>
      </w:r>
    </w:p>
    <w:p w:rsidR="00C16663" w:rsidRDefault="00083972">
      <w:pPr>
        <w:pStyle w:val="Podnadpis"/>
      </w:pPr>
      <w:r>
        <w:rPr>
          <w:rStyle w:val="Text"/>
        </w:rPr>
        <w:t xml:space="preserve">K většiemu zdraví </w:t>
      </w:r>
      <w:r>
        <w:rPr>
          <w:rStyle w:val="emendace"/>
        </w:rPr>
        <w:t xml:space="preserve">zdraví </w:t>
      </w:r>
      <w:r>
        <w:rPr>
          <w:rStyle w:val="pramen"/>
        </w:rPr>
        <w:t xml:space="preserve">zdrawije </w:t>
      </w:r>
      <w:r>
        <w:rPr>
          <w:rStyle w:val="Text"/>
        </w:rPr>
        <w:t>hlavy a očí</w:t>
      </w:r>
    </w:p>
    <w:p w:rsidR="00C16663" w:rsidRDefault="00083972">
      <w:r>
        <w:rPr>
          <w:rStyle w:val="Text"/>
        </w:rPr>
        <w:t>Vezmi bukvici a vař ji v starém pivě aneb v čem tě libo, píž ráno a večer. A chceš li, mezi krměmi jez a vždy po dvú dni obnov</w:t>
      </w:r>
      <w:r w:rsidR="00122CF3">
        <w:rPr>
          <w:rStyle w:val="Text"/>
        </w:rPr>
        <w:t>ú</w:t>
      </w:r>
      <w:r>
        <w:rPr>
          <w:rStyle w:val="Text"/>
        </w:rPr>
        <w:t>j</w:t>
      </w:r>
      <w:r w:rsidR="00122CF3">
        <w:rPr>
          <w:rStyle w:val="Text"/>
        </w:rPr>
        <w:t xml:space="preserve"> </w:t>
      </w:r>
      <w:r w:rsidR="00122CF3" w:rsidRPr="00122CF3">
        <w:rPr>
          <w:rStyle w:val="emendace"/>
        </w:rPr>
        <w:t>obnovúj</w:t>
      </w:r>
      <w:r w:rsidR="00122CF3">
        <w:rPr>
          <w:rStyle w:val="emendace"/>
        </w:rPr>
        <w:t xml:space="preserve"> </w:t>
      </w:r>
      <w:r w:rsidR="00122CF3" w:rsidRPr="00122CF3">
        <w:rPr>
          <w:rStyle w:val="pramen"/>
        </w:rPr>
        <w:t>obnowuoy</w:t>
      </w:r>
      <w:r w:rsidR="00122CF3">
        <w:rPr>
          <w:rStyle w:val="pramen"/>
        </w:rPr>
        <w:t xml:space="preserve"> </w:t>
      </w:r>
      <w:r>
        <w:rPr>
          <w:rStyle w:val="Text"/>
        </w:rPr>
        <w:t>bukvici, a budeš dlúho živ neb zdráv.</w:t>
      </w:r>
    </w:p>
    <w:p w:rsidR="00C16663" w:rsidRDefault="00083972">
      <w:pPr>
        <w:pStyle w:val="Podnadpis"/>
      </w:pPr>
      <w:r>
        <w:rPr>
          <w:rStyle w:val="Text"/>
        </w:rPr>
        <w:lastRenderedPageBreak/>
        <w:t xml:space="preserve">Proti bolení </w:t>
      </w:r>
      <w:r>
        <w:rPr>
          <w:rStyle w:val="emendace"/>
        </w:rPr>
        <w:t xml:space="preserve">bolení </w:t>
      </w:r>
      <w:r>
        <w:rPr>
          <w:rStyle w:val="pramen"/>
        </w:rPr>
        <w:t xml:space="preserve">bolenije </w:t>
      </w:r>
      <w:r>
        <w:rPr>
          <w:rStyle w:val="Text"/>
        </w:rPr>
        <w:t>hlavy pařenie</w:t>
      </w:r>
    </w:p>
    <w:p w:rsidR="00C16663" w:rsidRDefault="00083972">
      <w:r>
        <w:rPr>
          <w:rStyle w:val="Text"/>
        </w:rPr>
        <w:t xml:space="preserve">Vezmi pelyňku, nechraštie, verbeny, mateřiedúšky, dobré mysli, celidoni, brotanu, </w:t>
      </w:r>
      <w:r>
        <w:rPr>
          <w:rStyle w:val="foliace"/>
        </w:rPr>
        <w:t xml:space="preserve">5v </w:t>
      </w:r>
      <w:r>
        <w:rPr>
          <w:rStyle w:val="Text"/>
        </w:rPr>
        <w:t xml:space="preserve">jalovce, satureje, </w:t>
      </w:r>
      <w:r>
        <w:rPr>
          <w:rStyle w:val="cizijazyk"/>
        </w:rPr>
        <w:t xml:space="preserve">basilicon, </w:t>
      </w:r>
      <w:r>
        <w:rPr>
          <w:rStyle w:val="Text"/>
        </w:rPr>
        <w:t xml:space="preserve">majorány, vařiž to vše u víně, a když dobře uvře, zmej sobě tiem hlavu, což muožeš najhorčějšie </w:t>
      </w:r>
      <w:r>
        <w:rPr>
          <w:rStyle w:val="emendace"/>
        </w:rPr>
        <w:t xml:space="preserve">najhorčějšie </w:t>
      </w:r>
      <w:r>
        <w:rPr>
          <w:rStyle w:val="pramen"/>
        </w:rPr>
        <w:t xml:space="preserve">nayhortieyſſije </w:t>
      </w:r>
      <w:r>
        <w:rPr>
          <w:rStyle w:val="Text"/>
        </w:rPr>
        <w:t xml:space="preserve">strpěti. A tak tiem kořením oblož sobě hlavu horce, a rúchú obvěž, a túto kaší </w:t>
      </w:r>
      <w:r>
        <w:rPr>
          <w:rStyle w:val="emendace"/>
        </w:rPr>
        <w:t xml:space="preserve">kaší </w:t>
      </w:r>
      <w:r>
        <w:rPr>
          <w:rStyle w:val="pramen"/>
        </w:rPr>
        <w:t xml:space="preserve">kaſſije </w:t>
      </w:r>
      <w:r>
        <w:rPr>
          <w:rStyle w:val="Text"/>
        </w:rPr>
        <w:t>sobě zmaž židoviny: A vezmi kadidla obojieho za deset peněz, jalovce hrst, bobkuov XXXti, a bobky oblúpě, zkrájej bielého máku hrst, to vše zetři v pánvi, přilévaje vína tak, ať bude jako kaše, zvařiž ji, sklidě v hrnček. Pak vezmi černobýle a rmenu, mateřídúšky a dobré mysli, vařiž to v tekuté vodě. A tiem najprvé nohy zmej a pař tiem kořením u vodě vařeným. Pak vezmi suol a zetři nohy zezpod. A horkým octem vymej. A tú kaškú teplú zmaž židoviny a na to zmazánie tiem kořením u víně vařeným hlavu oblož, což muožeš na</w:t>
      </w:r>
      <w:r w:rsidR="007D2BFD">
        <w:rPr>
          <w:rStyle w:val="Text"/>
        </w:rPr>
        <w:t>j</w:t>
      </w:r>
      <w:r>
        <w:rPr>
          <w:rStyle w:val="Text"/>
        </w:rPr>
        <w:t>horčeji, a na to rúchú obvěž a lehni znak a kaž sobě někomu hlavy podržeti a nehýbaj sebú na žádnú stranu, a usneš li v tom, budeš zdráv.</w:t>
      </w:r>
    </w:p>
    <w:p w:rsidR="00C16663" w:rsidRDefault="00083972">
      <w:pPr>
        <w:pStyle w:val="Podnadpis"/>
      </w:pPr>
      <w:r>
        <w:rPr>
          <w:rStyle w:val="Text"/>
        </w:rPr>
        <w:t>Ktož nemuož spánie mieti</w:t>
      </w:r>
    </w:p>
    <w:p w:rsidR="00C16663" w:rsidRDefault="00083972">
      <w:r>
        <w:rPr>
          <w:rStyle w:val="Text"/>
        </w:rPr>
        <w:t>Vezmi siemě locikové, vař u vodě a pí. Vezmi bielý mák, zetři z ženským mlékem, mažiž tiem čelo a židoviny.</w:t>
      </w:r>
    </w:p>
    <w:p w:rsidR="00C16663" w:rsidRDefault="00083972">
      <w:pPr>
        <w:pStyle w:val="Podnadpis"/>
      </w:pPr>
      <w:r>
        <w:rPr>
          <w:rStyle w:val="Text"/>
        </w:rPr>
        <w:t>Aby mohl dobře spáti</w:t>
      </w:r>
    </w:p>
    <w:p w:rsidR="00C16663" w:rsidRDefault="00083972">
      <w:r>
        <w:rPr>
          <w:rStyle w:val="Text"/>
        </w:rPr>
        <w:t xml:space="preserve">Vezmi sedm strukuov </w:t>
      </w:r>
      <w:r>
        <w:rPr>
          <w:rStyle w:val="foliace"/>
        </w:rPr>
        <w:t xml:space="preserve">6r </w:t>
      </w:r>
      <w:r>
        <w:rPr>
          <w:rStyle w:val="Text"/>
        </w:rPr>
        <w:t>vošlejchu a sněz u večer a učiň na to truňk nebo dva starého piva, a budeš dobře spáti.</w:t>
      </w:r>
    </w:p>
    <w:p w:rsidR="00C16663" w:rsidRDefault="00083972">
      <w:pPr>
        <w:pStyle w:val="Podnadpis"/>
      </w:pPr>
      <w:r>
        <w:rPr>
          <w:rStyle w:val="Text"/>
        </w:rPr>
        <w:t xml:space="preserve">Mast proti nespání </w:t>
      </w:r>
      <w:r>
        <w:rPr>
          <w:rStyle w:val="emendace"/>
        </w:rPr>
        <w:t xml:space="preserve">nespání </w:t>
      </w:r>
      <w:r>
        <w:rPr>
          <w:rStyle w:val="pramen"/>
        </w:rPr>
        <w:t>neſpanije</w:t>
      </w:r>
    </w:p>
    <w:p w:rsidR="00C16663" w:rsidRDefault="00083972">
      <w:r>
        <w:rPr>
          <w:rStyle w:val="Text"/>
        </w:rPr>
        <w:t>Vezmi husí a slepičí sádlo, každého jako slepičie vajce, a bobkového oleje jako toho obého, zspustiž to v hromadu, učiniž mast, a když chceš spat jíti</w:t>
      </w:r>
      <w:r>
        <w:rPr>
          <w:rStyle w:val="emendace"/>
        </w:rPr>
        <w:t xml:space="preserve">jíti </w:t>
      </w:r>
      <w:r>
        <w:rPr>
          <w:rStyle w:val="pramen"/>
        </w:rPr>
        <w:t>gijeti</w:t>
      </w:r>
      <w:r>
        <w:rPr>
          <w:rStyle w:val="Text"/>
        </w:rPr>
        <w:t>, pomažiž sobě židovin. A umej sobě nohy dobře teplým octem a paty zetři solí, ale masti vezmi jako vlaský ořech, vypíž s starým pivem dobře teplým a zmaž sobě židoviny.</w:t>
      </w:r>
    </w:p>
    <w:p w:rsidR="00C16663" w:rsidRDefault="00083972">
      <w:pPr>
        <w:pStyle w:val="Podnadpis"/>
      </w:pPr>
      <w:r>
        <w:rPr>
          <w:rStyle w:val="Text"/>
        </w:rPr>
        <w:t>Aby rozum nabyl zase</w:t>
      </w:r>
    </w:p>
    <w:p w:rsidR="00C16663" w:rsidRDefault="00083972">
      <w:r>
        <w:rPr>
          <w:rStyle w:val="Text"/>
        </w:rPr>
        <w:t>Vezmi mravence veliké červené v pytlík a zvař dobře, vezma vína žejtlík, a prolí skrze tyto mravence. A omoče sukno červené v tom víně, oblož mu hlavu jednú, a nabudeť smysla. A potom připrav</w:t>
      </w:r>
      <w:r w:rsidR="005E7DAF">
        <w:rPr>
          <w:rStyle w:val="Text"/>
        </w:rPr>
        <w:t>ú</w:t>
      </w:r>
      <w:r>
        <w:rPr>
          <w:rStyle w:val="Text"/>
        </w:rPr>
        <w:t>j</w:t>
      </w:r>
      <w:r w:rsidR="005E7DAF" w:rsidRPr="005E7DAF">
        <w:rPr>
          <w:rStyle w:val="emendace"/>
        </w:rPr>
        <w:t>připravúj</w:t>
      </w:r>
      <w:r w:rsidR="005E7DAF">
        <w:rPr>
          <w:rStyle w:val="emendace"/>
        </w:rPr>
        <w:t xml:space="preserve"> </w:t>
      </w:r>
      <w:r w:rsidR="005E7DAF" w:rsidRPr="005E7DAF">
        <w:rPr>
          <w:rStyle w:val="pramen"/>
        </w:rPr>
        <w:t>prziprawuoy</w:t>
      </w:r>
      <w:r>
        <w:rPr>
          <w:rStyle w:val="Text"/>
        </w:rPr>
        <w:t xml:space="preserve">, jakož o nich napřed stojí </w:t>
      </w:r>
      <w:r>
        <w:rPr>
          <w:rStyle w:val="emendace"/>
        </w:rPr>
        <w:t xml:space="preserve">stojí </w:t>
      </w:r>
      <w:r>
        <w:rPr>
          <w:rStyle w:val="pramen"/>
        </w:rPr>
        <w:t xml:space="preserve">ſtogije </w:t>
      </w:r>
      <w:r>
        <w:rPr>
          <w:rStyle w:val="Text"/>
        </w:rPr>
        <w:t>psáno.</w:t>
      </w:r>
    </w:p>
    <w:p w:rsidR="00C16663" w:rsidRDefault="00083972">
      <w:pPr>
        <w:pStyle w:val="Podnadpis"/>
      </w:pPr>
      <w:r>
        <w:rPr>
          <w:rStyle w:val="Text"/>
        </w:rPr>
        <w:t>Ktož nemuož spánie mieti</w:t>
      </w:r>
    </w:p>
    <w:p w:rsidR="00C16663" w:rsidRDefault="00083972">
      <w:r>
        <w:rPr>
          <w:rStyle w:val="Text"/>
        </w:rPr>
        <w:t>Vezmi siemě opichové neb libečkové, zetři a směš, a čtvrtú stránku vína a daj píti nemocnému, a budeť dobře spáti.</w:t>
      </w:r>
    </w:p>
    <w:p w:rsidR="00C16663" w:rsidRDefault="00083972">
      <w:pPr>
        <w:pStyle w:val="Podnadpis"/>
      </w:pPr>
      <w:r>
        <w:rPr>
          <w:rStyle w:val="Text"/>
        </w:rPr>
        <w:t>Opět jináč</w:t>
      </w:r>
    </w:p>
    <w:p w:rsidR="00C16663" w:rsidRDefault="00083972">
      <w:r>
        <w:rPr>
          <w:rStyle w:val="Text"/>
        </w:rPr>
        <w:t xml:space="preserve">Vezmi několiko makovic máku slepého, ztluc dobře a směš s vodú nebo s pivem. A pak učiň z toho mléka varmuži s režným </w:t>
      </w:r>
      <w:r>
        <w:rPr>
          <w:rStyle w:val="foliace"/>
        </w:rPr>
        <w:t xml:space="preserve">6v </w:t>
      </w:r>
      <w:r>
        <w:rPr>
          <w:rStyle w:val="Text"/>
        </w:rPr>
        <w:t xml:space="preserve">chlebem, natra anézu, pospiž </w:t>
      </w:r>
      <w:r>
        <w:rPr>
          <w:rStyle w:val="emendace"/>
        </w:rPr>
        <w:t xml:space="preserve">pospiž </w:t>
      </w:r>
      <w:r>
        <w:rPr>
          <w:rStyle w:val="pramen"/>
        </w:rPr>
        <w:t xml:space="preserve">poſpijež </w:t>
      </w:r>
      <w:r>
        <w:rPr>
          <w:rStyle w:val="Text"/>
        </w:rPr>
        <w:t xml:space="preserve">tu varmuži svrchně, </w:t>
      </w:r>
      <w:r>
        <w:rPr>
          <w:rStyle w:val="Text"/>
        </w:rPr>
        <w:lastRenderedPageBreak/>
        <w:t>dajž to, ať jie ráno na štítrobu</w:t>
      </w:r>
      <w:r>
        <w:rPr>
          <w:rStyle w:val="emendace"/>
        </w:rPr>
        <w:t xml:space="preserve">štítrobu </w:t>
      </w:r>
      <w:r>
        <w:rPr>
          <w:rStyle w:val="pramen"/>
        </w:rPr>
        <w:t>ſſtijetrobu</w:t>
      </w:r>
      <w:r>
        <w:rPr>
          <w:rStyle w:val="Text"/>
        </w:rPr>
        <w:t xml:space="preserve">, a budeť dobře spáti. A ty makovičky, zbera z řešetka nebo z šátku, to na škráň a na týmě. A na ty makovinky utop z režného chleba topenic několiko a přilož na tiemě a na skráně, nechajž tak přes noc a ráno opět jiné učiň. A když to učiníš, tehdy zmaž bobkovým olejem škráně. A potom opět utop několiko topenek z režného chleba, vlož v ocet lítý, přilož na ten olej ty topenice. A jestliže by se píti chtělo, tehdy semence sveřepého, to jest vozimého, s pivem zvaře, pí </w:t>
      </w:r>
      <w:r>
        <w:rPr>
          <w:rStyle w:val="emendace"/>
        </w:rPr>
        <w:t xml:space="preserve">pí </w:t>
      </w:r>
      <w:r>
        <w:rPr>
          <w:rStyle w:val="pramen"/>
        </w:rPr>
        <w:t xml:space="preserve">pije </w:t>
      </w:r>
      <w:r>
        <w:rPr>
          <w:rStyle w:val="Text"/>
        </w:rPr>
        <w:t>to teple, zapustě muškátovým květem aneb šafránem anebo olejem. A vařené kuře neb odtrhna křiedlo kuřecie jez.</w:t>
      </w:r>
    </w:p>
    <w:p w:rsidR="00C16663" w:rsidRDefault="00083972">
      <w:pPr>
        <w:pStyle w:val="Podnadpis"/>
      </w:pPr>
      <w:r>
        <w:rPr>
          <w:rStyle w:val="Text"/>
        </w:rPr>
        <w:t>Proti dně v hlavě neb jinde, ješto láme člověka</w:t>
      </w:r>
    </w:p>
    <w:p w:rsidR="00C16663" w:rsidRDefault="00083972">
      <w:r>
        <w:rPr>
          <w:rStyle w:val="Text"/>
        </w:rPr>
        <w:t>Vezmi malé plané hrušky větvičky svrchní s listem a jelenieho kořene kus rovný nebo třetí stranu a sádlo kocúrové, jestliže muožeš mieti, ztluc to všecko a rozpusť u ohně, procediž to dobře, mažiž se doluov vždy po bolesti hlavy nebo jinde, kdež tě bolí.</w:t>
      </w:r>
    </w:p>
    <w:p w:rsidR="00C16663" w:rsidRDefault="00083972">
      <w:pPr>
        <w:pStyle w:val="Podnadpis"/>
      </w:pPr>
      <w:r>
        <w:rPr>
          <w:rStyle w:val="foliace"/>
        </w:rPr>
        <w:t xml:space="preserve">7r </w:t>
      </w:r>
      <w:r>
        <w:rPr>
          <w:rStyle w:val="Text"/>
        </w:rPr>
        <w:t>Komu dna v hlavě jest</w:t>
      </w:r>
    </w:p>
    <w:p w:rsidR="00C16663" w:rsidRDefault="00083972">
      <w:r>
        <w:rPr>
          <w:rStyle w:val="Text"/>
        </w:rPr>
        <w:t>Vezmi šalvěje rukovět, jalovce s puol číše, bobrového stroje jako vlaský vořech a to spolu vař u víně dobrém v hrnku zahrdleném a k tomu zahradě dobře hrnec, ať pára nevynde, a tiem zmej hlavu horkým.</w:t>
      </w:r>
    </w:p>
    <w:p w:rsidR="00C16663" w:rsidRDefault="00083972">
      <w:pPr>
        <w:pStyle w:val="Podnadpis"/>
      </w:pPr>
      <w:r>
        <w:rPr>
          <w:rStyle w:val="Text"/>
        </w:rPr>
        <w:t>Proti dně v hlavě a střieluom</w:t>
      </w:r>
    </w:p>
    <w:p w:rsidR="00C16663" w:rsidRDefault="00083972">
      <w:r>
        <w:rPr>
          <w:rStyle w:val="Text"/>
        </w:rPr>
        <w:t>Narý kořenie střielového, a to před sluncem, a vař v lúhu a zmej hlavu horkým, což muožeš zdržeti, a s tiem spat jdi.</w:t>
      </w:r>
    </w:p>
    <w:p w:rsidR="00C16663" w:rsidRDefault="00083972">
      <w:pPr>
        <w:pStyle w:val="Podnadpis"/>
      </w:pPr>
      <w:r>
        <w:rPr>
          <w:rStyle w:val="Text"/>
        </w:rPr>
        <w:t>Opět proti dně v hlavě</w:t>
      </w:r>
    </w:p>
    <w:p w:rsidR="00C16663" w:rsidRDefault="00083972">
      <w:r>
        <w:rPr>
          <w:rStyle w:val="Text"/>
        </w:rPr>
        <w:t xml:space="preserve">Vezmi střielové kořenie i hruštičku </w:t>
      </w:r>
      <w:r>
        <w:rPr>
          <w:rStyle w:val="emendace"/>
        </w:rPr>
        <w:t xml:space="preserve">hruštičku </w:t>
      </w:r>
      <w:r>
        <w:rPr>
          <w:rStyle w:val="pramen"/>
        </w:rPr>
        <w:t xml:space="preserve">hruſſtijeczku </w:t>
      </w:r>
      <w:r>
        <w:rPr>
          <w:rStyle w:val="Text"/>
        </w:rPr>
        <w:t>s větším listem, brata, vař to spolu všecko s vínem anebo s octem vinném, a pak prvé zmej hlavu, obina rúchú, lehniž. A to čiň, doniž budeš zdráv.</w:t>
      </w:r>
    </w:p>
    <w:p w:rsidR="00C16663" w:rsidRDefault="00083972">
      <w:pPr>
        <w:pStyle w:val="Podnadpis"/>
      </w:pPr>
      <w:r>
        <w:rPr>
          <w:rStyle w:val="Text"/>
        </w:rPr>
        <w:t>Komu znie v uší a v hlavě</w:t>
      </w:r>
    </w:p>
    <w:p w:rsidR="00C16663" w:rsidRDefault="00083972">
      <w:r>
        <w:rPr>
          <w:rStyle w:val="Text"/>
        </w:rPr>
        <w:t>Ten má sobě učiniti varmuži z bielého piva a s medem a přičiň k tomu třených hřebíčkuov, cožť se zdá za podobné, ať by bylo sladko, aby piva nemohl číti. A toho požívaj ráno a večer.</w:t>
      </w:r>
    </w:p>
    <w:p w:rsidR="00C16663" w:rsidRDefault="00083972">
      <w:pPr>
        <w:pStyle w:val="Podnadpis"/>
      </w:pPr>
      <w:r>
        <w:rPr>
          <w:rStyle w:val="Text"/>
        </w:rPr>
        <w:t>Kohož hlava bolí často aneb rozum potratí</w:t>
      </w:r>
    </w:p>
    <w:p w:rsidR="00C16663" w:rsidRDefault="00850F0C">
      <w:r>
        <w:rPr>
          <w:rStyle w:val="Text"/>
        </w:rPr>
        <w:t>Ten vezmi chebdie, bukvice, r</w:t>
      </w:r>
      <w:r w:rsidR="00083972">
        <w:rPr>
          <w:rStyle w:val="Text"/>
        </w:rPr>
        <w:t>menu a jalovce, to vše v hromadu směš a vař v dobrém octě a obiň tiem hlavu teple.</w:t>
      </w:r>
    </w:p>
    <w:p w:rsidR="00C16663" w:rsidRDefault="00083972">
      <w:pPr>
        <w:pStyle w:val="Podnadpis"/>
      </w:pPr>
      <w:r>
        <w:rPr>
          <w:rStyle w:val="foliace"/>
        </w:rPr>
        <w:t xml:space="preserve">7v </w:t>
      </w:r>
      <w:r>
        <w:rPr>
          <w:rStyle w:val="Text"/>
        </w:rPr>
        <w:t>Komuž hlava zaléhá pro nos</w:t>
      </w:r>
    </w:p>
    <w:p w:rsidR="00C16663" w:rsidRDefault="00083972">
      <w:r>
        <w:rPr>
          <w:rStyle w:val="Text"/>
        </w:rPr>
        <w:t>Ten vezmi rmenu a černobýle červeného a pelyňku a vař u vodě, a přičiň k tomu žejtlík octa a hrst soli. A v tu vodu vstav nohy až do kolenú, což muožeš najhorčeji zdržeti.</w:t>
      </w:r>
    </w:p>
    <w:p w:rsidR="00C16663" w:rsidRDefault="00083972">
      <w:pPr>
        <w:pStyle w:val="Podnadpis"/>
      </w:pPr>
      <w:r>
        <w:rPr>
          <w:rStyle w:val="Text"/>
        </w:rPr>
        <w:t>Počištěnie hlavy dobré</w:t>
      </w:r>
    </w:p>
    <w:p w:rsidR="00C16663" w:rsidRDefault="00083972">
      <w:r>
        <w:rPr>
          <w:rStyle w:val="Text"/>
        </w:rPr>
        <w:lastRenderedPageBreak/>
        <w:t>Vezmi dva hřebíčky, vstrč sobě v chřiepie tlustým koncem do nosu a nech tam za dvě hodině.</w:t>
      </w:r>
    </w:p>
    <w:p w:rsidR="00C16663" w:rsidRDefault="00083972">
      <w:pPr>
        <w:pStyle w:val="Podnadpis"/>
      </w:pPr>
      <w:r>
        <w:rPr>
          <w:rStyle w:val="Text"/>
        </w:rPr>
        <w:t>Kto má prašivú hlavu</w:t>
      </w:r>
    </w:p>
    <w:p w:rsidR="00C16663" w:rsidRDefault="00083972">
      <w:r>
        <w:rPr>
          <w:rStyle w:val="Text"/>
        </w:rPr>
        <w:t xml:space="preserve">Najprvé hlavu oholiti, pak močem hlavu mejti častokrát. Pak vezmi bielek z vajce a udělaj flastr na hlavu s tiem bielkem. Pak vezmi šerú ještěrku, spaliž ji v novém hrnci, ale hlavu a ocas utni pryč, a tiem prachem hlavu posýpaj, a budúť vlasy ruosti. </w:t>
      </w:r>
      <w:r>
        <w:rPr>
          <w:rStyle w:val="cizijazyk"/>
        </w:rPr>
        <w:t xml:space="preserve">Item </w:t>
      </w:r>
      <w:r>
        <w:rPr>
          <w:rStyle w:val="Text"/>
        </w:rPr>
        <w:t>plž a staré sádlo, topolové pupence, a to spal na popel a louh udělaj z toho. A mej prašivú hlavu.</w:t>
      </w:r>
    </w:p>
    <w:p w:rsidR="00C16663" w:rsidRDefault="00083972">
      <w:pPr>
        <w:pStyle w:val="Podnadpis"/>
      </w:pPr>
      <w:r>
        <w:rPr>
          <w:rStyle w:val="Text"/>
        </w:rPr>
        <w:t>Kto má hlavu zkaženú</w:t>
      </w:r>
    </w:p>
    <w:p w:rsidR="00C16663" w:rsidRDefault="00083972">
      <w:r>
        <w:rPr>
          <w:rStyle w:val="Text"/>
        </w:rPr>
        <w:t xml:space="preserve">Vezmi síru šerú a bobku a rtutu a ztluc každé zvláště na prach, potom ztluc všecko v hromadu spolu s starým sádlem, a zmyje hlavu čistě, mažiž tiem dobře hlavu u teplých kamen, a všecka nečistota spadne. A potom, chceš li, ať by dobré vlasy rostly, vezma medu </w:t>
      </w:r>
      <w:r>
        <w:rPr>
          <w:rStyle w:val="foliace"/>
        </w:rPr>
        <w:t xml:space="preserve">8r </w:t>
      </w:r>
      <w:r>
        <w:rPr>
          <w:rStyle w:val="Text"/>
        </w:rPr>
        <w:t>od much, ztluciž to v hromadu a maž tiem hlavu.</w:t>
      </w:r>
    </w:p>
    <w:p w:rsidR="00C16663" w:rsidRDefault="00083972">
      <w:pPr>
        <w:pStyle w:val="Podnadpis"/>
      </w:pPr>
      <w:r>
        <w:rPr>
          <w:rStyle w:val="Text"/>
        </w:rPr>
        <w:t>Kto má prašivú hlavu</w:t>
      </w:r>
    </w:p>
    <w:p w:rsidR="00C16663" w:rsidRDefault="00083972">
      <w:r>
        <w:rPr>
          <w:rStyle w:val="Text"/>
        </w:rPr>
        <w:t xml:space="preserve">Shol ji dobře břitvú </w:t>
      </w:r>
      <w:r>
        <w:rPr>
          <w:rStyle w:val="emendace"/>
        </w:rPr>
        <w:t xml:space="preserve">břitvú </w:t>
      </w:r>
      <w:r>
        <w:rPr>
          <w:rStyle w:val="pramen"/>
        </w:rPr>
        <w:t xml:space="preserve">brzijetwu </w:t>
      </w:r>
      <w:r>
        <w:rPr>
          <w:rStyle w:val="Text"/>
        </w:rPr>
        <w:t xml:space="preserve">a struž zlé strupy od masa a tiem prachem pospi šalvějovým a z ječmenného chleba a aloe z apatéky a z listu bielé vrby mezi kuorú a dřevem. A z toho učiň flastr na hlavu jako klobúk </w:t>
      </w:r>
      <w:r>
        <w:rPr>
          <w:rStyle w:val="emendace"/>
        </w:rPr>
        <w:t xml:space="preserve">klobúk </w:t>
      </w:r>
      <w:r>
        <w:rPr>
          <w:rStyle w:val="pramen"/>
        </w:rPr>
        <w:t xml:space="preserve">klobuok </w:t>
      </w:r>
      <w:r>
        <w:rPr>
          <w:rStyle w:val="Text"/>
        </w:rPr>
        <w:t>z bielka vaječného, a kúdeli lněnú, pospi páleným alúnem, a to učiň po třikrát.</w:t>
      </w:r>
    </w:p>
    <w:p w:rsidR="00C16663" w:rsidRDefault="00083972">
      <w:pPr>
        <w:pStyle w:val="Podnadpis"/>
      </w:pPr>
      <w:r>
        <w:rPr>
          <w:rStyle w:val="Text"/>
        </w:rPr>
        <w:t>Mast na hlavu prašivú</w:t>
      </w:r>
    </w:p>
    <w:p w:rsidR="00C16663" w:rsidRDefault="00083972">
      <w:r>
        <w:rPr>
          <w:rStyle w:val="Text"/>
        </w:rPr>
        <w:t xml:space="preserve">Vezmi diviznové kořenie a omanové kořenie, balšánovú zelinu, ztluc to vše spolu, a vezmi těch jahod, jako slovú vraní oko, a roste ta jahodka </w:t>
      </w:r>
      <w:r>
        <w:rPr>
          <w:rStyle w:val="lemma"/>
        </w:rPr>
        <w:t xml:space="preserve">jahodka </w:t>
      </w:r>
      <w:r>
        <w:rPr>
          <w:rStyle w:val="hyperlemma"/>
        </w:rPr>
        <w:t xml:space="preserve">jahódka </w:t>
      </w:r>
      <w:r>
        <w:rPr>
          <w:rStyle w:val="Text"/>
        </w:rPr>
        <w:t>na čtyřech lisech, vezmiž jich XII neb což muožeš mieti, vař to vše v starém sádle, mažiž jemu dvakrát aneb třikrát hlavu. A potom když uschne, mažiž tiem často, a budeť hlava čistá, jako prvé byla, a toť jest skušené.</w:t>
      </w:r>
    </w:p>
    <w:p w:rsidR="00C16663" w:rsidRDefault="00083972">
      <w:pPr>
        <w:pStyle w:val="Podnadpis"/>
      </w:pPr>
      <w:r>
        <w:rPr>
          <w:rStyle w:val="Text"/>
        </w:rPr>
        <w:t>Lektvař hlavě dobrá</w:t>
      </w:r>
    </w:p>
    <w:p w:rsidR="00C16663" w:rsidRDefault="00083972">
      <w:r>
        <w:rPr>
          <w:rStyle w:val="Text"/>
        </w:rPr>
        <w:t xml:space="preserve">Vezmi anézu III loty, zázvoru II loty, hřebíčku II loty, kmínu </w:t>
      </w:r>
      <w:r>
        <w:rPr>
          <w:rStyle w:val="emendace"/>
        </w:rPr>
        <w:t xml:space="preserve">kmínu </w:t>
      </w:r>
      <w:r>
        <w:rPr>
          <w:rStyle w:val="pramen"/>
        </w:rPr>
        <w:t xml:space="preserve">kmijenu </w:t>
      </w:r>
      <w:r>
        <w:rPr>
          <w:rStyle w:val="Text"/>
        </w:rPr>
        <w:t xml:space="preserve">vlaského III loty, semene koprového III loty, jalovce II loty, bobku tři loty, koliandru III loty, a to vše dobře ztlúci na prach a prosieti sítečkem a pak </w:t>
      </w:r>
      <w:r>
        <w:rPr>
          <w:rStyle w:val="foliace"/>
        </w:rPr>
        <w:t xml:space="preserve">8v </w:t>
      </w:r>
      <w:r>
        <w:rPr>
          <w:rStyle w:val="Text"/>
        </w:rPr>
        <w:t>v konev vsúti ty prachy, což se zdá, aby bylo jako lektvař, a to v písek vstaviti do pivnice a nechati as dva dni tam. A tu kaši jiesti večer a ráno jako vlaský ořech, a přestaneť bolest.</w:t>
      </w:r>
    </w:p>
    <w:p w:rsidR="00C16663" w:rsidRDefault="00C16663">
      <w:pPr>
        <w:pStyle w:val="Volnyradek"/>
      </w:pPr>
    </w:p>
    <w:p w:rsidR="00C16663" w:rsidRDefault="00083972">
      <w:pPr>
        <w:pStyle w:val="Nadpis"/>
      </w:pPr>
      <w:r>
        <w:rPr>
          <w:rStyle w:val="Text"/>
        </w:rPr>
        <w:t>Počíná se lékařstvie na vlasy a na kadeře, kto chce mieti</w:t>
      </w:r>
    </w:p>
    <w:p w:rsidR="00C16663" w:rsidRDefault="00083972">
      <w:r>
        <w:rPr>
          <w:rStyle w:val="Text"/>
        </w:rPr>
        <w:t>Kto chce mieti dlúhé vlasy, vezmi břečtan a spal jej na popel a učiň z toho popelu louh. A vlož do vody břečtan a nech, ať malú chvílí povře, a nadělaj louhu a mej tiem hlavu.</w:t>
      </w:r>
    </w:p>
    <w:p w:rsidR="00C16663" w:rsidRDefault="00083972">
      <w:pPr>
        <w:pStyle w:val="Podnadpis"/>
      </w:pPr>
      <w:r>
        <w:rPr>
          <w:rStyle w:val="Text"/>
        </w:rPr>
        <w:t>Chceš li mieti pěkné vlasy</w:t>
      </w:r>
    </w:p>
    <w:p w:rsidR="00C16663" w:rsidRDefault="00083972">
      <w:r>
        <w:rPr>
          <w:rStyle w:val="Text"/>
        </w:rPr>
        <w:lastRenderedPageBreak/>
        <w:t>Vezmi hrachovin, ovesné slámy a sceď horkú vodú skrze ty slámy. A potom vezmi hrachoviny a polož do louhu a nechť dobře spolu, a tiem louhem mej často hlavu.</w:t>
      </w:r>
    </w:p>
    <w:p w:rsidR="00C16663" w:rsidRDefault="00083972">
      <w:pPr>
        <w:pStyle w:val="Podnadpis"/>
      </w:pPr>
      <w:r>
        <w:rPr>
          <w:rStyle w:val="Text"/>
        </w:rPr>
        <w:t>Opět jinak</w:t>
      </w:r>
    </w:p>
    <w:p w:rsidR="00C16663" w:rsidRDefault="00083972">
      <w:r>
        <w:rPr>
          <w:rStyle w:val="Text"/>
        </w:rPr>
        <w:t>Vezmi mravencová vajce toho času, z</w:t>
      </w:r>
      <w:r w:rsidR="004E3303">
        <w:rPr>
          <w:rStyle w:val="Text"/>
        </w:rPr>
        <w:t>davi</w:t>
      </w:r>
      <w:r>
        <w:rPr>
          <w:rStyle w:val="Text"/>
        </w:rPr>
        <w:t>ž je, vytiskniž z nich tu jistú vodu.</w:t>
      </w:r>
    </w:p>
    <w:p w:rsidR="00C16663" w:rsidRDefault="00083972">
      <w:pPr>
        <w:pStyle w:val="Podnadpis"/>
      </w:pPr>
      <w:r>
        <w:rPr>
          <w:rStyle w:val="Text"/>
        </w:rPr>
        <w:t>Lékařstvie na vlasy</w:t>
      </w:r>
    </w:p>
    <w:p w:rsidR="00C16663" w:rsidRDefault="00083972">
      <w:r>
        <w:rPr>
          <w:rStyle w:val="Text"/>
        </w:rPr>
        <w:t xml:space="preserve">Vezmi roh od bielého berana a ten roh na kusy zkrájej aneb zsekaj na malé, potom vezmi dva hrnce, jeden zakopaj a druhý naň vstav z </w:t>
      </w:r>
      <w:r>
        <w:rPr>
          <w:rStyle w:val="lemma"/>
        </w:rPr>
        <w:t xml:space="preserve">z </w:t>
      </w:r>
      <w:r>
        <w:rPr>
          <w:rStyle w:val="hyperlemma"/>
        </w:rPr>
        <w:t xml:space="preserve">s </w:t>
      </w:r>
      <w:r>
        <w:rPr>
          <w:rStyle w:val="Text"/>
        </w:rPr>
        <w:t xml:space="preserve">dierú na dně, vsyp tam do svrchnieho ten roh a zahraď dobře hrnec. A učiň okolo něho oheň dobrý, ať shořie na prach. </w:t>
      </w:r>
      <w:r>
        <w:rPr>
          <w:rStyle w:val="foliace"/>
        </w:rPr>
        <w:t xml:space="preserve">9r </w:t>
      </w:r>
      <w:r>
        <w:rPr>
          <w:rStyle w:val="Text"/>
        </w:rPr>
        <w:t>A když chceš komu kadeře dělati, ohol mu hlavu a zmaž jemu tiem olejem, kterýž jest z rohu vytekl. A když málo vlasy odrostú, opět ohol. A maž tak dlúho vlasy, dokudž nezrostú. A pakli po desetkrát zholíš, vždy budú rusé a čisté.</w:t>
      </w:r>
    </w:p>
    <w:p w:rsidR="00C16663" w:rsidRDefault="00083972">
      <w:pPr>
        <w:pStyle w:val="Podnadpis"/>
      </w:pPr>
      <w:r>
        <w:rPr>
          <w:rStyle w:val="Text"/>
        </w:rPr>
        <w:t>Komu mole vlasy jedie</w:t>
      </w:r>
    </w:p>
    <w:p w:rsidR="00C16663" w:rsidRDefault="00083972">
      <w:r>
        <w:rPr>
          <w:rStyle w:val="Text"/>
        </w:rPr>
        <w:t>Vezmi horčici a směš s medem a hlavu po zmytí maž.</w:t>
      </w:r>
    </w:p>
    <w:p w:rsidR="00C16663" w:rsidRDefault="00083972">
      <w:pPr>
        <w:pStyle w:val="Podnadpis"/>
      </w:pPr>
      <w:r>
        <w:rPr>
          <w:rStyle w:val="Text"/>
        </w:rPr>
        <w:t>Aby vlasy rostly</w:t>
      </w:r>
    </w:p>
    <w:p w:rsidR="00C16663" w:rsidRDefault="00083972">
      <w:r>
        <w:rPr>
          <w:rStyle w:val="Text"/>
        </w:rPr>
        <w:t>Vezmi suchá lajna holubie a učiň z nich louh a mej hlavu často, a rozmnohúť se vlasy.</w:t>
      </w:r>
    </w:p>
    <w:p w:rsidR="00C16663" w:rsidRDefault="00083972">
      <w:pPr>
        <w:pStyle w:val="Podnadpis"/>
      </w:pPr>
      <w:r>
        <w:rPr>
          <w:rStyle w:val="Text"/>
        </w:rPr>
        <w:t>Aby vlasy hustě rostly, které jsú byli zlezly v nemoci</w:t>
      </w:r>
    </w:p>
    <w:p w:rsidR="00C16663" w:rsidRDefault="00083972">
      <w:r>
        <w:rPr>
          <w:rStyle w:val="Text"/>
        </w:rPr>
        <w:t xml:space="preserve">Vezmi miezku aneb šťávu a </w:t>
      </w:r>
      <w:r>
        <w:rPr>
          <w:rStyle w:val="doplnenytext"/>
        </w:rPr>
        <w:t xml:space="preserve">… </w:t>
      </w:r>
      <w:r>
        <w:rPr>
          <w:rStyle w:val="poznamka"/>
        </w:rPr>
        <w:t xml:space="preserve">vynecháno místo na slovo, které písař nepřečetl </w:t>
      </w:r>
      <w:r>
        <w:rPr>
          <w:rStyle w:val="Text"/>
        </w:rPr>
        <w:t xml:space="preserve">a z vrbie šťávu, z listie břečtanového a vař to s sveřepovým </w:t>
      </w:r>
      <w:r>
        <w:rPr>
          <w:rStyle w:val="emendace"/>
        </w:rPr>
        <w:t xml:space="preserve">sveřepovým </w:t>
      </w:r>
      <w:r>
        <w:rPr>
          <w:rStyle w:val="pramen"/>
        </w:rPr>
        <w:t xml:space="preserve">werzepowym </w:t>
      </w:r>
      <w:r>
        <w:rPr>
          <w:rStyle w:val="Text"/>
        </w:rPr>
        <w:t>býlím a zdělaj na prach chléb ječný spálený a zetři s sádlem neb s medem a učiň mast a maž hlavu tiem.</w:t>
      </w:r>
    </w:p>
    <w:p w:rsidR="00C16663" w:rsidRDefault="00083972">
      <w:pPr>
        <w:pStyle w:val="Podnadpis"/>
      </w:pPr>
      <w:r>
        <w:rPr>
          <w:rStyle w:val="Text"/>
        </w:rPr>
        <w:t xml:space="preserve">Aby zase ruostly </w:t>
      </w:r>
      <w:r>
        <w:rPr>
          <w:rStyle w:val="lemma"/>
        </w:rPr>
        <w:t xml:space="preserve">ruosti </w:t>
      </w:r>
      <w:r>
        <w:rPr>
          <w:rStyle w:val="hyperlemma"/>
        </w:rPr>
        <w:t>rósti</w:t>
      </w:r>
    </w:p>
    <w:p w:rsidR="00C16663" w:rsidRDefault="00083972">
      <w:r>
        <w:rPr>
          <w:rStyle w:val="Text"/>
        </w:rPr>
        <w:t>Vezmi krtici a žábu onu zelenú, ješto na dřevě skřehce, a slaniny staré a potom to vše spolu vař u vodě tak dlúho, až málo zuostane ten tuk svrchu, maž miesta holá dvakrát za den, a zrostúť vlasy.</w:t>
      </w:r>
    </w:p>
    <w:p w:rsidR="00C16663" w:rsidRDefault="00083972">
      <w:pPr>
        <w:pStyle w:val="Podnadpis"/>
      </w:pPr>
      <w:r>
        <w:rPr>
          <w:rStyle w:val="Text"/>
        </w:rPr>
        <w:t>Proti moluom na hlavě</w:t>
      </w:r>
    </w:p>
    <w:p w:rsidR="00C16663" w:rsidRDefault="00083972">
      <w:r>
        <w:rPr>
          <w:rStyle w:val="foliace"/>
        </w:rPr>
        <w:t xml:space="preserve">9v </w:t>
      </w:r>
      <w:r>
        <w:rPr>
          <w:rStyle w:val="Text"/>
        </w:rPr>
        <w:t xml:space="preserve">Vezmi miezku celidonovú, slaniny vepřové čerstvé, rozpustě slaniny směš s miezkú, aby bylo husto, jako by flastr mohl udělati. Neb nech do třetieho dne, a opět připraviti flastr dřévním obyčejem, až se i zhojí. A pak znamenie hojenie – miesta prašivá škaredá budú bielá, dobréť je znamenie. Pakli červená, darmoť jest hojiti. A to se nazývá </w:t>
      </w:r>
      <w:r>
        <w:rPr>
          <w:rStyle w:val="emendace"/>
        </w:rPr>
        <w:t xml:space="preserve">nazývá </w:t>
      </w:r>
      <w:r>
        <w:rPr>
          <w:rStyle w:val="pramen"/>
        </w:rPr>
        <w:t xml:space="preserve">naziewa </w:t>
      </w:r>
      <w:r>
        <w:rPr>
          <w:rStyle w:val="Text"/>
        </w:rPr>
        <w:t>mol, neb tu miesta budú, jako by mole zjedli.</w:t>
      </w:r>
    </w:p>
    <w:p w:rsidR="00C16663" w:rsidRDefault="00083972">
      <w:pPr>
        <w:pStyle w:val="Podnadpis"/>
      </w:pPr>
      <w:r>
        <w:rPr>
          <w:rStyle w:val="Text"/>
        </w:rPr>
        <w:t xml:space="preserve">Aby vlasy ruostly </w:t>
      </w:r>
      <w:r>
        <w:rPr>
          <w:rStyle w:val="lemma"/>
        </w:rPr>
        <w:t xml:space="preserve">ruosti </w:t>
      </w:r>
      <w:r>
        <w:rPr>
          <w:rStyle w:val="hyperlemma"/>
        </w:rPr>
        <w:t>rósti</w:t>
      </w:r>
    </w:p>
    <w:p w:rsidR="00C16663" w:rsidRDefault="00083972">
      <w:r>
        <w:rPr>
          <w:rStyle w:val="Text"/>
        </w:rPr>
        <w:t>Vezmi květ bzový, vař dobře v lúhu a mej se často a na slunci hlavu suš, a budúť vlasy ruosti</w:t>
      </w:r>
      <w:r>
        <w:rPr>
          <w:rStyle w:val="lemma"/>
        </w:rPr>
        <w:t xml:space="preserve">ruosti </w:t>
      </w:r>
      <w:r>
        <w:rPr>
          <w:rStyle w:val="hyperlemma"/>
        </w:rPr>
        <w:t>rósti</w:t>
      </w:r>
      <w:r>
        <w:rPr>
          <w:rStyle w:val="Text"/>
        </w:rPr>
        <w:t>.</w:t>
      </w:r>
    </w:p>
    <w:p w:rsidR="00C16663" w:rsidRDefault="00083972">
      <w:pPr>
        <w:pStyle w:val="Podnadpis"/>
      </w:pPr>
      <w:r>
        <w:rPr>
          <w:rStyle w:val="Text"/>
        </w:rPr>
        <w:t>Komu vlasy lezú</w:t>
      </w:r>
    </w:p>
    <w:p w:rsidR="00C16663" w:rsidRDefault="00083972">
      <w:r>
        <w:rPr>
          <w:rStyle w:val="Text"/>
        </w:rPr>
        <w:lastRenderedPageBreak/>
        <w:t>Vezmi lněný olej a dřevěným olej, směš spolu a maž tiem hlavu.</w:t>
      </w:r>
    </w:p>
    <w:p w:rsidR="00C16663" w:rsidRDefault="00083972">
      <w:pPr>
        <w:pStyle w:val="Podnadpis"/>
      </w:pPr>
      <w:r>
        <w:rPr>
          <w:rStyle w:val="Text"/>
        </w:rPr>
        <w:t>Aby měl kadeře</w:t>
      </w:r>
    </w:p>
    <w:p w:rsidR="00C16663" w:rsidRDefault="00083972">
      <w:r>
        <w:rPr>
          <w:rStyle w:val="Text"/>
        </w:rPr>
        <w:t>Vezmi kořen chebdový a nadělaj z něho louhu, a tiem často hlavu mej.</w:t>
      </w:r>
    </w:p>
    <w:p w:rsidR="00C16663" w:rsidRDefault="00083972">
      <w:pPr>
        <w:pStyle w:val="Podnadpis"/>
      </w:pPr>
      <w:r>
        <w:rPr>
          <w:rStyle w:val="Text"/>
        </w:rPr>
        <w:t>K témuž</w:t>
      </w:r>
    </w:p>
    <w:p w:rsidR="00C16663" w:rsidRDefault="00083972">
      <w:r>
        <w:rPr>
          <w:rStyle w:val="Text"/>
        </w:rPr>
        <w:t>Vezmi kořen chebdový a a zetři jej s olejem a maž tú mastí hlavu a na to listu chebdového přilož.</w:t>
      </w:r>
    </w:p>
    <w:p w:rsidR="00C16663" w:rsidRDefault="00083972">
      <w:pPr>
        <w:pStyle w:val="Podnadpis"/>
      </w:pPr>
      <w:r>
        <w:rPr>
          <w:rStyle w:val="Text"/>
        </w:rPr>
        <w:t>Komu vlasy lezú</w:t>
      </w:r>
    </w:p>
    <w:p w:rsidR="00C16663" w:rsidRDefault="00083972">
      <w:r>
        <w:rPr>
          <w:rStyle w:val="Text"/>
        </w:rPr>
        <w:t>Nadělaj sobě lúhu s slézovým kořením a mej tiem hlavu.</w:t>
      </w:r>
    </w:p>
    <w:p w:rsidR="00C16663" w:rsidRDefault="00083972">
      <w:pPr>
        <w:pStyle w:val="Podnadpis"/>
      </w:pPr>
      <w:r>
        <w:rPr>
          <w:rStyle w:val="Text"/>
        </w:rPr>
        <w:t>Aby vlasy rostly na holém miestě</w:t>
      </w:r>
    </w:p>
    <w:p w:rsidR="00C16663" w:rsidRDefault="00083972">
      <w:r>
        <w:rPr>
          <w:rStyle w:val="foliace"/>
        </w:rPr>
        <w:t xml:space="preserve">10r </w:t>
      </w:r>
      <w:r>
        <w:rPr>
          <w:rStyle w:val="Text"/>
        </w:rPr>
        <w:t xml:space="preserve">Vezmi krtici a vař ji v tekuté vodě a s vepřovú bělí, ať tak dlúho vře, jako by maso mohlo uvřieti, v jedné vodě, a což ostane, aby to vlil na vodu studenú, a což se sstydne, to schovaj, a pak vezmi hlemýždě </w:t>
      </w:r>
      <w:r>
        <w:rPr>
          <w:rStyle w:val="emendace"/>
        </w:rPr>
        <w:t xml:space="preserve">hlemýždě </w:t>
      </w:r>
      <w:r>
        <w:rPr>
          <w:rStyle w:val="pramen"/>
        </w:rPr>
        <w:t xml:space="preserve">hlemieždije </w:t>
      </w:r>
      <w:r>
        <w:rPr>
          <w:rStyle w:val="Text"/>
        </w:rPr>
        <w:t xml:space="preserve">toho měsiece máje a včely jaré, které sú zemřely v úli, a ty dobře zetři a směš s tiem tukem, jakož s </w:t>
      </w:r>
      <w:r>
        <w:rPr>
          <w:rStyle w:val="lemma"/>
        </w:rPr>
        <w:t xml:space="preserve">býti </w:t>
      </w:r>
      <w:r>
        <w:rPr>
          <w:rStyle w:val="hyperlemma"/>
        </w:rPr>
        <w:t xml:space="preserve">býti </w:t>
      </w:r>
      <w:r>
        <w:rPr>
          <w:rStyle w:val="Text"/>
        </w:rPr>
        <w:t>krtici vařil. A z toho bude mast velmi dobrá, a budeš li mieti z koňské hřievy sádlo, také k tomu přičiň. A když hlavu zmyješ, potom ji usuš nad uhlím, přikryje hlavu aneb uhlé šatú, a na to uhlé vrž síry a nad tú sírú suš hlavu.</w:t>
      </w:r>
    </w:p>
    <w:p w:rsidR="00C16663" w:rsidRDefault="00C16663">
      <w:pPr>
        <w:pStyle w:val="Volnyradek"/>
      </w:pPr>
    </w:p>
    <w:p w:rsidR="00C16663" w:rsidRDefault="00083972">
      <w:pPr>
        <w:pStyle w:val="Nadpis"/>
      </w:pPr>
      <w:r>
        <w:rPr>
          <w:rStyle w:val="Text"/>
        </w:rPr>
        <w:t>Počíná se lékařstvie o nedostatku sluchu aneb kto jest hluchý, ješto neslyší</w:t>
      </w:r>
    </w:p>
    <w:p w:rsidR="00C16663" w:rsidRDefault="00083972">
      <w:r>
        <w:rPr>
          <w:rStyle w:val="Text"/>
        </w:rPr>
        <w:t>Vezmi listíčko netřeskové, ztluciž je, a když ztlučeš, vložiž je do rúchy, vytiskniž tu vodu, kdy jí bude se lžíci, vezmi jako se dvě zrně třeného pepře, vespiž v tu vodu, púštěj ji v ucho, vezma na pero.</w:t>
      </w:r>
    </w:p>
    <w:p w:rsidR="00C16663" w:rsidRDefault="00083972">
      <w:pPr>
        <w:pStyle w:val="Podnadpis"/>
      </w:pPr>
      <w:r>
        <w:rPr>
          <w:rStyle w:val="Text"/>
        </w:rPr>
        <w:t>Proti hluchotě</w:t>
      </w:r>
    </w:p>
    <w:p w:rsidR="00C16663" w:rsidRDefault="00083972">
      <w:r>
        <w:rPr>
          <w:rStyle w:val="Text"/>
        </w:rPr>
        <w:t>Vezmi žluč vepřovú, rozdávě púštějž hluchému v ucho.</w:t>
      </w:r>
    </w:p>
    <w:p w:rsidR="00C16663" w:rsidRDefault="00083972">
      <w:pPr>
        <w:pStyle w:val="Podnadpis"/>
      </w:pPr>
      <w:r>
        <w:rPr>
          <w:rStyle w:val="Text"/>
        </w:rPr>
        <w:t>K témuž jináč</w:t>
      </w:r>
    </w:p>
    <w:p w:rsidR="00C16663" w:rsidRDefault="00083972">
      <w:r>
        <w:rPr>
          <w:rStyle w:val="Text"/>
        </w:rPr>
        <w:t>Vezmi úhoř živý a nad vocasem nařež jej a té krve nalej hluchému v ucho tři krůpě, a budeť zdráv.</w:t>
      </w:r>
    </w:p>
    <w:p w:rsidR="00C16663" w:rsidRDefault="00083972">
      <w:pPr>
        <w:pStyle w:val="Podnadpis"/>
      </w:pPr>
      <w:r>
        <w:rPr>
          <w:rStyle w:val="foliace"/>
        </w:rPr>
        <w:t xml:space="preserve">10v </w:t>
      </w:r>
      <w:r>
        <w:rPr>
          <w:rStyle w:val="Text"/>
        </w:rPr>
        <w:t>Opět jináč takto</w:t>
      </w:r>
    </w:p>
    <w:p w:rsidR="00C16663" w:rsidRDefault="00083972">
      <w:r>
        <w:rPr>
          <w:rStyle w:val="Text"/>
        </w:rPr>
        <w:t>Vezmi mravencové vajce, z</w:t>
      </w:r>
      <w:r w:rsidR="004E3303">
        <w:rPr>
          <w:rStyle w:val="Text"/>
        </w:rPr>
        <w:t>davi</w:t>
      </w:r>
      <w:r>
        <w:rPr>
          <w:rStyle w:val="Text"/>
        </w:rPr>
        <w:t>ž je, vytiskni z nich vodu a púštěj hluchému v ucho.</w:t>
      </w:r>
    </w:p>
    <w:p w:rsidR="00C16663" w:rsidRDefault="00083972">
      <w:pPr>
        <w:pStyle w:val="Podnadpis"/>
      </w:pPr>
      <w:r>
        <w:rPr>
          <w:rStyle w:val="Text"/>
        </w:rPr>
        <w:t>Kto jest hluch</w:t>
      </w:r>
    </w:p>
    <w:p w:rsidR="00C16663" w:rsidRDefault="00083972">
      <w:r>
        <w:rPr>
          <w:rStyle w:val="Text"/>
        </w:rPr>
        <w:t>Vezmi sléz polský i s kořenem, ztluciž s máslem májovým, potom vař to s vínem, kteréhož muožeš najlepšieho mieti, a když dobře uvaříš</w:t>
      </w:r>
      <w:r>
        <w:rPr>
          <w:rStyle w:val="emendace"/>
        </w:rPr>
        <w:t xml:space="preserve">uvaříš </w:t>
      </w:r>
      <w:r>
        <w:rPr>
          <w:rStyle w:val="pramen"/>
        </w:rPr>
        <w:t>vwarijeſs</w:t>
      </w:r>
      <w:r>
        <w:rPr>
          <w:rStyle w:val="Text"/>
        </w:rPr>
        <w:t xml:space="preserve">, vezmi čieši, provrtaj ji v prostředce, </w:t>
      </w:r>
      <w:r>
        <w:rPr>
          <w:rStyle w:val="Text"/>
        </w:rPr>
        <w:lastRenderedPageBreak/>
        <w:t>přikrýž ten hrnec. A hluchý ať drží ucho nad tú párú, učiniž to druhé i třetí. Potom tě bude svrběti, vyňmeš z ucha luoj a budeš zdráv.</w:t>
      </w:r>
    </w:p>
    <w:p w:rsidR="00C16663" w:rsidRDefault="00083972">
      <w:pPr>
        <w:pStyle w:val="Podnadpis"/>
      </w:pPr>
      <w:r>
        <w:rPr>
          <w:rStyle w:val="Text"/>
        </w:rPr>
        <w:t>Kto jest hluch – lék jistý</w:t>
      </w:r>
    </w:p>
    <w:p w:rsidR="00C16663" w:rsidRDefault="00083972">
      <w:r>
        <w:rPr>
          <w:rStyle w:val="Text"/>
        </w:rPr>
        <w:t>Najdi kopec mravencuov, udělajž blízko u něho oheň na dvě kročeje zdáli</w:t>
      </w:r>
      <w:r>
        <w:rPr>
          <w:rStyle w:val="emendace"/>
        </w:rPr>
        <w:t xml:space="preserve">zdáli </w:t>
      </w:r>
      <w:r>
        <w:rPr>
          <w:rStyle w:val="pramen"/>
        </w:rPr>
        <w:t>zdalij</w:t>
      </w:r>
      <w:r>
        <w:rPr>
          <w:rStyle w:val="Text"/>
        </w:rPr>
        <w:t xml:space="preserve">, přistaviž vody tekuté hrnec drahný. A když bude vřieti voda, prohradě svrchu to mraviště, nabeřiž těch mravencuov dvě neb tři přehršli </w:t>
      </w:r>
      <w:r>
        <w:rPr>
          <w:rStyle w:val="emendace"/>
        </w:rPr>
        <w:t xml:space="preserve">přehršli </w:t>
      </w:r>
      <w:r>
        <w:rPr>
          <w:rStyle w:val="pramen"/>
        </w:rPr>
        <w:t xml:space="preserve">przehrſſlij </w:t>
      </w:r>
      <w:r>
        <w:rPr>
          <w:rStyle w:val="Text"/>
        </w:rPr>
        <w:t>a zvař dobře, vespa do té vody. A potom zceď tu vodu skrze rúchu a nechaj někde súkromě, ať se ustojie, a opět ji pak zceď, ať té vody hluchý sobě vpúštie v uši, a židoviny mej. A máš těch mravencuov vzieti s vajéčkami i s tú mrvú, a tak uděláš několikrát.</w:t>
      </w:r>
    </w:p>
    <w:p w:rsidR="00C16663" w:rsidRDefault="00083972">
      <w:pPr>
        <w:pStyle w:val="Podnadpis"/>
      </w:pPr>
      <w:r>
        <w:rPr>
          <w:rStyle w:val="Text"/>
        </w:rPr>
        <w:t>Proti hluchotě</w:t>
      </w:r>
    </w:p>
    <w:p w:rsidR="00C16663" w:rsidRDefault="00083972">
      <w:r>
        <w:rPr>
          <w:rStyle w:val="Text"/>
        </w:rPr>
        <w:t xml:space="preserve">Vezmi úhoř živý a polož jej do sklenice zahrdlité s malú dierú. A prvé do nie </w:t>
      </w:r>
      <w:r>
        <w:rPr>
          <w:rStyle w:val="foliace"/>
        </w:rPr>
        <w:t xml:space="preserve">11r </w:t>
      </w:r>
      <w:r>
        <w:rPr>
          <w:rStyle w:val="Text"/>
        </w:rPr>
        <w:t>nalí dobrého vína, zahradiž dobře těstem sklenici a vlož sklenici do těsta jako pecen udělaje. A vlož ten pecen do peci s jiným chlebem. A když dobře bude jiný chléb, vyňmiž také ten pecen, a když ten chléb ustydne, vyňmiž tu sklenici. A to, což bude v té sklenici, procediž skrze rúšku, velmi dobře vydávě, a bude z toho olej, kterýmž uzdravíš každú hluchotu, když jej budeš púštěti v uši.</w:t>
      </w:r>
    </w:p>
    <w:p w:rsidR="00C16663" w:rsidRDefault="00083972">
      <w:pPr>
        <w:pStyle w:val="Podnadpis"/>
      </w:pPr>
      <w:r>
        <w:rPr>
          <w:rStyle w:val="Text"/>
        </w:rPr>
        <w:t>Kto počíná neslyšeti</w:t>
      </w:r>
    </w:p>
    <w:p w:rsidR="00C16663" w:rsidRDefault="00083972">
      <w:r>
        <w:rPr>
          <w:rStyle w:val="Text"/>
        </w:rPr>
        <w:t xml:space="preserve">Vezmi heřmánku </w:t>
      </w:r>
      <w:r>
        <w:rPr>
          <w:rStyle w:val="poznamka"/>
        </w:rPr>
        <w:t xml:space="preserve">–e– nadepsáno </w:t>
      </w:r>
      <w:r>
        <w:rPr>
          <w:rStyle w:val="Text"/>
        </w:rPr>
        <w:t>aneb rmen aneb jiné byliny k tomu hodné a vlož do hrnce nového a zahraď dobře poličkú hrnec, a svrchu u pokličce udělaj dieru a zahraď špičku a púštěj páru v uši, když prvé dobře povře.</w:t>
      </w:r>
    </w:p>
    <w:p w:rsidR="00C16663" w:rsidRDefault="00083972">
      <w:pPr>
        <w:pStyle w:val="Podnadpis"/>
      </w:pPr>
      <w:r>
        <w:rPr>
          <w:rStyle w:val="Text"/>
        </w:rPr>
        <w:t>Proti hluchotě</w:t>
      </w:r>
    </w:p>
    <w:p w:rsidR="00C16663" w:rsidRDefault="00083972">
      <w:r>
        <w:rPr>
          <w:rStyle w:val="Text"/>
        </w:rPr>
        <w:t>Vezmi hořkého lupene kořenie, nařeže jeho drobně, vypal z něho vodu a tu vodu púštěj sobě v ucho dvakrát neb třikrát za den.</w:t>
      </w:r>
    </w:p>
    <w:p w:rsidR="00C16663" w:rsidRDefault="00083972">
      <w:pPr>
        <w:pStyle w:val="Podnadpis"/>
      </w:pPr>
      <w:r>
        <w:rPr>
          <w:rStyle w:val="Text"/>
        </w:rPr>
        <w:t>Opět jináč</w:t>
      </w:r>
    </w:p>
    <w:p w:rsidR="00C16663" w:rsidRDefault="00083972">
      <w:r>
        <w:rPr>
          <w:rStyle w:val="Text"/>
        </w:rPr>
        <w:t xml:space="preserve">Vezmi řekev </w:t>
      </w:r>
      <w:r>
        <w:rPr>
          <w:rStyle w:val="lemma"/>
        </w:rPr>
        <w:t xml:space="preserve">řekev </w:t>
      </w:r>
      <w:r>
        <w:rPr>
          <w:rStyle w:val="hyperlemma"/>
        </w:rPr>
        <w:t xml:space="preserve">ředkev </w:t>
      </w:r>
      <w:r>
        <w:rPr>
          <w:rStyle w:val="Text"/>
        </w:rPr>
        <w:t xml:space="preserve">a skrájej ji na křížalky, osol a nech tak státi za chvíli dobrú. A když se voda na ní </w:t>
      </w:r>
      <w:r>
        <w:rPr>
          <w:rStyle w:val="emendace"/>
        </w:rPr>
        <w:t xml:space="preserve">ní </w:t>
      </w:r>
      <w:r>
        <w:rPr>
          <w:rStyle w:val="pramen"/>
        </w:rPr>
        <w:t xml:space="preserve">nie </w:t>
      </w:r>
      <w:r>
        <w:rPr>
          <w:rStyle w:val="Text"/>
        </w:rPr>
        <w:t>ustojí, púštěj tu vodu v uši nemocnému.</w:t>
      </w:r>
    </w:p>
    <w:p w:rsidR="00C16663" w:rsidRDefault="00083972">
      <w:pPr>
        <w:pStyle w:val="Podnadpis"/>
      </w:pPr>
      <w:r>
        <w:rPr>
          <w:rStyle w:val="Text"/>
        </w:rPr>
        <w:t>Proti bolesti uší</w:t>
      </w:r>
    </w:p>
    <w:p w:rsidR="00C16663" w:rsidRDefault="00083972">
      <w:r>
        <w:rPr>
          <w:rStyle w:val="Text"/>
        </w:rPr>
        <w:t>Vezmi miezku tykve polské a v uši té vody vpusť, bolest uší odjímá a sluch navracuje.</w:t>
      </w:r>
    </w:p>
    <w:p w:rsidR="00C16663" w:rsidRDefault="00083972">
      <w:pPr>
        <w:pStyle w:val="Podnadpis"/>
      </w:pPr>
      <w:r>
        <w:rPr>
          <w:rStyle w:val="foliace"/>
        </w:rPr>
        <w:t xml:space="preserve">11v </w:t>
      </w:r>
      <w:r>
        <w:rPr>
          <w:rStyle w:val="cizijazyk"/>
        </w:rPr>
        <w:t xml:space="preserve">Item </w:t>
      </w:r>
      <w:r>
        <w:rPr>
          <w:rStyle w:val="Text"/>
        </w:rPr>
        <w:t>k témuž</w:t>
      </w:r>
    </w:p>
    <w:p w:rsidR="00C16663" w:rsidRDefault="00083972">
      <w:r>
        <w:rPr>
          <w:rStyle w:val="Text"/>
        </w:rPr>
        <w:t>Vezmi mravence, listie rúty, zetři spolu a vař v uoleji, zceď skrze rúchu a jednu krůpi teplú pusť v uši.</w:t>
      </w:r>
    </w:p>
    <w:p w:rsidR="00C16663" w:rsidRDefault="00083972">
      <w:pPr>
        <w:pStyle w:val="Podnadpis"/>
      </w:pPr>
      <w:r>
        <w:rPr>
          <w:rStyle w:val="Text"/>
        </w:rPr>
        <w:t>Proti hluchotě</w:t>
      </w:r>
    </w:p>
    <w:p w:rsidR="00C16663" w:rsidRDefault="00083972">
      <w:r>
        <w:rPr>
          <w:rStyle w:val="Text"/>
        </w:rPr>
        <w:lastRenderedPageBreak/>
        <w:t>Vezmi olej dřevený</w:t>
      </w:r>
      <w:r>
        <w:rPr>
          <w:rStyle w:val="lemma"/>
        </w:rPr>
        <w:t xml:space="preserve">dřevený </w:t>
      </w:r>
      <w:r>
        <w:rPr>
          <w:rStyle w:val="hyperlemma"/>
        </w:rPr>
        <w:t>dřěvěný</w:t>
      </w:r>
      <w:r>
        <w:rPr>
          <w:rStyle w:val="Text"/>
        </w:rPr>
        <w:t>, šťávu z poru</w:t>
      </w:r>
      <w:r>
        <w:rPr>
          <w:rStyle w:val="lemma"/>
        </w:rPr>
        <w:t xml:space="preserve">por </w:t>
      </w:r>
      <w:r>
        <w:rPr>
          <w:rStyle w:val="hyperlemma"/>
        </w:rPr>
        <w:t>pór</w:t>
      </w:r>
      <w:r>
        <w:rPr>
          <w:rStyle w:val="Text"/>
        </w:rPr>
        <w:t xml:space="preserve">, ženského mléka, kteráž pacholíčka nese, vondej </w:t>
      </w:r>
      <w:r>
        <w:rPr>
          <w:rStyle w:val="emendace"/>
        </w:rPr>
        <w:t xml:space="preserve">vondej </w:t>
      </w:r>
      <w:r>
        <w:rPr>
          <w:rStyle w:val="pramen"/>
        </w:rPr>
        <w:t xml:space="preserve">wondiey </w:t>
      </w:r>
      <w:r>
        <w:rPr>
          <w:rStyle w:val="Text"/>
        </w:rPr>
        <w:t xml:space="preserve">do sklenice, nechaj tak státi tři dni a tři noci otevřené sklenice </w:t>
      </w:r>
      <w:r>
        <w:rPr>
          <w:rStyle w:val="emendace"/>
        </w:rPr>
        <w:t xml:space="preserve">sklenice </w:t>
      </w:r>
      <w:r>
        <w:rPr>
          <w:rStyle w:val="pramen"/>
        </w:rPr>
        <w:t xml:space="preserve">ſkleniczi </w:t>
      </w:r>
      <w:r>
        <w:rPr>
          <w:rStyle w:val="Text"/>
        </w:rPr>
        <w:t>svrchu nechaje, v uši púštěj, to divně sluch navracuje.</w:t>
      </w:r>
    </w:p>
    <w:p w:rsidR="00C16663" w:rsidRDefault="00083972">
      <w:pPr>
        <w:pStyle w:val="Podnadpis"/>
      </w:pPr>
      <w:r>
        <w:rPr>
          <w:rStyle w:val="Text"/>
        </w:rPr>
        <w:t>Opět jináč</w:t>
      </w:r>
    </w:p>
    <w:p w:rsidR="00C16663" w:rsidRDefault="00083972">
      <w:r>
        <w:rPr>
          <w:rStyle w:val="Text"/>
        </w:rPr>
        <w:t>Vezmi mléko kozí a mléko ženské smiešené s medem a s malú trochú myrry, a to v uši púštěj, výborné lékařstvie.</w:t>
      </w:r>
    </w:p>
    <w:p w:rsidR="00C16663" w:rsidRDefault="00083972">
      <w:pPr>
        <w:pStyle w:val="Podnadpis"/>
      </w:pPr>
      <w:r>
        <w:rPr>
          <w:rStyle w:val="Text"/>
        </w:rPr>
        <w:t>Proti hluchotě</w:t>
      </w:r>
    </w:p>
    <w:p w:rsidR="00C16663" w:rsidRDefault="00083972">
      <w:r>
        <w:rPr>
          <w:rStyle w:val="Text"/>
        </w:rPr>
        <w:t xml:space="preserve">Vezmi miezku z dobré mysli a směš z </w:t>
      </w:r>
      <w:r>
        <w:rPr>
          <w:rStyle w:val="lemma"/>
        </w:rPr>
        <w:t xml:space="preserve">z </w:t>
      </w:r>
      <w:r>
        <w:rPr>
          <w:rStyle w:val="hyperlemma"/>
        </w:rPr>
        <w:t xml:space="preserve">s </w:t>
      </w:r>
      <w:r>
        <w:rPr>
          <w:rStyle w:val="Text"/>
        </w:rPr>
        <w:t xml:space="preserve">ženským mlékem a v uši púštěj, hluchotu a bolest uší </w:t>
      </w:r>
      <w:r>
        <w:rPr>
          <w:rStyle w:val="emendace"/>
        </w:rPr>
        <w:t xml:space="preserve">uší </w:t>
      </w:r>
      <w:r>
        <w:rPr>
          <w:rStyle w:val="pramen"/>
        </w:rPr>
        <w:t xml:space="preserve">vſſije </w:t>
      </w:r>
      <w:r>
        <w:rPr>
          <w:rStyle w:val="Text"/>
        </w:rPr>
        <w:t>odjímá.</w:t>
      </w:r>
    </w:p>
    <w:p w:rsidR="00C16663" w:rsidRDefault="00083972">
      <w:pPr>
        <w:pStyle w:val="Podnadpis"/>
      </w:pPr>
      <w:r>
        <w:rPr>
          <w:rStyle w:val="Text"/>
        </w:rPr>
        <w:t>Tuto znamenaj</w:t>
      </w:r>
    </w:p>
    <w:p w:rsidR="00C16663" w:rsidRDefault="00083972">
      <w:r>
        <w:rPr>
          <w:rStyle w:val="Text"/>
        </w:rPr>
        <w:t>Vezmi miezku z bukvice a často v uši púštěj, divně bolest krotí.</w:t>
      </w:r>
    </w:p>
    <w:p w:rsidR="00C16663" w:rsidRDefault="00083972">
      <w:pPr>
        <w:pStyle w:val="Podnadpis"/>
      </w:pPr>
      <w:r>
        <w:rPr>
          <w:rStyle w:val="Text"/>
        </w:rPr>
        <w:t>Proti hluchotě</w:t>
      </w:r>
    </w:p>
    <w:p w:rsidR="00C16663" w:rsidRDefault="00083972">
      <w:r>
        <w:rPr>
          <w:rStyle w:val="Text"/>
        </w:rPr>
        <w:t>Vezmi miezku aneb šťávu z bobku, ztluka bobek syrový, vy</w:t>
      </w:r>
      <w:r w:rsidR="004E3303">
        <w:rPr>
          <w:rStyle w:val="Text"/>
        </w:rPr>
        <w:t>davi</w:t>
      </w:r>
      <w:r>
        <w:rPr>
          <w:rStyle w:val="Text"/>
        </w:rPr>
        <w:t>ž z něho šťávu a v uši púštěj, hluchotu i zněnie v uších krotí.</w:t>
      </w:r>
    </w:p>
    <w:p w:rsidR="00C16663" w:rsidRDefault="00083972">
      <w:pPr>
        <w:pStyle w:val="Podnadpis"/>
      </w:pPr>
      <w:r>
        <w:rPr>
          <w:rStyle w:val="Text"/>
        </w:rPr>
        <w:t>Opět jináč</w:t>
      </w:r>
    </w:p>
    <w:p w:rsidR="00C16663" w:rsidRDefault="00083972">
      <w:r>
        <w:rPr>
          <w:rStyle w:val="Text"/>
        </w:rPr>
        <w:t>Vezmi miezku z cibule a ženského mléka, ať jest jednoho jako druhého, směš to spolu a púštěj v uši.</w:t>
      </w:r>
    </w:p>
    <w:p w:rsidR="00C16663" w:rsidRDefault="00083972">
      <w:pPr>
        <w:pStyle w:val="Podnadpis"/>
      </w:pPr>
      <w:r>
        <w:rPr>
          <w:rStyle w:val="foliace"/>
        </w:rPr>
        <w:t xml:space="preserve">12r </w:t>
      </w:r>
      <w:r>
        <w:rPr>
          <w:rStyle w:val="Text"/>
        </w:rPr>
        <w:t xml:space="preserve">Jinak k témuž </w:t>
      </w:r>
      <w:r>
        <w:rPr>
          <w:rStyle w:val="emendace"/>
        </w:rPr>
        <w:t xml:space="preserve">témuž </w:t>
      </w:r>
      <w:r>
        <w:rPr>
          <w:rStyle w:val="pramen"/>
        </w:rPr>
        <w:t>temuož</w:t>
      </w:r>
    </w:p>
    <w:p w:rsidR="00C16663" w:rsidRDefault="00083972">
      <w:r>
        <w:rPr>
          <w:rStyle w:val="Text"/>
        </w:rPr>
        <w:t xml:space="preserve">Vezmi sobě krve liščie </w:t>
      </w:r>
      <w:r>
        <w:rPr>
          <w:rStyle w:val="emendace"/>
        </w:rPr>
        <w:t xml:space="preserve">liščie </w:t>
      </w:r>
      <w:r>
        <w:rPr>
          <w:rStyle w:val="pramen"/>
        </w:rPr>
        <w:t xml:space="preserve">liſſtije </w:t>
      </w:r>
      <w:r>
        <w:rPr>
          <w:rStyle w:val="Text"/>
        </w:rPr>
        <w:t>a tu sobě púštěj v uši, bolest i hluchotu krotí.</w:t>
      </w:r>
    </w:p>
    <w:p w:rsidR="00C16663" w:rsidRDefault="00083972">
      <w:pPr>
        <w:pStyle w:val="Podnadpis"/>
      </w:pPr>
      <w:r>
        <w:rPr>
          <w:rStyle w:val="Text"/>
        </w:rPr>
        <w:t xml:space="preserve">Proti bolesti uší </w:t>
      </w:r>
      <w:r>
        <w:rPr>
          <w:rStyle w:val="emendace"/>
        </w:rPr>
        <w:t xml:space="preserve">uší </w:t>
      </w:r>
      <w:r>
        <w:rPr>
          <w:rStyle w:val="pramen"/>
        </w:rPr>
        <w:t>vſſije</w:t>
      </w:r>
    </w:p>
    <w:p w:rsidR="00C16663" w:rsidRDefault="00083972">
      <w:r>
        <w:rPr>
          <w:rStyle w:val="Text"/>
        </w:rPr>
        <w:t>Vezmi olej z skořice udělaný a púštěj v uši, najlepšie lékařstvie, kteréž bolest uší krotí.</w:t>
      </w:r>
    </w:p>
    <w:p w:rsidR="00C16663" w:rsidRDefault="00083972">
      <w:pPr>
        <w:pStyle w:val="Podnadpis"/>
      </w:pPr>
      <w:r>
        <w:rPr>
          <w:rStyle w:val="Text"/>
        </w:rPr>
        <w:t xml:space="preserve">Proti znění </w:t>
      </w:r>
      <w:r>
        <w:rPr>
          <w:rStyle w:val="emendace"/>
        </w:rPr>
        <w:t xml:space="preserve">znění </w:t>
      </w:r>
      <w:r>
        <w:rPr>
          <w:rStyle w:val="pramen"/>
        </w:rPr>
        <w:t xml:space="preserve">znienije </w:t>
      </w:r>
      <w:r>
        <w:rPr>
          <w:rStyle w:val="Text"/>
        </w:rPr>
        <w:t>v uší</w:t>
      </w:r>
    </w:p>
    <w:p w:rsidR="00C16663" w:rsidRDefault="00083972">
      <w:r>
        <w:rPr>
          <w:rStyle w:val="Text"/>
        </w:rPr>
        <w:t xml:space="preserve">Vezmi sádlo žabie a rozpustě pusť v uši, hned v uší </w:t>
      </w:r>
      <w:r>
        <w:rPr>
          <w:rStyle w:val="emendace"/>
        </w:rPr>
        <w:t xml:space="preserve">uší </w:t>
      </w:r>
      <w:r>
        <w:rPr>
          <w:rStyle w:val="pramen"/>
        </w:rPr>
        <w:t xml:space="preserve">vſſije </w:t>
      </w:r>
      <w:r>
        <w:rPr>
          <w:rStyle w:val="Text"/>
        </w:rPr>
        <w:t>zněnie odejme a uzdraví</w:t>
      </w:r>
      <w:r>
        <w:rPr>
          <w:rStyle w:val="emendace"/>
        </w:rPr>
        <w:t xml:space="preserve">uzdraví </w:t>
      </w:r>
      <w:r>
        <w:rPr>
          <w:rStyle w:val="pramen"/>
        </w:rPr>
        <w:t>uzdrawije</w:t>
      </w:r>
      <w:r>
        <w:rPr>
          <w:rStyle w:val="Text"/>
        </w:rPr>
        <w:t>.</w:t>
      </w:r>
    </w:p>
    <w:p w:rsidR="00C16663" w:rsidRDefault="00083972">
      <w:pPr>
        <w:pStyle w:val="Podnadpis"/>
      </w:pPr>
      <w:r>
        <w:rPr>
          <w:rStyle w:val="Text"/>
        </w:rPr>
        <w:t>Proti hluchotě</w:t>
      </w:r>
    </w:p>
    <w:p w:rsidR="00C16663" w:rsidRDefault="00083972">
      <w:r>
        <w:rPr>
          <w:rStyle w:val="Text"/>
        </w:rPr>
        <w:t>Vezmi raky potočné a vy</w:t>
      </w:r>
      <w:r w:rsidR="004E3303">
        <w:rPr>
          <w:rStyle w:val="Text"/>
        </w:rPr>
        <w:t>davi</w:t>
      </w:r>
      <w:r>
        <w:rPr>
          <w:rStyle w:val="Text"/>
        </w:rPr>
        <w:t>ž z nich smáhu, ztluka je, a púštěj tu vodu do ucha, a budeš zdráv.</w:t>
      </w:r>
    </w:p>
    <w:p w:rsidR="00C16663" w:rsidRDefault="00C16663">
      <w:pPr>
        <w:pStyle w:val="Volnyradek"/>
      </w:pPr>
    </w:p>
    <w:p w:rsidR="00C16663" w:rsidRDefault="00083972">
      <w:pPr>
        <w:pStyle w:val="Nadpis"/>
      </w:pPr>
      <w:r>
        <w:rPr>
          <w:rStyle w:val="Text"/>
        </w:rPr>
        <w:t>Počíná se lékařstvie, když komu co vleze v ucho, jako škvor</w:t>
      </w:r>
    </w:p>
    <w:p w:rsidR="00C16663" w:rsidRDefault="00083972">
      <w:r>
        <w:rPr>
          <w:rStyle w:val="Text"/>
        </w:rPr>
        <w:t>Napal vody z jesenových kor neb z tisu, zsekaje jej, púštěj v ucho, a když jej kde okršlí tú vodú, na stole neb na zemi, nevejde odtud, ale umře.</w:t>
      </w:r>
    </w:p>
    <w:p w:rsidR="00C16663" w:rsidRDefault="00083972">
      <w:pPr>
        <w:pStyle w:val="Podnadpis"/>
      </w:pPr>
      <w:r>
        <w:rPr>
          <w:rStyle w:val="Text"/>
        </w:rPr>
        <w:lastRenderedPageBreak/>
        <w:t>Proti škvoru v uchu</w:t>
      </w:r>
    </w:p>
    <w:p w:rsidR="00C16663" w:rsidRDefault="00083972">
      <w:r>
        <w:rPr>
          <w:rStyle w:val="Text"/>
        </w:rPr>
        <w:t>Vezmi prase malé, to jest oses, a peč je nad ohněm. A když se upeče, polož je na misku, a ten člověk ať se zahradí okolo hlavy. A ať se držie nad tiem prasetem, ať pára v uši jde, a škvorové k té páře vylezú k tomu praseti, a to jest jisté.</w:t>
      </w:r>
    </w:p>
    <w:p w:rsidR="00C16663" w:rsidRDefault="00083972">
      <w:pPr>
        <w:pStyle w:val="Podnadpis"/>
      </w:pPr>
      <w:r>
        <w:rPr>
          <w:rStyle w:val="Text"/>
        </w:rPr>
        <w:t>Proti škvoru v uší</w:t>
      </w:r>
    </w:p>
    <w:p w:rsidR="00C16663" w:rsidRDefault="00083972">
      <w:r>
        <w:rPr>
          <w:rStyle w:val="Text"/>
        </w:rPr>
        <w:t>Vezmi jabko farlejové a rozkroj je napoly, přičiniž je k uchu, až škvor vyleze k němu.</w:t>
      </w:r>
    </w:p>
    <w:p w:rsidR="00C16663" w:rsidRDefault="00083972">
      <w:pPr>
        <w:pStyle w:val="Podnadpis"/>
      </w:pPr>
      <w:r>
        <w:rPr>
          <w:rStyle w:val="foliace"/>
        </w:rPr>
        <w:t xml:space="preserve">12v </w:t>
      </w:r>
      <w:r>
        <w:rPr>
          <w:rStyle w:val="cizijazyk"/>
        </w:rPr>
        <w:t xml:space="preserve">Item </w:t>
      </w:r>
      <w:r>
        <w:rPr>
          <w:rStyle w:val="Text"/>
        </w:rPr>
        <w:t>k témuž</w:t>
      </w:r>
    </w:p>
    <w:p w:rsidR="00C16663" w:rsidRDefault="00083972">
      <w:r>
        <w:rPr>
          <w:rStyle w:val="Text"/>
        </w:rPr>
        <w:t xml:space="preserve">Vezmi lněného </w:t>
      </w:r>
      <w:r>
        <w:rPr>
          <w:rStyle w:val="emendace"/>
        </w:rPr>
        <w:t xml:space="preserve">lněného </w:t>
      </w:r>
      <w:r>
        <w:rPr>
          <w:rStyle w:val="pramen"/>
        </w:rPr>
        <w:t xml:space="preserve">lnieho </w:t>
      </w:r>
      <w:r>
        <w:rPr>
          <w:rStyle w:val="Text"/>
        </w:rPr>
        <w:t>oleje a vpusť ho sobě v ucho, a jedně, jak k škvoru dojde, tak hned umře.</w:t>
      </w:r>
    </w:p>
    <w:p w:rsidR="00C16663" w:rsidRDefault="00083972">
      <w:pPr>
        <w:pStyle w:val="Podnadpis"/>
      </w:pPr>
      <w:r>
        <w:rPr>
          <w:rStyle w:val="Text"/>
        </w:rPr>
        <w:t>Opět takto</w:t>
      </w:r>
    </w:p>
    <w:p w:rsidR="00C16663" w:rsidRDefault="00083972">
      <w:r>
        <w:rPr>
          <w:rStyle w:val="Text"/>
        </w:rPr>
        <w:t>Vezmi ženého vína a vpusť do ucha a vyleze škvor.</w:t>
      </w:r>
    </w:p>
    <w:p w:rsidR="00C16663" w:rsidRDefault="00C16663">
      <w:pPr>
        <w:pStyle w:val="Volnyradek"/>
      </w:pPr>
    </w:p>
    <w:p w:rsidR="00C16663" w:rsidRDefault="00083972">
      <w:pPr>
        <w:pStyle w:val="Nadpis"/>
      </w:pPr>
      <w:r>
        <w:rPr>
          <w:rStyle w:val="Text"/>
        </w:rPr>
        <w:t>Počíná se lékařstvie na oči</w:t>
      </w:r>
    </w:p>
    <w:p w:rsidR="00C16663" w:rsidRDefault="00083972">
      <w:r>
        <w:rPr>
          <w:rStyle w:val="Text"/>
        </w:rPr>
        <w:t xml:space="preserve">Buďto proti červenosti, bělmu, povlace i proti všem jiným nemocem, proti každé nemoci v očí. Vezmi vajce nové po té slepici, která slepice vodí, a když kuřenec </w:t>
      </w:r>
      <w:r>
        <w:rPr>
          <w:rStyle w:val="emendace"/>
        </w:rPr>
        <w:t xml:space="preserve">kuřenec </w:t>
      </w:r>
      <w:r>
        <w:rPr>
          <w:rStyle w:val="pramen"/>
        </w:rPr>
        <w:t xml:space="preserve">kuorzenecz </w:t>
      </w:r>
      <w:r>
        <w:rPr>
          <w:rStyle w:val="Text"/>
        </w:rPr>
        <w:t>viec nevodí a potom prvnie vajce snese, to vezma, učiň tak v syrovém vajci dierku, vyvržiž žlútek ven a bielka tam nechaj. A přičiň tolikéž čistého dřeveného oleje, zacpajž dřevěným špuntem a zamaž těstem. A pak vuondaj do těsta v pecen, zaválejž tam dobře a kaž vsaditi do peci s jiným chlebem a nech tam, až se jiný chléb upeče. A pak, když vyňmeš pecen, nech ustydnúti. A potom jej múdře rozlom na dvé a nalezneš předobrú mast, ješto zlatem nemuož zaplacena býti. A té masti pomaž sobě vnitř očí a věz, žeť každé bělmo sejde.</w:t>
      </w:r>
    </w:p>
    <w:p w:rsidR="00C16663" w:rsidRDefault="00083972">
      <w:pPr>
        <w:pStyle w:val="Podnadpis"/>
      </w:pPr>
      <w:r>
        <w:rPr>
          <w:rStyle w:val="Text"/>
        </w:rPr>
        <w:t>Mast k očima dobrá na oči</w:t>
      </w:r>
    </w:p>
    <w:p w:rsidR="00C16663" w:rsidRDefault="00083972">
      <w:r>
        <w:rPr>
          <w:rStyle w:val="Text"/>
        </w:rPr>
        <w:t xml:space="preserve">K masitým a slzavým a červenosti a proti každé nemoci mistra Havla: Vezmi rúty </w:t>
      </w:r>
      <w:r>
        <w:rPr>
          <w:rStyle w:val="foliace"/>
        </w:rPr>
        <w:t xml:space="preserve">13r </w:t>
      </w:r>
      <w:r>
        <w:rPr>
          <w:rStyle w:val="Text"/>
        </w:rPr>
        <w:t>a tu devětkrát na železné cihle rozpal a po každém rozpálenie máš u víně zhasiti, ale vždy víno obnovuje po každém zhašení</w:t>
      </w:r>
      <w:r>
        <w:rPr>
          <w:rStyle w:val="emendace"/>
        </w:rPr>
        <w:t xml:space="preserve">zhašení </w:t>
      </w:r>
      <w:r>
        <w:rPr>
          <w:rStyle w:val="pramen"/>
        </w:rPr>
        <w:t>zhaſſenije</w:t>
      </w:r>
      <w:r>
        <w:rPr>
          <w:rStyle w:val="Text"/>
        </w:rPr>
        <w:t>. A pak vezmi kafru a jelenieho loje, kterýž bývá pod okem, a sádlo lipanové a zetři rúty s kafrem na prach a směš s tiem sádlem a lojem a bude mast, i púštěj v oči, když spat chceš jíti</w:t>
      </w:r>
      <w:r>
        <w:rPr>
          <w:rStyle w:val="emendace"/>
        </w:rPr>
        <w:t xml:space="preserve">jíti </w:t>
      </w:r>
      <w:r>
        <w:rPr>
          <w:rStyle w:val="pramen"/>
        </w:rPr>
        <w:t>gijeti</w:t>
      </w:r>
      <w:r>
        <w:rPr>
          <w:rStyle w:val="Text"/>
        </w:rPr>
        <w:t>.</w:t>
      </w:r>
    </w:p>
    <w:p w:rsidR="00C16663" w:rsidRDefault="00083972">
      <w:pPr>
        <w:pStyle w:val="Podnadpis"/>
      </w:pPr>
      <w:r>
        <w:rPr>
          <w:rStyle w:val="Text"/>
        </w:rPr>
        <w:t>Proti bělmu na očí</w:t>
      </w:r>
    </w:p>
    <w:p w:rsidR="00C16663" w:rsidRDefault="00083972">
      <w:r>
        <w:rPr>
          <w:rStyle w:val="Text"/>
        </w:rPr>
        <w:t>Mozk člověčí se strdí vařený přikládaj na oči.</w:t>
      </w:r>
    </w:p>
    <w:p w:rsidR="00C16663" w:rsidRDefault="00083972">
      <w:pPr>
        <w:pStyle w:val="Podnadpis"/>
      </w:pPr>
      <w:r>
        <w:rPr>
          <w:rStyle w:val="Text"/>
        </w:rPr>
        <w:t>K očima skušené</w:t>
      </w:r>
    </w:p>
    <w:p w:rsidR="00C16663" w:rsidRDefault="00083972">
      <w:r>
        <w:rPr>
          <w:rStyle w:val="Text"/>
        </w:rPr>
        <w:t xml:space="preserve">Vezmi puol pinty vína vlaského a čtvrt žejtlíku medu jarého. A pakli nemáš, ale kteréhož kolivěk. A zázvoru bielého čistého, asi za I groš, skrájeje jej na kusy, vezmiž hrnec nový polévaný, </w:t>
      </w:r>
      <w:r>
        <w:rPr>
          <w:rStyle w:val="Text"/>
        </w:rPr>
        <w:lastRenderedPageBreak/>
        <w:t>vleje to víno a ten med a zázvor též, zvařiž to dobře. Zvaře nechť se ustojí, zcediž pěkně v skleničku a požívaj je často, púštěje v oči podlé nosu.</w:t>
      </w:r>
    </w:p>
    <w:p w:rsidR="00C16663" w:rsidRDefault="00083972">
      <w:pPr>
        <w:pStyle w:val="Podnadpis"/>
      </w:pPr>
      <w:r>
        <w:rPr>
          <w:rStyle w:val="Text"/>
        </w:rPr>
        <w:t>Voda jiná k očima</w:t>
      </w:r>
    </w:p>
    <w:p w:rsidR="00C16663" w:rsidRDefault="00083972">
      <w:r>
        <w:rPr>
          <w:rStyle w:val="Text"/>
        </w:rPr>
        <w:t xml:space="preserve">Kto má povlaku na očí, nemá li tlusto, tuto vodu budeš púštěti: Vezmi vajec XV nebo XXIII, ať sú toho dnes snesené, za horka vyndajž žlútek z nich a bielek vlož v čistú rúchu hustú novú. Aneb je vlej v čistú sklenici a vlož tam do nie římského kamence, </w:t>
      </w:r>
      <w:r>
        <w:rPr>
          <w:rStyle w:val="foliace"/>
        </w:rPr>
        <w:t xml:space="preserve">13v </w:t>
      </w:r>
      <w:r>
        <w:rPr>
          <w:rStyle w:val="Text"/>
        </w:rPr>
        <w:t>prvé spále na prach a přičiň k tomu, zetra dobře, kafru.</w:t>
      </w:r>
    </w:p>
    <w:p w:rsidR="00C16663" w:rsidRDefault="00083972">
      <w:pPr>
        <w:pStyle w:val="Podnadpis"/>
      </w:pPr>
      <w:r>
        <w:rPr>
          <w:rStyle w:val="Text"/>
        </w:rPr>
        <w:t>Pakli jest veliké bělmo</w:t>
      </w:r>
    </w:p>
    <w:p w:rsidR="00C16663" w:rsidRDefault="00083972">
      <w:r>
        <w:rPr>
          <w:rStyle w:val="Text"/>
        </w:rPr>
        <w:t>Anebo tlustá povlaka, přičiň k tomu skořice a zázvoru třeného, jakož na oči spatříš</w:t>
      </w:r>
      <w:r>
        <w:rPr>
          <w:rStyle w:val="emendace"/>
        </w:rPr>
        <w:t xml:space="preserve">spatříš </w:t>
      </w:r>
      <w:r>
        <w:rPr>
          <w:rStyle w:val="pramen"/>
        </w:rPr>
        <w:t>ſpatrzijeſs</w:t>
      </w:r>
      <w:r>
        <w:rPr>
          <w:rStyle w:val="Text"/>
        </w:rPr>
        <w:t>, a dřéve nedělí šest nebo čtvrt léta sejdeť bělmo bohdá.</w:t>
      </w:r>
    </w:p>
    <w:p w:rsidR="00C16663" w:rsidRDefault="00083972">
      <w:pPr>
        <w:pStyle w:val="Podnadpis"/>
      </w:pPr>
      <w:r>
        <w:rPr>
          <w:rStyle w:val="Text"/>
        </w:rPr>
        <w:t>Aby měl jasné oči</w:t>
      </w:r>
    </w:p>
    <w:p w:rsidR="00C16663" w:rsidRDefault="00083972">
      <w:r>
        <w:rPr>
          <w:rStyle w:val="Text"/>
        </w:rPr>
        <w:t>Vezmi žluč bejkovú, úhořovú a zaječí s čistú vodú a s málem medu, rozdělaj to, když chceš spat jíti</w:t>
      </w:r>
      <w:r>
        <w:rPr>
          <w:rStyle w:val="emendace"/>
        </w:rPr>
        <w:t xml:space="preserve">jíti </w:t>
      </w:r>
      <w:r>
        <w:rPr>
          <w:rStyle w:val="pramen"/>
        </w:rPr>
        <w:t>gijeti</w:t>
      </w:r>
      <w:r>
        <w:rPr>
          <w:rStyle w:val="Text"/>
        </w:rPr>
        <w:t>, v oči púštěj. A toho jest taková moc, že hvězdy budeš moci opatřiti ve dne.</w:t>
      </w:r>
    </w:p>
    <w:p w:rsidR="00C16663" w:rsidRDefault="00083972">
      <w:pPr>
        <w:pStyle w:val="Podnadpis"/>
      </w:pPr>
      <w:r>
        <w:rPr>
          <w:rStyle w:val="Text"/>
        </w:rPr>
        <w:t>Počištěnie očí</w:t>
      </w:r>
    </w:p>
    <w:p w:rsidR="00C16663" w:rsidRDefault="00083972">
      <w:r>
        <w:rPr>
          <w:rStyle w:val="Text"/>
        </w:rPr>
        <w:t>Vezmi čakanky dosti drahně a spal ji na popel a nech ji tak státi přes noc. A potom vezma vody potočnie, vespiž do nie toho popela tři hrsti a zamiešej dřevem, a když ustojí, pomývaj očí.</w:t>
      </w:r>
    </w:p>
    <w:p w:rsidR="00C16663" w:rsidRDefault="00083972">
      <w:pPr>
        <w:pStyle w:val="Podnadpis"/>
      </w:pPr>
      <w:r>
        <w:rPr>
          <w:rStyle w:val="Text"/>
        </w:rPr>
        <w:t>Proti otoku na tváři</w:t>
      </w:r>
    </w:p>
    <w:p w:rsidR="00C16663" w:rsidRDefault="00083972">
      <w:r>
        <w:rPr>
          <w:rStyle w:val="Text"/>
        </w:rPr>
        <w:t>Vezmi mech, ješto na střeše roste, a vař jej v uoctě a na oči přikládaj.</w:t>
      </w:r>
    </w:p>
    <w:p w:rsidR="00C16663" w:rsidRDefault="00083972">
      <w:pPr>
        <w:pStyle w:val="Podnadpis"/>
      </w:pPr>
      <w:r>
        <w:rPr>
          <w:rStyle w:val="Text"/>
        </w:rPr>
        <w:t>Proti otoku na tváři</w:t>
      </w:r>
    </w:p>
    <w:p w:rsidR="00C16663" w:rsidRDefault="00083972">
      <w:r>
        <w:rPr>
          <w:rStyle w:val="Text"/>
        </w:rPr>
        <w:t>Vezmi alúnu s medem a s bielkem vaječným, směš setra a na oči klaď, a otok pomine.</w:t>
      </w:r>
    </w:p>
    <w:p w:rsidR="00C16663" w:rsidRDefault="00083972">
      <w:pPr>
        <w:pStyle w:val="Podnadpis"/>
      </w:pPr>
      <w:r>
        <w:rPr>
          <w:rStyle w:val="cizijazyk"/>
        </w:rPr>
        <w:t xml:space="preserve">Item </w:t>
      </w:r>
      <w:r>
        <w:rPr>
          <w:rStyle w:val="Text"/>
        </w:rPr>
        <w:t>k témuž</w:t>
      </w:r>
    </w:p>
    <w:p w:rsidR="00C16663" w:rsidRDefault="00083972">
      <w:r>
        <w:rPr>
          <w:rStyle w:val="Text"/>
        </w:rPr>
        <w:t>Vezmi zeměžluč, zaječí sádlo, směs s medem opěněným a maž tiem oči na noc.</w:t>
      </w:r>
    </w:p>
    <w:p w:rsidR="00C16663" w:rsidRDefault="00083972">
      <w:pPr>
        <w:pStyle w:val="Podnadpis"/>
      </w:pPr>
      <w:r>
        <w:rPr>
          <w:rStyle w:val="Text"/>
        </w:rPr>
        <w:t>Proti úrazu a červenosti na očí</w:t>
      </w:r>
    </w:p>
    <w:p w:rsidR="00C16663" w:rsidRDefault="00083972">
      <w:r>
        <w:rPr>
          <w:rStyle w:val="Text"/>
        </w:rPr>
        <w:t>Vezmi starček a zetři jej s medem a na oči přikládaj.</w:t>
      </w:r>
    </w:p>
    <w:p w:rsidR="00C16663" w:rsidRDefault="00083972">
      <w:pPr>
        <w:pStyle w:val="Podnadpis"/>
      </w:pPr>
      <w:r>
        <w:rPr>
          <w:rStyle w:val="foliace"/>
        </w:rPr>
        <w:t xml:space="preserve">14r </w:t>
      </w:r>
      <w:r>
        <w:rPr>
          <w:rStyle w:val="Text"/>
        </w:rPr>
        <w:t>Proti vlasuom v uočích</w:t>
      </w:r>
    </w:p>
    <w:p w:rsidR="00C16663" w:rsidRDefault="00083972">
      <w:r>
        <w:rPr>
          <w:rStyle w:val="Text"/>
        </w:rPr>
        <w:t xml:space="preserve">Vezmi krev nedvězí a pomaž sobě očí, vlasy z uočí vymece a jiným nedá </w:t>
      </w:r>
      <w:r>
        <w:rPr>
          <w:rStyle w:val="emendace"/>
        </w:rPr>
        <w:t xml:space="preserve">nedá </w:t>
      </w:r>
      <w:r>
        <w:rPr>
          <w:rStyle w:val="pramen"/>
        </w:rPr>
        <w:t xml:space="preserve">neday </w:t>
      </w:r>
      <w:r>
        <w:rPr>
          <w:rStyle w:val="Text"/>
        </w:rPr>
        <w:t>ruosti</w:t>
      </w:r>
      <w:r>
        <w:rPr>
          <w:rStyle w:val="lemma"/>
        </w:rPr>
        <w:t xml:space="preserve">ruosti </w:t>
      </w:r>
      <w:r>
        <w:rPr>
          <w:rStyle w:val="hyperlemma"/>
        </w:rPr>
        <w:t>rósti</w:t>
      </w:r>
      <w:r>
        <w:rPr>
          <w:rStyle w:val="Text"/>
        </w:rPr>
        <w:t>.</w:t>
      </w:r>
    </w:p>
    <w:p w:rsidR="00C16663" w:rsidRDefault="00083972">
      <w:pPr>
        <w:pStyle w:val="Podnadpis"/>
      </w:pPr>
      <w:r>
        <w:rPr>
          <w:rStyle w:val="Text"/>
        </w:rPr>
        <w:t>K témuž</w:t>
      </w:r>
    </w:p>
    <w:p w:rsidR="00C16663" w:rsidRDefault="00083972">
      <w:r>
        <w:rPr>
          <w:rStyle w:val="Text"/>
        </w:rPr>
        <w:t>Spal koudele na prach a zetři a na oči nasyp, kdež sú vlasy, a zahynúť všickni.</w:t>
      </w:r>
    </w:p>
    <w:p w:rsidR="00C16663" w:rsidRDefault="00083972">
      <w:pPr>
        <w:pStyle w:val="Podnadpis"/>
      </w:pPr>
      <w:r>
        <w:rPr>
          <w:rStyle w:val="Text"/>
        </w:rPr>
        <w:t>Proti otoku umenšenie</w:t>
      </w:r>
    </w:p>
    <w:p w:rsidR="00C16663" w:rsidRDefault="00083972">
      <w:r>
        <w:rPr>
          <w:rStyle w:val="Text"/>
        </w:rPr>
        <w:lastRenderedPageBreak/>
        <w:t>Vezmi raka živého, zetřiž jej s hřebíčky u víně, vydav tu smáhu a nalož na oči, a mineť otok s očí.</w:t>
      </w:r>
    </w:p>
    <w:p w:rsidR="00C16663" w:rsidRDefault="00083972">
      <w:pPr>
        <w:pStyle w:val="Podnadpis"/>
      </w:pPr>
      <w:r>
        <w:rPr>
          <w:rStyle w:val="Text"/>
        </w:rPr>
        <w:t>Proti poškvrně na očí</w:t>
      </w:r>
    </w:p>
    <w:p w:rsidR="00C16663" w:rsidRDefault="00083972">
      <w:r>
        <w:rPr>
          <w:rStyle w:val="Text"/>
        </w:rPr>
        <w:t>Vezmi lipanové sádlo a zaječí sádlo a kalštajn, jednoho jako druhého, a provrtaje vajce, vydav z něho bielek a žlútek, a ty věci vlož do peci v těstě. A vyňma z peci, púštěj v uoči.</w:t>
      </w:r>
    </w:p>
    <w:p w:rsidR="00C16663" w:rsidRDefault="00083972">
      <w:pPr>
        <w:pStyle w:val="Podnadpis"/>
      </w:pPr>
      <w:r>
        <w:rPr>
          <w:rStyle w:val="Text"/>
        </w:rPr>
        <w:t>Voda k očima dobrá</w:t>
      </w:r>
    </w:p>
    <w:p w:rsidR="00C16663" w:rsidRDefault="00083972">
      <w:r>
        <w:rPr>
          <w:rStyle w:val="Text"/>
        </w:rPr>
        <w:t xml:space="preserve">Vezmi lot zázvoru bielého, lot hřebíčkuov, lot bobkuov, lot kamence římského, a každé zetři na prach zvláště, všecko vlí do sklenice a na to nalí vína dobrého a zahraď skleničku dobře a nechaj tak státi za devět dní a potom otevři, najdeš </w:t>
      </w:r>
      <w:r>
        <w:rPr>
          <w:rStyle w:val="doplnenytext"/>
        </w:rPr>
        <w:t xml:space="preserve">… </w:t>
      </w:r>
      <w:r>
        <w:rPr>
          <w:rStyle w:val="poznamka"/>
        </w:rPr>
        <w:t xml:space="preserve">vynecháno slovo: vodu </w:t>
      </w:r>
      <w:r>
        <w:rPr>
          <w:rStyle w:val="Text"/>
        </w:rPr>
        <w:t>přečistú. Slí ji opatrně do sklenice a nech ji, ať vešken kal na dně ustojí, pustiž v uoči mdlé a bolavé, a tak mocí svú všecky nemoci uzdraví.</w:t>
      </w:r>
    </w:p>
    <w:p w:rsidR="00C16663" w:rsidRDefault="00083972">
      <w:pPr>
        <w:pStyle w:val="Podnadpis"/>
      </w:pPr>
      <w:r>
        <w:rPr>
          <w:rStyle w:val="Text"/>
        </w:rPr>
        <w:t>Lékařstvie k očima</w:t>
      </w:r>
    </w:p>
    <w:p w:rsidR="00C16663" w:rsidRDefault="00083972">
      <w:r>
        <w:rPr>
          <w:rStyle w:val="Text"/>
        </w:rPr>
        <w:t xml:space="preserve">Vezmi rútu a vydav z nie smáhu a tu smáhu </w:t>
      </w:r>
      <w:r>
        <w:rPr>
          <w:rStyle w:val="foliace"/>
        </w:rPr>
        <w:t xml:space="preserve">14v </w:t>
      </w:r>
      <w:r>
        <w:rPr>
          <w:rStyle w:val="Text"/>
        </w:rPr>
        <w:t>zetři jako ruoži tiemto obyčejem. Vezmi pak kámen nehašeného vápna a učiň louh z toho kamene a z té vody žené, púštěj v uoči.</w:t>
      </w:r>
    </w:p>
    <w:p w:rsidR="00C16663" w:rsidRDefault="00083972">
      <w:pPr>
        <w:pStyle w:val="Podnadpis"/>
      </w:pPr>
      <w:r>
        <w:rPr>
          <w:rStyle w:val="Text"/>
        </w:rPr>
        <w:t>Proti bělmu na očí</w:t>
      </w:r>
    </w:p>
    <w:p w:rsidR="00C16663" w:rsidRDefault="00083972">
      <w:r>
        <w:rPr>
          <w:rStyle w:val="Text"/>
        </w:rPr>
        <w:t>Vezmi ten běh, když panna najprv trpí nemoc ženskú, ať tiem očí pomaže, všecky povlaky i bělmo shánie.</w:t>
      </w:r>
    </w:p>
    <w:p w:rsidR="00C16663" w:rsidRDefault="00083972">
      <w:pPr>
        <w:pStyle w:val="Podnadpis"/>
      </w:pPr>
      <w:r>
        <w:rPr>
          <w:rStyle w:val="Text"/>
        </w:rPr>
        <w:t>Hrubé mokrosti v očí</w:t>
      </w:r>
    </w:p>
    <w:p w:rsidR="00C16663" w:rsidRDefault="00083972">
      <w:r>
        <w:rPr>
          <w:rStyle w:val="Text"/>
        </w:rPr>
        <w:t>Chceš li z očí vytáhnúti hrubé mokrosti a vlhkosti, ruoži lékořici a polož ji mezi dva šaty přes noc a tak polož na oči, tak, ať se holá lékořice nedotýká kuože, ale šátek toliko.</w:t>
      </w:r>
    </w:p>
    <w:p w:rsidR="00C16663" w:rsidRDefault="00083972">
      <w:pPr>
        <w:pStyle w:val="Podnadpis"/>
      </w:pPr>
      <w:r>
        <w:rPr>
          <w:rStyle w:val="Text"/>
        </w:rPr>
        <w:t>Vody smiešené k očima</w:t>
      </w:r>
    </w:p>
    <w:p w:rsidR="00C16663" w:rsidRDefault="00083972">
      <w:r>
        <w:rPr>
          <w:rStyle w:val="Text"/>
        </w:rPr>
        <w:t xml:space="preserve">Z verbeny, z kopru, z ruože, z celidony, z rúty, z ambrožky, tyto vody spolu smiešené a v oči púštěné velmi zrak čistí. </w:t>
      </w:r>
      <w:r>
        <w:rPr>
          <w:rStyle w:val="cizijazyk"/>
        </w:rPr>
        <w:t xml:space="preserve">Item </w:t>
      </w:r>
      <w:r>
        <w:rPr>
          <w:rStyle w:val="Text"/>
        </w:rPr>
        <w:t xml:space="preserve">cukr </w:t>
      </w:r>
      <w:r>
        <w:rPr>
          <w:rStyle w:val="emendace"/>
        </w:rPr>
        <w:t xml:space="preserve">cukr </w:t>
      </w:r>
      <w:r>
        <w:rPr>
          <w:rStyle w:val="pramen"/>
        </w:rPr>
        <w:t xml:space="preserve">cukwr </w:t>
      </w:r>
      <w:r>
        <w:rPr>
          <w:rStyle w:val="Text"/>
        </w:rPr>
        <w:t xml:space="preserve">dobře třený ráno a večer v oči sypati, velmi očí posilňuje, toho sem sám na sobě zkusil a z vuočí </w:t>
      </w:r>
      <w:r w:rsidR="001B639E">
        <w:rPr>
          <w:rStyle w:val="Text"/>
        </w:rPr>
        <w:t>n</w:t>
      </w:r>
      <w:r>
        <w:rPr>
          <w:rStyle w:val="Text"/>
        </w:rPr>
        <w:t>ic zlého nedopúštie ruosti</w:t>
      </w:r>
      <w:r>
        <w:rPr>
          <w:rStyle w:val="lemma"/>
        </w:rPr>
        <w:t xml:space="preserve">ruosti </w:t>
      </w:r>
      <w:r>
        <w:rPr>
          <w:rStyle w:val="hyperlemma"/>
        </w:rPr>
        <w:t>rósti</w:t>
      </w:r>
      <w:r>
        <w:rPr>
          <w:rStyle w:val="Text"/>
        </w:rPr>
        <w:t>.</w:t>
      </w:r>
    </w:p>
    <w:p w:rsidR="00C16663" w:rsidRDefault="00083972">
      <w:pPr>
        <w:pStyle w:val="Podnadpis"/>
      </w:pPr>
      <w:r>
        <w:rPr>
          <w:rStyle w:val="Text"/>
        </w:rPr>
        <w:t>Proti povlace a bělmu</w:t>
      </w:r>
    </w:p>
    <w:p w:rsidR="00C16663" w:rsidRDefault="00083972">
      <w:r>
        <w:rPr>
          <w:rStyle w:val="Text"/>
        </w:rPr>
        <w:t xml:space="preserve">Vezmi sklo čisté na prach zetřené a do očí púštěné shánie povlaku s očí. A to mi </w:t>
      </w:r>
      <w:r>
        <w:rPr>
          <w:rStyle w:val="foliace"/>
        </w:rPr>
        <w:t xml:space="preserve">15r </w:t>
      </w:r>
      <w:r>
        <w:rPr>
          <w:rStyle w:val="Text"/>
        </w:rPr>
        <w:t>jest pověděl jeden dobrý člověk, že jest tiem sehnal povlaku koni za XIIII dní.</w:t>
      </w:r>
    </w:p>
    <w:p w:rsidR="00C16663" w:rsidRDefault="00083972">
      <w:pPr>
        <w:pStyle w:val="Podnadpis"/>
      </w:pPr>
      <w:r>
        <w:rPr>
          <w:rStyle w:val="Text"/>
        </w:rPr>
        <w:t xml:space="preserve">Proti horkosti a zapálení </w:t>
      </w:r>
      <w:r>
        <w:rPr>
          <w:rStyle w:val="emendace"/>
        </w:rPr>
        <w:t xml:space="preserve">zapálení </w:t>
      </w:r>
      <w:r>
        <w:rPr>
          <w:rStyle w:val="pramen"/>
        </w:rPr>
        <w:t xml:space="preserve">zalenije </w:t>
      </w:r>
      <w:r>
        <w:rPr>
          <w:rStyle w:val="Text"/>
        </w:rPr>
        <w:t>v očí</w:t>
      </w:r>
    </w:p>
    <w:p w:rsidR="00C16663" w:rsidRDefault="00083972">
      <w:r>
        <w:rPr>
          <w:rStyle w:val="Text"/>
        </w:rPr>
        <w:t>Vezmi bielek vaječný a rozdělaj s vodú ruoženú a omoč v té vodě kúdel konopnú a to polož na židoviny, nechajž tak přes noc, a mineť.</w:t>
      </w:r>
    </w:p>
    <w:p w:rsidR="00C16663" w:rsidRDefault="00083972">
      <w:pPr>
        <w:pStyle w:val="Podnadpis"/>
      </w:pPr>
      <w:r>
        <w:rPr>
          <w:rStyle w:val="Text"/>
        </w:rPr>
        <w:t>Kto má bělmo v očích</w:t>
      </w:r>
    </w:p>
    <w:p w:rsidR="00C16663" w:rsidRDefault="00083972">
      <w:r>
        <w:rPr>
          <w:rStyle w:val="Text"/>
        </w:rPr>
        <w:lastRenderedPageBreak/>
        <w:t xml:space="preserve">Vezmi čakanku s kořenem, ztluciž ji dobře a přilí k ní </w:t>
      </w:r>
      <w:r>
        <w:rPr>
          <w:rStyle w:val="emendace"/>
        </w:rPr>
        <w:t xml:space="preserve">ní </w:t>
      </w:r>
      <w:r>
        <w:rPr>
          <w:rStyle w:val="pramen"/>
        </w:rPr>
        <w:t xml:space="preserve">nije </w:t>
      </w:r>
      <w:r>
        <w:rPr>
          <w:rStyle w:val="Text"/>
        </w:rPr>
        <w:t>málo vody aneb vína, vy</w:t>
      </w:r>
      <w:r w:rsidR="004E3303">
        <w:rPr>
          <w:rStyle w:val="Text"/>
        </w:rPr>
        <w:t>davi</w:t>
      </w:r>
      <w:r>
        <w:rPr>
          <w:rStyle w:val="Text"/>
        </w:rPr>
        <w:t>ž skrze rúchu a to skrovně púštěj, a také čakanku zsuš a ztluc a udělaj z nie prach a ten prach na bolavé oči syp okolo očí, a to jest pravda.</w:t>
      </w:r>
    </w:p>
    <w:p w:rsidR="00C16663" w:rsidRDefault="00083972">
      <w:pPr>
        <w:pStyle w:val="Podnadpis"/>
      </w:pPr>
      <w:r>
        <w:rPr>
          <w:rStyle w:val="Text"/>
        </w:rPr>
        <w:t>K očima bolavýma lék</w:t>
      </w:r>
    </w:p>
    <w:p w:rsidR="00C16663" w:rsidRDefault="00083972">
      <w:r>
        <w:rPr>
          <w:rStyle w:val="Text"/>
        </w:rPr>
        <w:t>Vezmi vajce mravence a vař v dobrém víně, a když se ustojí, púštěj sobě v oči.</w:t>
      </w:r>
    </w:p>
    <w:p w:rsidR="00C16663" w:rsidRDefault="00083972">
      <w:pPr>
        <w:pStyle w:val="Podnadpis"/>
      </w:pPr>
      <w:r>
        <w:rPr>
          <w:rStyle w:val="Text"/>
        </w:rPr>
        <w:t>Počištěnie na oči</w:t>
      </w:r>
    </w:p>
    <w:p w:rsidR="00C16663" w:rsidRDefault="00083972">
      <w:r>
        <w:rPr>
          <w:rStyle w:val="Text"/>
        </w:rPr>
        <w:t>Vezmi stránku jednu kamence zeleného, dvě stránce zázvora bielého a dvě kafru, vař to dobře s vínem, a když se ustojí, púštěj v oči nemocnému.</w:t>
      </w:r>
    </w:p>
    <w:p w:rsidR="00C16663" w:rsidRDefault="00083972">
      <w:pPr>
        <w:pStyle w:val="Podnadpis"/>
      </w:pPr>
      <w:r>
        <w:rPr>
          <w:rStyle w:val="Text"/>
        </w:rPr>
        <w:t>Kto má suché oči</w:t>
      </w:r>
    </w:p>
    <w:p w:rsidR="00C16663" w:rsidRDefault="00083972">
      <w:r>
        <w:rPr>
          <w:rStyle w:val="Text"/>
        </w:rPr>
        <w:t>Ten zetři svrchu psané věci a syp ten prach v oči.</w:t>
      </w:r>
    </w:p>
    <w:p w:rsidR="00C16663" w:rsidRDefault="00083972">
      <w:pPr>
        <w:pStyle w:val="Podnadpis"/>
      </w:pPr>
      <w:r>
        <w:rPr>
          <w:rStyle w:val="Text"/>
        </w:rPr>
        <w:t>Voda k očima náramně dobrá, buďto červenýma, neb mdléma, ješto má povlaku</w:t>
      </w:r>
    </w:p>
    <w:p w:rsidR="00C16663" w:rsidRDefault="00083972">
      <w:r>
        <w:rPr>
          <w:rStyle w:val="foliace"/>
        </w:rPr>
        <w:t xml:space="preserve">15v </w:t>
      </w:r>
      <w:r>
        <w:rPr>
          <w:rStyle w:val="Text"/>
        </w:rPr>
        <w:t xml:space="preserve">Vezmi zaječí lupen, druzí </w:t>
      </w:r>
      <w:r>
        <w:rPr>
          <w:rStyle w:val="emendace"/>
        </w:rPr>
        <w:t xml:space="preserve">druzí </w:t>
      </w:r>
      <w:r>
        <w:rPr>
          <w:rStyle w:val="pramen"/>
        </w:rPr>
        <w:t xml:space="preserve">druzije </w:t>
      </w:r>
      <w:r>
        <w:rPr>
          <w:rStyle w:val="Text"/>
        </w:rPr>
        <w:t xml:space="preserve">řiekají </w:t>
      </w:r>
      <w:r>
        <w:rPr>
          <w:rStyle w:val="emendace"/>
        </w:rPr>
        <w:t xml:space="preserve">řiekají </w:t>
      </w:r>
      <w:r>
        <w:rPr>
          <w:rStyle w:val="pramen"/>
        </w:rPr>
        <w:t xml:space="preserve">rzijekagije </w:t>
      </w:r>
      <w:r>
        <w:rPr>
          <w:rStyle w:val="Text"/>
        </w:rPr>
        <w:t xml:space="preserve">mateřie líčko, toho hojně nabeř mezi matkoma božiema, ztluc to dobře a vyždmi to v présku, a nechati té vody v jednom hrnci polévaným, a pak druhý hrnec k tomu polévaný, udělaj knot k tomu hodný. A po tom knotu z jednoho hrnce do druhého stiehni, ale prvé v té vodě vydávené prvnie má vloženo býti vápno nehašené, zázvor, bobek, alún, </w:t>
      </w:r>
      <w:r>
        <w:rPr>
          <w:rStyle w:val="cizijazyk"/>
        </w:rPr>
        <w:t xml:space="preserve">vitriolum, </w:t>
      </w:r>
      <w:r>
        <w:rPr>
          <w:rStyle w:val="Text"/>
        </w:rPr>
        <w:t>zetřené vše v tu vodu vložiti, ať mokne, dokud se zdá, anebo tři dni a tři noci, jakož porozumieš. A když to umokne a ustojí se ta voda s těmito věcmi, stiehniž to tepru skrze knot, jakož svrchu psáno jest.</w:t>
      </w:r>
    </w:p>
    <w:p w:rsidR="00C16663" w:rsidRDefault="00083972">
      <w:pPr>
        <w:pStyle w:val="Podnadpis"/>
      </w:pPr>
      <w:r>
        <w:rPr>
          <w:rStyle w:val="Text"/>
        </w:rPr>
        <w:t>Kto má mdlé oči</w:t>
      </w:r>
    </w:p>
    <w:p w:rsidR="00C16663" w:rsidRDefault="00083972">
      <w:r>
        <w:rPr>
          <w:rStyle w:val="Text"/>
        </w:rPr>
        <w:t>Vezmi kořen koprový, zvaře jej, pí a v oči napúštěj, velmi posilňuje.</w:t>
      </w:r>
    </w:p>
    <w:p w:rsidR="00C16663" w:rsidRDefault="00083972">
      <w:pPr>
        <w:pStyle w:val="Podnadpis"/>
      </w:pPr>
      <w:r>
        <w:rPr>
          <w:rStyle w:val="Text"/>
        </w:rPr>
        <w:t>Kohož oči bolí velmi</w:t>
      </w:r>
    </w:p>
    <w:p w:rsidR="00C16663" w:rsidRDefault="00083972">
      <w:r>
        <w:rPr>
          <w:rStyle w:val="Text"/>
        </w:rPr>
        <w:t>Vezmi vodu pelyňkovú a mléko ženské a ruoženú vodu a směš to spolu a učiň flastr a vlož na oči, utišíť bolest, krev a všicku nečistotu pryč odžene.</w:t>
      </w:r>
    </w:p>
    <w:p w:rsidR="00C16663" w:rsidRDefault="00083972">
      <w:pPr>
        <w:pStyle w:val="Podnadpis"/>
      </w:pPr>
      <w:r>
        <w:rPr>
          <w:rStyle w:val="Text"/>
        </w:rPr>
        <w:t xml:space="preserve">K témuž </w:t>
      </w:r>
      <w:r>
        <w:rPr>
          <w:rStyle w:val="emendace"/>
        </w:rPr>
        <w:t xml:space="preserve">témuž </w:t>
      </w:r>
      <w:r>
        <w:rPr>
          <w:rStyle w:val="pramen"/>
        </w:rPr>
        <w:t xml:space="preserve">temuož </w:t>
      </w:r>
      <w:r>
        <w:rPr>
          <w:rStyle w:val="Text"/>
        </w:rPr>
        <w:t>jináč</w:t>
      </w:r>
    </w:p>
    <w:p w:rsidR="00C16663" w:rsidRDefault="00083972">
      <w:r>
        <w:rPr>
          <w:rStyle w:val="Text"/>
        </w:rPr>
        <w:t>Voda ruožená smiešená z strdie a v oči púštěná mhu s očí shánie.</w:t>
      </w:r>
    </w:p>
    <w:p w:rsidR="00C16663" w:rsidRDefault="00083972">
      <w:pPr>
        <w:pStyle w:val="Podnadpis"/>
      </w:pPr>
      <w:r>
        <w:rPr>
          <w:rStyle w:val="foliace"/>
        </w:rPr>
        <w:t xml:space="preserve">16r </w:t>
      </w:r>
      <w:r>
        <w:rPr>
          <w:rStyle w:val="Text"/>
        </w:rPr>
        <w:t>Počištěnie na oči</w:t>
      </w:r>
    </w:p>
    <w:p w:rsidR="00C16663" w:rsidRDefault="00083972">
      <w:r>
        <w:rPr>
          <w:rStyle w:val="Text"/>
        </w:rPr>
        <w:t>Vezmi lajno holubie, což jest v něm bielého, to zavaž, a jiné zavrž. A to zetři s octem a prosuše potom opět zetři na prach a toho naspi na oči, a zahyneť poškvrna s očí a bělmo též.</w:t>
      </w:r>
    </w:p>
    <w:p w:rsidR="00C16663" w:rsidRDefault="00083972">
      <w:pPr>
        <w:pStyle w:val="Podnadpis"/>
      </w:pPr>
      <w:r>
        <w:rPr>
          <w:rStyle w:val="Text"/>
        </w:rPr>
        <w:t>Jinak takto</w:t>
      </w:r>
    </w:p>
    <w:p w:rsidR="00C16663" w:rsidRDefault="00083972">
      <w:r>
        <w:rPr>
          <w:rStyle w:val="Text"/>
        </w:rPr>
        <w:t>Vezmi miezku kúkolovú a v oko púštěna bělmo a povlaku zpruzuje s vočí.</w:t>
      </w:r>
    </w:p>
    <w:p w:rsidR="00C16663" w:rsidRDefault="00083972">
      <w:pPr>
        <w:pStyle w:val="Podnadpis"/>
      </w:pPr>
      <w:r>
        <w:rPr>
          <w:rStyle w:val="Text"/>
        </w:rPr>
        <w:t>Komuž slzíta oči</w:t>
      </w:r>
    </w:p>
    <w:p w:rsidR="00C16663" w:rsidRDefault="00083972">
      <w:r>
        <w:rPr>
          <w:rStyle w:val="Text"/>
        </w:rPr>
        <w:lastRenderedPageBreak/>
        <w:t>Vezmi kraví žluč a kokotovú, směs to spolu smáhú verbenovú, vydávě skrze rúchu lněnú, a což z toho vyteče, to chovaj v rohu čistém neb měděným a tiem vočí pomývaj sobě, a přestaneť slzenie.</w:t>
      </w:r>
    </w:p>
    <w:p w:rsidR="00C16663" w:rsidRDefault="00083972">
      <w:pPr>
        <w:pStyle w:val="Podnadpis"/>
      </w:pPr>
      <w:r>
        <w:rPr>
          <w:rStyle w:val="Text"/>
        </w:rPr>
        <w:t>Kto má neštovice v očí</w:t>
      </w:r>
    </w:p>
    <w:p w:rsidR="00C16663" w:rsidRDefault="00083972">
      <w:r>
        <w:rPr>
          <w:rStyle w:val="Text"/>
        </w:rPr>
        <w:t>Vezmi nový rúbek, omočiž u posvětě a tiem, doniž jest vlhek, pomazuj vočí, a zbudeš neštovic.</w:t>
      </w:r>
    </w:p>
    <w:p w:rsidR="00C16663" w:rsidRDefault="00083972">
      <w:pPr>
        <w:pStyle w:val="Podnadpis"/>
      </w:pPr>
      <w:r>
        <w:rPr>
          <w:rStyle w:val="Text"/>
        </w:rPr>
        <w:t>Proti neštovicém</w:t>
      </w:r>
    </w:p>
    <w:p w:rsidR="00C16663" w:rsidRDefault="00083972">
      <w:r>
        <w:rPr>
          <w:rStyle w:val="Text"/>
        </w:rPr>
        <w:t>Vezmi topenku chlebovú a tu zetři s vínem a s medem, spolu to zpusť k tomu posvětu, přičiň, mažiž to na lněnú rúchu a čiň z toho flastr, divnéť věci činie, když jej na oči naloží na bolavé, v nichž sú neštovice.</w:t>
      </w:r>
    </w:p>
    <w:p w:rsidR="00C16663" w:rsidRDefault="00083972">
      <w:pPr>
        <w:pStyle w:val="Podnadpis"/>
      </w:pPr>
      <w:r>
        <w:rPr>
          <w:rStyle w:val="Text"/>
        </w:rPr>
        <w:t>Kto má oči krvavé</w:t>
      </w:r>
    </w:p>
    <w:p w:rsidR="00C16663" w:rsidRDefault="00083972">
      <w:r>
        <w:rPr>
          <w:rStyle w:val="Text"/>
        </w:rPr>
        <w:t xml:space="preserve">Vezmi mladé holúbě, nařežiž je pod pravým </w:t>
      </w:r>
      <w:r>
        <w:rPr>
          <w:rStyle w:val="foliace"/>
        </w:rPr>
        <w:t xml:space="preserve">16v </w:t>
      </w:r>
      <w:r>
        <w:rPr>
          <w:rStyle w:val="Text"/>
        </w:rPr>
        <w:t xml:space="preserve">křídlem a té krve púštěj v oči, a budeš zdráv z boží </w:t>
      </w:r>
      <w:r>
        <w:rPr>
          <w:rStyle w:val="emendace"/>
        </w:rPr>
        <w:t xml:space="preserve">boží </w:t>
      </w:r>
      <w:r>
        <w:rPr>
          <w:rStyle w:val="pramen"/>
        </w:rPr>
        <w:t xml:space="preserve">bozije </w:t>
      </w:r>
      <w:r>
        <w:rPr>
          <w:rStyle w:val="Text"/>
        </w:rPr>
        <w:t>pomocí.</w:t>
      </w:r>
    </w:p>
    <w:p w:rsidR="00C16663" w:rsidRDefault="00083972">
      <w:pPr>
        <w:pStyle w:val="Podnadpis"/>
      </w:pPr>
      <w:r>
        <w:rPr>
          <w:rStyle w:val="Text"/>
        </w:rPr>
        <w:t>Bělmo z očí pruditi</w:t>
      </w:r>
    </w:p>
    <w:p w:rsidR="00C16663" w:rsidRDefault="00083972">
      <w:r>
        <w:rPr>
          <w:rStyle w:val="Text"/>
        </w:rPr>
        <w:t>Vezmi stržeň bzový, vlož jej v čistý hrnec a přilož na to čistý kámen, to jest křišťál, anebo jiný, rozhorči, přiložiž pak mísu děravú a skrze tu dieru púštěj horkost na oči. Pakli to nezpomuož, ale dobuda žluči nového úhoře, púštěj sobě perem po málu na to bělmo, kdež škodí.</w:t>
      </w:r>
    </w:p>
    <w:p w:rsidR="00C16663" w:rsidRDefault="00083972">
      <w:pPr>
        <w:pStyle w:val="Podnadpis"/>
      </w:pPr>
      <w:r>
        <w:rPr>
          <w:rStyle w:val="Text"/>
        </w:rPr>
        <w:t>Kto má na očí neštovice</w:t>
      </w:r>
    </w:p>
    <w:p w:rsidR="00C16663" w:rsidRDefault="00083972">
      <w:r>
        <w:rPr>
          <w:rStyle w:val="Text"/>
        </w:rPr>
        <w:t>Vezmi rúšku lněnú, spaliž ji na sekyře na pravé oceli, a což tu uzřieš mokrosti, omoče prst, pomažiž toho oka zevnitř, až tě bude boleti velmi, potrp a nechaj, a tak budeš zdráv na oči.</w:t>
      </w:r>
    </w:p>
    <w:p w:rsidR="00C16663" w:rsidRDefault="00083972">
      <w:pPr>
        <w:pStyle w:val="Podnadpis"/>
      </w:pPr>
      <w:r>
        <w:rPr>
          <w:rStyle w:val="Text"/>
        </w:rPr>
        <w:t>Proti bolesti očí</w:t>
      </w:r>
    </w:p>
    <w:p w:rsidR="00C16663" w:rsidRDefault="00083972">
      <w:r>
        <w:rPr>
          <w:rStyle w:val="Text"/>
        </w:rPr>
        <w:t>Vezmi stranu zázvora a jej rozkúsaj mezi zuby a potom pozři a na to nepí, ale učině to ve dne aneb v noci, pospiž, a vstana, prvnie slinu vypliň, ale jinými slinami oči maž sobě</w:t>
      </w:r>
    </w:p>
    <w:p w:rsidR="00C16663" w:rsidRDefault="00083972">
      <w:pPr>
        <w:pStyle w:val="Podnadpis"/>
      </w:pPr>
      <w:r>
        <w:rPr>
          <w:rStyle w:val="Text"/>
        </w:rPr>
        <w:t>Voda k očima jistá</w:t>
      </w:r>
    </w:p>
    <w:p w:rsidR="00C16663" w:rsidRDefault="00083972">
      <w:r>
        <w:rPr>
          <w:rStyle w:val="Text"/>
        </w:rPr>
        <w:t xml:space="preserve">Nažni vody z kozlíka, nechajž jie, ať se ustojí, upustiž v ni kafru, promývajž jí </w:t>
      </w:r>
      <w:r>
        <w:rPr>
          <w:rStyle w:val="foliace"/>
        </w:rPr>
        <w:t xml:space="preserve">17r </w:t>
      </w:r>
      <w:r>
        <w:rPr>
          <w:rStyle w:val="Text"/>
        </w:rPr>
        <w:t>oči, toť jest velmi zdrávo.</w:t>
      </w:r>
    </w:p>
    <w:p w:rsidR="00C16663" w:rsidRDefault="00083972">
      <w:pPr>
        <w:pStyle w:val="Podnadpis"/>
      </w:pPr>
      <w:r>
        <w:rPr>
          <w:rStyle w:val="Text"/>
        </w:rPr>
        <w:t>Proti očima slzavýma</w:t>
      </w:r>
    </w:p>
    <w:p w:rsidR="00C16663" w:rsidRDefault="00083972">
      <w:r>
        <w:rPr>
          <w:rStyle w:val="Text"/>
        </w:rPr>
        <w:t>Kadidlo bielé zetřené z bielým vínem a s vaječným bielkem, a z toho flastr učiniti a na židoviny položiti, pomáhá slzavýma očima.</w:t>
      </w:r>
    </w:p>
    <w:p w:rsidR="00C16663" w:rsidRDefault="00083972">
      <w:pPr>
        <w:pStyle w:val="Podnadpis"/>
      </w:pPr>
      <w:r>
        <w:rPr>
          <w:rStyle w:val="Text"/>
        </w:rPr>
        <w:t>Voda k očima z much</w:t>
      </w:r>
    </w:p>
    <w:p w:rsidR="00C16663" w:rsidRDefault="00083972">
      <w:r>
        <w:rPr>
          <w:rStyle w:val="Text"/>
        </w:rPr>
        <w:t>Nalapaj much mnoho, a když je budeš mieti v pytlíku nebo ve dvú, rozhřeje dvě pánvice, vlož tam ten pytlík s muchami, ať se spařie, a tepruov pal z nich vodu a vodu směš s prachem tutie, ale máš tuti devětkrát rozpáliti a hasiti.</w:t>
      </w:r>
    </w:p>
    <w:p w:rsidR="00C16663" w:rsidRDefault="00083972">
      <w:pPr>
        <w:pStyle w:val="Podnadpis"/>
      </w:pPr>
      <w:r>
        <w:rPr>
          <w:rStyle w:val="Text"/>
        </w:rPr>
        <w:lastRenderedPageBreak/>
        <w:t>Nebo jináč takto</w:t>
      </w:r>
    </w:p>
    <w:p w:rsidR="00C16663" w:rsidRDefault="00083972">
      <w:r>
        <w:rPr>
          <w:rStyle w:val="Text"/>
        </w:rPr>
        <w:t>Vajce toho dne snesené a upec je tvrdě a potom vydav vodu z bielku a směs s tuti.</w:t>
      </w:r>
    </w:p>
    <w:p w:rsidR="00C16663" w:rsidRDefault="00083972">
      <w:pPr>
        <w:pStyle w:val="Podnadpis"/>
      </w:pPr>
      <w:r>
        <w:rPr>
          <w:rStyle w:val="Text"/>
        </w:rPr>
        <w:t>Mistra Galiena lékařstvie k očima</w:t>
      </w:r>
    </w:p>
    <w:p w:rsidR="00C16663" w:rsidRDefault="00083972">
      <w:r>
        <w:rPr>
          <w:rStyle w:val="Text"/>
        </w:rPr>
        <w:t xml:space="preserve">Vezmi smáhu XII bylin, totiž libečkovú, koprovú, rútěnú, verbenovú, bukvicovú, starečkovú, benediktovú, bedrníkovú, ambrožkovú, šalvějnú, dětelovú, rmenovú, jednostajně každého, směš je v hromadu s několiko zrny pepře třeného a s močí dietěte, čisté panny neb panice, </w:t>
      </w:r>
      <w:r>
        <w:rPr>
          <w:rStyle w:val="foliace"/>
        </w:rPr>
        <w:t xml:space="preserve">17v </w:t>
      </w:r>
      <w:r>
        <w:rPr>
          <w:rStyle w:val="Text"/>
        </w:rPr>
        <w:t>a směš to tak, aby mazati mohl, a jestliže by to vyschlo, vždy močem čistého dietěte rozpúštějž a v oči púštěj, jestiť velmi dobré.</w:t>
      </w:r>
    </w:p>
    <w:p w:rsidR="00C16663" w:rsidRDefault="00083972">
      <w:pPr>
        <w:pStyle w:val="Podnadpis"/>
      </w:pPr>
      <w:r>
        <w:rPr>
          <w:rStyle w:val="Text"/>
        </w:rPr>
        <w:t xml:space="preserve">Proti mrakovce </w:t>
      </w:r>
      <w:r>
        <w:rPr>
          <w:rStyle w:val="lemma"/>
        </w:rPr>
        <w:t xml:space="preserve">mrakovka </w:t>
      </w:r>
      <w:r>
        <w:rPr>
          <w:rStyle w:val="hyperlemma"/>
        </w:rPr>
        <w:t xml:space="preserve">mrakovka </w:t>
      </w:r>
      <w:r>
        <w:rPr>
          <w:rStyle w:val="Text"/>
        </w:rPr>
        <w:t>a červenosti</w:t>
      </w:r>
    </w:p>
    <w:p w:rsidR="00C16663" w:rsidRDefault="00083972">
      <w:r>
        <w:rPr>
          <w:rStyle w:val="Text"/>
        </w:rPr>
        <w:t xml:space="preserve">Vezmi žluč kuroptvie, púštěj ji v oči, mrákotu a červenost shánie. </w:t>
      </w:r>
      <w:r>
        <w:rPr>
          <w:rStyle w:val="cizijazyk"/>
        </w:rPr>
        <w:t xml:space="preserve">Item </w:t>
      </w:r>
      <w:r>
        <w:rPr>
          <w:rStyle w:val="Text"/>
        </w:rPr>
        <w:t xml:space="preserve">smáha truskavce púštěná v oči shánie poškvrnu s očí. </w:t>
      </w:r>
      <w:r>
        <w:rPr>
          <w:rStyle w:val="cizijazyk"/>
        </w:rPr>
        <w:t xml:space="preserve">Item </w:t>
      </w:r>
      <w:r>
        <w:rPr>
          <w:rStyle w:val="Text"/>
        </w:rPr>
        <w:t>kvietie hřebíčkové zetřené s mlékem ženským a vydávené skrze čistú rúchu a v oči púštěné poškrvnu s očí shánie.</w:t>
      </w:r>
    </w:p>
    <w:p w:rsidR="00C16663" w:rsidRDefault="00083972">
      <w:pPr>
        <w:pStyle w:val="Podnadpis"/>
      </w:pPr>
      <w:r>
        <w:rPr>
          <w:rStyle w:val="Text"/>
        </w:rPr>
        <w:t xml:space="preserve">Komu vyroste hřebík </w:t>
      </w:r>
      <w:r>
        <w:rPr>
          <w:rStyle w:val="emendace"/>
        </w:rPr>
        <w:t xml:space="preserve">hřebík </w:t>
      </w:r>
      <w:r>
        <w:rPr>
          <w:rStyle w:val="pramen"/>
        </w:rPr>
        <w:t xml:space="preserve">hrzebijek </w:t>
      </w:r>
      <w:r>
        <w:rPr>
          <w:rStyle w:val="Text"/>
        </w:rPr>
        <w:t>z voka</w:t>
      </w:r>
    </w:p>
    <w:p w:rsidR="00C16663" w:rsidRDefault="00083972">
      <w:r>
        <w:rPr>
          <w:rStyle w:val="Text"/>
        </w:rPr>
        <w:t xml:space="preserve">Vezmi </w:t>
      </w:r>
      <w:r>
        <w:rPr>
          <w:rStyle w:val="doplnenytext"/>
        </w:rPr>
        <w:t xml:space="preserve">med </w:t>
      </w:r>
      <w:r>
        <w:rPr>
          <w:rStyle w:val="Text"/>
        </w:rPr>
        <w:t>jarých včel a k tomu vajce toho dne snesené, když máš medu jako vajce, ztluc to v hromadu dobře a vlí to v medenici neb v rendlík měděný, přikrý dobře a zakopaj v zemi do devátého dne, a devátý den vyňmi ven a zbeř tu dobře rosu, co jest jie po rendlíku, a jíchu vylí ven. A budeť ta rosa jako grunšpát zelená. A hodinu před tiem, než puojdeš spat, vlož té masti sobě v uoko jako hrachového zrna. A potom varuj se slunce a větru.</w:t>
      </w:r>
    </w:p>
    <w:p w:rsidR="00C16663" w:rsidRDefault="00083972">
      <w:pPr>
        <w:pStyle w:val="Podnadpis"/>
      </w:pPr>
      <w:r>
        <w:rPr>
          <w:rStyle w:val="Text"/>
        </w:rPr>
        <w:t>Voda k očima dobrá</w:t>
      </w:r>
    </w:p>
    <w:p w:rsidR="00C16663" w:rsidRDefault="00083972">
      <w:r>
        <w:rPr>
          <w:rStyle w:val="Text"/>
        </w:rPr>
        <w:t xml:space="preserve">Vezmi rosu májovú a med jarý, od řezaného </w:t>
      </w:r>
      <w:r>
        <w:rPr>
          <w:rStyle w:val="foliace"/>
        </w:rPr>
        <w:t xml:space="preserve">18r </w:t>
      </w:r>
      <w:r>
        <w:rPr>
          <w:rStyle w:val="Text"/>
        </w:rPr>
        <w:t xml:space="preserve">vepře lajno nebo dvě, také máje zralú májku a učiň to spolu v cínovú konev a zakopaj to v pivnici v zemi a na to vstav hrnec, ať ven pára neběžie, a pozdvihne </w:t>
      </w:r>
      <w:r>
        <w:rPr>
          <w:rStyle w:val="emendace"/>
        </w:rPr>
        <w:t xml:space="preserve">pozdvihne </w:t>
      </w:r>
      <w:r>
        <w:rPr>
          <w:rStyle w:val="pramen"/>
        </w:rPr>
        <w:t xml:space="preserve">pozdwihnije </w:t>
      </w:r>
      <w:r>
        <w:rPr>
          <w:rStyle w:val="Text"/>
        </w:rPr>
        <w:t>viečka, ať padne na něm rosa. A ty pak prstem shrň do sklenice rosu a nech státi, a bude jie ledva s vaječnú škořepinu, k bělmu i k jiným nemocem velmi je dobrá.</w:t>
      </w:r>
    </w:p>
    <w:p w:rsidR="00C16663" w:rsidRDefault="00083972">
      <w:pPr>
        <w:pStyle w:val="Podnadpis"/>
      </w:pPr>
      <w:r>
        <w:rPr>
          <w:rStyle w:val="Text"/>
        </w:rPr>
        <w:t>Proti každé nemoci</w:t>
      </w:r>
    </w:p>
    <w:p w:rsidR="00C16663" w:rsidRDefault="00083972">
      <w:r>
        <w:rPr>
          <w:rStyle w:val="Text"/>
        </w:rPr>
        <w:t>Koprové kořenie vař u vodě a promývaj očí vnitř, jest velmi zdrávo.</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 xml:space="preserve">zraku a na všecky věci, jakož o tom pravie mistři a </w:t>
      </w:r>
      <w:r>
        <w:rPr>
          <w:rStyle w:val="cizijazyk"/>
        </w:rPr>
        <w:t>doktoris</w:t>
      </w:r>
    </w:p>
    <w:p w:rsidR="00C16663" w:rsidRDefault="00083972">
      <w:r>
        <w:rPr>
          <w:rStyle w:val="Text"/>
        </w:rPr>
        <w:t xml:space="preserve">Vezmi ambrožky drahně, </w:t>
      </w:r>
      <w:r>
        <w:rPr>
          <w:rStyle w:val="cizijazyk"/>
        </w:rPr>
        <w:t xml:space="preserve">siler montanum, </w:t>
      </w:r>
      <w:r>
        <w:rPr>
          <w:rStyle w:val="Text"/>
        </w:rPr>
        <w:t>rúty, kopru, zázvoru, verbeny, skořice, hořkého lupene, kmínu</w:t>
      </w:r>
      <w:r>
        <w:rPr>
          <w:rStyle w:val="emendace"/>
        </w:rPr>
        <w:t xml:space="preserve">kmínu </w:t>
      </w:r>
      <w:r>
        <w:rPr>
          <w:rStyle w:val="pramen"/>
        </w:rPr>
        <w:t>kmijenu</w:t>
      </w:r>
      <w:r>
        <w:rPr>
          <w:rStyle w:val="Text"/>
        </w:rPr>
        <w:t>, učiň z toho prach a požívaj ho, kterým koli obyčejem chceš.</w:t>
      </w:r>
    </w:p>
    <w:p w:rsidR="00C16663" w:rsidRDefault="00083972">
      <w:pPr>
        <w:pStyle w:val="Podnadpis"/>
      </w:pPr>
      <w:r>
        <w:rPr>
          <w:rStyle w:val="Text"/>
        </w:rPr>
        <w:t>Voda k očima tato</w:t>
      </w:r>
    </w:p>
    <w:p w:rsidR="00C16663" w:rsidRDefault="00083972">
      <w:r>
        <w:rPr>
          <w:rStyle w:val="Text"/>
        </w:rPr>
        <w:t xml:space="preserve">Tuto vodu jazýčkovú aby pálil měsíce máje nebo mezi svatými královnami, přikup k tomu grumšpátu za groš, ztluka vespiž v tu vodu, vstaviž sklenici v zemi, obmaže ji dobře voskem. </w:t>
      </w:r>
      <w:r>
        <w:rPr>
          <w:rStyle w:val="Text"/>
        </w:rPr>
        <w:lastRenderedPageBreak/>
        <w:t xml:space="preserve">Vyňmiž ji v devátý den, vstaviž ji ven na slunce a zcediž ji častokrát, až se učistí, bude li jí dvě pintě, tehdy žejtlík vína vlaského </w:t>
      </w:r>
      <w:r>
        <w:rPr>
          <w:rStyle w:val="foliace"/>
        </w:rPr>
        <w:t xml:space="preserve">18v </w:t>
      </w:r>
      <w:r>
        <w:rPr>
          <w:rStyle w:val="Text"/>
        </w:rPr>
        <w:t>a za šest grošuov kup kafru a přilož tam. Pakli pinta, přilož puol žejtlíka vína a kafru za tři groše. A tu vodu púštěj v oči, výborné lékařstvie.</w:t>
      </w:r>
    </w:p>
    <w:p w:rsidR="00C16663" w:rsidRDefault="00083972">
      <w:pPr>
        <w:pStyle w:val="Podnadpis"/>
      </w:pPr>
      <w:r>
        <w:rPr>
          <w:rStyle w:val="Text"/>
        </w:rPr>
        <w:t>Kto má neštovice</w:t>
      </w:r>
    </w:p>
    <w:p w:rsidR="00C16663" w:rsidRDefault="00083972">
      <w:r>
        <w:rPr>
          <w:rStyle w:val="Text"/>
        </w:rPr>
        <w:t>Vezmi bzovú húbu a klaď na viečko a také na oko, též také i na dobrú neštovici.</w:t>
      </w:r>
    </w:p>
    <w:p w:rsidR="00C16663" w:rsidRDefault="00083972">
      <w:pPr>
        <w:pStyle w:val="Podnadpis"/>
      </w:pPr>
      <w:r>
        <w:rPr>
          <w:rStyle w:val="Text"/>
        </w:rPr>
        <w:t>Kto má oči červené</w:t>
      </w:r>
    </w:p>
    <w:p w:rsidR="00C16663" w:rsidRDefault="00083972">
      <w:r>
        <w:rPr>
          <w:rStyle w:val="Text"/>
        </w:rPr>
        <w:t>Vezmi polej, rútu a pelyněk a mandly dva nebo tři a kafru k tomu za groš anebo viece, zetři to v hromadu a proceď to skrze rúšku a udělaj rúšku malú a omoč to a polož na oko na večer, omoče rúšku tolikú jako groš.</w:t>
      </w:r>
    </w:p>
    <w:p w:rsidR="00C16663" w:rsidRDefault="00083972">
      <w:pPr>
        <w:pStyle w:val="Podnadpis"/>
      </w:pPr>
      <w:r>
        <w:rPr>
          <w:rStyle w:val="Text"/>
        </w:rPr>
        <w:t xml:space="preserve">Komuž oči mdlejí </w:t>
      </w:r>
      <w:r>
        <w:rPr>
          <w:rStyle w:val="emendace"/>
        </w:rPr>
        <w:t xml:space="preserve">mdlejí </w:t>
      </w:r>
      <w:r>
        <w:rPr>
          <w:rStyle w:val="pramen"/>
        </w:rPr>
        <w:t>mdlegije</w:t>
      </w:r>
    </w:p>
    <w:p w:rsidR="00C16663" w:rsidRDefault="00083972">
      <w:r>
        <w:rPr>
          <w:rStyle w:val="Text"/>
        </w:rPr>
        <w:t>Ten požívaj často semene vlaského kopra, což muožeš najčaštěji, toť jest zdrávo.</w:t>
      </w:r>
    </w:p>
    <w:p w:rsidR="00C16663" w:rsidRDefault="00083972">
      <w:pPr>
        <w:pStyle w:val="Podnadpis"/>
      </w:pPr>
      <w:r>
        <w:rPr>
          <w:rStyle w:val="Text"/>
        </w:rPr>
        <w:t>Komu sú oči červené a vždy slzejí</w:t>
      </w:r>
    </w:p>
    <w:p w:rsidR="00C16663" w:rsidRDefault="00083972">
      <w:r>
        <w:rPr>
          <w:rStyle w:val="Text"/>
        </w:rPr>
        <w:t xml:space="preserve">Vezmi polej, rútu </w:t>
      </w:r>
      <w:r>
        <w:rPr>
          <w:rStyle w:val="cizijazyk"/>
        </w:rPr>
        <w:t xml:space="preserve">etc., </w:t>
      </w:r>
      <w:r>
        <w:rPr>
          <w:rStyle w:val="Text"/>
        </w:rPr>
        <w:t>jako svrchu psáno, a zetři to vše s vlaským vínem a zceď skrze rúšku malú a omoč v to a polož na oko na viečko, když by chtěl spat jíti.</w:t>
      </w:r>
    </w:p>
    <w:p w:rsidR="00C16663" w:rsidRDefault="00083972">
      <w:pPr>
        <w:pStyle w:val="Podnadpis"/>
      </w:pPr>
      <w:r>
        <w:rPr>
          <w:rStyle w:val="Text"/>
        </w:rPr>
        <w:t>Komu jest povlaka</w:t>
      </w:r>
    </w:p>
    <w:p w:rsidR="00C16663" w:rsidRDefault="00083972">
      <w:r>
        <w:rPr>
          <w:rStyle w:val="Text"/>
        </w:rPr>
        <w:t xml:space="preserve">Vezmi volového oka, kořene, ješto slove bielá pléška, aneb také ten kořen slove kuří mor, a melé planého hruškovie </w:t>
      </w:r>
      <w:r>
        <w:rPr>
          <w:rStyle w:val="foliace"/>
        </w:rPr>
        <w:t xml:space="preserve">19r </w:t>
      </w:r>
      <w:r>
        <w:rPr>
          <w:rStyle w:val="Text"/>
        </w:rPr>
        <w:t xml:space="preserve">bez jahodek </w:t>
      </w:r>
      <w:r>
        <w:rPr>
          <w:rStyle w:val="lemma"/>
        </w:rPr>
        <w:t xml:space="preserve">jahodka </w:t>
      </w:r>
      <w:r>
        <w:rPr>
          <w:rStyle w:val="hyperlemma"/>
        </w:rPr>
        <w:t xml:space="preserve">jahódka </w:t>
      </w:r>
      <w:r>
        <w:rPr>
          <w:rStyle w:val="Text"/>
        </w:rPr>
        <w:t>a toho trého aby bylo jednoho jako druhého. A to zetři velmi dobře v víně vlaském. Aneb v zemském dobrém. A pak to vydáviti skrze rúšku čistú. A vléti v sklenici, a když by chtěl pustiti sobě v oko perem nebo húbú, a prvé zamiešej. A to má býti trháno na vetech měsíce, scházeje doluov. A to lékařstvie slušie ku povlace anebo bělmu na oči. A to jest jisté lékařstvie.</w:t>
      </w:r>
    </w:p>
    <w:p w:rsidR="00C16663" w:rsidRDefault="00083972">
      <w:pPr>
        <w:pStyle w:val="Podnadpis"/>
      </w:pPr>
      <w:r>
        <w:rPr>
          <w:rStyle w:val="Text"/>
        </w:rPr>
        <w:t>Opět jináč</w:t>
      </w:r>
    </w:p>
    <w:p w:rsidR="00C16663" w:rsidRDefault="00083972">
      <w:r>
        <w:rPr>
          <w:rStyle w:val="Text"/>
        </w:rPr>
        <w:t>Najprvé jarý med, což se zdá, vlož jej do sklenice aneb v hrnek polévaný. Pak vezmi šalvěje, strhaj ji konečky doluov a vuondaj do té sklenice nebo do toho hrnka, ať se nedotýká medu. A potom tu skleničku udělaj v pecen, aby produch nikdy nebyl, vsadiž ten pecen do peci, ať se upeče dobře jako jiný chléb, a když stydne dobře, vyňmi tu sklenici ven a púštěj do oka perem, a budeš zdráv.</w:t>
      </w:r>
    </w:p>
    <w:p w:rsidR="00C16663" w:rsidRDefault="00083972">
      <w:pPr>
        <w:pStyle w:val="Podnadpis"/>
      </w:pPr>
      <w:r>
        <w:rPr>
          <w:rStyle w:val="Text"/>
        </w:rPr>
        <w:t>Kto má povlaku na očích</w:t>
      </w:r>
    </w:p>
    <w:p w:rsidR="00C16663" w:rsidRDefault="00083972">
      <w:r>
        <w:rPr>
          <w:rStyle w:val="Text"/>
        </w:rPr>
        <w:t>Vezmi benediktu kořenie a pal z něho vodu máje měsíce a púštěj v oči ráno a také na noc.</w:t>
      </w:r>
    </w:p>
    <w:p w:rsidR="00C16663" w:rsidRDefault="00083972">
      <w:pPr>
        <w:pStyle w:val="Podnadpis"/>
      </w:pPr>
      <w:r>
        <w:rPr>
          <w:rStyle w:val="foliace"/>
        </w:rPr>
        <w:t xml:space="preserve">19v </w:t>
      </w:r>
      <w:r>
        <w:rPr>
          <w:rStyle w:val="Text"/>
        </w:rPr>
        <w:t>Opět lepšie na bělmo</w:t>
      </w:r>
    </w:p>
    <w:p w:rsidR="00C16663" w:rsidRDefault="00083972">
      <w:r>
        <w:rPr>
          <w:rStyle w:val="Text"/>
        </w:rPr>
        <w:t xml:space="preserve">Vezmi dvě pinty rosy na trávě máje měsíce a jarého medu </w:t>
      </w:r>
      <w:r>
        <w:rPr>
          <w:rStyle w:val="emendace"/>
        </w:rPr>
        <w:t xml:space="preserve">medu </w:t>
      </w:r>
      <w:r>
        <w:rPr>
          <w:rStyle w:val="pramen"/>
        </w:rPr>
        <w:t xml:space="preserve">meho </w:t>
      </w:r>
      <w:r>
        <w:rPr>
          <w:rStyle w:val="Text"/>
        </w:rPr>
        <w:t xml:space="preserve">jako dvě vajce a z řezaného vepře dvě lajně anebo jedno a májky čtyři aneb šest a zřežiž jim hlávky a udělaj v konev </w:t>
      </w:r>
      <w:r>
        <w:rPr>
          <w:rStyle w:val="Text"/>
        </w:rPr>
        <w:lastRenderedPageBreak/>
        <w:t>cínovú a přikrý dobře, ať pára ven nejde. A každý den tu rosu snímaj pérkem v sklenku a pusť sobě v oči, a to sobě čiň dvě hodině, než spat půjdeš.</w:t>
      </w:r>
    </w:p>
    <w:p w:rsidR="00C16663" w:rsidRDefault="00083972">
      <w:pPr>
        <w:pStyle w:val="Podnadpis"/>
      </w:pPr>
      <w:r>
        <w:rPr>
          <w:rStyle w:val="Text"/>
        </w:rPr>
        <w:t>Kto má klánie v očí a ješto viečka otekú</w:t>
      </w:r>
    </w:p>
    <w:p w:rsidR="00C16663" w:rsidRDefault="00083972">
      <w:r>
        <w:rPr>
          <w:rStyle w:val="Text"/>
        </w:rPr>
        <w:t xml:space="preserve">Vezmi muškát aneb dva, bielého zázvoru kořeny a hřebíčku </w:t>
      </w:r>
      <w:r>
        <w:rPr>
          <w:rStyle w:val="emendace"/>
        </w:rPr>
        <w:t xml:space="preserve">hřebíčku </w:t>
      </w:r>
      <w:r>
        <w:rPr>
          <w:rStyle w:val="pramen"/>
        </w:rPr>
        <w:t xml:space="preserve">hrzebijeczku </w:t>
      </w:r>
      <w:r>
        <w:rPr>
          <w:rStyle w:val="Text"/>
        </w:rPr>
        <w:t>tolikéž a jader mandlových to dvé a kafru za groš a bobku jako toho všeho kořenie. A to vše ztluc v moždieři a přičiň k tomu jarého medu a nedvědieho sádla, ale mně se zdá, že jest lepšie zaječí, ať jest jednoho jako druhého, a pak toho medu a sádla ať jest tolikéž jako toho všeho kořenie, a z toho učiniž mast, pomazuj na dubový list, polož sobě na viečko na bolest.</w:t>
      </w:r>
    </w:p>
    <w:p w:rsidR="00C16663" w:rsidRDefault="00083972">
      <w:pPr>
        <w:pStyle w:val="Podnadpis"/>
      </w:pPr>
      <w:r>
        <w:rPr>
          <w:rStyle w:val="Text"/>
        </w:rPr>
        <w:t>Proti bolesti očí</w:t>
      </w:r>
    </w:p>
    <w:p w:rsidR="00C16663" w:rsidRDefault="00083972">
      <w:r>
        <w:rPr>
          <w:rStyle w:val="Text"/>
        </w:rPr>
        <w:t>Vezmi žluč zaječí, směš s medem, pomazuj, oči čistí, když to často budeš dělati.</w:t>
      </w:r>
    </w:p>
    <w:p w:rsidR="00C16663" w:rsidRDefault="00083972">
      <w:pPr>
        <w:pStyle w:val="Podnadpis"/>
      </w:pPr>
      <w:r>
        <w:rPr>
          <w:rStyle w:val="Text"/>
        </w:rPr>
        <w:t>Opět jinak takto</w:t>
      </w:r>
    </w:p>
    <w:p w:rsidR="00C16663" w:rsidRDefault="00083972">
      <w:r>
        <w:rPr>
          <w:rStyle w:val="Text"/>
        </w:rPr>
        <w:t xml:space="preserve">Vezmi rútěnú vodu a polnie rúty vodu, dobréť jest též koprovú vodu a ruoženú vodu. A to vše spolu směs a vezmi čistý šátek </w:t>
      </w:r>
      <w:r>
        <w:rPr>
          <w:rStyle w:val="foliace"/>
        </w:rPr>
        <w:t xml:space="preserve">20r </w:t>
      </w:r>
      <w:r>
        <w:rPr>
          <w:rStyle w:val="Text"/>
        </w:rPr>
        <w:t>lněný a rozmoč v té vodě a přilož na noc na oči.</w:t>
      </w:r>
    </w:p>
    <w:p w:rsidR="00C16663" w:rsidRDefault="00083972">
      <w:pPr>
        <w:pStyle w:val="Podnadpis"/>
      </w:pPr>
      <w:r>
        <w:rPr>
          <w:rStyle w:val="Text"/>
        </w:rPr>
        <w:t>Opět k témuž</w:t>
      </w:r>
    </w:p>
    <w:p w:rsidR="00C16663" w:rsidRDefault="00083972">
      <w:r>
        <w:rPr>
          <w:rStyle w:val="Text"/>
        </w:rPr>
        <w:t>Vezmi vodu z verbeny, vsyp tam třeného ledku, proceď skrze rúchu, pomazuj škrání a čela a vrch hlavy a oči zevnitř, rozmáčeje šatu, klásti na oči po tři noci, a budeť lehko.</w:t>
      </w:r>
    </w:p>
    <w:p w:rsidR="00C16663" w:rsidRDefault="00083972">
      <w:pPr>
        <w:pStyle w:val="Podnadpis"/>
      </w:pPr>
      <w:r>
        <w:rPr>
          <w:rStyle w:val="Text"/>
        </w:rPr>
        <w:t>Proti povlace na oči</w:t>
      </w:r>
    </w:p>
    <w:p w:rsidR="00C16663" w:rsidRDefault="00083972">
      <w:r>
        <w:rPr>
          <w:rStyle w:val="Text"/>
        </w:rPr>
        <w:t>Vezmi celidoni, ztluka z starým vínem a s medem, přičině třeného pepře bielého a maž oči, jistěť bělmo sejde.</w:t>
      </w:r>
    </w:p>
    <w:p w:rsidR="00C16663" w:rsidRDefault="00083972">
      <w:pPr>
        <w:pStyle w:val="Podnadpis"/>
      </w:pPr>
      <w:r>
        <w:rPr>
          <w:rStyle w:val="Text"/>
        </w:rPr>
        <w:t>Komuž oči otiekají, mast zkušená</w:t>
      </w:r>
    </w:p>
    <w:p w:rsidR="00C16663" w:rsidRDefault="00083972">
      <w:r>
        <w:rPr>
          <w:rStyle w:val="Text"/>
        </w:rPr>
        <w:t>Vezmi psí víno, sléz, tučného mužíka a pelyněk a vař u vodě a zvaře tluc s májovým máslem a tiem maž oči.</w:t>
      </w:r>
    </w:p>
    <w:p w:rsidR="00C16663" w:rsidRDefault="00083972">
      <w:pPr>
        <w:pStyle w:val="Podnadpis"/>
      </w:pPr>
      <w:r>
        <w:rPr>
          <w:rStyle w:val="Text"/>
        </w:rPr>
        <w:t>Proti mrákotám očí, povlace i bělmu</w:t>
      </w:r>
    </w:p>
    <w:p w:rsidR="00C16663" w:rsidRDefault="00083972">
      <w:r>
        <w:rPr>
          <w:rStyle w:val="Text"/>
        </w:rPr>
        <w:t>Napal vody z dubového listie, tiem obyčejem jako z ruože, a vlož do nie kafru, púštěj sobě v oči.</w:t>
      </w:r>
    </w:p>
    <w:p w:rsidR="00C16663" w:rsidRDefault="00083972">
      <w:pPr>
        <w:pStyle w:val="Podnadpis"/>
      </w:pPr>
      <w:r>
        <w:rPr>
          <w:rStyle w:val="Text"/>
        </w:rPr>
        <w:t>Proti červenosti a opuchlosti na očí z které koli příčiny</w:t>
      </w:r>
    </w:p>
    <w:p w:rsidR="00C16663" w:rsidRDefault="00083972">
      <w:r>
        <w:rPr>
          <w:rStyle w:val="Text"/>
        </w:rPr>
        <w:t>Vezmi pelyněk zelený čerstvý, zetři jej z bielkem vaječným, vlož na šat, ať bude flastr, a přilož na noc na oči. A přes noc krev i červenost i opuchlost z které koli příčiny uzdravuje.</w:t>
      </w:r>
    </w:p>
    <w:p w:rsidR="00C16663" w:rsidRDefault="00083972">
      <w:pPr>
        <w:pStyle w:val="Podnadpis"/>
      </w:pPr>
      <w:r>
        <w:rPr>
          <w:rStyle w:val="Text"/>
        </w:rPr>
        <w:t>Proti bělmu na očí mladým dětem</w:t>
      </w:r>
    </w:p>
    <w:p w:rsidR="00C16663" w:rsidRDefault="00083972">
      <w:r>
        <w:rPr>
          <w:rStyle w:val="Text"/>
        </w:rPr>
        <w:t xml:space="preserve">Vezmi kúkole z žita puol hrsti nebo hrst, namoč </w:t>
      </w:r>
      <w:r>
        <w:rPr>
          <w:rStyle w:val="foliace"/>
        </w:rPr>
        <w:t xml:space="preserve">20v </w:t>
      </w:r>
      <w:r>
        <w:rPr>
          <w:rStyle w:val="Text"/>
        </w:rPr>
        <w:t>ji v čisté vodě potoční</w:t>
      </w:r>
      <w:r>
        <w:rPr>
          <w:rStyle w:val="emendace"/>
        </w:rPr>
        <w:t xml:space="preserve">potoční </w:t>
      </w:r>
      <w:r>
        <w:rPr>
          <w:rStyle w:val="pramen"/>
        </w:rPr>
        <w:t>potocznije</w:t>
      </w:r>
      <w:r>
        <w:rPr>
          <w:rStyle w:val="Text"/>
        </w:rPr>
        <w:t>, přistav k ohni, ať málo povře, a nech, ať se zčistí, a tu vodu púštěj jim v oči.</w:t>
      </w:r>
    </w:p>
    <w:p w:rsidR="00C16663" w:rsidRDefault="00083972">
      <w:pPr>
        <w:pStyle w:val="Podnadpis"/>
      </w:pPr>
      <w:r>
        <w:rPr>
          <w:rStyle w:val="Text"/>
        </w:rPr>
        <w:lastRenderedPageBreak/>
        <w:t>Proti bolesti očí</w:t>
      </w:r>
    </w:p>
    <w:p w:rsidR="00C16663" w:rsidRDefault="00083972">
      <w:r>
        <w:rPr>
          <w:rStyle w:val="Text"/>
        </w:rPr>
        <w:t xml:space="preserve">Vezmi žluč zaječí a žluč kokotie a žluč úhořovú, směš to s strdí a vlož do nádobky měděnné a zakrý dobře a postav v pivnici as za čtrnáste dní a obrátíť </w:t>
      </w:r>
      <w:r>
        <w:rPr>
          <w:rStyle w:val="doplnenytext"/>
        </w:rPr>
        <w:t xml:space="preserve">se </w:t>
      </w:r>
      <w:r>
        <w:rPr>
          <w:rStyle w:val="Text"/>
        </w:rPr>
        <w:t>v vodu, tu vodu púštěj po málu v oči, dobréť jest.</w:t>
      </w:r>
    </w:p>
    <w:p w:rsidR="00C16663" w:rsidRDefault="00083972">
      <w:pPr>
        <w:pStyle w:val="Podnadpis"/>
      </w:pPr>
      <w:r>
        <w:rPr>
          <w:rStyle w:val="Text"/>
        </w:rPr>
        <w:t>Mast k očima dobrá</w:t>
      </w:r>
    </w:p>
    <w:p w:rsidR="00C16663" w:rsidRDefault="00083972">
      <w:r>
        <w:rPr>
          <w:rStyle w:val="Text"/>
        </w:rPr>
        <w:t xml:space="preserve">Vezmi </w:t>
      </w:r>
      <w:r>
        <w:rPr>
          <w:rStyle w:val="cizijazyk"/>
        </w:rPr>
        <w:t xml:space="preserve">aloe epaticum </w:t>
      </w:r>
      <w:r>
        <w:rPr>
          <w:rStyle w:val="Text"/>
        </w:rPr>
        <w:t xml:space="preserve">v apatéce, zázvor bielý, kadidla bielého, </w:t>
      </w:r>
      <w:r>
        <w:rPr>
          <w:rStyle w:val="cizijazyk"/>
        </w:rPr>
        <w:t xml:space="preserve">zukarum kandi </w:t>
      </w:r>
      <w:r>
        <w:rPr>
          <w:rStyle w:val="Text"/>
        </w:rPr>
        <w:t xml:space="preserve">jednostajně, </w:t>
      </w:r>
      <w:r w:rsidRPr="00C47056">
        <w:rPr>
          <w:rStyle w:val="cizijazyk"/>
        </w:rPr>
        <w:t>tuty</w:t>
      </w:r>
      <w:r>
        <w:rPr>
          <w:rStyle w:val="Text"/>
        </w:rPr>
        <w:t xml:space="preserve"> připravené tolikéž jako onoho všeho, zdělaj to v hromadu a přičiň k tomu kafru. A to všecko vlož do vlaského vína smiešeného s ruoženú vodú rovnú měrú aneb třetinú vody ruožené. A zacpaj dobře sklenici a postav za devět dní na slunce. A to púštěj ráno i večer do každého oka jednu kropičku</w:t>
      </w:r>
      <w:r>
        <w:rPr>
          <w:rStyle w:val="lemma"/>
        </w:rPr>
        <w:t xml:space="preserve">kropička </w:t>
      </w:r>
      <w:r>
        <w:rPr>
          <w:rStyle w:val="hyperlemma"/>
        </w:rPr>
        <w:t>krópička</w:t>
      </w:r>
      <w:r>
        <w:rPr>
          <w:rStyle w:val="Text"/>
        </w:rPr>
        <w:t>.</w:t>
      </w:r>
    </w:p>
    <w:p w:rsidR="00C16663" w:rsidRDefault="00083972">
      <w:pPr>
        <w:pStyle w:val="Podnadpis"/>
      </w:pPr>
      <w:r>
        <w:rPr>
          <w:rStyle w:val="Text"/>
        </w:rPr>
        <w:t>Opět jinak k témuž</w:t>
      </w:r>
    </w:p>
    <w:p w:rsidR="00C16663" w:rsidRDefault="00083972">
      <w:r>
        <w:rPr>
          <w:rStyle w:val="Text"/>
        </w:rPr>
        <w:t>Vezmi siemě rúty, kafru, zázvoru bielého, hřebíčku, zetři to vše spolu. A přičiň k tomu čistý bobek zřezaný a vlož u víno vlaské bielé do sklenice a zacpaj dobře, postav na slunce neb v jiztbě horké za devět dní na slunci. A to púštěj ráno a večer do očí</w:t>
      </w:r>
      <w:r>
        <w:rPr>
          <w:rStyle w:val="emendace"/>
        </w:rPr>
        <w:t xml:space="preserve">očí </w:t>
      </w:r>
      <w:r>
        <w:rPr>
          <w:rStyle w:val="pramen"/>
        </w:rPr>
        <w:t>oczije</w:t>
      </w:r>
      <w:r>
        <w:rPr>
          <w:rStyle w:val="Text"/>
        </w:rPr>
        <w:t>, zvláště pak púštěj u večer.</w:t>
      </w:r>
    </w:p>
    <w:p w:rsidR="00C16663" w:rsidRDefault="00083972">
      <w:pPr>
        <w:pStyle w:val="Podnadpis"/>
      </w:pPr>
      <w:r>
        <w:rPr>
          <w:rStyle w:val="foliace"/>
        </w:rPr>
        <w:t xml:space="preserve">21r </w:t>
      </w:r>
      <w:r>
        <w:rPr>
          <w:rStyle w:val="Text"/>
        </w:rPr>
        <w:t>Komu učiněno na očí, ješto hledí, a nic nevidie</w:t>
      </w:r>
    </w:p>
    <w:p w:rsidR="00C16663" w:rsidRDefault="00083972">
      <w:r>
        <w:rPr>
          <w:rStyle w:val="Text"/>
        </w:rPr>
        <w:t xml:space="preserve">To také někdy bývá učiněno od zlých lidí neb žen. Tehda na sv. Jana, jako se postí k němu ten den, k velikému křitedlnému sv. Janu, vezmi vajce mravencová, vlož je v polévaný hrnec a postav na druhý aneb sklenici. Ale svrchní </w:t>
      </w:r>
      <w:r>
        <w:rPr>
          <w:rStyle w:val="emendace"/>
        </w:rPr>
        <w:t xml:space="preserve">svrchní </w:t>
      </w:r>
      <w:r>
        <w:rPr>
          <w:rStyle w:val="pramen"/>
        </w:rPr>
        <w:t xml:space="preserve">ſwrchnije </w:t>
      </w:r>
      <w:r>
        <w:rPr>
          <w:rStyle w:val="Text"/>
        </w:rPr>
        <w:t>hrnec ať má dierky, ať by mohlo do druhého hrnce téci neb kapati. A pokopaj pod prahem domovým a nech tam státi až do Štědrého večera a ten den vyňmeš zase a najdeš čistú vodu, maž vnitř oči a na vrchu viečka, a v brzkém času budeš viděti ještě.</w:t>
      </w:r>
    </w:p>
    <w:p w:rsidR="00C16663" w:rsidRDefault="00083972">
      <w:pPr>
        <w:pStyle w:val="Podnadpis"/>
      </w:pPr>
      <w:r>
        <w:rPr>
          <w:rStyle w:val="Text"/>
        </w:rPr>
        <w:t>Proti bělmu nebo povlace na očí</w:t>
      </w:r>
    </w:p>
    <w:p w:rsidR="00C16663" w:rsidRDefault="00083972">
      <w:r>
        <w:rPr>
          <w:rStyle w:val="Text"/>
        </w:rPr>
        <w:t>Vezmi žabie škořepinu totiž korýtko, vlož je v hrnec neb hrnek, zakrýž jej dobře, spaliž je na prach a potom ztluc, a co toho prachu bude, tolikéž těch věcí ztluc na prach, ať jest jednoho jako druhého, smiešej v hromadu, sypiž ten prach na bělmi i na povlaku.</w:t>
      </w:r>
    </w:p>
    <w:p w:rsidR="00C16663" w:rsidRDefault="00083972">
      <w:pPr>
        <w:pStyle w:val="Podnadpis"/>
      </w:pPr>
      <w:r>
        <w:rPr>
          <w:rStyle w:val="Text"/>
        </w:rPr>
        <w:t>Kohož oči bolejí z sucha</w:t>
      </w:r>
    </w:p>
    <w:p w:rsidR="00C16663" w:rsidRDefault="00083972">
      <w:r>
        <w:rPr>
          <w:rStyle w:val="Text"/>
        </w:rPr>
        <w:t>Ten sobě takto potieraj očí ráno a večer anebo když chceš, upusť najprvé své vody na zemi, to jest svého moče, buď muž nebo žena, ale ať jest čistá, upustě ji na zemi. Potom pusť v čistý šátek a nevelmi vyždmi z toho šátku. Pak tiem šátkem potieraj sobě očí, ale v oči nepúštěj, věziž, že to jest velmi zdrávo, neb sem toho sám zkusil.</w:t>
      </w:r>
    </w:p>
    <w:p w:rsidR="00C16663" w:rsidRDefault="00083972">
      <w:pPr>
        <w:pStyle w:val="Podnadpis"/>
      </w:pPr>
      <w:r>
        <w:rPr>
          <w:rStyle w:val="foliace"/>
        </w:rPr>
        <w:t xml:space="preserve">21v </w:t>
      </w:r>
      <w:r>
        <w:rPr>
          <w:rStyle w:val="cizijazyk"/>
        </w:rPr>
        <w:t xml:space="preserve">Item </w:t>
      </w:r>
      <w:r>
        <w:rPr>
          <w:rStyle w:val="Text"/>
        </w:rPr>
        <w:t>bělmo na očí</w:t>
      </w:r>
    </w:p>
    <w:p w:rsidR="00C16663" w:rsidRDefault="00083972">
      <w:r>
        <w:rPr>
          <w:rStyle w:val="Text"/>
        </w:rPr>
        <w:t>Vezmi perel</w:t>
      </w:r>
      <w:r>
        <w:rPr>
          <w:rStyle w:val="emendace"/>
        </w:rPr>
        <w:t xml:space="preserve">perel </w:t>
      </w:r>
      <w:r>
        <w:rPr>
          <w:rStyle w:val="pramen"/>
        </w:rPr>
        <w:t>parek</w:t>
      </w:r>
      <w:r>
        <w:rPr>
          <w:rStyle w:val="Text"/>
        </w:rPr>
        <w:t xml:space="preserve">, což muožeš, a k tomu přičiň zázvor bielý třený a kamenec benátský, vlož to vše do hrnečka malého, přikrý jej pokličkú, obmaž dobře mokrým blátem, vstav v dobré </w:t>
      </w:r>
      <w:r>
        <w:rPr>
          <w:rStyle w:val="Text"/>
        </w:rPr>
        <w:lastRenderedPageBreak/>
        <w:t>uhlé, ať se to na prach spálí, zetřiž to čistě, když chceš spat jíti, oslině prst prstenový, vezmiž toho prachu naň. A pak sobě oko otevra, vetřiž ten prach v oko. Potom pak tuto vodu máš púštěti na všaký den ráno a o poledni a večer. A takto máš dělati: Vezmi hrnec, za haléř vlož veň kamence lot čistého a zázvoru, zřežiž také dobře za peniez. A vezma tekuté vody proti vodě, nechajž dobře vřieti, ažť polovici uvře, odstaviž, ať se ustojí, a tu vodu púštěj, jako prvé psáno jest.</w:t>
      </w:r>
    </w:p>
    <w:p w:rsidR="00C16663" w:rsidRDefault="00083972">
      <w:pPr>
        <w:pStyle w:val="Podnadpis"/>
      </w:pPr>
      <w:r>
        <w:rPr>
          <w:rStyle w:val="Text"/>
        </w:rPr>
        <w:t xml:space="preserve">Proti bělmu na očích </w:t>
      </w:r>
      <w:r>
        <w:rPr>
          <w:rStyle w:val="emendace"/>
        </w:rPr>
        <w:t xml:space="preserve">očích </w:t>
      </w:r>
      <w:r>
        <w:rPr>
          <w:rStyle w:val="pramen"/>
        </w:rPr>
        <w:t>oczijech</w:t>
      </w:r>
    </w:p>
    <w:p w:rsidR="00C16663" w:rsidRDefault="00083972">
      <w:r>
        <w:rPr>
          <w:rStyle w:val="Text"/>
        </w:rPr>
        <w:t xml:space="preserve">Vezmi kamenec, bielý zázvor a bobek dobrý nový, ztluc to na prach každé zvláště, ať jest jednoho jako druhého, pak vezmi čisté vajce a vař je tvrdě, rozřež je napoly, ale ne do konce, a vyvrž žlútek ven. Vezmi ten prach, směs jej v hromadu, ten prach vlož v jednu stranu toho bielka. A pak zvařiž to vajce s tiem prachem, vezmi dvě podušky, vlož to vajce mezi ty podušky, aby ty podušky rovně v teple ležely přes noc. Pak nazajtří vezmi to vajce, budeť v něm voda. A pak tu vodu zceď skrze čistú rúchu v sklenici. Polož toho nemocného </w:t>
      </w:r>
      <w:r>
        <w:rPr>
          <w:rStyle w:val="foliace"/>
        </w:rPr>
        <w:t xml:space="preserve">22r </w:t>
      </w:r>
      <w:r>
        <w:rPr>
          <w:rStyle w:val="Text"/>
        </w:rPr>
        <w:t>znak a perem mu pusť krůpi v oko té vody, ať lehne po tom puol hodiny znak, a když by té vody nebylo, ale udělaj jí viece, ažť i bělmo sejde. A to jest pravé a jisté.</w:t>
      </w:r>
    </w:p>
    <w:p w:rsidR="00C16663" w:rsidRDefault="00083972">
      <w:pPr>
        <w:pStyle w:val="Podnadpis"/>
      </w:pPr>
      <w:r>
        <w:rPr>
          <w:rStyle w:val="Text"/>
        </w:rPr>
        <w:t>Proti bělmu na očí</w:t>
      </w:r>
    </w:p>
    <w:p w:rsidR="00C16663" w:rsidRDefault="00083972">
      <w:r>
        <w:rPr>
          <w:rStyle w:val="Text"/>
        </w:rPr>
        <w:t>Vezmi hořec, zkrájej v kusy jako v haléřky a vař to čisté u víně čistým a zcedě. Aneb když ustydne, púštěj v oči, když jdeš spat, a když uschne, pusť opět též. A to čiň častokrát, a sejdeť bělmo doluov.</w:t>
      </w:r>
    </w:p>
    <w:p w:rsidR="00C16663" w:rsidRDefault="00C16663">
      <w:pPr>
        <w:pStyle w:val="Volnyradek"/>
      </w:pPr>
    </w:p>
    <w:p w:rsidR="00C16663" w:rsidRDefault="00083972">
      <w:pPr>
        <w:pStyle w:val="Nadpis"/>
      </w:pPr>
      <w:r>
        <w:rPr>
          <w:rStyle w:val="Text"/>
        </w:rPr>
        <w:t>Počíná se lékařstvie proti vozhřivce neb proti rémě. A také proti tomu, když krev teče z nosa</w:t>
      </w:r>
    </w:p>
    <w:p w:rsidR="00C16663" w:rsidRDefault="00083972">
      <w:pPr>
        <w:pStyle w:val="Podnadpis"/>
      </w:pPr>
      <w:r>
        <w:rPr>
          <w:rStyle w:val="cizijazyk"/>
        </w:rPr>
        <w:t xml:space="preserve">Item </w:t>
      </w:r>
      <w:r>
        <w:rPr>
          <w:rStyle w:val="Text"/>
        </w:rPr>
        <w:t>proti rémě</w:t>
      </w:r>
    </w:p>
    <w:p w:rsidR="00C16663" w:rsidRDefault="00083972">
      <w:r>
        <w:rPr>
          <w:rStyle w:val="Text"/>
        </w:rPr>
        <w:t>Vezmi horčici s octem a zži v zubiech a, rozžije v zubiech, drž tak za dobrú chvíli, a tiem mine.</w:t>
      </w:r>
    </w:p>
    <w:p w:rsidR="00C16663" w:rsidRDefault="00083972">
      <w:pPr>
        <w:pStyle w:val="Podnadpis"/>
      </w:pPr>
      <w:r>
        <w:rPr>
          <w:rStyle w:val="cizijazyk"/>
        </w:rPr>
        <w:t xml:space="preserve">Item </w:t>
      </w:r>
      <w:r>
        <w:rPr>
          <w:rStyle w:val="Text"/>
        </w:rPr>
        <w:t>k témuž</w:t>
      </w:r>
    </w:p>
    <w:p w:rsidR="00C16663" w:rsidRDefault="00083972">
      <w:r>
        <w:rPr>
          <w:rStyle w:val="Text"/>
        </w:rPr>
        <w:t xml:space="preserve">Napadne li vás réma z studenosti anebo pro některé nepožití, když spat puojdeš, pohltiž tři kusy bielého kadidla. A potom opět přez </w:t>
      </w:r>
      <w:r>
        <w:rPr>
          <w:rStyle w:val="lemma"/>
        </w:rPr>
        <w:t xml:space="preserve">přez </w:t>
      </w:r>
      <w:r>
        <w:rPr>
          <w:rStyle w:val="hyperlemma"/>
        </w:rPr>
        <w:t xml:space="preserve">přěs </w:t>
      </w:r>
      <w:r>
        <w:rPr>
          <w:rStyle w:val="Text"/>
        </w:rPr>
        <w:t>den učiň též, nebo velmi zadržuje v mozku rému a posilňuje žaludku, kterýž nemuož zažívati, a duch dobrý dává.</w:t>
      </w:r>
    </w:p>
    <w:p w:rsidR="00C16663" w:rsidRDefault="00083972">
      <w:pPr>
        <w:pStyle w:val="Podnadpis"/>
      </w:pPr>
      <w:r>
        <w:rPr>
          <w:rStyle w:val="Text"/>
        </w:rPr>
        <w:t>Nápoj proti rémě</w:t>
      </w:r>
    </w:p>
    <w:p w:rsidR="00C16663" w:rsidRDefault="00083972">
      <w:r>
        <w:rPr>
          <w:rStyle w:val="Text"/>
        </w:rPr>
        <w:t xml:space="preserve">Vezmi hrst ječmene plnú a tolikéž řetského </w:t>
      </w:r>
      <w:r>
        <w:rPr>
          <w:rStyle w:val="lemma"/>
        </w:rPr>
        <w:t xml:space="preserve">řetský </w:t>
      </w:r>
      <w:r>
        <w:rPr>
          <w:rStyle w:val="hyperlemma"/>
        </w:rPr>
        <w:t xml:space="preserve">hřěčský </w:t>
      </w:r>
      <w:r>
        <w:rPr>
          <w:rStyle w:val="Text"/>
        </w:rPr>
        <w:t xml:space="preserve">vína, lékořice za peniez, bobku za haléř, šalvěje za puol haléře, ty čtyři věci ztluc dobře a pak </w:t>
      </w:r>
      <w:r>
        <w:rPr>
          <w:rStyle w:val="foliace"/>
        </w:rPr>
        <w:t xml:space="preserve">22v </w:t>
      </w:r>
      <w:r>
        <w:rPr>
          <w:rStyle w:val="Text"/>
        </w:rPr>
        <w:t xml:space="preserve">ty věci všecky vař v novém hrnci v říčné vodě ve třech pintách a vař u tichého </w:t>
      </w:r>
      <w:r>
        <w:rPr>
          <w:rStyle w:val="emendace"/>
        </w:rPr>
        <w:t xml:space="preserve">tichého </w:t>
      </w:r>
      <w:r>
        <w:rPr>
          <w:rStyle w:val="pramen"/>
        </w:rPr>
        <w:t xml:space="preserve">tijecheho </w:t>
      </w:r>
      <w:r>
        <w:rPr>
          <w:rStyle w:val="Text"/>
        </w:rPr>
        <w:t>ohně, ať toho polovice uvře, a pak odstavě od ohně, nech státi za šest hodin, ať se ustojí</w:t>
      </w:r>
      <w:r>
        <w:rPr>
          <w:rStyle w:val="emendace"/>
        </w:rPr>
        <w:t xml:space="preserve">ustojí </w:t>
      </w:r>
      <w:r>
        <w:rPr>
          <w:rStyle w:val="pramen"/>
        </w:rPr>
        <w:t>vſtogije</w:t>
      </w:r>
      <w:r>
        <w:rPr>
          <w:rStyle w:val="Text"/>
        </w:rPr>
        <w:t>. A potom slí, což jest čistého, do hrnce a přilož k tomu málo medu čistého a přistav k ohni</w:t>
      </w:r>
      <w:r>
        <w:rPr>
          <w:rStyle w:val="emendace"/>
        </w:rPr>
        <w:t xml:space="preserve">ohni </w:t>
      </w:r>
      <w:r>
        <w:rPr>
          <w:rStyle w:val="pramen"/>
        </w:rPr>
        <w:t>ohnije</w:t>
      </w:r>
      <w:r>
        <w:rPr>
          <w:rStyle w:val="Text"/>
        </w:rPr>
        <w:t xml:space="preserve">, ať bude vřieti, a ty vždy pěny smítaj, a když se nebude pěniti, již jest dobře, odstavě schovaj. A když by pak chtěl spat jíti, vezmi </w:t>
      </w:r>
      <w:r>
        <w:rPr>
          <w:rStyle w:val="Text"/>
        </w:rPr>
        <w:lastRenderedPageBreak/>
        <w:t>toho nápoje, shřej a učiň dva truňky, a po prvniem snu jeden truňk, a ráno, když vstaneš, dva truňky. Znamenaj, když bude dobře ten nápoj, tehdy se ječné zrno na dvé rozdělí, a to po tom poznáš.</w:t>
      </w:r>
    </w:p>
    <w:p w:rsidR="00C16663" w:rsidRDefault="00083972">
      <w:pPr>
        <w:pStyle w:val="Podnadpis"/>
      </w:pPr>
      <w:r>
        <w:rPr>
          <w:rStyle w:val="cizijazyk"/>
        </w:rPr>
        <w:t xml:space="preserve">Item </w:t>
      </w:r>
      <w:r>
        <w:rPr>
          <w:rStyle w:val="Text"/>
        </w:rPr>
        <w:t>k témuž opět jináč</w:t>
      </w:r>
    </w:p>
    <w:p w:rsidR="00C16663" w:rsidRDefault="00083972">
      <w:r>
        <w:rPr>
          <w:rStyle w:val="Text"/>
        </w:rPr>
        <w:t>Vezmi vonuci a utieraj sobě nos, a přestaneť, toť jest jisté.</w:t>
      </w:r>
    </w:p>
    <w:p w:rsidR="00C16663" w:rsidRDefault="00083972">
      <w:pPr>
        <w:pStyle w:val="Podnadpis"/>
      </w:pPr>
      <w:r>
        <w:rPr>
          <w:rStyle w:val="cizijazyk"/>
        </w:rPr>
        <w:t xml:space="preserve">Item </w:t>
      </w:r>
      <w:r>
        <w:rPr>
          <w:rStyle w:val="Text"/>
        </w:rPr>
        <w:t>proti rémě</w:t>
      </w:r>
    </w:p>
    <w:p w:rsidR="00C16663" w:rsidRDefault="00083972">
      <w:r>
        <w:rPr>
          <w:rStyle w:val="Text"/>
        </w:rPr>
        <w:t>Vezmi vonuci aneb sukno, zapal, vonějž k tomu, také přestane.</w:t>
      </w:r>
    </w:p>
    <w:p w:rsidR="00C16663" w:rsidRDefault="00083972">
      <w:pPr>
        <w:pStyle w:val="Podnadpis"/>
      </w:pPr>
      <w:r>
        <w:rPr>
          <w:rStyle w:val="Text"/>
        </w:rPr>
        <w:t>Proti vozhřivěci</w:t>
      </w:r>
    </w:p>
    <w:p w:rsidR="00C16663" w:rsidRDefault="00083972">
      <w:r>
        <w:rPr>
          <w:rStyle w:val="Text"/>
        </w:rPr>
        <w:t xml:space="preserve">Vezmi řekev, zkrájej ji dlúze a vstrč sobě jeden kus do jedné chřípě a druhé do druhé, a potečeť ven. </w:t>
      </w:r>
      <w:r>
        <w:rPr>
          <w:rStyle w:val="cizijazyk"/>
        </w:rPr>
        <w:t xml:space="preserve">Item </w:t>
      </w:r>
      <w:r>
        <w:rPr>
          <w:rStyle w:val="Text"/>
        </w:rPr>
        <w:t>také bedrníku vstrč do chřípie obú.</w:t>
      </w:r>
    </w:p>
    <w:p w:rsidR="00C16663" w:rsidRDefault="00083972">
      <w:pPr>
        <w:pStyle w:val="Podnadpis"/>
      </w:pPr>
      <w:r>
        <w:rPr>
          <w:rStyle w:val="Text"/>
        </w:rPr>
        <w:t>Komuž krev z nosa teče často, že nechce přestati</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 xml:space="preserve">řemen a tiem řemenem </w:t>
      </w:r>
      <w:r>
        <w:rPr>
          <w:rStyle w:val="foliace"/>
        </w:rPr>
        <w:t xml:space="preserve">23r </w:t>
      </w:r>
      <w:r>
        <w:rPr>
          <w:rStyle w:val="Text"/>
        </w:rPr>
        <w:t>dobře zatiehni jemu ruce podlé paží, a ihned stane.</w:t>
      </w:r>
    </w:p>
    <w:p w:rsidR="00C16663" w:rsidRDefault="00083972">
      <w:pPr>
        <w:pStyle w:val="Podnadpis"/>
      </w:pPr>
      <w:r>
        <w:rPr>
          <w:rStyle w:val="Text"/>
        </w:rPr>
        <w:t xml:space="preserve">Proti každému tečení </w:t>
      </w:r>
      <w:r>
        <w:rPr>
          <w:rStyle w:val="emendace"/>
        </w:rPr>
        <w:t xml:space="preserve">tečení </w:t>
      </w:r>
      <w:r>
        <w:rPr>
          <w:rStyle w:val="pramen"/>
        </w:rPr>
        <w:t xml:space="preserve">teczenije </w:t>
      </w:r>
      <w:r>
        <w:rPr>
          <w:rStyle w:val="Text"/>
        </w:rPr>
        <w:t>z nosa i také z rány</w:t>
      </w:r>
    </w:p>
    <w:p w:rsidR="00C16663" w:rsidRDefault="00083972">
      <w:r>
        <w:rPr>
          <w:rStyle w:val="Text"/>
        </w:rPr>
        <w:t>Vezmi vodnú žábu a spal ji na prach v hrnci a ten prach zetři dobře a nos u sebe v pytlíku, a nebudeť moci krev téci.</w:t>
      </w:r>
    </w:p>
    <w:p w:rsidR="00C16663" w:rsidRDefault="00083972">
      <w:pPr>
        <w:pStyle w:val="Podnadpis"/>
      </w:pPr>
      <w:r>
        <w:rPr>
          <w:rStyle w:val="Text"/>
        </w:rPr>
        <w:t>Komu krev teče z nosa</w:t>
      </w:r>
    </w:p>
    <w:p w:rsidR="00C16663" w:rsidRDefault="00083972">
      <w:r>
        <w:rPr>
          <w:rStyle w:val="Text"/>
        </w:rPr>
        <w:t>Vezmi kořen žahavkový a drž mezi zuby, a staneť krev, toť jest pokušeno.</w:t>
      </w:r>
    </w:p>
    <w:p w:rsidR="00C16663" w:rsidRDefault="00083972">
      <w:pPr>
        <w:pStyle w:val="Podnadpis"/>
      </w:pPr>
      <w:r>
        <w:rPr>
          <w:rStyle w:val="cizijazyk"/>
        </w:rPr>
        <w:t xml:space="preserve">Item </w:t>
      </w:r>
      <w:r>
        <w:rPr>
          <w:rStyle w:val="Text"/>
        </w:rPr>
        <w:t>k témuž</w:t>
      </w:r>
    </w:p>
    <w:p w:rsidR="00C16663" w:rsidRDefault="00083972">
      <w:r>
        <w:rPr>
          <w:rStyle w:val="Text"/>
        </w:rPr>
        <w:t>Vepřové lajno vezmi a to v nos vstrč, a staneť.</w:t>
      </w:r>
    </w:p>
    <w:p w:rsidR="00C16663" w:rsidRDefault="00083972">
      <w:pPr>
        <w:pStyle w:val="Podnadpis"/>
      </w:pPr>
      <w:r>
        <w:rPr>
          <w:rStyle w:val="Text"/>
        </w:rPr>
        <w:t>Opět jináč</w:t>
      </w:r>
    </w:p>
    <w:p w:rsidR="00C16663" w:rsidRDefault="00083972">
      <w:r>
        <w:rPr>
          <w:rStyle w:val="Text"/>
        </w:rPr>
        <w:t>Vezmi nátržník, zetra na prach, sypati do nosa anebo na ránu.</w:t>
      </w:r>
    </w:p>
    <w:p w:rsidR="00C16663" w:rsidRDefault="00083972">
      <w:pPr>
        <w:pStyle w:val="Podnadpis"/>
      </w:pPr>
      <w:r>
        <w:rPr>
          <w:rStyle w:val="Text"/>
        </w:rPr>
        <w:t>Krev staviti</w:t>
      </w:r>
    </w:p>
    <w:p w:rsidR="00C16663" w:rsidRDefault="00083972">
      <w:r>
        <w:rPr>
          <w:rStyle w:val="Text"/>
        </w:rPr>
        <w:t>Takto rci: Počal se pán buoh v Nazaretě, narodil se v Betlémě a umřel v Jeruzalémě. Jestli to pravda, stuoj krev ve jméno + Otce + i Syna + i Ducha svatého. Amen.</w:t>
      </w:r>
    </w:p>
    <w:p w:rsidR="00C16663" w:rsidRDefault="00083972">
      <w:pPr>
        <w:pStyle w:val="Podnadpis"/>
      </w:pPr>
      <w:r>
        <w:rPr>
          <w:rStyle w:val="Text"/>
        </w:rPr>
        <w:t>Opět jináč</w:t>
      </w:r>
    </w:p>
    <w:p w:rsidR="00C16663" w:rsidRDefault="00083972">
      <w:r>
        <w:rPr>
          <w:rStyle w:val="Text"/>
        </w:rPr>
        <w:t>Vezmi aloe a kadidlo a bielek od vajce, a to spolu směš a flastruj tiem ránu tak dlúho, až rána do konce uzdravena bude. A to vždy nové flastry dělaj.</w:t>
      </w:r>
    </w:p>
    <w:p w:rsidR="00C16663" w:rsidRDefault="00083972">
      <w:pPr>
        <w:pStyle w:val="Podnadpis"/>
      </w:pPr>
      <w:r>
        <w:rPr>
          <w:rStyle w:val="Text"/>
        </w:rPr>
        <w:t xml:space="preserve">Hlavní </w:t>
      </w:r>
      <w:r>
        <w:rPr>
          <w:rStyle w:val="emendace"/>
        </w:rPr>
        <w:t xml:space="preserve">Hlavní </w:t>
      </w:r>
      <w:r>
        <w:rPr>
          <w:rStyle w:val="pramen"/>
        </w:rPr>
        <w:t xml:space="preserve">Hlawnije </w:t>
      </w:r>
      <w:r>
        <w:rPr>
          <w:rStyle w:val="Text"/>
        </w:rPr>
        <w:t>hlubokú krev staviti</w:t>
      </w:r>
    </w:p>
    <w:p w:rsidR="00C16663" w:rsidRDefault="00083972">
      <w:r>
        <w:rPr>
          <w:rStyle w:val="Text"/>
        </w:rPr>
        <w:lastRenderedPageBreak/>
        <w:t>Vezmi bombex, jako jej z pargamenu strúží</w:t>
      </w:r>
      <w:r>
        <w:rPr>
          <w:rStyle w:val="emendace"/>
        </w:rPr>
        <w:t xml:space="preserve">stúží </w:t>
      </w:r>
      <w:r>
        <w:rPr>
          <w:rStyle w:val="pramen"/>
        </w:rPr>
        <w:t>struzije</w:t>
      </w:r>
      <w:r>
        <w:rPr>
          <w:rStyle w:val="Text"/>
        </w:rPr>
        <w:t xml:space="preserve">, spal jej na prach a posýpaj rány tiem. A vezmi tu bavlnku od pargamenu, jako ji </w:t>
      </w:r>
      <w:r>
        <w:rPr>
          <w:rStyle w:val="foliace"/>
        </w:rPr>
        <w:t xml:space="preserve">23v </w:t>
      </w:r>
      <w:r>
        <w:rPr>
          <w:rStyle w:val="Text"/>
        </w:rPr>
        <w:t xml:space="preserve">strúží pargameníci, když pargamen dělají. A to na ránu přikládaj, také bielek od vajce s kúdelí konopnú. </w:t>
      </w:r>
      <w:r>
        <w:rPr>
          <w:rStyle w:val="cizijazyk"/>
        </w:rPr>
        <w:t xml:space="preserve">Item </w:t>
      </w:r>
      <w:r>
        <w:rPr>
          <w:rStyle w:val="Text"/>
        </w:rPr>
        <w:t xml:space="preserve">kadidlo bielé a bielek od vajce klaď na ránu, a staneť krev z 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w:t>
      </w:r>
    </w:p>
    <w:p w:rsidR="00C16663" w:rsidRDefault="00083972">
      <w:pPr>
        <w:pStyle w:val="Podnadpis"/>
      </w:pPr>
      <w:r>
        <w:rPr>
          <w:rStyle w:val="Text"/>
        </w:rPr>
        <w:t>Komu krev z nosa teče</w:t>
      </w:r>
    </w:p>
    <w:p w:rsidR="00C16663" w:rsidRDefault="00083972">
      <w:r>
        <w:rPr>
          <w:rStyle w:val="Text"/>
        </w:rPr>
        <w:t xml:space="preserve">Rozpále cihlu velmi, lajno syrové z prasete </w:t>
      </w:r>
      <w:r>
        <w:rPr>
          <w:rStyle w:val="emendace"/>
        </w:rPr>
        <w:t xml:space="preserve">prasete </w:t>
      </w:r>
      <w:r>
        <w:rPr>
          <w:rStyle w:val="pramen"/>
        </w:rPr>
        <w:t xml:space="preserve">praſecze </w:t>
      </w:r>
      <w:r>
        <w:rPr>
          <w:rStyle w:val="Text"/>
        </w:rPr>
        <w:t>nebo z svině, vlož na cihlu a drž, ať pára v nos jde. A také z toho vlí té vody v chřípě, přestaneť krev téci.</w:t>
      </w:r>
    </w:p>
    <w:p w:rsidR="00C16663" w:rsidRDefault="00083972">
      <w:pPr>
        <w:pStyle w:val="Podnadpis"/>
      </w:pPr>
      <w:r>
        <w:rPr>
          <w:rStyle w:val="Text"/>
        </w:rPr>
        <w:t xml:space="preserve">V kom se krev srazí </w:t>
      </w:r>
      <w:r>
        <w:rPr>
          <w:rStyle w:val="emendace"/>
        </w:rPr>
        <w:t xml:space="preserve">srazí </w:t>
      </w:r>
      <w:r>
        <w:rPr>
          <w:rStyle w:val="pramen"/>
        </w:rPr>
        <w:t>ſrazije</w:t>
      </w:r>
    </w:p>
    <w:p w:rsidR="00C16663" w:rsidRDefault="00083972">
      <w:r>
        <w:rPr>
          <w:rStyle w:val="Text"/>
        </w:rPr>
        <w:t>Vezmi siemě řeckého sena, vařiž v pivě neb u víně dobrým, píž to ráno a večer teple, zkušenoť jest.</w:t>
      </w:r>
    </w:p>
    <w:p w:rsidR="00C16663" w:rsidRDefault="00083972">
      <w:pPr>
        <w:pStyle w:val="Podnadpis"/>
      </w:pPr>
      <w:r>
        <w:rPr>
          <w:rStyle w:val="Text"/>
        </w:rPr>
        <w:t>Opět k témuž výborné</w:t>
      </w:r>
    </w:p>
    <w:p w:rsidR="00C16663" w:rsidRDefault="00083972">
      <w:r>
        <w:rPr>
          <w:rStyle w:val="Text"/>
        </w:rPr>
        <w:t xml:space="preserve">Vezmi božie dřevce, zmý je, i šalvěje, a odtrhna vršky, a dvě neb tři cibule, vlejž tam lžíci neb dvě dřevěného oleje a nalí na to plný hrnec piva starého, vař </w:t>
      </w:r>
      <w:r>
        <w:rPr>
          <w:rStyle w:val="pripisekmarginalnisoucasny"/>
        </w:rPr>
        <w:t>dlúho</w:t>
      </w:r>
      <w:r>
        <w:rPr>
          <w:rStyle w:val="Text"/>
        </w:rPr>
        <w:t>, přikryje taléřem chlebovým, a přičiň sena řeckého, až cibule bude črnati, píž to, bera lžíci ráno i večer několiko lžic.</w:t>
      </w:r>
    </w:p>
    <w:p w:rsidR="00C16663" w:rsidRDefault="00083972">
      <w:pPr>
        <w:pStyle w:val="Podnadpis"/>
      </w:pPr>
      <w:r>
        <w:rPr>
          <w:rStyle w:val="Text"/>
        </w:rPr>
        <w:t>Kto by se vnově uřezal</w:t>
      </w:r>
    </w:p>
    <w:p w:rsidR="00C16663" w:rsidRDefault="00083972">
      <w:r>
        <w:rPr>
          <w:rStyle w:val="Text"/>
        </w:rPr>
        <w:t>Muož k těm věcem svrchu psaným přičiniti nátržníku i jiných věcí k tomu slušných.</w:t>
      </w:r>
    </w:p>
    <w:p w:rsidR="00C16663" w:rsidRDefault="00083972">
      <w:pPr>
        <w:pStyle w:val="Podnadpis"/>
      </w:pPr>
      <w:r>
        <w:rPr>
          <w:rStyle w:val="Text"/>
        </w:rPr>
        <w:t>Kto chce krev staviti</w:t>
      </w:r>
    </w:p>
    <w:p w:rsidR="00C16663" w:rsidRDefault="00083972">
      <w:r>
        <w:rPr>
          <w:rStyle w:val="Text"/>
        </w:rPr>
        <w:t>Vezmi dřevo, ješto slove zandal, najdeš je v apatéce, daj v ruku nemocnému, a stane krev téci.</w:t>
      </w:r>
    </w:p>
    <w:p w:rsidR="00C16663" w:rsidRDefault="00C16663">
      <w:pPr>
        <w:pStyle w:val="Volnyradek"/>
      </w:pPr>
    </w:p>
    <w:p w:rsidR="00C16663" w:rsidRDefault="00083972">
      <w:pPr>
        <w:pStyle w:val="Nadpis"/>
      </w:pPr>
      <w:r>
        <w:rPr>
          <w:rStyle w:val="foliace"/>
        </w:rPr>
        <w:t xml:space="preserve">24r </w:t>
      </w:r>
      <w:r>
        <w:rPr>
          <w:rStyle w:val="Text"/>
        </w:rPr>
        <w:t>Počíná se lékařstvie o malomocenství</w:t>
      </w:r>
      <w:r>
        <w:rPr>
          <w:rStyle w:val="emendace"/>
        </w:rPr>
        <w:t xml:space="preserve">malomocenství </w:t>
      </w:r>
      <w:r>
        <w:rPr>
          <w:rStyle w:val="pramen"/>
        </w:rPr>
        <w:t>malomoczenſtwie</w:t>
      </w:r>
      <w:r>
        <w:rPr>
          <w:rStyle w:val="Text"/>
        </w:rPr>
        <w:t>, ale že ta nemoc jest velmi zlá a ohavná, protož slušie se jie varovati a věděti, z čeho se stává ta nemoc malomocná</w:t>
      </w:r>
    </w:p>
    <w:p w:rsidR="00C16663" w:rsidRDefault="00083972">
      <w:r>
        <w:rPr>
          <w:rStyle w:val="Text"/>
        </w:rPr>
        <w:t xml:space="preserve">Najprvé se stává od zlého a od smrdutého povětřie, druhé, ktož jedí nebo pijí </w:t>
      </w:r>
      <w:r>
        <w:rPr>
          <w:rStyle w:val="emendace"/>
        </w:rPr>
        <w:t xml:space="preserve">pijí </w:t>
      </w:r>
      <w:r>
        <w:rPr>
          <w:rStyle w:val="pramen"/>
        </w:rPr>
        <w:t xml:space="preserve">pigije </w:t>
      </w:r>
      <w:r>
        <w:rPr>
          <w:rStyle w:val="Text"/>
        </w:rPr>
        <w:t>s malomocným, třetí, ktož s nimi mluví</w:t>
      </w:r>
      <w:r>
        <w:rPr>
          <w:rStyle w:val="emendace"/>
        </w:rPr>
        <w:t xml:space="preserve">mluví </w:t>
      </w:r>
      <w:r>
        <w:rPr>
          <w:rStyle w:val="pramen"/>
        </w:rPr>
        <w:t>mluwije</w:t>
      </w:r>
      <w:r>
        <w:rPr>
          <w:rStyle w:val="Text"/>
        </w:rPr>
        <w:t xml:space="preserve">, čtvrté, ktož leží </w:t>
      </w:r>
      <w:r>
        <w:rPr>
          <w:rStyle w:val="emendace"/>
        </w:rPr>
        <w:t xml:space="preserve">leží </w:t>
      </w:r>
      <w:r>
        <w:rPr>
          <w:rStyle w:val="pramen"/>
        </w:rPr>
        <w:t xml:space="preserve">leze </w:t>
      </w:r>
      <w:r>
        <w:rPr>
          <w:rStyle w:val="Text"/>
        </w:rPr>
        <w:t>s malomocnými ženami, páté, ktož s malomocných ženami leží</w:t>
      </w:r>
      <w:r>
        <w:rPr>
          <w:rStyle w:val="emendace"/>
        </w:rPr>
        <w:t xml:space="preserve">leží </w:t>
      </w:r>
      <w:r>
        <w:rPr>
          <w:rStyle w:val="pramen"/>
        </w:rPr>
        <w:t xml:space="preserve">lezije </w:t>
      </w:r>
      <w:r>
        <w:rPr>
          <w:rStyle w:val="Text"/>
        </w:rPr>
        <w:t xml:space="preserve">, šesté, od uhřivého </w:t>
      </w:r>
      <w:r>
        <w:rPr>
          <w:rStyle w:val="emendace"/>
        </w:rPr>
        <w:t xml:space="preserve">uhřivého </w:t>
      </w:r>
      <w:r>
        <w:rPr>
          <w:rStyle w:val="pramen"/>
        </w:rPr>
        <w:t xml:space="preserve">vhrzijeweho </w:t>
      </w:r>
      <w:r>
        <w:rPr>
          <w:rStyle w:val="Text"/>
        </w:rPr>
        <w:t xml:space="preserve">masa vepřového, také od uzeného a suchého, když je jie, sedmé, od horké krve, ješto se mezi koží a mezi masem zarodí </w:t>
      </w:r>
      <w:r>
        <w:rPr>
          <w:rStyle w:val="emendace"/>
        </w:rPr>
        <w:t xml:space="preserve">zarodí </w:t>
      </w:r>
      <w:r>
        <w:rPr>
          <w:rStyle w:val="pramen"/>
        </w:rPr>
        <w:t xml:space="preserve">zarodije </w:t>
      </w:r>
      <w:r>
        <w:rPr>
          <w:rStyle w:val="Text"/>
        </w:rPr>
        <w:t xml:space="preserve">speklá a včas nevypuštěná. A také se stává, když dietě požívá pokrmu, ješto je chovačka nakazilé krve krmí. Také se stává od shnilého </w:t>
      </w:r>
      <w:r>
        <w:rPr>
          <w:rStyle w:val="emendace"/>
        </w:rPr>
        <w:t xml:space="preserve">shnilého </w:t>
      </w:r>
      <w:r>
        <w:rPr>
          <w:rStyle w:val="pramen"/>
        </w:rPr>
        <w:t xml:space="preserve">ſhnijeleho </w:t>
      </w:r>
      <w:r>
        <w:rPr>
          <w:rStyle w:val="Text"/>
        </w:rPr>
        <w:t>pitie zlého, jakožto od vláčkovatého vína.</w:t>
      </w:r>
    </w:p>
    <w:p w:rsidR="00C16663" w:rsidRDefault="00083972">
      <w:pPr>
        <w:pStyle w:val="Podnadpis"/>
      </w:pPr>
      <w:r>
        <w:rPr>
          <w:rStyle w:val="Text"/>
        </w:rPr>
        <w:t>Chceš li poznati člověka malomocného</w:t>
      </w:r>
    </w:p>
    <w:p w:rsidR="00C16663" w:rsidRDefault="00083972">
      <w:r>
        <w:rPr>
          <w:rStyle w:val="Text"/>
        </w:rPr>
        <w:t xml:space="preserve">Oči jemu v hlavě okrúhlé budú i většie, hlas také jeho sípavý </w:t>
      </w:r>
      <w:r>
        <w:rPr>
          <w:rStyle w:val="cizijazyk"/>
        </w:rPr>
        <w:t>etc.</w:t>
      </w:r>
    </w:p>
    <w:p w:rsidR="00C16663" w:rsidRDefault="00083972">
      <w:pPr>
        <w:pStyle w:val="Podnadpis"/>
      </w:pPr>
      <w:r>
        <w:rPr>
          <w:rStyle w:val="Text"/>
        </w:rPr>
        <w:t>Poznati malomocného</w:t>
      </w:r>
    </w:p>
    <w:p w:rsidR="00C16663" w:rsidRDefault="00083972">
      <w:r>
        <w:rPr>
          <w:rStyle w:val="Text"/>
        </w:rPr>
        <w:lastRenderedPageBreak/>
        <w:t>Vezmi volovo spálené na prach a syp do moče toho, o komž pochybuješ, jest li malomocný, čili nic. Potone li ten prach, tehdy jest malomocný, pakli ten prach bude plovati a že nepotone na dno, nenie malomocný.</w:t>
      </w:r>
    </w:p>
    <w:p w:rsidR="00C16663" w:rsidRDefault="00083972">
      <w:pPr>
        <w:pStyle w:val="Podnadpis"/>
      </w:pPr>
      <w:r>
        <w:rPr>
          <w:rStyle w:val="Text"/>
        </w:rPr>
        <w:t xml:space="preserve">Proti malomocenství </w:t>
      </w:r>
      <w:r>
        <w:rPr>
          <w:rStyle w:val="emendace"/>
        </w:rPr>
        <w:t xml:space="preserve">malomocenství </w:t>
      </w:r>
      <w:r>
        <w:rPr>
          <w:rStyle w:val="pramen"/>
        </w:rPr>
        <w:t>malomoczenſtwie</w:t>
      </w:r>
    </w:p>
    <w:p w:rsidR="00C16663" w:rsidRDefault="00083972">
      <w:r>
        <w:rPr>
          <w:rStyle w:val="Text"/>
        </w:rPr>
        <w:t xml:space="preserve">Vezmi polskú </w:t>
      </w:r>
      <w:r>
        <w:rPr>
          <w:rStyle w:val="pripisekinterlinearnisoucasny"/>
        </w:rPr>
        <w:t xml:space="preserve">aneb polnie </w:t>
      </w:r>
      <w:r>
        <w:rPr>
          <w:rStyle w:val="Text"/>
        </w:rPr>
        <w:t xml:space="preserve">rútu, povař ji málo v úkropě, </w:t>
      </w:r>
      <w:r>
        <w:rPr>
          <w:rStyle w:val="foliace"/>
        </w:rPr>
        <w:t xml:space="preserve">24v </w:t>
      </w:r>
      <w:r>
        <w:rPr>
          <w:rStyle w:val="Text"/>
        </w:rPr>
        <w:t>vy</w:t>
      </w:r>
      <w:r w:rsidR="004E3303">
        <w:rPr>
          <w:rStyle w:val="Text"/>
        </w:rPr>
        <w:t>davi</w:t>
      </w:r>
      <w:r>
        <w:rPr>
          <w:rStyle w:val="Text"/>
        </w:rPr>
        <w:t>ž smáhu, aby jí bylo tři libry, a proceď skrze čistú rúchu a vydav dobře, a přičiň k ní pak cukru dosti, učiniž z toho flastr a dávaj jemu píti ráno a večer dobrý truňk. A nepí na to večer, a budeš li to ustavičně činiti, nenieť na světě lepšieho.</w:t>
      </w:r>
    </w:p>
    <w:p w:rsidR="00C16663" w:rsidRDefault="00083972">
      <w:r>
        <w:rPr>
          <w:rStyle w:val="Text"/>
        </w:rPr>
        <w:t xml:space="preserve">Vezmi pak myrry, dětel i s květem, </w:t>
      </w:r>
      <w:r>
        <w:rPr>
          <w:rStyle w:val="cizijazyk"/>
        </w:rPr>
        <w:t xml:space="preserve">sene </w:t>
      </w:r>
      <w:r>
        <w:rPr>
          <w:rStyle w:val="Text"/>
        </w:rPr>
        <w:t>listie, to najdeš, borákové listie, osladič, každého jednoho jako druhého po dvú lotú. To všecko spolu ztluc dobře, vařiž ve třech pintách v vodě, ažť jedna pinta uvře. Potom proceď a vydav skrze čistú rúchu. A přičiň ½ libry cukru a požívaj s tiem siropem, ješto jest učiněn z polské rúty.</w:t>
      </w:r>
    </w:p>
    <w:p w:rsidR="00C16663" w:rsidRDefault="00083972">
      <w:pPr>
        <w:pStyle w:val="Podnadpis"/>
      </w:pPr>
      <w:r>
        <w:rPr>
          <w:rStyle w:val="Text"/>
        </w:rPr>
        <w:t>Potom čiň jemu lázně také</w:t>
      </w:r>
    </w:p>
    <w:p w:rsidR="00C16663" w:rsidRDefault="00083972">
      <w:r>
        <w:rPr>
          <w:rStyle w:val="Text"/>
        </w:rPr>
        <w:t xml:space="preserve">Vezmi rúty polnie, koňského štěvíku a kaviasu, a to vař dobře v vodě a tiem jeho pař a myj. Potom daj jemu </w:t>
      </w:r>
      <w:r>
        <w:rPr>
          <w:rStyle w:val="cizijazyk"/>
        </w:rPr>
        <w:t xml:space="preserve">teram ruffinam </w:t>
      </w:r>
      <w:r>
        <w:rPr>
          <w:rStyle w:val="Text"/>
        </w:rPr>
        <w:t>jeden lot s vínem, totiž kosatcovým vínem.</w:t>
      </w:r>
    </w:p>
    <w:p w:rsidR="00C16663" w:rsidRDefault="00083972">
      <w:r>
        <w:rPr>
          <w:rStyle w:val="Text"/>
        </w:rPr>
        <w:t>Potom učiň tuto mast: Vezmi šest liber vína a šest lotuov síry dobře ztlučené a jeden lot kalištanu a vař to všecko spolu dobře a zahraď dobře, ať pára ven nejde, a jemu tiem v lázni mazati, a toť jemu dobře prospievá a tiem celí.</w:t>
      </w:r>
    </w:p>
    <w:p w:rsidR="00C16663" w:rsidRDefault="00083972">
      <w:pPr>
        <w:pStyle w:val="Podnadpis"/>
      </w:pPr>
      <w:r>
        <w:rPr>
          <w:rStyle w:val="foliace"/>
        </w:rPr>
        <w:t xml:space="preserve">25r </w:t>
      </w:r>
      <w:r>
        <w:rPr>
          <w:rStyle w:val="Text"/>
        </w:rPr>
        <w:t>Potom opět učiň tuto mast</w:t>
      </w:r>
    </w:p>
    <w:p w:rsidR="00C16663" w:rsidRDefault="00083972">
      <w:r>
        <w:rPr>
          <w:rStyle w:val="Text"/>
        </w:rPr>
        <w:t>Vezmi jednu libru čistého vepřového sádla a síry 4 loty dobře ztlučené a směš dobře spolu v hromadu a tiem jemu mazati, toť velmi celí a hojí.</w:t>
      </w:r>
    </w:p>
    <w:p w:rsidR="00C16663" w:rsidRDefault="00083972">
      <w:pPr>
        <w:pStyle w:val="Podnadpis"/>
      </w:pPr>
      <w:r>
        <w:rPr>
          <w:rStyle w:val="Text"/>
        </w:rPr>
        <w:t>Také baňky sázeti vnitř i zevnitř na stehnách</w:t>
      </w:r>
    </w:p>
    <w:p w:rsidR="00C16663" w:rsidRDefault="00083972">
      <w:r>
        <w:rPr>
          <w:rStyle w:val="Text"/>
        </w:rPr>
        <w:t xml:space="preserve">A jeho pití má býti ustavičně z </w:t>
      </w:r>
      <w:r>
        <w:rPr>
          <w:rStyle w:val="cizijazyk"/>
        </w:rPr>
        <w:t>lamandree</w:t>
      </w:r>
      <w:r>
        <w:rPr>
          <w:rStyle w:val="poznamka"/>
        </w:rPr>
        <w:t>zjevně chybný (zkomolený) zápis. má být: kamandree</w:t>
      </w:r>
      <w:r>
        <w:rPr>
          <w:rStyle w:val="Text"/>
        </w:rPr>
        <w:t>, totiž z ožanky, z benediktu a z omanu a z polnie rúty a z ysopu, neb to krev velmi čistí a hojí všecku nečistotu všelikého osutie zlého, i neštovic zkazilých, to jest jisté.</w:t>
      </w:r>
    </w:p>
    <w:p w:rsidR="00C16663" w:rsidRDefault="00083972">
      <w:pPr>
        <w:pStyle w:val="Podnadpis"/>
      </w:pPr>
      <w:r>
        <w:rPr>
          <w:rStyle w:val="Text"/>
        </w:rPr>
        <w:t>Kto jest malomocný nebo trudovatý</w:t>
      </w:r>
    </w:p>
    <w:p w:rsidR="00C16663" w:rsidRDefault="00083972">
      <w:r>
        <w:rPr>
          <w:rStyle w:val="Text"/>
        </w:rPr>
        <w:t>Vezmi svaté Máří slzy i s kořenem a to vař v pivě dobře, píž to ráno a večer, když chceš spat jíti, a budeš zdráv.</w:t>
      </w:r>
    </w:p>
    <w:p w:rsidR="00C16663" w:rsidRDefault="00083972">
      <w:pPr>
        <w:pStyle w:val="Podnadpis"/>
      </w:pPr>
      <w:r>
        <w:rPr>
          <w:rStyle w:val="Text"/>
        </w:rPr>
        <w:t xml:space="preserve">Proti malomocenství </w:t>
      </w:r>
      <w:r>
        <w:rPr>
          <w:rStyle w:val="emendace"/>
        </w:rPr>
        <w:t xml:space="preserve">malomocenství </w:t>
      </w:r>
      <w:r>
        <w:rPr>
          <w:rStyle w:val="pramen"/>
        </w:rPr>
        <w:t>malomoczenſtwije</w:t>
      </w:r>
    </w:p>
    <w:p w:rsidR="00C16663" w:rsidRDefault="00083972">
      <w:r>
        <w:rPr>
          <w:rStyle w:val="Text"/>
        </w:rPr>
        <w:t>Vezmi najprv menšie jahodky</w:t>
      </w:r>
      <w:r>
        <w:rPr>
          <w:rStyle w:val="lemma"/>
        </w:rPr>
        <w:t xml:space="preserve">jahodka </w:t>
      </w:r>
      <w:r>
        <w:rPr>
          <w:rStyle w:val="hyperlemma"/>
        </w:rPr>
        <w:t>jahódka</w:t>
      </w:r>
      <w:r>
        <w:rPr>
          <w:rStyle w:val="Text"/>
        </w:rPr>
        <w:t xml:space="preserve">, ješto slovú trávnice a jsúť prvnie jahodky </w:t>
      </w:r>
      <w:r>
        <w:rPr>
          <w:rStyle w:val="lemma"/>
        </w:rPr>
        <w:t xml:space="preserve">jahodka </w:t>
      </w:r>
      <w:r>
        <w:rPr>
          <w:rStyle w:val="hyperlemma"/>
        </w:rPr>
        <w:t xml:space="preserve">jahódka </w:t>
      </w:r>
      <w:r>
        <w:rPr>
          <w:rStyle w:val="Text"/>
        </w:rPr>
        <w:t xml:space="preserve">s Veliký noci, a tak je vezmi, ať jsú dobře dozrálé, naložiž jich na čistú nádobu, jako v necky nebo v okřín, a potrus je dvěma aneb třmi hrstmi soli, kažiž dobře zvopálati, </w:t>
      </w:r>
      <w:r>
        <w:rPr>
          <w:rStyle w:val="pripisekmarginalnisoucasny"/>
        </w:rPr>
        <w:t xml:space="preserve">ažť soli znáti nebude, a tak zopálané </w:t>
      </w:r>
      <w:r>
        <w:rPr>
          <w:rStyle w:val="Text"/>
        </w:rPr>
        <w:t xml:space="preserve">vespi v hrnec nový, ještoť jest vnitř dobře voblévaný, jako jím hrách </w:t>
      </w:r>
      <w:r>
        <w:rPr>
          <w:rStyle w:val="Text"/>
        </w:rPr>
        <w:lastRenderedPageBreak/>
        <w:t xml:space="preserve">cedí, a postav ten hrnec s jahodami na druhý hrnec, ještoť jest polévaný vnitř, ale bez děr, a svrchní </w:t>
      </w:r>
      <w:r>
        <w:rPr>
          <w:rStyle w:val="emendace"/>
        </w:rPr>
        <w:t xml:space="preserve">svrchní </w:t>
      </w:r>
      <w:r>
        <w:rPr>
          <w:rStyle w:val="pramen"/>
        </w:rPr>
        <w:t xml:space="preserve">ſwrchnije </w:t>
      </w:r>
      <w:r>
        <w:rPr>
          <w:rStyle w:val="Text"/>
        </w:rPr>
        <w:t xml:space="preserve">hrnec přikrý pokličkú </w:t>
      </w:r>
      <w:r>
        <w:rPr>
          <w:rStyle w:val="foliace"/>
        </w:rPr>
        <w:t xml:space="preserve">25v </w:t>
      </w:r>
      <w:r>
        <w:rPr>
          <w:rStyle w:val="Text"/>
        </w:rPr>
        <w:t xml:space="preserve">tomu hrnci hodnú a postav ty hrnce do pivnice aneb do jiného miesta vlhkého. A když ty jahodky </w:t>
      </w:r>
      <w:r>
        <w:rPr>
          <w:rStyle w:val="lemma"/>
        </w:rPr>
        <w:t xml:space="preserve">jahodka </w:t>
      </w:r>
      <w:r>
        <w:rPr>
          <w:rStyle w:val="hyperlemma"/>
        </w:rPr>
        <w:t xml:space="preserve">jahódka </w:t>
      </w:r>
      <w:r>
        <w:rPr>
          <w:rStyle w:val="Text"/>
        </w:rPr>
        <w:t xml:space="preserve">samy v sobě hníti budú, tehdy z sebe vydadie mokrost a nějakú jíchu červenú čistú, a ta z těch jahod poteče z toho děravého hrnce v druhý, celý hrnec. A když to bude za několiko dní státi, zdvihniž svrchu děravý hrnec s jahodami pryč z druhého hrnce, a což jest z těch jahod vykapalo v ten celý hrnec, to vlí v čistú sklenici a zacpaj voskem tu sklenici, schovaj ji, a coť jest ještě jahod zuostalo v tom děravým hrnci, ty zuopálaj opět a přetřes sem i tam bez soli a tak vstav zase na celý hrnec jako dřieve. A vstav v vlhkost jako prvé a nech tak opět státi jako prvé. A což tu vykape vody, vezmi ji, vlí do sklenice k dřévní </w:t>
      </w:r>
      <w:r>
        <w:rPr>
          <w:rStyle w:val="emendace"/>
        </w:rPr>
        <w:t xml:space="preserve">dřévní </w:t>
      </w:r>
      <w:r>
        <w:rPr>
          <w:rStyle w:val="pramen"/>
        </w:rPr>
        <w:t xml:space="preserve">drzewnije </w:t>
      </w:r>
      <w:r>
        <w:rPr>
          <w:rStyle w:val="Text"/>
        </w:rPr>
        <w:t xml:space="preserve">vodě a voskem zahradě, schovaj ji. A když již z těch jahod nebude voda žádná </w:t>
      </w:r>
      <w:r>
        <w:rPr>
          <w:rStyle w:val="emendace"/>
        </w:rPr>
        <w:t xml:space="preserve">žádná </w:t>
      </w:r>
      <w:r>
        <w:rPr>
          <w:rStyle w:val="pramen"/>
        </w:rPr>
        <w:t xml:space="preserve">žedna </w:t>
      </w:r>
      <w:r>
        <w:rPr>
          <w:rStyle w:val="Text"/>
        </w:rPr>
        <w:t>téci, vezmi ty jahodky</w:t>
      </w:r>
      <w:r>
        <w:rPr>
          <w:rStyle w:val="lemma"/>
        </w:rPr>
        <w:t xml:space="preserve">jahodka </w:t>
      </w:r>
      <w:r>
        <w:rPr>
          <w:rStyle w:val="hyperlemma"/>
        </w:rPr>
        <w:t>jahódka</w:t>
      </w:r>
      <w:r>
        <w:rPr>
          <w:rStyle w:val="Text"/>
        </w:rPr>
        <w:t xml:space="preserve">, polož je někde na větře, ať dobře proschnú, spaliž je v čistém novém hrnci v nepolévaném na popel a učiň kalkus z toho popela, a když by se tvář osula aneb od větru aneb od slunce ochlupěla některak, zmýž tvář dobře tiem kalkusem a všecky nečistoty i od větra i od slunce minú a tvář se zase zčistí. A jestli by se tvář nakazila, </w:t>
      </w:r>
      <w:r>
        <w:rPr>
          <w:rStyle w:val="foliace"/>
        </w:rPr>
        <w:t xml:space="preserve">26r </w:t>
      </w:r>
      <w:r>
        <w:rPr>
          <w:rStyle w:val="Text"/>
        </w:rPr>
        <w:t>jakož viece pro ně sem tyto knížky složil.</w:t>
      </w:r>
    </w:p>
    <w:p w:rsidR="00C16663" w:rsidRDefault="00083972">
      <w:r>
        <w:rPr>
          <w:rStyle w:val="Text"/>
        </w:rPr>
        <w:t>A vezmi té vykapalé vody, jako sem pravil, z těch jahod prvé dva diely a planého vína jeden diel, směš to spolu v jednu sklenici, nechajž tak státi přes noc a ráno sobě umý tvář, potieraje, ať ta voda se lépe vrážie tam. A nech, ať uschne samo od sebe, a učiň to večer, a opět tolikéž ráno a čiň tak dlúho, komu toho potřebie bude, dokudž zase tvář nenajde na čistotu a na dřévnie zdravie.</w:t>
      </w:r>
    </w:p>
    <w:p w:rsidR="00C16663" w:rsidRDefault="00083972">
      <w:r>
        <w:rPr>
          <w:rStyle w:val="Text"/>
        </w:rPr>
        <w:t>A pakli často bude činiti, komuž potřebie jest, spieše bude zdráv a zase bude čist. A jestliže by se ta voda změnila na barvě své tak, že by kalná byla, jakož se přiházie, nalí jie v to nádobie, jako pálí víno v něm, a to nádobie slove had, jakož vieš, pro</w:t>
      </w:r>
      <w:r w:rsidR="004E3303">
        <w:rPr>
          <w:rStyle w:val="Text"/>
        </w:rPr>
        <w:t>pali</w:t>
      </w:r>
      <w:r>
        <w:rPr>
          <w:rStyle w:val="Text"/>
        </w:rPr>
        <w:t>ž ji, jakož toho obyčej jest, a když vody v ten hadový hrnec naleješ, chtě ji vypáliti, aby čistá byla, učiniž uhlé, jakož vieš, a když bude prvnie kapati, tehdy bude kalná voda. A ty znamenaj to, dokud voda kalná teče, a když by již čistá tekla, tehdy podčiň jinú sklenici pod hadovú cievku a oblož cievku hadovú a cievku sklenice čistú rútú</w:t>
      </w:r>
      <w:r>
        <w:rPr>
          <w:rStyle w:val="poznamka"/>
        </w:rPr>
        <w:t>pravděpodobně chybný zápis za: rúchú</w:t>
      </w:r>
      <w:r>
        <w:rPr>
          <w:rStyle w:val="Text"/>
        </w:rPr>
        <w:t xml:space="preserve">. A daj oheň veliký pod tiem nádobiem, jako voda jahodová se </w:t>
      </w:r>
      <w:r>
        <w:rPr>
          <w:rStyle w:val="foliace"/>
        </w:rPr>
        <w:t xml:space="preserve">26v </w:t>
      </w:r>
      <w:r>
        <w:rPr>
          <w:rStyle w:val="Text"/>
        </w:rPr>
        <w:t>v něm páliti má, a nech, ať se pálí, a když již viece téci nechce, to jest znamenie, že již viece vody v nádobě hadové nenie, a tak nechaj, ať oheň sám od sebe znenáhla zhasne, a odejmi sklenici od hada a vodu zacpaj voskem dobře. A věz zajisté, že vešken neduh ten tváři, jakož vieš, mine a zhyne. A mnoho jest jiných rozličných a neznámých lékuov, ale zajistéť pravím, že tento jest lék mimo všecky jiné léky.</w:t>
      </w:r>
    </w:p>
    <w:p w:rsidR="00C16663" w:rsidRDefault="00083972">
      <w:pPr>
        <w:pStyle w:val="Podnadpis"/>
      </w:pPr>
      <w:r>
        <w:rPr>
          <w:rStyle w:val="Text"/>
        </w:rPr>
        <w:t>K témuž jiné lékařstvie</w:t>
      </w:r>
    </w:p>
    <w:p w:rsidR="00C16663" w:rsidRDefault="00083972">
      <w:r>
        <w:rPr>
          <w:rStyle w:val="Text"/>
        </w:rPr>
        <w:t>Vieš, že jahod ani vody jahodové ne každý mieti muože, aniž každý učiniti umie, ani vždy jest čas hotový těm jahodám, neb sú jediné jedniem časem a jednoho měsíce. Také že vždy ke všie potřebě té vody nemuožeš</w:t>
      </w:r>
      <w:r>
        <w:rPr>
          <w:rStyle w:val="poznamka"/>
        </w:rPr>
        <w:t>nadepsáno: muožeſs</w:t>
      </w:r>
      <w:r>
        <w:rPr>
          <w:rStyle w:val="Text"/>
        </w:rPr>
        <w:t xml:space="preserve">, ale bude liť k tomu potřebie od toho neduhu pomoci, jakož s </w:t>
      </w:r>
      <w:r>
        <w:rPr>
          <w:rStyle w:val="lemma"/>
        </w:rPr>
        <w:t xml:space="preserve">býti </w:t>
      </w:r>
      <w:r>
        <w:rPr>
          <w:rStyle w:val="hyperlemma"/>
        </w:rPr>
        <w:t xml:space="preserve">býti </w:t>
      </w:r>
      <w:r>
        <w:rPr>
          <w:rStyle w:val="Text"/>
        </w:rPr>
        <w:t>již slyšel o jahodové vodě, takto učiniti muožeš a připravovati muožeš.</w:t>
      </w:r>
    </w:p>
    <w:p w:rsidR="00C16663" w:rsidRDefault="00083972">
      <w:r>
        <w:rPr>
          <w:rStyle w:val="Text"/>
        </w:rPr>
        <w:t xml:space="preserve">Vezmi najprvé tyto věci a ztluče, ješto německým hlaholem takto slovú: glét, a sú ty pěny, ješto sejdú z střiebra anebo z zlata, když v volově </w:t>
      </w:r>
      <w:r>
        <w:rPr>
          <w:rStyle w:val="lemma"/>
        </w:rPr>
        <w:t xml:space="preserve">volovo </w:t>
      </w:r>
      <w:r>
        <w:rPr>
          <w:rStyle w:val="hyperlemma"/>
        </w:rPr>
        <w:t xml:space="preserve">olovo </w:t>
      </w:r>
      <w:r>
        <w:rPr>
          <w:rStyle w:val="Text"/>
        </w:rPr>
        <w:t xml:space="preserve">střiebro čistie. Jakož to vědie o tom ti </w:t>
      </w:r>
      <w:r>
        <w:rPr>
          <w:rStyle w:val="Text"/>
        </w:rPr>
        <w:lastRenderedPageBreak/>
        <w:t xml:space="preserve">jistí, ješto se s tiem </w:t>
      </w:r>
      <w:r>
        <w:rPr>
          <w:rStyle w:val="foliace"/>
        </w:rPr>
        <w:t xml:space="preserve">27r </w:t>
      </w:r>
      <w:r>
        <w:rPr>
          <w:rStyle w:val="Text"/>
        </w:rPr>
        <w:t>obierají na horách. A ten jistý glét najprvé dobře ztluc v moždíři na prach a potom prosej skrze čistú rúšku a chovaj jej do té chvíle, dokud nepoviem, k čemu jest. Potom vezmi jedné věci, kteráž německy slove špízgloz</w:t>
      </w:r>
      <w:r>
        <w:rPr>
          <w:rStyle w:val="lemma"/>
        </w:rPr>
        <w:t xml:space="preserve">špísgloz </w:t>
      </w:r>
      <w:r>
        <w:rPr>
          <w:rStyle w:val="hyperlemma"/>
        </w:rPr>
        <w:t>spiesglos</w:t>
      </w:r>
      <w:r>
        <w:rPr>
          <w:rStyle w:val="Text"/>
        </w:rPr>
        <w:t xml:space="preserve">, toť jsú pěny od </w:t>
      </w:r>
      <w:r>
        <w:rPr>
          <w:rStyle w:val="emendace"/>
        </w:rPr>
        <w:t xml:space="preserve">od </w:t>
      </w:r>
      <w:r>
        <w:rPr>
          <w:rStyle w:val="pramen"/>
        </w:rPr>
        <w:t xml:space="preserve">a </w:t>
      </w:r>
      <w:r>
        <w:rPr>
          <w:rStyle w:val="Text"/>
        </w:rPr>
        <w:t>rozpuštěného skla, když v hutech skla rozpúštějí anebo pálí anebo palují</w:t>
      </w:r>
      <w:r>
        <w:rPr>
          <w:rStyle w:val="lemma"/>
        </w:rPr>
        <w:t xml:space="preserve">palovati </w:t>
      </w:r>
      <w:r>
        <w:rPr>
          <w:rStyle w:val="hyperlemma"/>
        </w:rPr>
        <w:t>palovati</w:t>
      </w:r>
      <w:r>
        <w:rPr>
          <w:rStyle w:val="Text"/>
        </w:rPr>
        <w:t>. A to nalezneš u zlatníkuov, toho vezmi, ztluciž na prach v moždieři. A prosej ten prach skrze hustú tenkú plátennú rúšku a schovaj ten prosetý prach až do chvíle, což z toho prachu činiti máš, toť ihned poviem, ješto mnohým pomohlo, ješto z těch prachů pocházie, když je spolu sjednáš.</w:t>
      </w:r>
    </w:p>
    <w:p w:rsidR="00C16663" w:rsidRDefault="00083972">
      <w:r>
        <w:rPr>
          <w:rStyle w:val="Text"/>
        </w:rPr>
        <w:t xml:space="preserve">Vezmi toho prachu, ješto slove glét, a vezmi za II penieze a vlož je v čistý rendlík, ješto prvé dobře jest vodú napojen, a k tomu prachu v ten rendlík nalí málo octa dobrého vinného, as třikrát nebo pětkrát anebo jakož uzřieš, a přistav ten jistý hrnek k ohni a zvař ten jistý prach s tiem octem asa za hodinu, častokrát miešeje lopatkú k tomu učiněnú. A po hodině zstav rendlík s ohně, ať na dno padne, což jest hrubého v rendlíku. A když čistá voda ostane navrchu, proceď ji skrze plst z rendlíka </w:t>
      </w:r>
      <w:r>
        <w:rPr>
          <w:rStyle w:val="foliace"/>
        </w:rPr>
        <w:t xml:space="preserve">27v </w:t>
      </w:r>
      <w:r>
        <w:rPr>
          <w:rStyle w:val="Text"/>
        </w:rPr>
        <w:t>v nějaké jiné nádobie, a když všecka voda zteče skrze plst, schovaj ji čistě v sklenici a zacpaj ji voskem až do té chvíle, dokudť nepoviem.</w:t>
      </w:r>
    </w:p>
    <w:p w:rsidR="00C16663" w:rsidRDefault="00083972">
      <w:r>
        <w:rPr>
          <w:rStyle w:val="Text"/>
        </w:rPr>
        <w:t>Potom vezmi toho prachu, ješto slove špízgloz</w:t>
      </w:r>
      <w:r>
        <w:rPr>
          <w:rStyle w:val="lemma"/>
        </w:rPr>
        <w:t xml:space="preserve">špísgloz </w:t>
      </w:r>
      <w:r>
        <w:rPr>
          <w:rStyle w:val="hyperlemma"/>
        </w:rPr>
        <w:t>spiesglos</w:t>
      </w:r>
      <w:r>
        <w:rPr>
          <w:rStyle w:val="Text"/>
        </w:rPr>
        <w:t xml:space="preserve">, a to postavy bielé, jakož s </w:t>
      </w:r>
      <w:r>
        <w:rPr>
          <w:rStyle w:val="lemma"/>
        </w:rPr>
        <w:t xml:space="preserve">býti </w:t>
      </w:r>
      <w:r>
        <w:rPr>
          <w:rStyle w:val="hyperlemma"/>
        </w:rPr>
        <w:t xml:space="preserve">býti </w:t>
      </w:r>
      <w:r>
        <w:rPr>
          <w:rStyle w:val="Text"/>
        </w:rPr>
        <w:t xml:space="preserve">slyšel, a vlož jej také v čistý hrnec jiný neb rendlík a nalí naň vody čisté také asa třikrát neb pětkrát, a podněť voheň </w:t>
      </w:r>
      <w:r>
        <w:rPr>
          <w:rStyle w:val="lemma"/>
        </w:rPr>
        <w:t xml:space="preserve">voheň </w:t>
      </w:r>
      <w:r>
        <w:rPr>
          <w:rStyle w:val="hyperlemma"/>
        </w:rPr>
        <w:t xml:space="preserve">oheň </w:t>
      </w:r>
      <w:r>
        <w:rPr>
          <w:rStyle w:val="Text"/>
        </w:rPr>
        <w:t xml:space="preserve">pod rendlíkem ne přieliš veliký. A jakž se brzy voda ta v rendlíku zahřeje, tak hned ten prach v rendlíku rozpustí, a což jest nečistého, toť ostane na dně v tom rendlíku. A když se tak rozpustí u vodě ten prach, zstaviž doluov s ohně a zceď tu vodu skrze plst. A potom jie nalí v čistú sklenici a voskem zacpaj a schovaj ji do chvíli. A kdyžť bude potřebie opraviti tvárnost tu zlú nakazilú, vezmi té vody z sklenice, jakož s </w:t>
      </w:r>
      <w:r>
        <w:rPr>
          <w:rStyle w:val="lemma"/>
        </w:rPr>
        <w:t xml:space="preserve">býti </w:t>
      </w:r>
      <w:r>
        <w:rPr>
          <w:rStyle w:val="hyperlemma"/>
        </w:rPr>
        <w:t xml:space="preserve">býti </w:t>
      </w:r>
      <w:r>
        <w:rPr>
          <w:rStyle w:val="Text"/>
        </w:rPr>
        <w:t xml:space="preserve">již o ní slyšel, dva diely. A té vody z bielého prachu, ješto slove špísgloz </w:t>
      </w:r>
      <w:r>
        <w:rPr>
          <w:rStyle w:val="lemma"/>
        </w:rPr>
        <w:t xml:space="preserve">špísgloz </w:t>
      </w:r>
      <w:r>
        <w:rPr>
          <w:rStyle w:val="hyperlemma"/>
        </w:rPr>
        <w:t xml:space="preserve">spiesglos </w:t>
      </w:r>
      <w:r>
        <w:rPr>
          <w:rStyle w:val="Text"/>
        </w:rPr>
        <w:t xml:space="preserve">jeden diel. A tak ty vody směš spolu a ihned ty vody smiešené obrátí se v jednu vodu bielú. A tak nechaj státi v sklenici, ješto jest voskem zacpaná dobře. A tak, když bude potřebie komu, a vezmi té smetany nebo té vody na prst a zmaž, kdež potřebie bude, </w:t>
      </w:r>
      <w:r>
        <w:rPr>
          <w:rStyle w:val="foliace"/>
        </w:rPr>
        <w:t xml:space="preserve">28r </w:t>
      </w:r>
      <w:r>
        <w:rPr>
          <w:rStyle w:val="Text"/>
        </w:rPr>
        <w:t xml:space="preserve">a nech tak na noc, ať uschne, a nazajtří zmý tu bělost kalkusem, ješto jest dělán z čakankového popela, a nech tak uschnúti. A potom opět tú smetannú </w:t>
      </w:r>
      <w:r>
        <w:rPr>
          <w:rStyle w:val="lemma"/>
        </w:rPr>
        <w:t xml:space="preserve">smetanný </w:t>
      </w:r>
      <w:r>
        <w:rPr>
          <w:rStyle w:val="hyperlemma"/>
        </w:rPr>
        <w:t xml:space="preserve">smetanný </w:t>
      </w:r>
      <w:r>
        <w:rPr>
          <w:rStyle w:val="Text"/>
        </w:rPr>
        <w:t>vodú obmaž a opět daj schnúti až do sucha. A opět tiem kalkusem zmý, a tak muože tiem častěji sobě činiti a vždy sobě tiem kalkusem zase zmýti, tiem spíše se zhojí bolest. A pomni a věz, že ty dvě vodě když se zmiešejí v hromadu a bielé budú, že ta bělost na dno padne velmi hustě a svrchu bude žitká</w:t>
      </w:r>
      <w:r>
        <w:rPr>
          <w:rStyle w:val="lemma"/>
        </w:rPr>
        <w:t xml:space="preserve">žitký </w:t>
      </w:r>
      <w:r>
        <w:rPr>
          <w:rStyle w:val="hyperlemma"/>
        </w:rPr>
        <w:t>židký</w:t>
      </w:r>
      <w:r>
        <w:rPr>
          <w:rStyle w:val="Text"/>
        </w:rPr>
        <w:t xml:space="preserve">. A když bude potřebie k tomu, jakož vieš, zaměš tú skleničkú, ať na dně tu bělost smiešie s židkostí, a bude jako jedna bielá voda. Také věz, že voda glétová kdy bude přecezena skrze plst, zprvu bude čistá, ale jakž postojí za chvíli, tak bude náběl, ale nětco jako kalnějšie. A když ji chceš mieti čistú, nalí ji v rendlík. A shřeje ji, daj se jí málo ustati, a v té vodě omoče plst dobře, polož jeden konec v rendlík a druhý ven ať doluov visí. A podstav jiné nádobie, ať z něho teče v druhý, a tak dlúho to čiň, dokud bude potřebie. Též také kdyby druhá voda padla na dno tak, že by bylo na ní </w:t>
      </w:r>
      <w:r>
        <w:rPr>
          <w:rStyle w:val="emendace"/>
        </w:rPr>
        <w:t xml:space="preserve">ní </w:t>
      </w:r>
      <w:r>
        <w:rPr>
          <w:rStyle w:val="pramen"/>
        </w:rPr>
        <w:t xml:space="preserve">nije </w:t>
      </w:r>
      <w:r>
        <w:rPr>
          <w:rStyle w:val="Text"/>
        </w:rPr>
        <w:t xml:space="preserve">jako led, naleje té vody na rendlík a vyndaje to ledové, ješto jest bielé v sklenici na dně, přičiň i učiň málo uhlé pod rendlíkem a hned, </w:t>
      </w:r>
      <w:r>
        <w:rPr>
          <w:rStyle w:val="foliace"/>
        </w:rPr>
        <w:t xml:space="preserve">28v </w:t>
      </w:r>
      <w:r>
        <w:rPr>
          <w:rStyle w:val="Text"/>
        </w:rPr>
        <w:t xml:space="preserve">jakž se voda shřeje v rendlíku, tak i ten ledek zase rozpustí a u vodu se obrátí, a tu pak opět plstí proceď nebo pročisť, jakož vieš, a schovávaj ji, jakož sem prvé pravil, ať voda bielá smiešená </w:t>
      </w:r>
      <w:r>
        <w:rPr>
          <w:rStyle w:val="Text"/>
        </w:rPr>
        <w:lastRenderedPageBreak/>
        <w:t xml:space="preserve">spolu slove </w:t>
      </w:r>
      <w:r>
        <w:rPr>
          <w:rStyle w:val="emendace"/>
        </w:rPr>
        <w:t xml:space="preserve">slove </w:t>
      </w:r>
      <w:r>
        <w:rPr>
          <w:rStyle w:val="pramen"/>
        </w:rPr>
        <w:t xml:space="preserve">ſolowe </w:t>
      </w:r>
      <w:r>
        <w:rPr>
          <w:rStyle w:val="Text"/>
        </w:rPr>
        <w:t xml:space="preserve">latinsky </w:t>
      </w:r>
      <w:r>
        <w:rPr>
          <w:rStyle w:val="cizijazyk"/>
        </w:rPr>
        <w:t xml:space="preserve">virginis, </w:t>
      </w:r>
      <w:r>
        <w:rPr>
          <w:rStyle w:val="Text"/>
        </w:rPr>
        <w:t>totižto mléko panenské, a ta voda jest netoliko k tomu dobrá, jakož sem pravil, ale k mnoho k jiným divným nemocem, ješto mnohým rozumným lidem známo.</w:t>
      </w:r>
    </w:p>
    <w:p w:rsidR="00C16663" w:rsidRDefault="00083972">
      <w:pPr>
        <w:pStyle w:val="Podnadpis"/>
      </w:pPr>
      <w:r>
        <w:rPr>
          <w:rStyle w:val="Text"/>
        </w:rPr>
        <w:t>Proti nakazilé tváři a pupencuom červeným</w:t>
      </w:r>
    </w:p>
    <w:p w:rsidR="00C16663" w:rsidRDefault="00083972">
      <w:r>
        <w:rPr>
          <w:rStyle w:val="Text"/>
        </w:rPr>
        <w:t>Vezmi rúty zemské jeden diel a druhý diel osladiče a zvař to spolu v jednom čistém hrnci v dobrém víně, daj se toho napiti častokrát člověku osutému, buď osutie kdežkoli, a budeť čist a zdráv. A zvláště těm liduom</w:t>
      </w:r>
      <w:r>
        <w:rPr>
          <w:rStyle w:val="lemma"/>
        </w:rPr>
        <w:t xml:space="preserve">lidé </w:t>
      </w:r>
      <w:r>
        <w:rPr>
          <w:rStyle w:val="hyperlemma"/>
        </w:rPr>
        <w:t>ludie</w:t>
      </w:r>
      <w:r>
        <w:rPr>
          <w:rStyle w:val="Text"/>
        </w:rPr>
        <w:t xml:space="preserve">, ješto mievají červenú nemoc, jakožto podlé nosu nebo podlé úst anebo na nose. A ta jistá červenost jest nečistú krví </w:t>
      </w:r>
      <w:r>
        <w:rPr>
          <w:rStyle w:val="emendace"/>
        </w:rPr>
        <w:t xml:space="preserve">krví </w:t>
      </w:r>
      <w:r>
        <w:rPr>
          <w:rStyle w:val="pramen"/>
        </w:rPr>
        <w:t xml:space="preserve">krwije </w:t>
      </w:r>
      <w:r>
        <w:rPr>
          <w:rStyle w:val="Text"/>
        </w:rPr>
        <w:t xml:space="preserve">nalitá, když k tomu záhe nepřihlédne, takéť se ta červenost rozejde a obrátí se v neštovice a v pupence. A potom v bielé neštovice, a ty neštovice potom se rozpustě škaredú tvář činí, ješto potom práce s ní </w:t>
      </w:r>
      <w:r>
        <w:rPr>
          <w:rStyle w:val="emendace"/>
        </w:rPr>
        <w:t xml:space="preserve">ní </w:t>
      </w:r>
      <w:r>
        <w:rPr>
          <w:rStyle w:val="pramen"/>
        </w:rPr>
        <w:t xml:space="preserve">nije </w:t>
      </w:r>
      <w:r>
        <w:rPr>
          <w:rStyle w:val="Text"/>
        </w:rPr>
        <w:t xml:space="preserve">jest. A to jest znamenati, co člověk jest vnitř nakažen v životě. A jestliže tomu pomoci chceš, aby zase vyčištěn byl a aby se to nakaženie nahoru v tvář </w:t>
      </w:r>
      <w:r>
        <w:rPr>
          <w:rStyle w:val="foliace"/>
        </w:rPr>
        <w:t xml:space="preserve">29r </w:t>
      </w:r>
      <w:r>
        <w:rPr>
          <w:rStyle w:val="Text"/>
        </w:rPr>
        <w:t xml:space="preserve">neobrátilo, vezmi té rúty polnie a toho osladiče a zvař to spolu v kozím mléce a dávaj tomu člověku to často píti, a byť již byl </w:t>
      </w:r>
      <w:r>
        <w:rPr>
          <w:rStyle w:val="emendace"/>
        </w:rPr>
        <w:t xml:space="preserve">byl </w:t>
      </w:r>
      <w:r>
        <w:rPr>
          <w:rStyle w:val="pramen"/>
        </w:rPr>
        <w:t xml:space="preserve">bylo </w:t>
      </w:r>
      <w:r>
        <w:rPr>
          <w:rStyle w:val="Text"/>
        </w:rPr>
        <w:t xml:space="preserve">malomocenstviem nakažen, žeť by mu bylo těžko spomoci, budeť zdráv tiemto lékem, a v ty časy i potom ať se chová od těch věcí, ješto tu zlú krev činie v člověku, jakož jest nejiesti masa všelikého sviňského a vzláště slaniny a všeho masa slaného a vše </w:t>
      </w:r>
      <w:r>
        <w:rPr>
          <w:rStyle w:val="emendace"/>
        </w:rPr>
        <w:t xml:space="preserve">vše </w:t>
      </w:r>
      <w:r>
        <w:rPr>
          <w:rStyle w:val="pramen"/>
        </w:rPr>
        <w:t xml:space="preserve">wſſije </w:t>
      </w:r>
      <w:r>
        <w:rPr>
          <w:rStyle w:val="Text"/>
        </w:rPr>
        <w:t>mléčné věci a napřed bielého zelé a nad to zelé z kádi, ješto jest věc shnilá, a proto lepká v žalutku</w:t>
      </w:r>
      <w:r>
        <w:rPr>
          <w:rStyle w:val="lemma"/>
        </w:rPr>
        <w:t xml:space="preserve">žaludek </w:t>
      </w:r>
      <w:r>
        <w:rPr>
          <w:rStyle w:val="hyperlemma"/>
        </w:rPr>
        <w:t>žaludek</w:t>
      </w:r>
      <w:r>
        <w:rPr>
          <w:rStyle w:val="Text"/>
        </w:rPr>
        <w:t>, a varovati se bílých piv a kalných vín a bráti počištěnie v životě, aby se ta krev zbytečnie v člověku nessedla, ješto kdy se zpeče nebo sevře, ta potom rozvaléc se i vydává z sebe zlú páru jako dým s pařenie. A ten jde nahoru v hlavu a z hlavy v tvář, a tak v tváři pobuda obrátí se v krev a krev ta obrátí se v pupence a v neštovice zlé, někdy v bielé, někdy v červené, někdy také v červenost tváři a někdy v fleky, a to pocházie z té bujné krve, jakož vieš.</w:t>
      </w:r>
    </w:p>
    <w:p w:rsidR="00C16663" w:rsidRDefault="00083972">
      <w:pPr>
        <w:pStyle w:val="Podnadpis"/>
      </w:pPr>
      <w:r>
        <w:rPr>
          <w:rStyle w:val="Text"/>
        </w:rPr>
        <w:t>Chceš li sehnati všecky pupence kteréžkoli na tváři</w:t>
      </w:r>
    </w:p>
    <w:p w:rsidR="00C16663" w:rsidRDefault="00083972">
      <w:r>
        <w:rPr>
          <w:rStyle w:val="Text"/>
        </w:rPr>
        <w:t xml:space="preserve">Vezmi plajvejsu diel a kretu, jakož ty vieš, </w:t>
      </w:r>
      <w:r>
        <w:rPr>
          <w:rStyle w:val="foliace"/>
        </w:rPr>
        <w:t xml:space="preserve">29v </w:t>
      </w:r>
      <w:r>
        <w:rPr>
          <w:rStyle w:val="Text"/>
        </w:rPr>
        <w:t xml:space="preserve">také jeden diel, a síry rozetřené dobře v čistý prach jeden diel, zetři ty prachy spolu, ať jest jednoho jako druhého, a přičiň k tomu dobrého sádla vepřového dobře vymočeného, zetři to vše spolu jakožto mast a přičiň k tomu té vydávené vody z zemské rúty toliko, aby bylo husto, vše spolu jako mast býti má, a směš to spolu vše dobře. Potom přičiň nemnoho rtutu umrtveného v horčici a v ůctě </w:t>
      </w:r>
      <w:r>
        <w:rPr>
          <w:rStyle w:val="lemma"/>
        </w:rPr>
        <w:t xml:space="preserve">ocet </w:t>
      </w:r>
      <w:r>
        <w:rPr>
          <w:rStyle w:val="hyperlemma"/>
        </w:rPr>
        <w:t xml:space="preserve">ocet </w:t>
      </w:r>
      <w:r>
        <w:rPr>
          <w:rStyle w:val="Text"/>
        </w:rPr>
        <w:t>a opět to spolu zetři. A potom vezmi málo kafru, rozetra jej také, vespi tam a opět vše dobře směš a věz zajisté, že jest nemálo škaredých lidí zhojeno, ješto nad nimi jako z</w:t>
      </w:r>
      <w:r w:rsidR="008A0EDF">
        <w:rPr>
          <w:rStyle w:val="Text"/>
        </w:rPr>
        <w:t>ú</w:t>
      </w:r>
      <w:r>
        <w:rPr>
          <w:rStyle w:val="Text"/>
        </w:rPr>
        <w:t xml:space="preserve">fáno </w:t>
      </w:r>
      <w:r w:rsidR="008A0EDF">
        <w:rPr>
          <w:rStyle w:val="emendace"/>
        </w:rPr>
        <w:t xml:space="preserve">zúfáno </w:t>
      </w:r>
      <w:r w:rsidR="008A0EDF">
        <w:rPr>
          <w:rStyle w:val="pramen"/>
        </w:rPr>
        <w:t xml:space="preserve">zuoffano </w:t>
      </w:r>
      <w:r>
        <w:rPr>
          <w:rStyle w:val="Text"/>
        </w:rPr>
        <w:t>bylo.</w:t>
      </w:r>
    </w:p>
    <w:p w:rsidR="00C16663" w:rsidRDefault="00083972">
      <w:pPr>
        <w:pStyle w:val="Podnadpis"/>
      </w:pPr>
      <w:r>
        <w:rPr>
          <w:rStyle w:val="Text"/>
        </w:rPr>
        <w:t xml:space="preserve">K obnovení </w:t>
      </w:r>
      <w:r>
        <w:rPr>
          <w:rStyle w:val="emendace"/>
        </w:rPr>
        <w:t xml:space="preserve">obnovení </w:t>
      </w:r>
      <w:r>
        <w:rPr>
          <w:rStyle w:val="pramen"/>
        </w:rPr>
        <w:t xml:space="preserve">obnowenije </w:t>
      </w:r>
      <w:r>
        <w:rPr>
          <w:rStyle w:val="Text"/>
        </w:rPr>
        <w:t>tváři po všem léku</w:t>
      </w:r>
    </w:p>
    <w:p w:rsidR="00C16663" w:rsidRDefault="00083972">
      <w:r>
        <w:rPr>
          <w:rStyle w:val="Text"/>
        </w:rPr>
        <w:t xml:space="preserve">Věz zajisté, že kdykoli která tvář jest prvé nakažená, a ty jie pomažeš čím kolivěk, aby zase byla čistá, že někdy po tom lékařství </w:t>
      </w:r>
      <w:r>
        <w:rPr>
          <w:rStyle w:val="emendace"/>
        </w:rPr>
        <w:t xml:space="preserve">lékařství </w:t>
      </w:r>
      <w:r>
        <w:rPr>
          <w:rStyle w:val="pramen"/>
        </w:rPr>
        <w:t xml:space="preserve">lekarzſtwije </w:t>
      </w:r>
      <w:r>
        <w:rPr>
          <w:rStyle w:val="Text"/>
        </w:rPr>
        <w:t xml:space="preserve">nemuož tak čistá býti, jako prvé byla před nečistotú, neb vždy jest hrubá a tučná, a někdy od sádla, někdy jako chlupatá, jako by kuožka od masa odevstala. Chceš li to sehnati a tvář vyčistiti zase, byla jako kdy dřieve, učiň takto. </w:t>
      </w:r>
      <w:r>
        <w:rPr>
          <w:rStyle w:val="foliace"/>
        </w:rPr>
        <w:t xml:space="preserve">30r </w:t>
      </w:r>
      <w:r>
        <w:rPr>
          <w:rStyle w:val="Text"/>
        </w:rPr>
        <w:t xml:space="preserve">Vezmi ten kořen, který slove latině </w:t>
      </w:r>
      <w:r>
        <w:rPr>
          <w:rStyle w:val="cizijazyk"/>
        </w:rPr>
        <w:t xml:space="preserve">spatula fetida. </w:t>
      </w:r>
      <w:r>
        <w:rPr>
          <w:rStyle w:val="Text"/>
        </w:rPr>
        <w:t xml:space="preserve">A daj jemu zaschnúti. A jest to kořenie, ješto rostú na něm paličky v bahninách </w:t>
      </w:r>
      <w:r>
        <w:rPr>
          <w:rStyle w:val="lemma"/>
        </w:rPr>
        <w:t xml:space="preserve">bahnina </w:t>
      </w:r>
      <w:r>
        <w:rPr>
          <w:rStyle w:val="hyperlemma"/>
        </w:rPr>
        <w:t xml:space="preserve">bahnina </w:t>
      </w:r>
      <w:r>
        <w:rPr>
          <w:rStyle w:val="Text"/>
        </w:rPr>
        <w:t xml:space="preserve">aneb v rybníciech. A když usušen bude, zvař </w:t>
      </w:r>
      <w:r>
        <w:rPr>
          <w:rStyle w:val="Text"/>
        </w:rPr>
        <w:lastRenderedPageBreak/>
        <w:t>jej v čisté strdi, a zvaře jej, ztluc to spolu, vy</w:t>
      </w:r>
      <w:r w:rsidR="004E3303">
        <w:rPr>
          <w:rStyle w:val="Text"/>
        </w:rPr>
        <w:t>davi</w:t>
      </w:r>
      <w:r>
        <w:rPr>
          <w:rStyle w:val="Text"/>
        </w:rPr>
        <w:t>ž to skrze plátennú rúšku a bude jako mast. A to zachovaj v čisté pušce. A když toho potřebie bude, učištěné tváři muožeš pomoci zase, ať bude jako dříve, několikrát tú mastí zmaže, a zajistéť bude jako dřieve.</w:t>
      </w:r>
    </w:p>
    <w:p w:rsidR="00C16663" w:rsidRDefault="00083972">
      <w:pPr>
        <w:pStyle w:val="Podnadpis"/>
      </w:pPr>
      <w:r>
        <w:rPr>
          <w:rStyle w:val="Text"/>
        </w:rPr>
        <w:t>Proti červenosti na tváři</w:t>
      </w:r>
    </w:p>
    <w:p w:rsidR="00C16663" w:rsidRDefault="00083972">
      <w:r>
        <w:rPr>
          <w:rStyle w:val="Text"/>
        </w:rPr>
        <w:t xml:space="preserve">Věz také, že často člověk, ješto se držie nečistých krmí, mievá také nečistú krev. A ta krev činí často svrab tak, že se člověk po životě češe, a to se často na tváři přihodí. Vieš, že často bývá tvář červená, a to dvornú červeností, jakožto brunátnú, a někdy z modra červená. A to také pocházie z množstvie zkazilé krve. Chceš li to sehnati, prvé s ním toto mistrovstvie učiníš: Vezmi </w:t>
      </w:r>
      <w:r>
        <w:rPr>
          <w:rStyle w:val="doplnenytext"/>
        </w:rPr>
        <w:t xml:space="preserve">krumšpátu </w:t>
      </w:r>
      <w:r>
        <w:rPr>
          <w:rStyle w:val="poznamka"/>
        </w:rPr>
        <w:t xml:space="preserve">slovo bylo doplněno mladší rukou na vynechané místo, k němuž se vztahuje marginální poznámka psaná stejnou rukou, jakou je zapsán hlavní text: nebylo psáno </w:t>
      </w:r>
      <w:r>
        <w:rPr>
          <w:rStyle w:val="Text"/>
        </w:rPr>
        <w:t xml:space="preserve">vyčištěného skrze rúšku čistú plátennú, prosieti jeden lot. A vezmi oleje bobkového jeden </w:t>
      </w:r>
      <w:r>
        <w:rPr>
          <w:rStyle w:val="foliace"/>
        </w:rPr>
        <w:t xml:space="preserve">30v </w:t>
      </w:r>
      <w:r>
        <w:rPr>
          <w:rStyle w:val="Text"/>
        </w:rPr>
        <w:t xml:space="preserve">lot a směš to vše spolu. A učiň z toho mast. A když potřebie bude toho, maž tvář tiem častěji </w:t>
      </w:r>
      <w:r>
        <w:rPr>
          <w:rStyle w:val="emendace"/>
        </w:rPr>
        <w:t xml:space="preserve">častěji </w:t>
      </w:r>
      <w:r>
        <w:rPr>
          <w:rStyle w:val="pramen"/>
        </w:rPr>
        <w:t xml:space="preserve">czaſſtiegi </w:t>
      </w:r>
      <w:r>
        <w:rPr>
          <w:rStyle w:val="Text"/>
        </w:rPr>
        <w:t>a spíše čistá a zdravá bude.</w:t>
      </w:r>
    </w:p>
    <w:p w:rsidR="00C16663" w:rsidRDefault="00083972">
      <w:pPr>
        <w:pStyle w:val="Podnadpis"/>
      </w:pPr>
      <w:r>
        <w:rPr>
          <w:rStyle w:val="Text"/>
        </w:rPr>
        <w:t>Proti svrabu, ješto z malomocenstvie pochází</w:t>
      </w:r>
    </w:p>
    <w:p w:rsidR="00C16663" w:rsidRDefault="00083972">
      <w:r>
        <w:rPr>
          <w:rStyle w:val="Text"/>
        </w:rPr>
        <w:t>Vezmi čisté obecné síry a vezmi květ z té byliny, ješto slove kolovratec a tečeť z jejích ratolestí mléko, a ten květ vezma rozetři jej dobře v pánvici, přileje octa, vařiž to spolu za dlúhý čas, potom přičiň oleje z cihel dělaného nemnoho, zvařiž to v hromadu dobře a procediž potom skrze rúšku. A když by komu bylo potřebie, ješto by svrab měl na tváři, maž jemu často tvář, a budeť zdráv.</w:t>
      </w:r>
    </w:p>
    <w:p w:rsidR="00C16663" w:rsidRDefault="00083972">
      <w:pPr>
        <w:pStyle w:val="Podnadpis"/>
      </w:pPr>
      <w:r>
        <w:rPr>
          <w:rStyle w:val="Text"/>
        </w:rPr>
        <w:t>Kto má svrab na tváři neb kdežkoli</w:t>
      </w:r>
    </w:p>
    <w:p w:rsidR="00C16663" w:rsidRDefault="00083972">
      <w:r>
        <w:rPr>
          <w:rStyle w:val="Text"/>
        </w:rPr>
        <w:t xml:space="preserve">Vezmi čisté obecnie síry a tu dobře v moždíři ztluc, prosej skrze čistú plátennú rúšku. A potom naspi ji v horkú vodu a nech ji tam, ať se dobře zvařie a rozejde se u vodě. A což muožeš najhorčeji, pař se vodú tú, kdež jest svrab, a čiň to dlúho a často se pař. A jestli že by byly neštovice bielé na tváři neb na životě, jakož se to mladým lidem přiházie, mej sobě tvář tú vodú často </w:t>
      </w:r>
      <w:r>
        <w:rPr>
          <w:rStyle w:val="foliace"/>
        </w:rPr>
        <w:t xml:space="preserve">31r </w:t>
      </w:r>
      <w:r>
        <w:rPr>
          <w:rStyle w:val="Text"/>
        </w:rPr>
        <w:t>a nech, ať sama od sebe uschne, a budeť čistá. Potom vezmi z vinných kvasnic oleje, potřiž, ihned sejdú neštovice. Pakliť by byly strupy, ale také zmyje strupy tú vodú často, sprchnúť strupy. A když sprchnú, mažiž tú mastí olejem z vinných kvasnic, a pakli by toho oleje mieti nemohl, ale vezmi čisté ruožené vody asa žejtlík, a vezma bielek z jednoho anebo ze dvú vajec nových, ztluciž ten bielek dobře morskú húbú nebo čistú rúškú plátennú, ažť všechny pěny minú nad bielkem, nalíž té vody bielkové v tu ruoženú vodu a směš je spolu a vymý tvář, a budeš zdráv.</w:t>
      </w:r>
    </w:p>
    <w:p w:rsidR="00C16663" w:rsidRDefault="00083972">
      <w:pPr>
        <w:pStyle w:val="Podnadpis"/>
      </w:pPr>
      <w:r>
        <w:rPr>
          <w:rStyle w:val="Text"/>
        </w:rPr>
        <w:t>Který člověk počíná nemocněti</w:t>
      </w:r>
    </w:p>
    <w:p w:rsidR="00C16663" w:rsidRDefault="00083972">
      <w:r>
        <w:rPr>
          <w:rStyle w:val="Text"/>
        </w:rPr>
        <w:t xml:space="preserve">Tomu se tvář kazí </w:t>
      </w:r>
      <w:r>
        <w:rPr>
          <w:rStyle w:val="emendace"/>
        </w:rPr>
        <w:t xml:space="preserve">kazí </w:t>
      </w:r>
      <w:r>
        <w:rPr>
          <w:rStyle w:val="pramen"/>
        </w:rPr>
        <w:t xml:space="preserve">kazije </w:t>
      </w:r>
      <w:r>
        <w:rPr>
          <w:rStyle w:val="Text"/>
        </w:rPr>
        <w:t xml:space="preserve">a hlas jemu proměňuje a vodu má jako krev červenú a má svrab na všem životě. A nebude </w:t>
      </w:r>
      <w:r>
        <w:rPr>
          <w:rStyle w:val="poznamka"/>
        </w:rPr>
        <w:t xml:space="preserve">záporná částice ne- je nadepsána </w:t>
      </w:r>
      <w:r>
        <w:rPr>
          <w:rStyle w:val="Text"/>
        </w:rPr>
        <w:t xml:space="preserve">li mu brzo pomoženo, bude po všem životě malomocná neb malomocný. Vezmi hady, ješto slovú hadi </w:t>
      </w:r>
      <w:r>
        <w:rPr>
          <w:rStyle w:val="emendace"/>
        </w:rPr>
        <w:t xml:space="preserve">hadi </w:t>
      </w:r>
      <w:r>
        <w:rPr>
          <w:rStyle w:val="pramen"/>
        </w:rPr>
        <w:t xml:space="preserve">hadije </w:t>
      </w:r>
      <w:r>
        <w:rPr>
          <w:rStyle w:val="Text"/>
        </w:rPr>
        <w:t>skalní</w:t>
      </w:r>
      <w:r>
        <w:rPr>
          <w:rStyle w:val="emendace"/>
        </w:rPr>
        <w:t xml:space="preserve">skalní </w:t>
      </w:r>
      <w:r>
        <w:rPr>
          <w:rStyle w:val="pramen"/>
        </w:rPr>
        <w:t>ſkalnije</w:t>
      </w:r>
      <w:r>
        <w:rPr>
          <w:rStyle w:val="Text"/>
        </w:rPr>
        <w:t xml:space="preserve">, ješto mají břicha bielá, a nebeř těch slepých anebo černých, a vezma hady ty, uřež jim hlavy na dva prsty a ocas pryč zavrž, a potom z nich vyceď všicku </w:t>
      </w:r>
      <w:r>
        <w:rPr>
          <w:rStyle w:val="foliace"/>
        </w:rPr>
        <w:t xml:space="preserve">31v </w:t>
      </w:r>
      <w:r>
        <w:rPr>
          <w:rStyle w:val="Text"/>
        </w:rPr>
        <w:t xml:space="preserve">krev, potom kuože sedeře, maso upec a zmý je velmi dobře u víně, ažť bielí a čistí </w:t>
      </w:r>
      <w:r>
        <w:rPr>
          <w:rStyle w:val="emendace"/>
        </w:rPr>
        <w:t xml:space="preserve">čistí </w:t>
      </w:r>
      <w:r>
        <w:rPr>
          <w:rStyle w:val="pramen"/>
        </w:rPr>
        <w:t xml:space="preserve">czyſtije </w:t>
      </w:r>
      <w:r>
        <w:rPr>
          <w:rStyle w:val="Text"/>
        </w:rPr>
        <w:t xml:space="preserve">budú. A pospa je málo solí, nechajž jich na </w:t>
      </w:r>
      <w:r>
        <w:rPr>
          <w:rStyle w:val="Text"/>
        </w:rPr>
        <w:lastRenderedPageBreak/>
        <w:t>povětří</w:t>
      </w:r>
      <w:r>
        <w:rPr>
          <w:rStyle w:val="emendace"/>
        </w:rPr>
        <w:t xml:space="preserve">povětří </w:t>
      </w:r>
      <w:r>
        <w:rPr>
          <w:rStyle w:val="pramen"/>
        </w:rPr>
        <w:t>powietrzije</w:t>
      </w:r>
      <w:r>
        <w:rPr>
          <w:rStyle w:val="Text"/>
        </w:rPr>
        <w:t>, ať bez slunce uschnú. A když dobře uschnú, až to maso bude jako požžeté</w:t>
      </w:r>
      <w:r>
        <w:rPr>
          <w:rStyle w:val="lemma"/>
        </w:rPr>
        <w:t xml:space="preserve">požžetý </w:t>
      </w:r>
      <w:r>
        <w:rPr>
          <w:rStyle w:val="hyperlemma"/>
        </w:rPr>
        <w:t>požžetý</w:t>
      </w:r>
      <w:r>
        <w:rPr>
          <w:rStyle w:val="Text"/>
        </w:rPr>
        <w:t xml:space="preserve">, ztluka to maso velmi dobře i s kostmi v moždíři, prosej skrze sietko tenké. A když ten prach mieti budeš, uvěžiž jej v čistú bielú rúšku a vlož jej v pálené víno, ať jest někde v nějaké sklenici dobře zacpáno. A nechaj, ať ten prach stojí v tom páleném víně za několiko dní. A to víno z toho masa všechnu moc vyžene a vytiehne. A potom po několiko dní, po třech nebo po pěti, vyňmi zase to maso s rúškú, zavrž je pryč, a to víno schovaj. A když malomocného uzdraviti chceš, kaž jemu se varovati všech krmí, ješto nečistí krev. Dajž mu toho vína píti tak, aby k jednomu truňku přilil z </w:t>
      </w:r>
      <w:r>
        <w:rPr>
          <w:rStyle w:val="lemma"/>
        </w:rPr>
        <w:t xml:space="preserve">z </w:t>
      </w:r>
      <w:r>
        <w:rPr>
          <w:rStyle w:val="hyperlemma"/>
        </w:rPr>
        <w:t xml:space="preserve">s </w:t>
      </w:r>
      <w:r>
        <w:rPr>
          <w:rStyle w:val="Text"/>
        </w:rPr>
        <w:t xml:space="preserve">puol lžíce vína ženého, ale ne vždy znova k každému truňku přiléval vína páleného, ale takto: Vezma sobě vína, což muožeš přes den vypiti, buďto puol pinty, tehda k té puol pintě přilí vína ženého jako puol žejtlíka čtvrt. A nech spolu tak státi přes noc a nazajtřie píti bude nemocný, a toť jest proto, aby se spálené </w:t>
      </w:r>
      <w:r>
        <w:rPr>
          <w:rStyle w:val="foliace"/>
        </w:rPr>
        <w:t xml:space="preserve">32r </w:t>
      </w:r>
      <w:r>
        <w:rPr>
          <w:rStyle w:val="Text"/>
        </w:rPr>
        <w:t>víno spojilo a dobře smiešelo a jako požalo se s jiným vínem. A tak učiniti po několikrát. A pomni také, aby nezdravý často počištěnie bral a často púštěl krev. Aby nejedl masa vepřového i také masa všeho tučného a mléka a sýra, toho všeho, což z mléka pocházie. A takový člověk bývá mdlý, počištěnie na hlavu a rádo se jemu krútie, jako vyvrátiti chtěl</w:t>
      </w:r>
      <w:r>
        <w:rPr>
          <w:rStyle w:val="poznamka"/>
        </w:rPr>
        <w:t>zjevně chybný (zkomolený) zápis, část věty je vynechána</w:t>
      </w:r>
      <w:r>
        <w:rPr>
          <w:rStyle w:val="Text"/>
        </w:rPr>
        <w:t xml:space="preserve">. Chceš li to staviti, vezmi kmínu </w:t>
      </w:r>
      <w:r>
        <w:rPr>
          <w:rStyle w:val="emendace"/>
        </w:rPr>
        <w:t xml:space="preserve">kmínu </w:t>
      </w:r>
      <w:r>
        <w:rPr>
          <w:rStyle w:val="pramen"/>
        </w:rPr>
        <w:t xml:space="preserve">kmijenu </w:t>
      </w:r>
      <w:r>
        <w:rPr>
          <w:rStyle w:val="Text"/>
        </w:rPr>
        <w:t xml:space="preserve">vlaského, anézu, koliandru, kmínu </w:t>
      </w:r>
      <w:r>
        <w:rPr>
          <w:rStyle w:val="emendace"/>
        </w:rPr>
        <w:t xml:space="preserve">kmínu </w:t>
      </w:r>
      <w:r>
        <w:rPr>
          <w:rStyle w:val="pramen"/>
        </w:rPr>
        <w:t xml:space="preserve">kmijenu </w:t>
      </w:r>
      <w:r>
        <w:rPr>
          <w:rStyle w:val="Text"/>
        </w:rPr>
        <w:t>polnieho, šalvěje, balšámu, ať jest jednoho jako druhého, směš to vše spolu a zetři spolu a požívaj toho prachu v krmiech a v šalšiech a v pití</w:t>
      </w:r>
      <w:r>
        <w:rPr>
          <w:rStyle w:val="emendace"/>
        </w:rPr>
        <w:t xml:space="preserve">pití </w:t>
      </w:r>
      <w:r>
        <w:rPr>
          <w:rStyle w:val="pramen"/>
        </w:rPr>
        <w:t>pitie</w:t>
      </w:r>
      <w:r>
        <w:rPr>
          <w:rStyle w:val="Text"/>
        </w:rPr>
        <w:t xml:space="preserve">, prostřednie </w:t>
      </w:r>
      <w:r>
        <w:rPr>
          <w:rStyle w:val="poznamka"/>
        </w:rPr>
        <w:t xml:space="preserve">pravděpodobně má být: prostřed dne </w:t>
      </w:r>
      <w:r>
        <w:rPr>
          <w:rStyle w:val="Text"/>
        </w:rPr>
        <w:t>u pivě ráno i večer</w:t>
      </w:r>
      <w:r>
        <w:rPr>
          <w:rStyle w:val="poznamka"/>
        </w:rPr>
        <w:t>zjevně chybný (zkomolený) zápis</w:t>
      </w:r>
      <w:r>
        <w:rPr>
          <w:rStyle w:val="Text"/>
        </w:rPr>
        <w:t>. A jestli vína ženého nenie, ale prostého vína dobrého, a vlož toho prachu tiem viece v ně. A nechaj státi přes dvě noci, a když píti chceš, přilí ještě šalvějné vody k tomu vínu třetie částku, a tak požívaj.</w:t>
      </w:r>
    </w:p>
    <w:p w:rsidR="00C16663" w:rsidRDefault="00083972">
      <w:pPr>
        <w:pStyle w:val="Podnadpis"/>
      </w:pPr>
      <w:r>
        <w:rPr>
          <w:rStyle w:val="Text"/>
        </w:rPr>
        <w:t>Kto má nečistú tvář</w:t>
      </w:r>
    </w:p>
    <w:p w:rsidR="00C16663" w:rsidRDefault="00083972">
      <w:r>
        <w:rPr>
          <w:rStyle w:val="Text"/>
        </w:rPr>
        <w:t>Ten sobě túto mastí maž, a budeť mieti čistú tvář, a takto dělaj: Vezmi jelenieho loje osm lotuov a kafru kventík</w:t>
      </w:r>
      <w:r>
        <w:rPr>
          <w:rStyle w:val="emendace"/>
        </w:rPr>
        <w:t xml:space="preserve">kventík </w:t>
      </w:r>
      <w:r>
        <w:rPr>
          <w:rStyle w:val="pramen"/>
        </w:rPr>
        <w:t>kwentijek</w:t>
      </w:r>
      <w:r>
        <w:rPr>
          <w:rStyle w:val="Text"/>
        </w:rPr>
        <w:t xml:space="preserve">, síry živé jeden lot, grunšpátu puol lotu, zázvoru čistého puol lotu, cukru gandi jeden lot, bobkuov nových </w:t>
      </w:r>
      <w:smartTag w:uri="urn:schemas-microsoft-com:office:smarttags" w:element="metricconverter">
        <w:smartTagPr>
          <w:attr w:name="ProductID" w:val="1 a"/>
        </w:smartTagPr>
        <w:smartTag w:uri="urn:schemas-microsoft-com:office:smarttags" w:element="time">
          <w:smartTagPr>
            <w:attr w:name="ProductID" w:val="1 a"/>
          </w:smartTagPr>
          <w:r>
            <w:rPr>
              <w:rStyle w:val="Text"/>
            </w:rPr>
            <w:t>1 a</w:t>
          </w:r>
        </w:smartTag>
      </w:smartTag>
      <w:r>
        <w:rPr>
          <w:rStyle w:val="Text"/>
        </w:rPr>
        <w:t xml:space="preserve"> ½ lotu. A vína vlaského lžíci. </w:t>
      </w:r>
      <w:r>
        <w:rPr>
          <w:rStyle w:val="foliace"/>
        </w:rPr>
        <w:t xml:space="preserve">32v </w:t>
      </w:r>
      <w:r>
        <w:rPr>
          <w:rStyle w:val="Text"/>
        </w:rPr>
        <w:t>A to vše dobře ztlúci zvláště, a potom v hromadu vsúti a rozdělati olejem bobkovým a sádlem přepuštěným vepřovým a medem parunkovým</w:t>
      </w:r>
      <w:r>
        <w:rPr>
          <w:rStyle w:val="poznamka"/>
        </w:rPr>
        <w:t>zjevně chybný (zkomolený) zápis, má být: parojkovým</w:t>
      </w:r>
      <w:r>
        <w:rPr>
          <w:rStyle w:val="Text"/>
        </w:rPr>
        <w:t>. A z toho učiniti, jakož se zdá, tak, aby mast byla. A to vše v hromadu smiešeti a tvář sobě tú mastí mazati, a zbude všeho osutí.</w:t>
      </w:r>
    </w:p>
    <w:p w:rsidR="00C16663" w:rsidRDefault="00083972">
      <w:pPr>
        <w:pStyle w:val="Podnadpis"/>
      </w:pPr>
      <w:r>
        <w:rPr>
          <w:rStyle w:val="Text"/>
        </w:rPr>
        <w:t>O této vodě pravie a pokládají</w:t>
      </w:r>
      <w:r>
        <w:rPr>
          <w:rStyle w:val="emendace"/>
        </w:rPr>
        <w:t xml:space="preserve">pokládají </w:t>
      </w:r>
      <w:r>
        <w:rPr>
          <w:rStyle w:val="pramen"/>
        </w:rPr>
        <w:t>pokladagije</w:t>
      </w:r>
      <w:r>
        <w:rPr>
          <w:rStyle w:val="Text"/>
        </w:rPr>
        <w:t>, že jejie drahosti nemuož zlatem zaplatiti</w:t>
      </w:r>
    </w:p>
    <w:p w:rsidR="00C16663" w:rsidRDefault="00083972">
      <w:r>
        <w:rPr>
          <w:rStyle w:val="Text"/>
        </w:rPr>
        <w:t xml:space="preserve">A takto má dělána býti: Vezmi vinného kořene nového kopánie čtyři kořeny a učistě je, což najlépe muožeš, a vezmi pět dieluov síry a jeden diel uhlé lipového a čtyři diely skořice najlepšie a galganu dva diely, muškátu čtyři diely, směs to vše spolu, vespiž v dobré víno, ať všecko zatone, a opět dobře směs a postav v konvi cínové a zahraď dobře, ať ta vuoně nevejde. A nechaj tak státi najméně za puol měsíce, až se dobře vypučí, a čím </w:t>
      </w:r>
      <w:r>
        <w:rPr>
          <w:rStyle w:val="emendace"/>
        </w:rPr>
        <w:t xml:space="preserve">čím </w:t>
      </w:r>
      <w:r>
        <w:rPr>
          <w:rStyle w:val="pramen"/>
        </w:rPr>
        <w:t xml:space="preserve">czijem </w:t>
      </w:r>
      <w:r>
        <w:rPr>
          <w:rStyle w:val="Text"/>
        </w:rPr>
        <w:t>viece stane, tiem lepšie bude. Potom vypal vodu jako víno vypalují skrze alembik</w:t>
      </w:r>
      <w:r>
        <w:rPr>
          <w:rStyle w:val="emendace"/>
        </w:rPr>
        <w:t xml:space="preserve">alembik </w:t>
      </w:r>
      <w:r>
        <w:rPr>
          <w:rStyle w:val="pramen"/>
        </w:rPr>
        <w:t>Alembijek</w:t>
      </w:r>
      <w:r>
        <w:rPr>
          <w:rStyle w:val="Text"/>
        </w:rPr>
        <w:t xml:space="preserve">. A to věz, že ta jistá voda jest silnějšie všeho kořenie. A má tyto moci. Prvnie moc její: Bude li člověk otráven jedem kterýmkoli, </w:t>
      </w:r>
      <w:r>
        <w:rPr>
          <w:rStyle w:val="Text"/>
        </w:rPr>
        <w:lastRenderedPageBreak/>
        <w:t xml:space="preserve">daj jemu píti té vody, jed odžene svú mocí. Druhá moc: Bude li člověk v sobě nemocen, </w:t>
      </w:r>
      <w:r>
        <w:rPr>
          <w:rStyle w:val="foliace"/>
        </w:rPr>
        <w:t xml:space="preserve">33r </w:t>
      </w:r>
      <w:r>
        <w:rPr>
          <w:rStyle w:val="Text"/>
        </w:rPr>
        <w:t>a napije se té vody, všicku nemoc utiší</w:t>
      </w:r>
      <w:r>
        <w:rPr>
          <w:rStyle w:val="emendace"/>
        </w:rPr>
        <w:t xml:space="preserve">utiší </w:t>
      </w:r>
      <w:r>
        <w:rPr>
          <w:rStyle w:val="pramen"/>
        </w:rPr>
        <w:t>vtiſſije</w:t>
      </w:r>
      <w:r>
        <w:rPr>
          <w:rStyle w:val="Text"/>
        </w:rPr>
        <w:t xml:space="preserve">. Třetí moc její jest, ktož tu vodu vedlé sebe má, had, žába ani který jedovatý červ nesmie k tomu člověku, aneb kdo se jí pomaže. Čtvrtá moc její, ktož ji požívá, tomu velmi srdce silnie a zachovává a mdlú duši silnie. Pátá moc její, že </w:t>
      </w:r>
      <w:r>
        <w:rPr>
          <w:rStyle w:val="cizijazyk"/>
        </w:rPr>
        <w:t xml:space="preserve">morphea, </w:t>
      </w:r>
      <w:r>
        <w:rPr>
          <w:rStyle w:val="Text"/>
        </w:rPr>
        <w:t xml:space="preserve">to sú krůpě na tváři škaredé, vysuší </w:t>
      </w:r>
      <w:r>
        <w:rPr>
          <w:rStyle w:val="emendace"/>
        </w:rPr>
        <w:t xml:space="preserve">vysuší </w:t>
      </w:r>
      <w:r>
        <w:rPr>
          <w:rStyle w:val="pramen"/>
        </w:rPr>
        <w:t xml:space="preserve">wyſuſſije </w:t>
      </w:r>
      <w:r>
        <w:rPr>
          <w:rStyle w:val="Text"/>
        </w:rPr>
        <w:t>a celí a také učistí</w:t>
      </w:r>
      <w:r>
        <w:rPr>
          <w:rStyle w:val="emendace"/>
        </w:rPr>
        <w:t xml:space="preserve">učistí </w:t>
      </w:r>
      <w:r>
        <w:rPr>
          <w:rStyle w:val="pramen"/>
        </w:rPr>
        <w:t>vczyſtije</w:t>
      </w:r>
      <w:r>
        <w:rPr>
          <w:rStyle w:val="Text"/>
        </w:rPr>
        <w:t xml:space="preserve">. Šestá, když víno zkazí </w:t>
      </w:r>
      <w:r>
        <w:rPr>
          <w:rStyle w:val="emendace"/>
        </w:rPr>
        <w:t xml:space="preserve">zkazí </w:t>
      </w:r>
      <w:r>
        <w:rPr>
          <w:rStyle w:val="pramen"/>
        </w:rPr>
        <w:t xml:space="preserve">zkazije </w:t>
      </w:r>
      <w:r>
        <w:rPr>
          <w:rStyle w:val="Text"/>
        </w:rPr>
        <w:t>se aneb shnije anebo vláčka v něm bude anebo zkyselé, nalí té vody v to víno, a budeť dobré a čisté a chutné, zdravé vuoni. Sedmá moc, že maso rybie i všelijakú jinú věc zachovává v své moci, že mu se nedá porušiti a zkaziti ani smraditi, ač tiem skropena bude. Ale potom, když chceš vařiti, máš vymyti čistú vodú. Osmá moc její, že střevnie dnu hojí, ktož ji požívá, a také všicknu dnu hojí vnitř i zevnitř, ktož ji požívá nebo se zmaže, uzdravuje. Znamenaj také toto o ní</w:t>
      </w:r>
      <w:r>
        <w:rPr>
          <w:rStyle w:val="emendace"/>
        </w:rPr>
        <w:t xml:space="preserve">ní </w:t>
      </w:r>
      <w:r>
        <w:rPr>
          <w:rStyle w:val="pramen"/>
        </w:rPr>
        <w:t>nije</w:t>
      </w:r>
      <w:r>
        <w:rPr>
          <w:rStyle w:val="Text"/>
        </w:rPr>
        <w:t xml:space="preserve">, kto má bělmo nebo povlaku, púštěj ji v uoči, všehoť zbude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 xml:space="preserve">pomocí. Také koho bodú vlasy v očí, púštěj ji v uoči a zbudeš toho. Znamenaj i toto druhé, cožkoli hnije, buďto zuby neb což koli jiného na těle, tato voda vše uzdraví. </w:t>
      </w:r>
      <w:r>
        <w:rPr>
          <w:rStyle w:val="foliace"/>
        </w:rPr>
        <w:t xml:space="preserve">33v </w:t>
      </w:r>
      <w:r>
        <w:rPr>
          <w:rStyle w:val="Text"/>
        </w:rPr>
        <w:t xml:space="preserve">Znamenaj také toto třetí, komuž duše smrdí od žaludku, pí tu vodu, a mineť všecko. A také jest dobrá ke dně v střevách. A také jest dobrá ke všem nemocem, když ji kto pije a požívá. Také kto padúcie nemoc má a té se vody napí, ihned ji zbude z boží </w:t>
      </w:r>
      <w:r>
        <w:rPr>
          <w:rStyle w:val="emendace"/>
        </w:rPr>
        <w:t xml:space="preserve">boží </w:t>
      </w:r>
      <w:r>
        <w:rPr>
          <w:rStyle w:val="pramen"/>
        </w:rPr>
        <w:t xml:space="preserve">bozije </w:t>
      </w:r>
      <w:r>
        <w:rPr>
          <w:rStyle w:val="Text"/>
        </w:rPr>
        <w:t xml:space="preserve">pomocí. Také ktož se jí napí, zbude malomocenstvie. A má li neštovice, mý se jí často, a zbudeš jich. Také znamenaj, že tú vodú přivedeš, k čemu chceš, také se ta voda rovná balšámovi. </w:t>
      </w:r>
      <w:r>
        <w:rPr>
          <w:rStyle w:val="cizijazyk"/>
        </w:rPr>
        <w:t xml:space="preserve">Item </w:t>
      </w:r>
      <w:r>
        <w:rPr>
          <w:rStyle w:val="Text"/>
        </w:rPr>
        <w:t>vezmi té vody, vlí v čistú zlatú číši, a to, což vléš, bude se pěniti a z těch pěn bude čisté zlato.</w:t>
      </w:r>
    </w:p>
    <w:p w:rsidR="00C16663" w:rsidRDefault="00083972">
      <w:pPr>
        <w:pStyle w:val="Podnadpis"/>
      </w:pPr>
      <w:r>
        <w:rPr>
          <w:rStyle w:val="Text"/>
        </w:rPr>
        <w:t>Ktož se ospe neštovicemi červenými</w:t>
      </w:r>
    </w:p>
    <w:p w:rsidR="00C16663" w:rsidRDefault="00083972">
      <w:r>
        <w:rPr>
          <w:rStyle w:val="Text"/>
        </w:rPr>
        <w:t>Vezmi kalkus čakankový a shřeje jej u ohně, ať jest horký, a tiem sobě mej tvář, což by mohl obdržeti. A potom vezmi stredu a pomaž na čistú rúchu, přilož sobě na tvář a z tiem se polož spat. A ráno opět vstana kalkusem teplým dobře sobě zmej, a to čiň po třikrát neb viec, a budeť čistá tvář. A to jest pokušeno mnohokrát.</w:t>
      </w:r>
    </w:p>
    <w:p w:rsidR="00C16663" w:rsidRDefault="00083972">
      <w:pPr>
        <w:pStyle w:val="Podnadpis"/>
      </w:pPr>
      <w:r>
        <w:rPr>
          <w:rStyle w:val="Text"/>
        </w:rPr>
        <w:t>Opět k témuž</w:t>
      </w:r>
    </w:p>
    <w:p w:rsidR="00C16663" w:rsidRDefault="00083972">
      <w:r>
        <w:rPr>
          <w:rStyle w:val="Text"/>
        </w:rPr>
        <w:t>Vezmi bielú múku, stred a ocet, to spolu smiešeje, tvář sobě tiem maž, a budeš zdráv.</w:t>
      </w:r>
    </w:p>
    <w:p w:rsidR="00C16663" w:rsidRDefault="00083972">
      <w:pPr>
        <w:pStyle w:val="Podnadpis"/>
      </w:pPr>
      <w:r>
        <w:rPr>
          <w:rStyle w:val="Text"/>
        </w:rPr>
        <w:t>Kto má uhřivú tvář</w:t>
      </w:r>
    </w:p>
    <w:p w:rsidR="00C16663" w:rsidRDefault="00083972">
      <w:r>
        <w:rPr>
          <w:rStyle w:val="Text"/>
        </w:rPr>
        <w:t xml:space="preserve">Vezmi rtut a umoř jej a několiko bobkuov </w:t>
      </w:r>
      <w:r>
        <w:rPr>
          <w:rStyle w:val="foliace"/>
        </w:rPr>
        <w:t xml:space="preserve">34r </w:t>
      </w:r>
      <w:r>
        <w:rPr>
          <w:rStyle w:val="Text"/>
        </w:rPr>
        <w:t>rozetři na prach a směš spolu s starým sádlem a vař v pánvici, ať se zpustí spolu s starým sádlem. A tú se mastí maž na noc v teple. Anebo po lázně, a budeš zdráv.</w:t>
      </w:r>
    </w:p>
    <w:p w:rsidR="00C16663" w:rsidRDefault="00083972">
      <w:pPr>
        <w:pStyle w:val="Podnadpis"/>
      </w:pPr>
      <w:r>
        <w:rPr>
          <w:rStyle w:val="Text"/>
        </w:rPr>
        <w:t xml:space="preserve">Proti poškrvnění </w:t>
      </w:r>
      <w:r>
        <w:rPr>
          <w:rStyle w:val="emendace"/>
        </w:rPr>
        <w:t xml:space="preserve">poškvrnění </w:t>
      </w:r>
      <w:r>
        <w:rPr>
          <w:rStyle w:val="pramen"/>
        </w:rPr>
        <w:t xml:space="preserve">poſſkwrnienije </w:t>
      </w:r>
      <w:r>
        <w:rPr>
          <w:rStyle w:val="Text"/>
        </w:rPr>
        <w:t>na tváři</w:t>
      </w:r>
    </w:p>
    <w:p w:rsidR="00C16663" w:rsidRDefault="00083972">
      <w:r>
        <w:rPr>
          <w:rStyle w:val="Text"/>
        </w:rPr>
        <w:t>Vezmi hlemejžď i s škořepinú, mladú žábu a alún a akštejn. A ztluc to spolu dobře a vespi do nového hrnce a spal dobře. A ten popel směš s lúhem, kterýž jest dělán z vinného révie, a tiem mej tvář sobě ráno a večer.</w:t>
      </w:r>
    </w:p>
    <w:p w:rsidR="00C16663" w:rsidRDefault="00083972">
      <w:pPr>
        <w:pStyle w:val="Podnadpis"/>
      </w:pPr>
      <w:r>
        <w:rPr>
          <w:rStyle w:val="Text"/>
        </w:rPr>
        <w:t>Kto jest velmi malomocný na tváři</w:t>
      </w:r>
    </w:p>
    <w:p w:rsidR="00C16663" w:rsidRDefault="00083972">
      <w:r>
        <w:rPr>
          <w:rStyle w:val="Text"/>
        </w:rPr>
        <w:lastRenderedPageBreak/>
        <w:t>Vezmi makovú trávu, pelyňkovú trávu, bedrníkovú trávu, ztluc to vše spolu, ale ať jest jednoho jako druhého, vyždmi tu vodu a pí jí po tři jitra.</w:t>
      </w:r>
    </w:p>
    <w:p w:rsidR="00C16663" w:rsidRDefault="00083972">
      <w:pPr>
        <w:pStyle w:val="Podnadpis"/>
      </w:pPr>
      <w:r>
        <w:rPr>
          <w:rStyle w:val="Text"/>
        </w:rPr>
        <w:t xml:space="preserve">Kto má nepěknú </w:t>
      </w:r>
      <w:r>
        <w:rPr>
          <w:rStyle w:val="emendace"/>
        </w:rPr>
        <w:t xml:space="preserve">nepěknú </w:t>
      </w:r>
      <w:r>
        <w:rPr>
          <w:rStyle w:val="pramen"/>
        </w:rPr>
        <w:t xml:space="preserve">napienku </w:t>
      </w:r>
      <w:r>
        <w:rPr>
          <w:rStyle w:val="Text"/>
        </w:rPr>
        <w:t>tvář, jako by trudovatěl</w:t>
      </w:r>
    </w:p>
    <w:p w:rsidR="00C16663" w:rsidRDefault="00083972">
      <w:r>
        <w:rPr>
          <w:rStyle w:val="Text"/>
        </w:rPr>
        <w:t xml:space="preserve">Vezmi podběl s listem i s kořenem, nadělaj vody žžené, tři </w:t>
      </w:r>
      <w:r>
        <w:rPr>
          <w:rStyle w:val="lemma"/>
        </w:rPr>
        <w:t xml:space="preserve">třieti </w:t>
      </w:r>
      <w:r>
        <w:rPr>
          <w:rStyle w:val="hyperlemma"/>
        </w:rPr>
        <w:t xml:space="preserve">třieti </w:t>
      </w:r>
      <w:r>
        <w:rPr>
          <w:rStyle w:val="Text"/>
        </w:rPr>
        <w:t>sobě tvář tú vodú a promývaj, a budeť čistá.</w:t>
      </w:r>
    </w:p>
    <w:p w:rsidR="00C16663" w:rsidRDefault="00083972">
      <w:pPr>
        <w:pStyle w:val="Podnadpis"/>
      </w:pPr>
      <w:r>
        <w:rPr>
          <w:rStyle w:val="Text"/>
        </w:rPr>
        <w:t>Kto má neštovice neb trudovatú tvář</w:t>
      </w:r>
    </w:p>
    <w:p w:rsidR="00C16663" w:rsidRDefault="00083972">
      <w:r>
        <w:rPr>
          <w:rStyle w:val="Text"/>
        </w:rPr>
        <w:t xml:space="preserve">Vezmi liliový kořen a zetři jej s kozím mlékem a tiem se na noc maž, a budeš zdráv. </w:t>
      </w:r>
      <w:r>
        <w:rPr>
          <w:rStyle w:val="cizijazyk"/>
        </w:rPr>
        <w:t xml:space="preserve">Item </w:t>
      </w:r>
      <w:r>
        <w:rPr>
          <w:rStyle w:val="Text"/>
        </w:rPr>
        <w:t>lajna myšie rozdělaná s vodú a tiem sobě maž malomocný. A také vezmi motýle, roztluc a maž se.</w:t>
      </w:r>
    </w:p>
    <w:p w:rsidR="00C16663" w:rsidRDefault="00C16663">
      <w:pPr>
        <w:pStyle w:val="Volnyradek"/>
      </w:pPr>
    </w:p>
    <w:p w:rsidR="00C16663" w:rsidRDefault="00083972">
      <w:pPr>
        <w:pStyle w:val="Nadpis"/>
      </w:pPr>
      <w:r>
        <w:rPr>
          <w:rStyle w:val="foliace"/>
        </w:rPr>
        <w:t xml:space="preserve">34v </w:t>
      </w:r>
      <w:r>
        <w:rPr>
          <w:rStyle w:val="Text"/>
        </w:rPr>
        <w:t>Počíná se lékařstvie k tváři pěhavé zbadané a proti žábě na tváři</w:t>
      </w:r>
    </w:p>
    <w:p w:rsidR="00C16663" w:rsidRDefault="00083972">
      <w:pPr>
        <w:pStyle w:val="Podnadpis"/>
      </w:pPr>
      <w:r>
        <w:rPr>
          <w:rStyle w:val="cizijazyk"/>
        </w:rPr>
        <w:t xml:space="preserve">Item </w:t>
      </w:r>
      <w:r>
        <w:rPr>
          <w:rStyle w:val="Text"/>
        </w:rPr>
        <w:t>kto jest pěhavý</w:t>
      </w:r>
    </w:p>
    <w:p w:rsidR="00C16663" w:rsidRDefault="00083972">
      <w:r>
        <w:rPr>
          <w:rStyle w:val="Text"/>
        </w:rPr>
        <w:t xml:space="preserve">Vezmi </w:t>
      </w:r>
      <w:r>
        <w:rPr>
          <w:rStyle w:val="cizijazyk"/>
        </w:rPr>
        <w:t xml:space="preserve">sal genne </w:t>
      </w:r>
      <w:r>
        <w:rPr>
          <w:rStyle w:val="Text"/>
        </w:rPr>
        <w:t>řečené, v apatéce, s listem červeného zelé, to spolu vlož v prostřed na horké uhlé, až to shořie. Potom to postav súkromě v úzkém miestě v pivnici, a což z toho vejde smáhy a miezky, tiem myj tvář, a bude čistá.</w:t>
      </w:r>
    </w:p>
    <w:p w:rsidR="00C16663" w:rsidRDefault="00083972">
      <w:pPr>
        <w:pStyle w:val="Podnadpis"/>
      </w:pPr>
      <w:r>
        <w:rPr>
          <w:rStyle w:val="Text"/>
        </w:rPr>
        <w:t>Proti pěhám</w:t>
      </w:r>
    </w:p>
    <w:p w:rsidR="00C16663" w:rsidRDefault="00083972">
      <w:r>
        <w:rPr>
          <w:rStyle w:val="Text"/>
        </w:rPr>
        <w:t>Vezmi sedm vajec nových, vlož je do lítého octa a nechaj tam dlúho, dokavadž svrchnie škořepiny nerozmoknú tak, aby byla jako kuožka zpodnie, směs je s prachem horčičným, ať prachu bude osm lotuov, a zetři spolu a tiem tvář maž často, ale ráno zmej neb zetři múkú z vlčieho máku anebo střiedú chleba s vodú, a budeť čistá bielá.</w:t>
      </w:r>
    </w:p>
    <w:p w:rsidR="00C16663" w:rsidRDefault="00083972">
      <w:r>
        <w:rPr>
          <w:rStyle w:val="cizijazyk"/>
        </w:rPr>
        <w:t xml:space="preserve">Item </w:t>
      </w:r>
      <w:r>
        <w:rPr>
          <w:rStyle w:val="Text"/>
        </w:rPr>
        <w:t>voda vytisknutá z lajn kravských všecku nečistotu shánie od tváři.</w:t>
      </w:r>
    </w:p>
    <w:p w:rsidR="00C16663" w:rsidRDefault="00083972">
      <w:pPr>
        <w:pStyle w:val="Podnadpis"/>
      </w:pPr>
      <w:r>
        <w:rPr>
          <w:rStyle w:val="Text"/>
        </w:rPr>
        <w:t>Proti pěhám</w:t>
      </w:r>
    </w:p>
    <w:p w:rsidR="00C16663" w:rsidRDefault="00083972">
      <w:r>
        <w:rPr>
          <w:rStyle w:val="Text"/>
        </w:rPr>
        <w:t>Vezmi krev býkovú a zmaž sobě tvář, a mineť.</w:t>
      </w:r>
    </w:p>
    <w:p w:rsidR="00C16663" w:rsidRDefault="00083972">
      <w:pPr>
        <w:pStyle w:val="Podnadpis"/>
      </w:pPr>
      <w:r>
        <w:rPr>
          <w:rStyle w:val="Text"/>
        </w:rPr>
        <w:t>Opět k témuž</w:t>
      </w:r>
    </w:p>
    <w:p w:rsidR="00C16663" w:rsidRDefault="00083972">
      <w:r>
        <w:rPr>
          <w:rStyle w:val="Text"/>
        </w:rPr>
        <w:t xml:space="preserve">Když bude máje měsiece anebo v letniem času, vezmi sviňského mléka a zmaž sobě jím tvář častokrát. A nevychoď </w:t>
      </w:r>
      <w:r>
        <w:rPr>
          <w:rStyle w:val="foliace"/>
        </w:rPr>
        <w:t xml:space="preserve">35r </w:t>
      </w:r>
      <w:r>
        <w:rPr>
          <w:rStyle w:val="Text"/>
        </w:rPr>
        <w:t>na vietr, když namažeš, dokudž nebudeš zdráv na tvář.</w:t>
      </w:r>
    </w:p>
    <w:p w:rsidR="00C16663" w:rsidRDefault="00083972">
      <w:pPr>
        <w:pStyle w:val="Podnadpis"/>
      </w:pPr>
      <w:r>
        <w:rPr>
          <w:rStyle w:val="Text"/>
        </w:rPr>
        <w:t>Aby sehnal pěhy</w:t>
      </w:r>
    </w:p>
    <w:p w:rsidR="00C16663" w:rsidRDefault="00083972">
      <w:r>
        <w:rPr>
          <w:rStyle w:val="Text"/>
        </w:rPr>
        <w:t>Vezmi ty jahodky</w:t>
      </w:r>
      <w:r>
        <w:rPr>
          <w:rStyle w:val="lemma"/>
        </w:rPr>
        <w:t xml:space="preserve">jahodka </w:t>
      </w:r>
      <w:r>
        <w:rPr>
          <w:rStyle w:val="hyperlemma"/>
        </w:rPr>
        <w:t>jahódka</w:t>
      </w:r>
      <w:r>
        <w:rPr>
          <w:rStyle w:val="Text"/>
        </w:rPr>
        <w:t>, které slovú malvice</w:t>
      </w:r>
      <w:r>
        <w:rPr>
          <w:rStyle w:val="lemma"/>
        </w:rPr>
        <w:t xml:space="preserve">malvice </w:t>
      </w:r>
      <w:r>
        <w:rPr>
          <w:rStyle w:val="hyperlemma"/>
        </w:rPr>
        <w:t>malvicě</w:t>
      </w:r>
      <w:r>
        <w:rPr>
          <w:rStyle w:val="Text"/>
        </w:rPr>
        <w:t xml:space="preserve">, a vydav z nich vodu. Anebo vypal, ale </w:t>
      </w:r>
      <w:r>
        <w:rPr>
          <w:rStyle w:val="doplnenytext"/>
        </w:rPr>
        <w:t xml:space="preserve">… </w:t>
      </w:r>
      <w:r>
        <w:rPr>
          <w:rStyle w:val="poznamka"/>
        </w:rPr>
        <w:t xml:space="preserve">chybějící text </w:t>
      </w:r>
      <w:r>
        <w:rPr>
          <w:rStyle w:val="torzo"/>
        </w:rPr>
        <w:t xml:space="preserve">…pet </w:t>
      </w:r>
      <w:r>
        <w:rPr>
          <w:rStyle w:val="Text"/>
        </w:rPr>
        <w:t>bude. A tú vodú mej sobě tvář často, a mineť.</w:t>
      </w:r>
    </w:p>
    <w:p w:rsidR="00C16663" w:rsidRDefault="00083972">
      <w:pPr>
        <w:pStyle w:val="Podnadpis"/>
      </w:pPr>
      <w:r>
        <w:rPr>
          <w:rStyle w:val="Text"/>
        </w:rPr>
        <w:t>Jinak proti pěhám</w:t>
      </w:r>
    </w:p>
    <w:p w:rsidR="00C16663" w:rsidRDefault="00083972">
      <w:r>
        <w:rPr>
          <w:rStyle w:val="Text"/>
        </w:rPr>
        <w:t>Vezmi myší lajna a namoč je u víně bielém a rozdělaj je, ať budú jako kaše žitká</w:t>
      </w:r>
      <w:r>
        <w:rPr>
          <w:rStyle w:val="lemma"/>
        </w:rPr>
        <w:t xml:space="preserve">žitký </w:t>
      </w:r>
      <w:r>
        <w:rPr>
          <w:rStyle w:val="hyperlemma"/>
        </w:rPr>
        <w:t>židký</w:t>
      </w:r>
      <w:r>
        <w:rPr>
          <w:rStyle w:val="Text"/>
        </w:rPr>
        <w:t>, a tiem maž tvář za tři dni, a budeš mieti jasnú tvář.</w:t>
      </w:r>
    </w:p>
    <w:p w:rsidR="00C16663" w:rsidRDefault="00083972">
      <w:pPr>
        <w:pStyle w:val="Podnadpis"/>
      </w:pPr>
      <w:r>
        <w:rPr>
          <w:rStyle w:val="Text"/>
        </w:rPr>
        <w:lastRenderedPageBreak/>
        <w:t>Opět jinak k témuž</w:t>
      </w:r>
    </w:p>
    <w:p w:rsidR="00C16663" w:rsidRDefault="00083972">
      <w:r>
        <w:rPr>
          <w:rStyle w:val="Text"/>
        </w:rPr>
        <w:t>Vezmi lajno býkové, rozdělaj je s octem a maž tiem tvář, a budeš mieti jasnú a pěknú tvář.</w:t>
      </w:r>
    </w:p>
    <w:p w:rsidR="00C16663" w:rsidRDefault="00083972">
      <w:pPr>
        <w:pStyle w:val="Podnadpis"/>
      </w:pPr>
      <w:r>
        <w:rPr>
          <w:rStyle w:val="Text"/>
        </w:rPr>
        <w:t>Opět jinak</w:t>
      </w:r>
    </w:p>
    <w:p w:rsidR="00C16663" w:rsidRDefault="00083972">
      <w:r>
        <w:rPr>
          <w:rStyle w:val="Text"/>
        </w:rPr>
        <w:t>Zbieraj rosu na šočovici a tú sobě mej ráno tvář po jiném mazání na noc.</w:t>
      </w:r>
    </w:p>
    <w:p w:rsidR="00C16663" w:rsidRDefault="00083972">
      <w:pPr>
        <w:pStyle w:val="Podnadpis"/>
      </w:pPr>
      <w:r>
        <w:rPr>
          <w:rStyle w:val="Text"/>
        </w:rPr>
        <w:t>Proti pěhám</w:t>
      </w:r>
    </w:p>
    <w:p w:rsidR="00C16663" w:rsidRDefault="00083972">
      <w:r>
        <w:rPr>
          <w:rStyle w:val="Text"/>
        </w:rPr>
        <w:t>Vezmi jarý med a mléko ženské čisté, ať jest tak mnoho mléka jako stredu, zpustiž to v hromadu, mej sobě tvář ráno a večer, a sejdúť doluov.</w:t>
      </w:r>
    </w:p>
    <w:p w:rsidR="00C16663" w:rsidRDefault="00083972">
      <w:pPr>
        <w:pStyle w:val="Podnadpis"/>
      </w:pPr>
      <w:r>
        <w:rPr>
          <w:rStyle w:val="Text"/>
        </w:rPr>
        <w:t>Proti tváři zbadané pro neštovice</w:t>
      </w:r>
    </w:p>
    <w:p w:rsidR="00C16663" w:rsidRDefault="00083972">
      <w:r>
        <w:rPr>
          <w:rStyle w:val="Text"/>
        </w:rPr>
        <w:t xml:space="preserve">Vezmi jarý med a jelení </w:t>
      </w:r>
      <w:r>
        <w:rPr>
          <w:rStyle w:val="emendace"/>
        </w:rPr>
        <w:t xml:space="preserve">jelení </w:t>
      </w:r>
      <w:r>
        <w:rPr>
          <w:rStyle w:val="pramen"/>
        </w:rPr>
        <w:t xml:space="preserve">gelenije </w:t>
      </w:r>
      <w:r>
        <w:rPr>
          <w:rStyle w:val="Text"/>
        </w:rPr>
        <w:t xml:space="preserve">loj </w:t>
      </w:r>
      <w:r>
        <w:rPr>
          <w:rStyle w:val="lemma"/>
        </w:rPr>
        <w:t xml:space="preserve">loj </w:t>
      </w:r>
      <w:r>
        <w:rPr>
          <w:rStyle w:val="hyperlemma"/>
        </w:rPr>
        <w:t xml:space="preserve">lój </w:t>
      </w:r>
      <w:r>
        <w:rPr>
          <w:rStyle w:val="Text"/>
        </w:rPr>
        <w:t xml:space="preserve">rovně a oleje. A přičiň běli třetinu jako </w:t>
      </w:r>
      <w:r>
        <w:rPr>
          <w:rStyle w:val="foliace"/>
        </w:rPr>
        <w:t xml:space="preserve">35v </w:t>
      </w:r>
      <w:r>
        <w:rPr>
          <w:rStyle w:val="Text"/>
        </w:rPr>
        <w:t>toho obého, směs to spolu a zpusť na střiepku novém, mažiž tiem tvář na noc a obvazuj čistú rúškú, a to čiň ustavičně a tak se srovná tvář. A to jest zkušeno.</w:t>
      </w:r>
    </w:p>
    <w:p w:rsidR="00C16663" w:rsidRDefault="00083972">
      <w:pPr>
        <w:pStyle w:val="Podnadpis"/>
      </w:pPr>
      <w:r>
        <w:rPr>
          <w:rStyle w:val="Text"/>
        </w:rPr>
        <w:t>Kto má tvář zbadanú</w:t>
      </w:r>
    </w:p>
    <w:p w:rsidR="00C16663" w:rsidRDefault="00083972">
      <w:r>
        <w:rPr>
          <w:rStyle w:val="Text"/>
        </w:rPr>
        <w:t>Vezmi oves a suš a zmeliž jej aneb zetři dobře a dělaj lúh z toho a omáčeje rúšku v tom lúhu, kladiž sobě na tvář tu, kdež sú ty duolky, a tú vodú mej, omáčeje šat, za tři nebo za IIII neděle, a naplnieť se velmi dobře. A to jest zkušeno.</w:t>
      </w:r>
    </w:p>
    <w:p w:rsidR="00C16663" w:rsidRDefault="00083972">
      <w:pPr>
        <w:pStyle w:val="Podnadpis"/>
      </w:pPr>
      <w:r>
        <w:rPr>
          <w:rStyle w:val="Text"/>
        </w:rPr>
        <w:t>Kto má pěhy na tváři</w:t>
      </w:r>
    </w:p>
    <w:p w:rsidR="00C16663" w:rsidRDefault="00083972">
      <w:r>
        <w:rPr>
          <w:rStyle w:val="Text"/>
        </w:rPr>
        <w:t>Vezmi řeřichu, zetři s medem a přilož na tvář a sejdúť všecky.</w:t>
      </w:r>
    </w:p>
    <w:p w:rsidR="00C16663" w:rsidRDefault="00083972">
      <w:pPr>
        <w:pStyle w:val="Podnadpis"/>
      </w:pPr>
      <w:r>
        <w:rPr>
          <w:rStyle w:val="Text"/>
        </w:rPr>
        <w:t>Kto má nečisté líce</w:t>
      </w:r>
    </w:p>
    <w:p w:rsidR="00C16663" w:rsidRDefault="00083972">
      <w:r>
        <w:rPr>
          <w:rStyle w:val="Text"/>
        </w:rPr>
        <w:t>Vezmi cibule a peč ji v popele a vydav tu vodu z nie a maž sobě líce na noc, smiešeje s kozím mlékem, a budeť čistá.</w:t>
      </w:r>
    </w:p>
    <w:p w:rsidR="00C16663" w:rsidRDefault="00083972">
      <w:pPr>
        <w:pStyle w:val="Podnadpis"/>
      </w:pPr>
      <w:r>
        <w:rPr>
          <w:rStyle w:val="Text"/>
        </w:rPr>
        <w:t>Kto má žábu na tváři</w:t>
      </w:r>
    </w:p>
    <w:p w:rsidR="00C16663" w:rsidRDefault="00083972">
      <w:r>
        <w:rPr>
          <w:rStyle w:val="Text"/>
        </w:rPr>
        <w:t>Vezmi opich a kozie mléko a to spolu zvař za hodinu a maž sobě tiem tvář.</w:t>
      </w:r>
    </w:p>
    <w:p w:rsidR="00C16663" w:rsidRDefault="00083972">
      <w:pPr>
        <w:pStyle w:val="Podnadpis"/>
      </w:pPr>
      <w:r>
        <w:rPr>
          <w:rStyle w:val="Text"/>
        </w:rPr>
        <w:t xml:space="preserve">Když koho zlejí </w:t>
      </w:r>
      <w:r>
        <w:rPr>
          <w:rStyle w:val="emendace"/>
        </w:rPr>
        <w:t xml:space="preserve">zlejí </w:t>
      </w:r>
      <w:r>
        <w:rPr>
          <w:rStyle w:val="pramen"/>
        </w:rPr>
        <w:t xml:space="preserve">zlegije </w:t>
      </w:r>
      <w:r>
        <w:rPr>
          <w:rStyle w:val="Text"/>
        </w:rPr>
        <w:t xml:space="preserve">v lázně, buďto jedem anebo jinú věcí </w:t>
      </w:r>
      <w:r>
        <w:rPr>
          <w:rStyle w:val="emendace"/>
        </w:rPr>
        <w:t xml:space="preserve">věcí </w:t>
      </w:r>
      <w:r>
        <w:rPr>
          <w:rStyle w:val="pramen"/>
        </w:rPr>
        <w:t>wieczije</w:t>
      </w:r>
    </w:p>
    <w:p w:rsidR="00C16663" w:rsidRDefault="00083972">
      <w:r>
        <w:rPr>
          <w:rStyle w:val="Text"/>
        </w:rPr>
        <w:t xml:space="preserve">Vezmi bedrníku kořenie a ztluc zvaře a to spolu směš a zetři. A tiem moč </w:t>
      </w:r>
      <w:r>
        <w:rPr>
          <w:rStyle w:val="lemma"/>
        </w:rPr>
        <w:t xml:space="preserve">močiti </w:t>
      </w:r>
      <w:r>
        <w:rPr>
          <w:rStyle w:val="hyperlemma"/>
        </w:rPr>
        <w:t xml:space="preserve">močiti </w:t>
      </w:r>
      <w:r>
        <w:rPr>
          <w:rStyle w:val="Text"/>
        </w:rPr>
        <w:t>miesta zlitá.</w:t>
      </w:r>
    </w:p>
    <w:p w:rsidR="00C16663" w:rsidRDefault="00083972">
      <w:pPr>
        <w:pStyle w:val="Podnadpis"/>
      </w:pPr>
      <w:r>
        <w:rPr>
          <w:rStyle w:val="foliace"/>
        </w:rPr>
        <w:t xml:space="preserve">36r </w:t>
      </w:r>
      <w:r>
        <w:rPr>
          <w:rStyle w:val="Text"/>
        </w:rPr>
        <w:t>Proti žábě na tváři</w:t>
      </w:r>
    </w:p>
    <w:p w:rsidR="00C16663" w:rsidRDefault="00083972">
      <w:r>
        <w:rPr>
          <w:rStyle w:val="Text"/>
        </w:rPr>
        <w:t>Vezmi konopi ozimú, pokavadž jest semenec v ní</w:t>
      </w:r>
      <w:r>
        <w:rPr>
          <w:rStyle w:val="emendace"/>
        </w:rPr>
        <w:t xml:space="preserve">ní </w:t>
      </w:r>
      <w:r>
        <w:rPr>
          <w:rStyle w:val="pramen"/>
        </w:rPr>
        <w:t>nije</w:t>
      </w:r>
      <w:r>
        <w:rPr>
          <w:rStyle w:val="Text"/>
        </w:rPr>
        <w:t xml:space="preserve">, moč </w:t>
      </w:r>
      <w:r>
        <w:rPr>
          <w:rStyle w:val="lemma"/>
        </w:rPr>
        <w:t xml:space="preserve">močiti </w:t>
      </w:r>
      <w:r>
        <w:rPr>
          <w:rStyle w:val="hyperlemma"/>
        </w:rPr>
        <w:t xml:space="preserve">močiti </w:t>
      </w:r>
      <w:r>
        <w:rPr>
          <w:rStyle w:val="Text"/>
        </w:rPr>
        <w:t>ji u vlaském víně tři dni a tři noci, procediž skrze rúšku, umývajž sobě tiem často.</w:t>
      </w:r>
    </w:p>
    <w:p w:rsidR="00C16663" w:rsidRDefault="00083972">
      <w:pPr>
        <w:pStyle w:val="Podnadpis"/>
      </w:pPr>
      <w:r>
        <w:rPr>
          <w:rStyle w:val="Text"/>
        </w:rPr>
        <w:t>Opět k témuž</w:t>
      </w:r>
    </w:p>
    <w:p w:rsidR="00C16663" w:rsidRDefault="00083972">
      <w:r>
        <w:rPr>
          <w:rStyle w:val="Text"/>
        </w:rPr>
        <w:lastRenderedPageBreak/>
        <w:t>Vezmi zázvor bielý a popel lipový, kozie mléko, vajce nové, mýdlo nepravé, směs to v hromadu a maž se tiem.</w:t>
      </w:r>
    </w:p>
    <w:p w:rsidR="00C16663" w:rsidRDefault="00083972">
      <w:pPr>
        <w:pStyle w:val="Podnadpis"/>
      </w:pPr>
      <w:r>
        <w:rPr>
          <w:rStyle w:val="Text"/>
        </w:rPr>
        <w:t>Kohož v lázni slejí</w:t>
      </w:r>
    </w:p>
    <w:p w:rsidR="00C16663" w:rsidRDefault="00083972">
      <w:r>
        <w:rPr>
          <w:rStyle w:val="Text"/>
        </w:rPr>
        <w:t xml:space="preserve">Vezmi rmen žabí </w:t>
      </w:r>
      <w:r>
        <w:rPr>
          <w:rStyle w:val="emendace"/>
        </w:rPr>
        <w:t xml:space="preserve">žabí </w:t>
      </w:r>
      <w:r>
        <w:rPr>
          <w:rStyle w:val="pramen"/>
        </w:rPr>
        <w:t xml:space="preserve">zabije </w:t>
      </w:r>
      <w:r>
        <w:rPr>
          <w:rStyle w:val="Text"/>
        </w:rPr>
        <w:t>a ztluc jej dobře, vy</w:t>
      </w:r>
      <w:r w:rsidR="004E3303">
        <w:rPr>
          <w:rStyle w:val="Text"/>
        </w:rPr>
        <w:t>davi</w:t>
      </w:r>
      <w:r>
        <w:rPr>
          <w:rStyle w:val="Text"/>
        </w:rPr>
        <w:t>ž tu vodu do čistého hrnce a nechaj státi za chvieli, ať kal padne na dno. A tú vodú mej tvář, když chceš spat jíti</w:t>
      </w:r>
      <w:r>
        <w:rPr>
          <w:rStyle w:val="emendace"/>
        </w:rPr>
        <w:t xml:space="preserve">jíti </w:t>
      </w:r>
      <w:r>
        <w:rPr>
          <w:rStyle w:val="pramen"/>
        </w:rPr>
        <w:t>gijeti</w:t>
      </w:r>
      <w:r>
        <w:rPr>
          <w:rStyle w:val="Text"/>
        </w:rPr>
        <w:t>.</w:t>
      </w:r>
    </w:p>
    <w:p w:rsidR="00C16663" w:rsidRDefault="00083972">
      <w:pPr>
        <w:pStyle w:val="Podnadpis"/>
      </w:pPr>
      <w:r>
        <w:rPr>
          <w:rStyle w:val="Text"/>
        </w:rPr>
        <w:t>Opět k témuž</w:t>
      </w:r>
    </w:p>
    <w:p w:rsidR="00C16663" w:rsidRDefault="00083972">
      <w:r>
        <w:rPr>
          <w:rStyle w:val="Text"/>
        </w:rPr>
        <w:t>Vezmi bobrový stroj a víno a to spolu zvař a ráno tiem tvář mej a tiemto ono prvnie zmyješ.</w:t>
      </w:r>
    </w:p>
    <w:p w:rsidR="00C16663" w:rsidRDefault="00083972">
      <w:pPr>
        <w:pStyle w:val="Podnadpis"/>
      </w:pPr>
      <w:r>
        <w:rPr>
          <w:rStyle w:val="Text"/>
        </w:rPr>
        <w:t>Kohož v lázni zlejí</w:t>
      </w:r>
    </w:p>
    <w:p w:rsidR="00C16663" w:rsidRDefault="00083972">
      <w:r>
        <w:rPr>
          <w:rStyle w:val="Text"/>
        </w:rPr>
        <w:t xml:space="preserve">Vezmi zázvoru bielého a bobku nového zetři nebo ztluc na prach, každé zvláště, pak vezmi kořenie, ješto slove </w:t>
      </w:r>
      <w:r>
        <w:rPr>
          <w:rStyle w:val="cizijazyk"/>
        </w:rPr>
        <w:t xml:space="preserve">samula </w:t>
      </w:r>
      <w:r>
        <w:rPr>
          <w:rStyle w:val="Text"/>
        </w:rPr>
        <w:t xml:space="preserve">a česky pryskyřník. A mýdlo benádské </w:t>
      </w:r>
      <w:r>
        <w:rPr>
          <w:rStyle w:val="lemma"/>
        </w:rPr>
        <w:t xml:space="preserve">benádský </w:t>
      </w:r>
      <w:r>
        <w:rPr>
          <w:rStyle w:val="hyperlemma"/>
        </w:rPr>
        <w:t>benátský</w:t>
      </w:r>
      <w:r>
        <w:rPr>
          <w:rStyle w:val="Text"/>
        </w:rPr>
        <w:t>, to vše spolu směš a vař to v novém hrnci tak dlúho, ažť právě se zhústne jako kaše, mažiž se tiem v lázni prvé, než se upotíš</w:t>
      </w:r>
      <w:r>
        <w:rPr>
          <w:rStyle w:val="emendace"/>
        </w:rPr>
        <w:t xml:space="preserve">upotíš </w:t>
      </w:r>
      <w:r>
        <w:rPr>
          <w:rStyle w:val="pramen"/>
        </w:rPr>
        <w:t>vpotijeſs</w:t>
      </w:r>
      <w:r>
        <w:rPr>
          <w:rStyle w:val="Text"/>
        </w:rPr>
        <w:t>. Anebo když chceš spat jíti po několiko dní, dokudž muožeš setrvati. A potom ať jde do lázny.</w:t>
      </w:r>
    </w:p>
    <w:p w:rsidR="00C16663" w:rsidRDefault="00083972">
      <w:pPr>
        <w:pStyle w:val="Podnadpis"/>
      </w:pPr>
      <w:r>
        <w:rPr>
          <w:rStyle w:val="Text"/>
        </w:rPr>
        <w:t>Opět k témuž takto</w:t>
      </w:r>
    </w:p>
    <w:p w:rsidR="00C16663" w:rsidRDefault="00083972">
      <w:r>
        <w:rPr>
          <w:rStyle w:val="Text"/>
        </w:rPr>
        <w:t>Vezmi rosu, kterúž budeš zbierati na den sv. Jakuba a Filipa do slunce a tiem mej tvář.</w:t>
      </w:r>
    </w:p>
    <w:p w:rsidR="00C16663" w:rsidRDefault="00083972">
      <w:pPr>
        <w:pStyle w:val="Podnadpis"/>
      </w:pPr>
      <w:r>
        <w:rPr>
          <w:rStyle w:val="foliace"/>
        </w:rPr>
        <w:t xml:space="preserve">36v </w:t>
      </w:r>
      <w:r>
        <w:rPr>
          <w:rStyle w:val="Text"/>
        </w:rPr>
        <w:t>Proti žábě</w:t>
      </w:r>
    </w:p>
    <w:p w:rsidR="00C16663" w:rsidRDefault="00083972">
      <w:r>
        <w:rPr>
          <w:rStyle w:val="Text"/>
        </w:rPr>
        <w:t>Vezmi kalinový květ a napal vody z něho a tú vodú mej se kdyžkoli, budeš zdráv.</w:t>
      </w:r>
    </w:p>
    <w:p w:rsidR="00C16663" w:rsidRDefault="00083972">
      <w:pPr>
        <w:pStyle w:val="Podnadpis"/>
      </w:pPr>
      <w:r>
        <w:rPr>
          <w:rStyle w:val="Text"/>
        </w:rPr>
        <w:t>Ktož chce mieti tvář barevnú</w:t>
      </w:r>
    </w:p>
    <w:p w:rsidR="00C16663" w:rsidRDefault="00083972">
      <w:r>
        <w:rPr>
          <w:rStyle w:val="Text"/>
        </w:rPr>
        <w:t>Vezmi vajce a ztluc je s močem svým a tiem sobě zmej tvář.</w:t>
      </w:r>
    </w:p>
    <w:p w:rsidR="00C16663" w:rsidRDefault="00083972">
      <w:pPr>
        <w:pStyle w:val="Podnadpis"/>
      </w:pPr>
      <w:r>
        <w:rPr>
          <w:rStyle w:val="Text"/>
        </w:rPr>
        <w:t>Ktož chce mieti tvář bielú neb ruce</w:t>
      </w:r>
    </w:p>
    <w:p w:rsidR="00C16663" w:rsidRDefault="00083972">
      <w:r>
        <w:rPr>
          <w:rStyle w:val="Text"/>
        </w:rPr>
        <w:t xml:space="preserve">Vezmi kořenie libček, všedobr a kořen kaprový rovnú měrú, vařiž to v lúhu až do polovice, potom zceď to pěkně, potom vezmi mýdla benádského </w:t>
      </w:r>
      <w:r>
        <w:rPr>
          <w:rStyle w:val="lemma"/>
        </w:rPr>
        <w:t xml:space="preserve">benádský </w:t>
      </w:r>
      <w:r>
        <w:rPr>
          <w:rStyle w:val="hyperlemma"/>
        </w:rPr>
        <w:t xml:space="preserve">benátský </w:t>
      </w:r>
      <w:r>
        <w:rPr>
          <w:rStyle w:val="Text"/>
        </w:rPr>
        <w:t xml:space="preserve">a struž nožem do pánvice, zetřiž s tiem dobře, což si zcedil, a tiem viece bude se mast množiti, čím viece přiložíš </w:t>
      </w:r>
      <w:r>
        <w:rPr>
          <w:rStyle w:val="emendace"/>
        </w:rPr>
        <w:t xml:space="preserve">přiložíš </w:t>
      </w:r>
      <w:r>
        <w:rPr>
          <w:rStyle w:val="pramen"/>
        </w:rPr>
        <w:t xml:space="preserve">przilozijeſs </w:t>
      </w:r>
      <w:r>
        <w:rPr>
          <w:rStyle w:val="Text"/>
        </w:rPr>
        <w:t>té vody zcezené. A tú mastí se tři a potom se vodú teplú zmej. A to čiň po několikrát a v brzké chvíli budeš mieti tvář velmi čistú bielú.</w:t>
      </w:r>
    </w:p>
    <w:p w:rsidR="00C16663" w:rsidRDefault="00083972">
      <w:pPr>
        <w:pStyle w:val="Podnadpis"/>
      </w:pPr>
      <w:r>
        <w:rPr>
          <w:rStyle w:val="Text"/>
        </w:rPr>
        <w:t>Aby měl tvář jasnú</w:t>
      </w:r>
    </w:p>
    <w:p w:rsidR="00C16663" w:rsidRDefault="00083972">
      <w:r>
        <w:rPr>
          <w:rStyle w:val="Text"/>
        </w:rPr>
        <w:t>Vezmi běli a směs ji s octem a nechaj tak za chvíli státi a potom sobě maž tvář. A potom se umej vaječným bielkem a budeš jako sníh.</w:t>
      </w:r>
    </w:p>
    <w:p w:rsidR="00C16663" w:rsidRDefault="00083972">
      <w:pPr>
        <w:pStyle w:val="Podnadpis"/>
      </w:pPr>
      <w:r>
        <w:rPr>
          <w:rStyle w:val="Text"/>
        </w:rPr>
        <w:t>Opět jinak k témuž</w:t>
      </w:r>
    </w:p>
    <w:p w:rsidR="00C16663" w:rsidRDefault="00083972">
      <w:r>
        <w:rPr>
          <w:rStyle w:val="Text"/>
        </w:rPr>
        <w:t>Vezmi kořen libečkový a siemě lněné a kořen kopřivný, ať jest jednoho jako druhého, vařiž to a tvář mej.</w:t>
      </w:r>
    </w:p>
    <w:p w:rsidR="00C16663" w:rsidRDefault="00C16663">
      <w:pPr>
        <w:pStyle w:val="Volnyradek"/>
      </w:pPr>
    </w:p>
    <w:p w:rsidR="00C16663" w:rsidRDefault="00083972">
      <w:pPr>
        <w:pStyle w:val="Nadpis"/>
      </w:pPr>
      <w:r>
        <w:rPr>
          <w:rStyle w:val="foliace"/>
        </w:rPr>
        <w:t xml:space="preserve">37r </w:t>
      </w:r>
      <w:r>
        <w:rPr>
          <w:rStyle w:val="Text"/>
        </w:rPr>
        <w:t>Počíná se lékařstvie proti té nemoci, která slove neroď se mne dotýkati</w:t>
      </w:r>
    </w:p>
    <w:p w:rsidR="00C16663" w:rsidRDefault="00083972">
      <w:r>
        <w:rPr>
          <w:rStyle w:val="Text"/>
        </w:rPr>
        <w:t xml:space="preserve">To jest, když se komu myš německá zeští </w:t>
      </w:r>
      <w:r>
        <w:rPr>
          <w:rStyle w:val="emendace"/>
        </w:rPr>
        <w:t xml:space="preserve">zeští </w:t>
      </w:r>
      <w:r>
        <w:rPr>
          <w:rStyle w:val="pramen"/>
        </w:rPr>
        <w:t xml:space="preserve">zeſſtije </w:t>
      </w:r>
      <w:r>
        <w:rPr>
          <w:rStyle w:val="Text"/>
        </w:rPr>
        <w:t>na tvář, ten čiň takto: Dobuď myšenec malých holých, spaliž je v novém hrnci na prach a zetři a tiem jemu zasýpaj, a budeš zdráv.</w:t>
      </w:r>
    </w:p>
    <w:p w:rsidR="00C16663" w:rsidRDefault="00083972">
      <w:pPr>
        <w:pStyle w:val="Podnadpis"/>
      </w:pPr>
      <w:r>
        <w:rPr>
          <w:rStyle w:val="Text"/>
        </w:rPr>
        <w:t xml:space="preserve">Kohož myš zeští </w:t>
      </w:r>
      <w:r>
        <w:rPr>
          <w:rStyle w:val="emendace"/>
        </w:rPr>
        <w:t xml:space="preserve">zeští </w:t>
      </w:r>
      <w:r>
        <w:rPr>
          <w:rStyle w:val="pramen"/>
        </w:rPr>
        <w:t>zeſſtije</w:t>
      </w:r>
    </w:p>
    <w:p w:rsidR="00C16663" w:rsidRDefault="00083972">
      <w:r>
        <w:rPr>
          <w:rStyle w:val="Text"/>
        </w:rPr>
        <w:t>Vezmi nároky německý myši a spal je na prach a tiem prachem posýpaj, a budeš zdráv.</w:t>
      </w:r>
    </w:p>
    <w:p w:rsidR="00C16663" w:rsidRDefault="00083972">
      <w:pPr>
        <w:pStyle w:val="Podnadpis"/>
      </w:pPr>
      <w:r>
        <w:rPr>
          <w:rStyle w:val="Text"/>
        </w:rPr>
        <w:t>K témuž i také k vlku na noze</w:t>
      </w:r>
    </w:p>
    <w:p w:rsidR="00C16663" w:rsidRDefault="00083972">
      <w:r>
        <w:rPr>
          <w:rStyle w:val="Text"/>
        </w:rPr>
        <w:t xml:space="preserve">Vezmi květ na hřebíčku </w:t>
      </w:r>
      <w:r>
        <w:rPr>
          <w:rStyle w:val="emendace"/>
        </w:rPr>
        <w:t xml:space="preserve">hřebíčku </w:t>
      </w:r>
      <w:r>
        <w:rPr>
          <w:rStyle w:val="pramen"/>
        </w:rPr>
        <w:t xml:space="preserve">hrzebijeczku </w:t>
      </w:r>
      <w:r>
        <w:rPr>
          <w:rStyle w:val="Text"/>
        </w:rPr>
        <w:t>a ten suš dobře v novém hrnci nad uhlím, ať neshoří, a kdy uschne, zetřiž je dobře na prach a prosej skrze sítečko. A tú múkú posýpaj na bolest, a to věz, žeť prvé bude pod tiem velmi boleti, protož daj nemocnému silného pití, ať muož spáti, a tak té bolesti zaspi. A to čiň často, a budeš zdráv. Ale toto věz a pomni, aby svú rukú té bolesti nikdá nedotýkal ani jí makal, ač chceš býti zdráv.</w:t>
      </w:r>
    </w:p>
    <w:p w:rsidR="00C16663" w:rsidRDefault="00C16663">
      <w:pPr>
        <w:pStyle w:val="Volnyradek"/>
      </w:pPr>
    </w:p>
    <w:p w:rsidR="00C16663" w:rsidRDefault="00083972">
      <w:pPr>
        <w:pStyle w:val="Nadpis"/>
      </w:pPr>
      <w:r>
        <w:rPr>
          <w:rStyle w:val="Text"/>
        </w:rPr>
        <w:t xml:space="preserve">Počíná se lékařstvie k zubuom </w:t>
      </w:r>
      <w:r>
        <w:rPr>
          <w:rStyle w:val="emendace"/>
        </w:rPr>
        <w:t xml:space="preserve">zubuom </w:t>
      </w:r>
      <w:r>
        <w:rPr>
          <w:rStyle w:val="pramen"/>
        </w:rPr>
        <w:t xml:space="preserve">zuobuom </w:t>
      </w:r>
      <w:r>
        <w:rPr>
          <w:rStyle w:val="lemma"/>
        </w:rPr>
        <w:t xml:space="preserve">zub </w:t>
      </w:r>
      <w:r>
        <w:rPr>
          <w:rStyle w:val="hyperlemma"/>
        </w:rPr>
        <w:t xml:space="preserve">zub </w:t>
      </w:r>
      <w:r>
        <w:rPr>
          <w:rStyle w:val="Text"/>
        </w:rPr>
        <w:t>a také co se jiných dotýče nemocí okolo úst</w:t>
      </w:r>
    </w:p>
    <w:p w:rsidR="00C16663" w:rsidRDefault="00083972">
      <w:r>
        <w:rPr>
          <w:rStyle w:val="Text"/>
        </w:rPr>
        <w:t>Ale najprvé slušie věděti, že každý dokonalý člověka má dva a XXXti zubuov</w:t>
      </w:r>
      <w:r>
        <w:rPr>
          <w:rStyle w:val="emendace"/>
        </w:rPr>
        <w:t xml:space="preserve">zubuov </w:t>
      </w:r>
      <w:r>
        <w:rPr>
          <w:rStyle w:val="pramen"/>
        </w:rPr>
        <w:t xml:space="preserve">zuobuov </w:t>
      </w:r>
      <w:r>
        <w:rPr>
          <w:rStyle w:val="lemma"/>
        </w:rPr>
        <w:t xml:space="preserve">zub </w:t>
      </w:r>
      <w:r>
        <w:rPr>
          <w:rStyle w:val="hyperlemma"/>
        </w:rPr>
        <w:t>zub</w:t>
      </w:r>
      <w:r>
        <w:rPr>
          <w:rStyle w:val="Text"/>
        </w:rPr>
        <w:t>. Vezmi víno a shřej je dobře a opepř. A vař u víně a pak to víno horké drž v zubiech.</w:t>
      </w:r>
    </w:p>
    <w:p w:rsidR="00C16663" w:rsidRDefault="00083972">
      <w:pPr>
        <w:pStyle w:val="Podnadpis"/>
      </w:pPr>
      <w:r>
        <w:rPr>
          <w:rStyle w:val="foliace"/>
        </w:rPr>
        <w:t xml:space="preserve">37v </w:t>
      </w:r>
      <w:r>
        <w:rPr>
          <w:rStyle w:val="Text"/>
        </w:rPr>
        <w:t xml:space="preserve">Proti bolesti zubuom </w:t>
      </w:r>
      <w:r>
        <w:rPr>
          <w:rStyle w:val="emendace"/>
        </w:rPr>
        <w:t xml:space="preserve">zubuom </w:t>
      </w:r>
      <w:r>
        <w:rPr>
          <w:rStyle w:val="pramen"/>
        </w:rPr>
        <w:t xml:space="preserve">zuobuom </w:t>
      </w:r>
      <w:r>
        <w:rPr>
          <w:rStyle w:val="lemma"/>
        </w:rPr>
        <w:t xml:space="preserve">zub </w:t>
      </w:r>
      <w:r>
        <w:rPr>
          <w:rStyle w:val="hyperlemma"/>
        </w:rPr>
        <w:t>zub</w:t>
      </w:r>
    </w:p>
    <w:p w:rsidR="00C16663" w:rsidRDefault="00083972">
      <w:r>
        <w:rPr>
          <w:rStyle w:val="Text"/>
        </w:rPr>
        <w:t>Vezmi ženého vína, omoče šat, vlož mezi zuby, a to když chceš, učiníš, a zvláště na noc, skušenoť jest.</w:t>
      </w:r>
    </w:p>
    <w:p w:rsidR="00C16663" w:rsidRDefault="00083972">
      <w:pPr>
        <w:pStyle w:val="Podnadpis"/>
      </w:pPr>
      <w:r>
        <w:rPr>
          <w:rStyle w:val="Text"/>
        </w:rPr>
        <w:t>Opět takto</w:t>
      </w:r>
    </w:p>
    <w:p w:rsidR="00C16663" w:rsidRDefault="00083972">
      <w:r>
        <w:rPr>
          <w:rStyle w:val="Text"/>
        </w:rPr>
        <w:t xml:space="preserve">Smiešej vosk s kmínem </w:t>
      </w:r>
      <w:r>
        <w:rPr>
          <w:rStyle w:val="emendace"/>
        </w:rPr>
        <w:t xml:space="preserve">kmínem </w:t>
      </w:r>
      <w:r>
        <w:rPr>
          <w:rStyle w:val="pramen"/>
        </w:rPr>
        <w:t xml:space="preserve">kmijenem </w:t>
      </w:r>
      <w:r>
        <w:rPr>
          <w:rStyle w:val="Text"/>
        </w:rPr>
        <w:t xml:space="preserve">krámným a rozetřeným, učiň jako vdolček, přihřievaje často, přikládaj na líce, a to muožeš hodinu i déle, sedě u ohniště. A na noc přihřívaje na pernici, a když chceš. </w:t>
      </w:r>
      <w:r>
        <w:rPr>
          <w:rStyle w:val="cizijazyk"/>
        </w:rPr>
        <w:t xml:space="preserve">Item </w:t>
      </w:r>
      <w:r>
        <w:rPr>
          <w:rStyle w:val="Text"/>
        </w:rPr>
        <w:t>prostřední hrachovú vodu, rozmoče u víně šat, a přikládaj na tvář i jinde horce.</w:t>
      </w:r>
    </w:p>
    <w:p w:rsidR="00C16663" w:rsidRDefault="00083972">
      <w:pPr>
        <w:pStyle w:val="Podnadpis"/>
      </w:pPr>
      <w:r>
        <w:rPr>
          <w:rStyle w:val="Text"/>
        </w:rPr>
        <w:t>Kto má černé zuby</w:t>
      </w:r>
    </w:p>
    <w:p w:rsidR="00C16663" w:rsidRDefault="00083972">
      <w:r>
        <w:rPr>
          <w:rStyle w:val="Text"/>
        </w:rPr>
        <w:t xml:space="preserve">Vezmi šalvěji a ječnú múku a zmiešej s medem osole, natřiž zuby </w:t>
      </w:r>
      <w:r>
        <w:rPr>
          <w:rStyle w:val="emendace"/>
        </w:rPr>
        <w:t xml:space="preserve">zuby </w:t>
      </w:r>
      <w:r>
        <w:rPr>
          <w:rStyle w:val="pramen"/>
        </w:rPr>
        <w:t xml:space="preserve">zuoby </w:t>
      </w:r>
      <w:r>
        <w:rPr>
          <w:rStyle w:val="Text"/>
        </w:rPr>
        <w:t>a vymývaj, a budúť bielé.</w:t>
      </w:r>
    </w:p>
    <w:p w:rsidR="00C16663" w:rsidRDefault="00083972">
      <w:pPr>
        <w:pStyle w:val="Podnadpis"/>
      </w:pPr>
      <w:r>
        <w:rPr>
          <w:rStyle w:val="Text"/>
        </w:rPr>
        <w:t>Aby zuby dětem rostly</w:t>
      </w:r>
    </w:p>
    <w:p w:rsidR="00C16663" w:rsidRDefault="00083972">
      <w:r>
        <w:rPr>
          <w:rStyle w:val="Text"/>
        </w:rPr>
        <w:t>Vezmi mozk zaječí a namazuj zuby dietěti, a budúť zuby spieše růsti.</w:t>
      </w:r>
    </w:p>
    <w:p w:rsidR="00C16663" w:rsidRDefault="00083972">
      <w:pPr>
        <w:pStyle w:val="Podnadpis"/>
      </w:pPr>
      <w:r>
        <w:rPr>
          <w:rStyle w:val="Text"/>
        </w:rPr>
        <w:t>Koho zuby bolejí</w:t>
      </w:r>
    </w:p>
    <w:p w:rsidR="00C16663" w:rsidRDefault="00083972">
      <w:r>
        <w:rPr>
          <w:rStyle w:val="Text"/>
        </w:rPr>
        <w:lastRenderedPageBreak/>
        <w:t>Vezmi kořenie dobřiešek, vařiž jej dobře u vodě neb v lítém octě, držiž otevra usta nad tiem hrncem, ať ta pára v zuby jde.</w:t>
      </w:r>
    </w:p>
    <w:p w:rsidR="00C16663" w:rsidRDefault="00083972">
      <w:pPr>
        <w:pStyle w:val="Podnadpis"/>
      </w:pPr>
      <w:r>
        <w:rPr>
          <w:rStyle w:val="Text"/>
        </w:rPr>
        <w:t>Proti bolesti zubuov</w:t>
      </w:r>
    </w:p>
    <w:p w:rsidR="00C16663" w:rsidRDefault="00083972">
      <w:r>
        <w:rPr>
          <w:rStyle w:val="Text"/>
        </w:rPr>
        <w:t xml:space="preserve">Vezmi celidoni s listem i s kořenem a vař ji v lítém octě a nechaj, až na dva prsty uvře, a pak odstavě pař se nad tú párú a potom beř v usta a drž na té straně, která tě </w:t>
      </w:r>
      <w:r>
        <w:rPr>
          <w:rStyle w:val="foliace"/>
        </w:rPr>
        <w:t xml:space="preserve">38r </w:t>
      </w:r>
      <w:r>
        <w:rPr>
          <w:rStyle w:val="Text"/>
        </w:rPr>
        <w:t>bolí, a to čiň, dokudž bolest máš.</w:t>
      </w:r>
    </w:p>
    <w:p w:rsidR="00C16663" w:rsidRDefault="00083972">
      <w:pPr>
        <w:pStyle w:val="Podnadpis"/>
      </w:pPr>
      <w:r>
        <w:rPr>
          <w:rStyle w:val="cizijazyk"/>
        </w:rPr>
        <w:t xml:space="preserve">Item </w:t>
      </w:r>
      <w:r>
        <w:rPr>
          <w:rStyle w:val="Text"/>
        </w:rPr>
        <w:t>jinak</w:t>
      </w:r>
    </w:p>
    <w:p w:rsidR="00C16663" w:rsidRDefault="00083972">
      <w:r>
        <w:rPr>
          <w:rStyle w:val="Text"/>
        </w:rPr>
        <w:t>Vezmi zuby umrlčí a dotkni se jím svého zuba a bez pochyby ucelíť.</w:t>
      </w:r>
    </w:p>
    <w:p w:rsidR="00C16663" w:rsidRDefault="00083972">
      <w:pPr>
        <w:pStyle w:val="Podnadpis"/>
      </w:pPr>
      <w:r>
        <w:rPr>
          <w:rStyle w:val="Text"/>
        </w:rPr>
        <w:t>Jinak takto</w:t>
      </w:r>
    </w:p>
    <w:p w:rsidR="00C16663" w:rsidRDefault="00083972">
      <w:r>
        <w:rPr>
          <w:rStyle w:val="Text"/>
        </w:rPr>
        <w:t>Nos u sebe kořen na hrdle třevdavový a odejmeť bolest zubuov</w:t>
      </w:r>
      <w:r>
        <w:rPr>
          <w:rStyle w:val="emendace"/>
        </w:rPr>
        <w:t xml:space="preserve">zubuov </w:t>
      </w:r>
      <w:r>
        <w:rPr>
          <w:rStyle w:val="pramen"/>
        </w:rPr>
        <w:t>zuobuow</w:t>
      </w:r>
      <w:r>
        <w:rPr>
          <w:rStyle w:val="Text"/>
        </w:rPr>
        <w:t>.</w:t>
      </w:r>
    </w:p>
    <w:p w:rsidR="00C16663" w:rsidRDefault="00083972">
      <w:pPr>
        <w:pStyle w:val="Podnadpis"/>
      </w:pPr>
      <w:r>
        <w:rPr>
          <w:rStyle w:val="Text"/>
        </w:rPr>
        <w:t>Opět k témuž</w:t>
      </w:r>
    </w:p>
    <w:p w:rsidR="00C16663" w:rsidRDefault="00083972">
      <w:r>
        <w:rPr>
          <w:rStyle w:val="Text"/>
        </w:rPr>
        <w:t xml:space="preserve">Vezmi kořen opichový a nos jej na hrdle, bolest zubuov </w:t>
      </w:r>
      <w:r>
        <w:rPr>
          <w:rStyle w:val="emendace"/>
        </w:rPr>
        <w:t xml:space="preserve">zubuov </w:t>
      </w:r>
      <w:r>
        <w:rPr>
          <w:rStyle w:val="pramen"/>
        </w:rPr>
        <w:t xml:space="preserve">zuobuow </w:t>
      </w:r>
      <w:r>
        <w:rPr>
          <w:rStyle w:val="Text"/>
        </w:rPr>
        <w:t>odjímá.</w:t>
      </w:r>
    </w:p>
    <w:p w:rsidR="00C16663" w:rsidRDefault="00083972">
      <w:pPr>
        <w:pStyle w:val="Podnadpis"/>
      </w:pPr>
      <w:r>
        <w:rPr>
          <w:rStyle w:val="Text"/>
        </w:rPr>
        <w:t>Proti bolesti zubuov</w:t>
      </w:r>
      <w:r>
        <w:rPr>
          <w:rStyle w:val="emendace"/>
        </w:rPr>
        <w:t xml:space="preserve">zubuov </w:t>
      </w:r>
      <w:r>
        <w:rPr>
          <w:rStyle w:val="pramen"/>
        </w:rPr>
        <w:t>zuobuow</w:t>
      </w:r>
      <w:r>
        <w:rPr>
          <w:rStyle w:val="Text"/>
        </w:rPr>
        <w:t>, komuž činí otok</w:t>
      </w:r>
    </w:p>
    <w:p w:rsidR="00C16663" w:rsidRDefault="00083972">
      <w:r>
        <w:rPr>
          <w:rStyle w:val="Text"/>
        </w:rPr>
        <w:t xml:space="preserve">Ten vař s octem plesnivec a starček a pař sobě zuby </w:t>
      </w:r>
      <w:r>
        <w:rPr>
          <w:rStyle w:val="emendace"/>
        </w:rPr>
        <w:t xml:space="preserve">zuby </w:t>
      </w:r>
      <w:r>
        <w:rPr>
          <w:rStyle w:val="pramen"/>
        </w:rPr>
        <w:t xml:space="preserve">zuoby </w:t>
      </w:r>
      <w:r>
        <w:rPr>
          <w:rStyle w:val="Text"/>
        </w:rPr>
        <w:t>nad tú jíchú, a mineť ten otok.</w:t>
      </w:r>
    </w:p>
    <w:p w:rsidR="00C16663" w:rsidRDefault="00083972">
      <w:pPr>
        <w:pStyle w:val="Podnadpis"/>
      </w:pPr>
      <w:r>
        <w:rPr>
          <w:rStyle w:val="Text"/>
        </w:rPr>
        <w:t>Komuž se zuby viklí od bolesti</w:t>
      </w:r>
    </w:p>
    <w:p w:rsidR="00C16663" w:rsidRDefault="00083972">
      <w:r>
        <w:rPr>
          <w:rStyle w:val="Text"/>
        </w:rPr>
        <w:t>Vezmi peltram a vař jej u víně a pař sobě tiem zuby.</w:t>
      </w:r>
    </w:p>
    <w:p w:rsidR="00C16663" w:rsidRDefault="00083972">
      <w:pPr>
        <w:pStyle w:val="Podnadpis"/>
      </w:pPr>
      <w:r>
        <w:rPr>
          <w:rStyle w:val="Text"/>
        </w:rPr>
        <w:t>Opět jinak</w:t>
      </w:r>
    </w:p>
    <w:p w:rsidR="00C16663" w:rsidRDefault="00083972">
      <w:r>
        <w:rPr>
          <w:rStyle w:val="Text"/>
        </w:rPr>
        <w:t>Vezmi kořen kopřivný a žahavek, ztluc je z solí a klaď je na zuby</w:t>
      </w:r>
      <w:r>
        <w:rPr>
          <w:rStyle w:val="emendace"/>
        </w:rPr>
        <w:t xml:space="preserve">zuby </w:t>
      </w:r>
      <w:r>
        <w:rPr>
          <w:rStyle w:val="pramen"/>
        </w:rPr>
        <w:t>zuoby</w:t>
      </w:r>
      <w:r>
        <w:rPr>
          <w:rStyle w:val="Text"/>
        </w:rPr>
        <w:t>, ale musieš trpěti, a budeš zdráv.</w:t>
      </w:r>
    </w:p>
    <w:p w:rsidR="00C16663" w:rsidRDefault="00083972">
      <w:pPr>
        <w:pStyle w:val="Podnadpis"/>
      </w:pPr>
      <w:r>
        <w:rPr>
          <w:rStyle w:val="Text"/>
        </w:rPr>
        <w:t>Jinak takto</w:t>
      </w:r>
    </w:p>
    <w:p w:rsidR="00C16663" w:rsidRDefault="00083972">
      <w:r>
        <w:rPr>
          <w:rStyle w:val="Text"/>
        </w:rPr>
        <w:t xml:space="preserve">Vezmi šest zrn kadidla bielého a přilož k zubuom </w:t>
      </w:r>
      <w:r>
        <w:rPr>
          <w:rStyle w:val="emendace"/>
        </w:rPr>
        <w:t xml:space="preserve">zubuom </w:t>
      </w:r>
      <w:r>
        <w:rPr>
          <w:rStyle w:val="pramen"/>
        </w:rPr>
        <w:t xml:space="preserve">zuobuom </w:t>
      </w:r>
      <w:r>
        <w:rPr>
          <w:rStyle w:val="Text"/>
        </w:rPr>
        <w:t>bolavým.</w:t>
      </w:r>
    </w:p>
    <w:p w:rsidR="00C16663" w:rsidRDefault="00083972">
      <w:r>
        <w:rPr>
          <w:rStyle w:val="cizijazyk"/>
        </w:rPr>
        <w:t xml:space="preserve">Item </w:t>
      </w:r>
      <w:r>
        <w:rPr>
          <w:rStyle w:val="Text"/>
        </w:rPr>
        <w:t>múku ječnú zetři s octem a potři zubuov</w:t>
      </w:r>
      <w:r>
        <w:rPr>
          <w:rStyle w:val="emendace"/>
        </w:rPr>
        <w:t xml:space="preserve">zubuov </w:t>
      </w:r>
      <w:r>
        <w:rPr>
          <w:rStyle w:val="pramen"/>
        </w:rPr>
        <w:t>zuobuow</w:t>
      </w:r>
      <w:r>
        <w:rPr>
          <w:rStyle w:val="Text"/>
        </w:rPr>
        <w:t>.</w:t>
      </w:r>
    </w:p>
    <w:p w:rsidR="00C16663" w:rsidRDefault="00083972">
      <w:r>
        <w:rPr>
          <w:rStyle w:val="Text"/>
        </w:rPr>
        <w:t xml:space="preserve">Item zrno semena opichového drž mezi zuby </w:t>
      </w:r>
      <w:r>
        <w:rPr>
          <w:rStyle w:val="emendace"/>
        </w:rPr>
        <w:t xml:space="preserve">zuby </w:t>
      </w:r>
      <w:r>
        <w:rPr>
          <w:rStyle w:val="pramen"/>
        </w:rPr>
        <w:t xml:space="preserve">zuoby </w:t>
      </w:r>
      <w:r>
        <w:rPr>
          <w:rStyle w:val="Text"/>
        </w:rPr>
        <w:t xml:space="preserve">tlače dobře v hromadu, bolest zubuov </w:t>
      </w:r>
      <w:r>
        <w:rPr>
          <w:rStyle w:val="emendace"/>
        </w:rPr>
        <w:t xml:space="preserve">zubuov </w:t>
      </w:r>
      <w:r>
        <w:rPr>
          <w:rStyle w:val="pramen"/>
        </w:rPr>
        <w:t xml:space="preserve">zuobuow </w:t>
      </w:r>
      <w:r>
        <w:rPr>
          <w:rStyle w:val="Text"/>
        </w:rPr>
        <w:t>odjímá.</w:t>
      </w:r>
    </w:p>
    <w:p w:rsidR="00C16663" w:rsidRDefault="00083972">
      <w:pPr>
        <w:pStyle w:val="Podnadpis"/>
      </w:pPr>
      <w:r>
        <w:rPr>
          <w:rStyle w:val="cizijazyk"/>
        </w:rPr>
        <w:t xml:space="preserve">Item </w:t>
      </w:r>
      <w:r>
        <w:rPr>
          <w:rStyle w:val="Text"/>
        </w:rPr>
        <w:t>jináč, aby nebolely</w:t>
      </w:r>
    </w:p>
    <w:p w:rsidR="00C16663" w:rsidRDefault="00083972">
      <w:r>
        <w:rPr>
          <w:rStyle w:val="Text"/>
        </w:rPr>
        <w:t>Vezmi odtěrky od rohu jelenieho a vař je u víně a což muožeš obdržeti horce, drž v ustech, a když stydne, vypliň a opět jiného vezmi.</w:t>
      </w:r>
    </w:p>
    <w:p w:rsidR="00C16663" w:rsidRDefault="00083972">
      <w:pPr>
        <w:pStyle w:val="Podnadpis"/>
      </w:pPr>
      <w:r>
        <w:rPr>
          <w:rStyle w:val="foliace"/>
        </w:rPr>
        <w:t xml:space="preserve">38v </w:t>
      </w:r>
      <w:r>
        <w:rPr>
          <w:rStyle w:val="Text"/>
        </w:rPr>
        <w:t>K témuž opět jinak</w:t>
      </w:r>
    </w:p>
    <w:p w:rsidR="00C16663" w:rsidRDefault="00083972">
      <w:r>
        <w:rPr>
          <w:rStyle w:val="Text"/>
        </w:rPr>
        <w:t>Vezmi skočec a vař jej u víně a umývaj sobě tiem usta a nikdy tebe nebudú boleti.</w:t>
      </w:r>
    </w:p>
    <w:p w:rsidR="00C16663" w:rsidRDefault="00083972">
      <w:pPr>
        <w:pStyle w:val="Podnadpis"/>
      </w:pPr>
      <w:r>
        <w:rPr>
          <w:rStyle w:val="Text"/>
        </w:rPr>
        <w:lastRenderedPageBreak/>
        <w:t>Kohož zuby bolejí</w:t>
      </w:r>
    </w:p>
    <w:p w:rsidR="00C16663" w:rsidRDefault="00083972">
      <w:r>
        <w:rPr>
          <w:rStyle w:val="Text"/>
        </w:rPr>
        <w:t>Vezmi blénu a cibule a česenku a ztluc to spolu a drž mezi zuby, kdež tě bolejí, ale nepožíraj.</w:t>
      </w:r>
    </w:p>
    <w:p w:rsidR="00C16663" w:rsidRDefault="00083972">
      <w:pPr>
        <w:pStyle w:val="Podnadpis"/>
      </w:pPr>
      <w:r>
        <w:rPr>
          <w:rStyle w:val="Text"/>
        </w:rPr>
        <w:t>Opět jinak</w:t>
      </w:r>
    </w:p>
    <w:p w:rsidR="00C16663" w:rsidRDefault="00083972">
      <w:r>
        <w:rPr>
          <w:rStyle w:val="Text"/>
        </w:rPr>
        <w:t>Vezmi pošed a vař jej v octě a drž dlúho v ustech, výborné lékařstvie.</w:t>
      </w:r>
    </w:p>
    <w:p w:rsidR="00C16663" w:rsidRDefault="00083972">
      <w:pPr>
        <w:pStyle w:val="Podnadpis"/>
      </w:pPr>
      <w:r>
        <w:rPr>
          <w:rStyle w:val="Text"/>
        </w:rPr>
        <w:t>Jinak opět takto</w:t>
      </w:r>
    </w:p>
    <w:p w:rsidR="00C16663" w:rsidRDefault="00083972">
      <w:r>
        <w:rPr>
          <w:rStyle w:val="Text"/>
        </w:rPr>
        <w:t>Vezmi betoniku, vař ji v starém pivě anebo u víně dobrém, až třetina uvře, a nemocný ať v ustech držie.</w:t>
      </w:r>
    </w:p>
    <w:p w:rsidR="00C16663" w:rsidRDefault="00083972">
      <w:pPr>
        <w:pStyle w:val="Podnadpis"/>
      </w:pPr>
      <w:r>
        <w:rPr>
          <w:rStyle w:val="Text"/>
        </w:rPr>
        <w:t xml:space="preserve">Proti bolesti zubuom </w:t>
      </w:r>
      <w:r>
        <w:rPr>
          <w:rStyle w:val="emendace"/>
        </w:rPr>
        <w:t xml:space="preserve">zubuom </w:t>
      </w:r>
      <w:r>
        <w:rPr>
          <w:rStyle w:val="pramen"/>
        </w:rPr>
        <w:t>zuobuom</w:t>
      </w:r>
    </w:p>
    <w:p w:rsidR="00C16663" w:rsidRDefault="00083972">
      <w:r>
        <w:rPr>
          <w:rStyle w:val="Text"/>
        </w:rPr>
        <w:t>Vezmi starček i s bylinú, žahavku také z bylinú, kuoru šípkovú, vařiž to v silném octě. A potom, což muožeš najhorčeji, v ustech drž, a když ustydne, vypliň. A opět jiného vezmi a tak dlúho čiň, pokudž nepočiješ oblehčenie.</w:t>
      </w:r>
    </w:p>
    <w:p w:rsidR="00C16663" w:rsidRDefault="00083972">
      <w:pPr>
        <w:pStyle w:val="Podnadpis"/>
      </w:pPr>
      <w:r>
        <w:rPr>
          <w:rStyle w:val="Text"/>
        </w:rPr>
        <w:t>Proti děravému zubu, ješto bolí</w:t>
      </w:r>
    </w:p>
    <w:p w:rsidR="00C16663" w:rsidRDefault="00083972">
      <w:r>
        <w:rPr>
          <w:rStyle w:val="Text"/>
        </w:rPr>
        <w:t>Vezmi myrru a polož na zub děravý bolavý a potrp tak za chvíli, a to čiň za několiko dní, což najčaštěji muožeš, a vždy sliny vyplivaj.</w:t>
      </w:r>
    </w:p>
    <w:p w:rsidR="00C16663" w:rsidRDefault="00083972">
      <w:pPr>
        <w:pStyle w:val="Podnadpis"/>
      </w:pPr>
      <w:r>
        <w:rPr>
          <w:rStyle w:val="Text"/>
        </w:rPr>
        <w:t>Aby děravý zub vypadl</w:t>
      </w:r>
    </w:p>
    <w:p w:rsidR="00C16663" w:rsidRDefault="00083972">
      <w:r>
        <w:rPr>
          <w:rStyle w:val="Text"/>
        </w:rPr>
        <w:t xml:space="preserve">Vezmi prachu z koru červeného </w:t>
      </w:r>
      <w:r>
        <w:rPr>
          <w:rStyle w:val="poznamka"/>
        </w:rPr>
        <w:t xml:space="preserve">zjevně chybný (zkomolený) zápis </w:t>
      </w:r>
      <w:r>
        <w:rPr>
          <w:rStyle w:val="Text"/>
        </w:rPr>
        <w:t>a vsyp do děravého zubu, a vypadneť zub ten.</w:t>
      </w:r>
    </w:p>
    <w:p w:rsidR="00C16663" w:rsidRDefault="00083972">
      <w:pPr>
        <w:pStyle w:val="Podnadpis"/>
      </w:pPr>
      <w:r>
        <w:rPr>
          <w:rStyle w:val="Text"/>
        </w:rPr>
        <w:t xml:space="preserve">Kohož zuby bolejí </w:t>
      </w:r>
      <w:r>
        <w:rPr>
          <w:rStyle w:val="emendace"/>
        </w:rPr>
        <w:t xml:space="preserve">bolejí </w:t>
      </w:r>
      <w:r>
        <w:rPr>
          <w:rStyle w:val="pramen"/>
        </w:rPr>
        <w:t>bolegije</w:t>
      </w:r>
    </w:p>
    <w:p w:rsidR="00C16663" w:rsidRDefault="00083972">
      <w:r>
        <w:rPr>
          <w:rStyle w:val="Text"/>
        </w:rPr>
        <w:t xml:space="preserve">Vezmi kořen zubák a oblup kožku s kořene </w:t>
      </w:r>
      <w:r>
        <w:rPr>
          <w:rStyle w:val="foliace"/>
        </w:rPr>
        <w:t xml:space="preserve">39r </w:t>
      </w:r>
      <w:r>
        <w:rPr>
          <w:rStyle w:val="Text"/>
        </w:rPr>
        <w:t xml:space="preserve">a vlož na zuby, kdež tě bolí, a to jest pokušeno. </w:t>
      </w:r>
      <w:r>
        <w:rPr>
          <w:rStyle w:val="pripisekmarginalnisoucasny"/>
        </w:rPr>
        <w:t>Toto jest pravda, ale ne každý tohoto …</w:t>
      </w:r>
    </w:p>
    <w:p w:rsidR="00C16663" w:rsidRDefault="00083972">
      <w:pPr>
        <w:pStyle w:val="Podnadpis"/>
      </w:pPr>
      <w:r>
        <w:rPr>
          <w:rStyle w:val="cizijazyk"/>
        </w:rPr>
        <w:t xml:space="preserve">Item </w:t>
      </w:r>
      <w:r>
        <w:rPr>
          <w:rStyle w:val="Text"/>
        </w:rPr>
        <w:t>proti bolavým zubuom a proti všem neduhuom v ustech</w:t>
      </w:r>
    </w:p>
    <w:p w:rsidR="00C16663" w:rsidRDefault="00083972">
      <w:r>
        <w:rPr>
          <w:rStyle w:val="Text"/>
        </w:rPr>
        <w:t>Voda takto se dělati má: Vezmi bielého kamence jako slepičie vajce, ten prach vuondaj do čistého střepu a vstav na uhlé, ať se spálí, prvé zetra jej, a bude vešken bielý, a potom vyňma opět z toho střiepka, opět zetři na prach. A potom vezmi pintu vody čisté řiečné a studené a vespi ten jistý prach do té vody a přistav k ohni</w:t>
      </w:r>
      <w:r>
        <w:rPr>
          <w:rStyle w:val="emendace"/>
        </w:rPr>
        <w:t xml:space="preserve">ohni </w:t>
      </w:r>
      <w:r>
        <w:rPr>
          <w:rStyle w:val="pramen"/>
        </w:rPr>
        <w:t>ohnie</w:t>
      </w:r>
      <w:r>
        <w:rPr>
          <w:rStyle w:val="Text"/>
        </w:rPr>
        <w:t>. A ustavičně miešej u ohně dřevem v té vodě, až bude dobře horká, ale aby nevřela. Jestliže by vřela, tehdy by se zkazila. A potom odstav od ohně a vždy ještě miešej, ažť i ustydne. A potom nechaj ji státi, ať se ustojí, a zahraď ji dobře. A což bude čistého, schovaj do čisté nádoby a požívaj ji v ustech dobře, ale nepožíraj. A tak zahyne smrad a bolest zubuov a červy v zubiech umrtvuje a zlé mokrosti z dásně vytahuje. A jest to lékařstvie proti všem nedostatkuom, kteréž v ustech bývají.</w:t>
      </w:r>
    </w:p>
    <w:p w:rsidR="00C16663" w:rsidRDefault="00083972">
      <w:pPr>
        <w:pStyle w:val="Podnadpis"/>
      </w:pPr>
      <w:r>
        <w:rPr>
          <w:rStyle w:val="Text"/>
        </w:rPr>
        <w:t xml:space="preserve">Proti bolesti zubuov </w:t>
      </w:r>
      <w:r>
        <w:rPr>
          <w:rStyle w:val="emendace"/>
        </w:rPr>
        <w:t xml:space="preserve">zubuov </w:t>
      </w:r>
      <w:r>
        <w:rPr>
          <w:rStyle w:val="pramen"/>
        </w:rPr>
        <w:t>zuobuow</w:t>
      </w:r>
    </w:p>
    <w:p w:rsidR="00C16663" w:rsidRDefault="00083972">
      <w:r>
        <w:rPr>
          <w:rStyle w:val="Text"/>
        </w:rPr>
        <w:lastRenderedPageBreak/>
        <w:t>Vezmi blénu bielého a verbeny listie, a to vař u víně, a to víno horké drž v ustech, ale nepožíraj.</w:t>
      </w:r>
    </w:p>
    <w:p w:rsidR="00C16663" w:rsidRDefault="00083972">
      <w:pPr>
        <w:pStyle w:val="Podnadpis"/>
      </w:pPr>
      <w:r>
        <w:rPr>
          <w:rStyle w:val="foliace"/>
        </w:rPr>
        <w:t xml:space="preserve">39v </w:t>
      </w:r>
      <w:r>
        <w:rPr>
          <w:rStyle w:val="cizijazyk"/>
        </w:rPr>
        <w:t xml:space="preserve">Item </w:t>
      </w:r>
      <w:r>
        <w:rPr>
          <w:rStyle w:val="Text"/>
        </w:rPr>
        <w:t>k témuž</w:t>
      </w:r>
    </w:p>
    <w:p w:rsidR="00C16663" w:rsidRDefault="00083972">
      <w:r>
        <w:rPr>
          <w:rStyle w:val="Text"/>
        </w:rPr>
        <w:t>Vezmi zázvor, pepř a vař v uoctě a v medu a přilož na miesto bolavé horké, což muožeš zdržeti.</w:t>
      </w:r>
    </w:p>
    <w:p w:rsidR="00C16663" w:rsidRDefault="00083972">
      <w:pPr>
        <w:pStyle w:val="Podnadpis"/>
      </w:pPr>
      <w:r>
        <w:rPr>
          <w:rStyle w:val="Text"/>
        </w:rPr>
        <w:t>Aby zub bolavý vypadl</w:t>
      </w:r>
    </w:p>
    <w:p w:rsidR="00C16663" w:rsidRDefault="00083972">
      <w:r>
        <w:rPr>
          <w:rStyle w:val="Text"/>
        </w:rPr>
        <w:t>Pomaž jeho hutrejchem s octem smiešeným, a vypadneť.</w:t>
      </w:r>
    </w:p>
    <w:p w:rsidR="00C16663" w:rsidRDefault="00083972">
      <w:pPr>
        <w:pStyle w:val="Podnadpis"/>
      </w:pPr>
      <w:r>
        <w:rPr>
          <w:rStyle w:val="Text"/>
        </w:rPr>
        <w:t xml:space="preserve">Proti bolesti zubuov </w:t>
      </w:r>
      <w:r>
        <w:rPr>
          <w:rStyle w:val="emendace"/>
        </w:rPr>
        <w:t xml:space="preserve">zubuov </w:t>
      </w:r>
      <w:r>
        <w:rPr>
          <w:rStyle w:val="pramen"/>
        </w:rPr>
        <w:t>zuobuow</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ztluc jej dobře, přičině málo másla. A přistav k ohni, ať se shřeje, a vlož kúsek do úst a drž za chvíli v ustech a vytáhneť všeliký hnis z zubuov</w:t>
      </w:r>
      <w:r>
        <w:rPr>
          <w:rStyle w:val="emendace"/>
        </w:rPr>
        <w:t xml:space="preserve">zubuov </w:t>
      </w:r>
      <w:r>
        <w:rPr>
          <w:rStyle w:val="pramen"/>
        </w:rPr>
        <w:t>zuobuow</w:t>
      </w:r>
      <w:r>
        <w:rPr>
          <w:rStyle w:val="Text"/>
        </w:rPr>
        <w:t>.</w:t>
      </w:r>
    </w:p>
    <w:p w:rsidR="00C16663" w:rsidRDefault="00083972">
      <w:pPr>
        <w:pStyle w:val="Podnadpis"/>
      </w:pPr>
      <w:r>
        <w:rPr>
          <w:rStyle w:val="cizijazyk"/>
        </w:rPr>
        <w:t xml:space="preserve">Item </w:t>
      </w:r>
      <w:r>
        <w:rPr>
          <w:rStyle w:val="Text"/>
        </w:rPr>
        <w:t>k témuž</w:t>
      </w:r>
    </w:p>
    <w:p w:rsidR="00C16663" w:rsidRDefault="00083972">
      <w:r>
        <w:rPr>
          <w:rStyle w:val="Text"/>
        </w:rPr>
        <w:t>Vezmi kořen jitrocelový a vař u vodě a mej teplým usta aneb popař úst sobě.</w:t>
      </w:r>
    </w:p>
    <w:p w:rsidR="00C16663" w:rsidRDefault="00083972">
      <w:pPr>
        <w:pStyle w:val="Podnadpis"/>
      </w:pPr>
      <w:r>
        <w:rPr>
          <w:rStyle w:val="Text"/>
        </w:rPr>
        <w:t>Kto má opar</w:t>
      </w:r>
    </w:p>
    <w:p w:rsidR="00C16663" w:rsidRDefault="00083972">
      <w:r>
        <w:rPr>
          <w:rStyle w:val="Text"/>
        </w:rPr>
        <w:t>Vezmi rúšku a utieraj sobě nos a tiem maž sobě, to jest jisté, ač ohavné.</w:t>
      </w:r>
    </w:p>
    <w:p w:rsidR="00C16663" w:rsidRDefault="00083972">
      <w:pPr>
        <w:pStyle w:val="Podnadpis"/>
      </w:pPr>
      <w:r>
        <w:rPr>
          <w:rStyle w:val="Text"/>
        </w:rPr>
        <w:t>Kto má smrdutý duch</w:t>
      </w:r>
    </w:p>
    <w:p w:rsidR="00C16663" w:rsidRDefault="00083972">
      <w:r>
        <w:rPr>
          <w:rStyle w:val="Text"/>
        </w:rPr>
        <w:t>Bukový list zetři syrový a vezmi polej, vyždmi vodu, zetra obé, zceď je skrze šatu. A tu jistú vodu drž v ustech za chvíli, a nebudeť smrděti.</w:t>
      </w:r>
    </w:p>
    <w:p w:rsidR="00C16663" w:rsidRDefault="00083972">
      <w:pPr>
        <w:pStyle w:val="Podnadpis"/>
      </w:pPr>
      <w:r>
        <w:rPr>
          <w:rStyle w:val="Text"/>
        </w:rPr>
        <w:t xml:space="preserve">Proti smradu od zubuov </w:t>
      </w:r>
      <w:r>
        <w:rPr>
          <w:rStyle w:val="emendace"/>
        </w:rPr>
        <w:t xml:space="preserve">zubuov </w:t>
      </w:r>
      <w:r>
        <w:rPr>
          <w:rStyle w:val="pramen"/>
        </w:rPr>
        <w:t>zuobuow</w:t>
      </w:r>
    </w:p>
    <w:p w:rsidR="00C16663" w:rsidRDefault="00083972">
      <w:r>
        <w:rPr>
          <w:rStyle w:val="Text"/>
        </w:rPr>
        <w:t>Vymývaj sobě usta octem silným na noc.</w:t>
      </w:r>
    </w:p>
    <w:p w:rsidR="00C16663" w:rsidRDefault="00083972">
      <w:pPr>
        <w:pStyle w:val="Podnadpis"/>
      </w:pPr>
      <w:r>
        <w:rPr>
          <w:rStyle w:val="Text"/>
        </w:rPr>
        <w:t>Kohož často dásně bolejí</w:t>
      </w:r>
    </w:p>
    <w:p w:rsidR="00C16663" w:rsidRDefault="00083972">
      <w:r>
        <w:rPr>
          <w:rStyle w:val="Text"/>
        </w:rPr>
        <w:t>Vezmi rútu, stred a suol, a to vše spolu zetři a vlož na dásně a tři je dobře tiem, a budeš zdráv.</w:t>
      </w:r>
    </w:p>
    <w:p w:rsidR="00C16663" w:rsidRDefault="00083972">
      <w:pPr>
        <w:pStyle w:val="Podnadpis"/>
      </w:pPr>
      <w:r>
        <w:rPr>
          <w:rStyle w:val="foliace"/>
        </w:rPr>
        <w:t xml:space="preserve">40r </w:t>
      </w:r>
      <w:r>
        <w:rPr>
          <w:rStyle w:val="cizijazyk"/>
        </w:rPr>
        <w:t xml:space="preserve">Item </w:t>
      </w:r>
      <w:r>
        <w:rPr>
          <w:rStyle w:val="Text"/>
        </w:rPr>
        <w:t xml:space="preserve">takto, komuž maso od zubuov </w:t>
      </w:r>
      <w:r>
        <w:rPr>
          <w:rStyle w:val="emendace"/>
        </w:rPr>
        <w:t xml:space="preserve">zubuov </w:t>
      </w:r>
      <w:r>
        <w:rPr>
          <w:rStyle w:val="pramen"/>
        </w:rPr>
        <w:t xml:space="preserve">zuobuow </w:t>
      </w:r>
      <w:r>
        <w:rPr>
          <w:rStyle w:val="Text"/>
        </w:rPr>
        <w:t>odevstane</w:t>
      </w:r>
    </w:p>
    <w:p w:rsidR="00C16663" w:rsidRDefault="00083972">
      <w:r>
        <w:rPr>
          <w:rStyle w:val="Text"/>
        </w:rPr>
        <w:t>Vezmi cibuli, oblup ji a ztluc ji kamenem na kamenie a vydav tu vodu skrze rúšku a púštěj sobě v usta na bolest, kdež tě bolí.</w:t>
      </w:r>
    </w:p>
    <w:p w:rsidR="00C16663" w:rsidRDefault="00083972">
      <w:pPr>
        <w:pStyle w:val="Podnadpis"/>
      </w:pPr>
      <w:r>
        <w:rPr>
          <w:rStyle w:val="Text"/>
        </w:rPr>
        <w:t>Komuž se v ustech ospe</w:t>
      </w:r>
    </w:p>
    <w:p w:rsidR="00C16663" w:rsidRDefault="00083972">
      <w:r>
        <w:rPr>
          <w:rStyle w:val="Text"/>
        </w:rPr>
        <w:t>Vezmi brotan a vař s medem a, zavra usta, drž tam, a sliny vyplivaj.</w:t>
      </w:r>
    </w:p>
    <w:p w:rsidR="00C16663" w:rsidRDefault="00083972">
      <w:pPr>
        <w:pStyle w:val="Podnadpis"/>
      </w:pPr>
      <w:r>
        <w:rPr>
          <w:rStyle w:val="Text"/>
        </w:rPr>
        <w:t>Komu smrdí z úst</w:t>
      </w:r>
    </w:p>
    <w:p w:rsidR="00C16663" w:rsidRDefault="00083972">
      <w:r>
        <w:rPr>
          <w:rStyle w:val="Text"/>
        </w:rPr>
        <w:t>Vezmi mateřie dúšku a šalvěji, suš to dobře, zetři na prach, směš to s čistú strdí</w:t>
      </w:r>
      <w:r>
        <w:rPr>
          <w:rStyle w:val="emendace"/>
        </w:rPr>
        <w:t xml:space="preserve">strdí </w:t>
      </w:r>
      <w:r>
        <w:rPr>
          <w:rStyle w:val="pramen"/>
        </w:rPr>
        <w:t>ſtrdije</w:t>
      </w:r>
      <w:r>
        <w:rPr>
          <w:rStyle w:val="Text"/>
        </w:rPr>
        <w:t>, jeziž to ráno i večer, a nebudeť smrděti.</w:t>
      </w:r>
    </w:p>
    <w:p w:rsidR="00C16663" w:rsidRDefault="00083972">
      <w:pPr>
        <w:pStyle w:val="Podnadpis"/>
      </w:pPr>
      <w:r>
        <w:rPr>
          <w:rStyle w:val="Text"/>
        </w:rPr>
        <w:t>Komuž se pysky zsedají</w:t>
      </w:r>
    </w:p>
    <w:p w:rsidR="00C16663" w:rsidRDefault="00083972">
      <w:r>
        <w:rPr>
          <w:rStyle w:val="Text"/>
        </w:rPr>
        <w:lastRenderedPageBreak/>
        <w:t>Pomaž jich horkú strdí a zarostúť ty rozsedliny.</w:t>
      </w:r>
    </w:p>
    <w:p w:rsidR="00C16663" w:rsidRDefault="00083972">
      <w:pPr>
        <w:pStyle w:val="Podnadpis"/>
      </w:pPr>
      <w:r>
        <w:rPr>
          <w:rStyle w:val="Text"/>
        </w:rPr>
        <w:t>K témuž jinak</w:t>
      </w:r>
    </w:p>
    <w:p w:rsidR="00C16663" w:rsidRDefault="00083972">
      <w:r>
        <w:rPr>
          <w:rStyle w:val="Text"/>
        </w:rPr>
        <w:t>Vezmi sádla slepičieho a pomazuj sobě rozsedliny, a nebudúť.</w:t>
      </w:r>
    </w:p>
    <w:p w:rsidR="00C16663" w:rsidRDefault="00083972">
      <w:pPr>
        <w:pStyle w:val="Podnadpis"/>
      </w:pPr>
      <w:r>
        <w:rPr>
          <w:rStyle w:val="Text"/>
        </w:rPr>
        <w:t>Kto má lišej na tváři</w:t>
      </w:r>
    </w:p>
    <w:p w:rsidR="00C16663" w:rsidRDefault="00083972">
      <w:r>
        <w:rPr>
          <w:rStyle w:val="Text"/>
        </w:rPr>
        <w:t>Vezmi koňský štěviek, obl</w:t>
      </w:r>
      <w:r w:rsidR="000D0DBE">
        <w:rPr>
          <w:rStyle w:val="Text"/>
        </w:rPr>
        <w:t>u</w:t>
      </w:r>
      <w:bookmarkStart w:id="0" w:name="_GoBack"/>
      <w:bookmarkEnd w:id="0"/>
      <w:r>
        <w:rPr>
          <w:rStyle w:val="Text"/>
        </w:rPr>
        <w:t>piž kuoru z kořene, zetřiž to spolu z solí a s octem a přičině syrový bielek z vajce a tři se tiem v lázni po třikrát, a mineť lišej.</w:t>
      </w:r>
    </w:p>
    <w:p w:rsidR="00C16663" w:rsidRDefault="00083972">
      <w:pPr>
        <w:pStyle w:val="Podnadpis"/>
      </w:pPr>
      <w:r>
        <w:rPr>
          <w:rStyle w:val="Text"/>
        </w:rPr>
        <w:t>Pro úraz ktož oněmí aneb pro jinú nemoc</w:t>
      </w:r>
    </w:p>
    <w:p w:rsidR="00C16663" w:rsidRDefault="00083972">
      <w:r>
        <w:rPr>
          <w:rStyle w:val="Text"/>
        </w:rPr>
        <w:t>Vezmi vodu ženú s šalvějí, pustiž nemocnému v usta, a promluvíť.</w:t>
      </w:r>
    </w:p>
    <w:p w:rsidR="00C16663" w:rsidRDefault="00083972">
      <w:pPr>
        <w:pStyle w:val="Podnadpis"/>
      </w:pPr>
      <w:r>
        <w:rPr>
          <w:rStyle w:val="Text"/>
        </w:rPr>
        <w:t>K témuž takto</w:t>
      </w:r>
    </w:p>
    <w:p w:rsidR="00C16663" w:rsidRDefault="00083972">
      <w:r>
        <w:rPr>
          <w:rStyle w:val="Text"/>
        </w:rPr>
        <w:t>Vezmi med přesný a ocet dobrý, směs to spolu a pusť nemocnému v usta, a promluvíť.</w:t>
      </w:r>
    </w:p>
    <w:p w:rsidR="00C16663" w:rsidRDefault="00083972">
      <w:pPr>
        <w:pStyle w:val="Podnadpis"/>
      </w:pPr>
      <w:r>
        <w:rPr>
          <w:rStyle w:val="foliace"/>
        </w:rPr>
        <w:t xml:space="preserve">40v </w:t>
      </w:r>
      <w:r>
        <w:rPr>
          <w:rStyle w:val="Text"/>
        </w:rPr>
        <w:t xml:space="preserve">Kto nemá chuti k jedení </w:t>
      </w:r>
      <w:r>
        <w:rPr>
          <w:rStyle w:val="emendace"/>
        </w:rPr>
        <w:t xml:space="preserve">jedení </w:t>
      </w:r>
      <w:r>
        <w:rPr>
          <w:rStyle w:val="pramen"/>
        </w:rPr>
        <w:t>gedenije</w:t>
      </w:r>
    </w:p>
    <w:p w:rsidR="00C16663" w:rsidRDefault="00083972">
      <w:r>
        <w:rPr>
          <w:rStyle w:val="Text"/>
        </w:rPr>
        <w:t>Vezmi libečkového kořenie a zkrájeje v malé kusy a prvé umyje čistě a vař, v čem chceš, a zahraď hrnec, ať pára ven nejde, a to pí na čtítrobu, což najviece muožeš, a počneš jiesti.</w:t>
      </w:r>
    </w:p>
    <w:p w:rsidR="00C16663" w:rsidRDefault="00083972">
      <w:pPr>
        <w:pStyle w:val="Podnadpis"/>
      </w:pPr>
      <w:r>
        <w:rPr>
          <w:rStyle w:val="Text"/>
        </w:rPr>
        <w:t>Opět k témuž po nemoci</w:t>
      </w:r>
    </w:p>
    <w:p w:rsidR="00C16663" w:rsidRDefault="00083972">
      <w:r>
        <w:rPr>
          <w:rStyle w:val="Text"/>
        </w:rPr>
        <w:t>Vezmi vodu čistú studničnú studenú a dobře ji osol a v téj vodě máčej chléb žitný horký a jez po tři jitra, což muožeš najviece, a potom budeš dobře jiesti.</w:t>
      </w:r>
    </w:p>
    <w:p w:rsidR="00C16663" w:rsidRDefault="00083972">
      <w:pPr>
        <w:pStyle w:val="Podnadpis"/>
      </w:pPr>
      <w:r>
        <w:rPr>
          <w:rStyle w:val="Text"/>
        </w:rPr>
        <w:t>Kto nemá chuti k jiedlu</w:t>
      </w:r>
    </w:p>
    <w:p w:rsidR="00C16663" w:rsidRDefault="00083972">
      <w:r>
        <w:rPr>
          <w:rStyle w:val="Text"/>
        </w:rPr>
        <w:t>Vezmi zeměžluč, zmej ji v čisté vodě a zvař ji v octě a pí ráno, a budeš mieti chut k jedení</w:t>
      </w:r>
      <w:r>
        <w:rPr>
          <w:rStyle w:val="emendace"/>
        </w:rPr>
        <w:t xml:space="preserve">jedení </w:t>
      </w:r>
      <w:r>
        <w:rPr>
          <w:rStyle w:val="pramen"/>
        </w:rPr>
        <w:t>gedenije</w:t>
      </w:r>
      <w:r>
        <w:rPr>
          <w:rStyle w:val="Text"/>
        </w:rPr>
        <w:t>.</w:t>
      </w:r>
    </w:p>
    <w:p w:rsidR="00C16663" w:rsidRDefault="00083972">
      <w:pPr>
        <w:pStyle w:val="Podnadpis"/>
      </w:pPr>
      <w:r>
        <w:rPr>
          <w:rStyle w:val="Text"/>
        </w:rPr>
        <w:t>Opět k témuž jinak</w:t>
      </w:r>
    </w:p>
    <w:p w:rsidR="00C16663" w:rsidRDefault="00083972">
      <w:r>
        <w:rPr>
          <w:rStyle w:val="Text"/>
        </w:rPr>
        <w:t>Vezmi kozie bobky a zetři je na prach v novém hrnci, naspiž toho prachu u vodu čistú a shřej jej dobře a pí zjitra, a budeš dobře jiesti.</w:t>
      </w:r>
    </w:p>
    <w:p w:rsidR="00C16663" w:rsidRDefault="00083972">
      <w:pPr>
        <w:pStyle w:val="Podnadpis"/>
      </w:pPr>
      <w:r>
        <w:rPr>
          <w:rStyle w:val="Text"/>
        </w:rPr>
        <w:t>Opět jinak</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zetři jej dobře s teplým vínem a pí na čtítrobu, a budeš mieti chut k jedení.</w:t>
      </w:r>
    </w:p>
    <w:p w:rsidR="00C16663" w:rsidRDefault="00C16663">
      <w:pPr>
        <w:pStyle w:val="Volnyradek"/>
      </w:pPr>
    </w:p>
    <w:p w:rsidR="00C16663" w:rsidRDefault="00083972">
      <w:pPr>
        <w:pStyle w:val="Nadpis"/>
      </w:pPr>
      <w:r>
        <w:rPr>
          <w:rStyle w:val="Text"/>
        </w:rPr>
        <w:t>Počíná se lékařstvie proti všem nemocem, které bývají v hrdle i také svrchu na hrdle</w:t>
      </w:r>
    </w:p>
    <w:p w:rsidR="00C16663" w:rsidRDefault="00083972">
      <w:pPr>
        <w:pStyle w:val="Podnadpis"/>
      </w:pPr>
      <w:r>
        <w:rPr>
          <w:rStyle w:val="Text"/>
        </w:rPr>
        <w:t>Proti žábě v hrdle</w:t>
      </w:r>
    </w:p>
    <w:p w:rsidR="00C16663" w:rsidRDefault="00083972">
      <w:r>
        <w:rPr>
          <w:rStyle w:val="Text"/>
        </w:rPr>
        <w:lastRenderedPageBreak/>
        <w:t xml:space="preserve">Vezmi truskavec a vař jej v čisté vodě, přikryje hrnec, a když dobře uvře, pař se nad tiem hrncem, přikryje hlavu a usta otevra, </w:t>
      </w:r>
      <w:r>
        <w:rPr>
          <w:rStyle w:val="foliace"/>
        </w:rPr>
        <w:t xml:space="preserve">41r </w:t>
      </w:r>
      <w:r>
        <w:rPr>
          <w:rStyle w:val="Text"/>
        </w:rPr>
        <w:t>a to čiň několikrát za den, shřívaje truskavec, a tiem pařeniem rozpustí se ta nemoc a vytečeť z ní hnisu mrského a smrdutého, a ty budeš zdráv. A toť jest jisté a na mnohých skušené. Neb tiem lékarstviem pomohl jest sobě kněz Jan z Zásmuku</w:t>
      </w:r>
      <w:r>
        <w:rPr>
          <w:rStyle w:val="internipoznamka"/>
        </w:rPr>
        <w:t>Zásmuky u Kouřimi?</w:t>
      </w:r>
      <w:r>
        <w:rPr>
          <w:rStyle w:val="Text"/>
        </w:rPr>
        <w:t>. A mnoho jiným lidem pomáhal, ješto sú druzí nemohli mluviti, neb sem při tom sám byl.</w:t>
      </w:r>
    </w:p>
    <w:p w:rsidR="00C16663" w:rsidRDefault="00083972">
      <w:pPr>
        <w:pStyle w:val="Podnadpis"/>
      </w:pPr>
      <w:r>
        <w:rPr>
          <w:rStyle w:val="Text"/>
        </w:rPr>
        <w:t>Proti žábě na hrdle</w:t>
      </w:r>
    </w:p>
    <w:p w:rsidR="00C16663" w:rsidRDefault="00083972">
      <w:r>
        <w:rPr>
          <w:rStyle w:val="Text"/>
        </w:rPr>
        <w:t>Vezmi spodnie kožku bzovú</w:t>
      </w:r>
      <w:r>
        <w:rPr>
          <w:rStyle w:val="emendace"/>
        </w:rPr>
        <w:t xml:space="preserve">bzovú </w:t>
      </w:r>
      <w:r>
        <w:rPr>
          <w:rStyle w:val="pramen"/>
        </w:rPr>
        <w:t>bzowij</w:t>
      </w:r>
      <w:r>
        <w:rPr>
          <w:rStyle w:val="Text"/>
        </w:rPr>
        <w:t>, přistav k ohni u vodě a přikrý pokličkú, ať má svrchu dierku, a tú dierkú zastrč špičku, a když dobře povře, púštěj sobě dierkú páru v usta.</w:t>
      </w:r>
    </w:p>
    <w:p w:rsidR="00C16663" w:rsidRDefault="00083972">
      <w:pPr>
        <w:pStyle w:val="Podnadpis"/>
      </w:pPr>
      <w:r>
        <w:rPr>
          <w:rStyle w:val="Text"/>
        </w:rPr>
        <w:t>Proti žábě na hrdle</w:t>
      </w:r>
    </w:p>
    <w:p w:rsidR="00C16663" w:rsidRDefault="00083972">
      <w:r>
        <w:rPr>
          <w:rStyle w:val="Text"/>
        </w:rPr>
        <w:t xml:space="preserve">Púštěj krev z těch dvú žil pod jazykem, a budeš zdráv. A jestliže by se jazyk spadal, jako by jej zkrájel, vezmi pánvici a vlož do ní medu s </w:t>
      </w:r>
      <w:r>
        <w:rPr>
          <w:rStyle w:val="poznamka"/>
        </w:rPr>
        <w:t xml:space="preserve">předložka je přepisována, není jasné, zda výsledný stav měl být „s“, či „z“ </w:t>
      </w:r>
      <w:r>
        <w:rPr>
          <w:rStyle w:val="Text"/>
        </w:rPr>
        <w:t>růží a směs to spolu, vstaviž na uhlé, vařiž miešeje, až bude jako kaše. A potom schovaj do pušky a nech, ať ustydne. A budeš mieti med ruožený, vezmi ho jako léskový ořech a vlož v usta a drž v ustech, až se rozpustí, a sliny požíraj a tak čiň po několikrát, a budeš zdráv.</w:t>
      </w:r>
    </w:p>
    <w:p w:rsidR="00C16663" w:rsidRDefault="00083972">
      <w:pPr>
        <w:pStyle w:val="Podnadpis"/>
      </w:pPr>
      <w:r>
        <w:rPr>
          <w:rStyle w:val="Text"/>
        </w:rPr>
        <w:t>Proti žábě v hrdle</w:t>
      </w:r>
    </w:p>
    <w:p w:rsidR="00C16663" w:rsidRDefault="00083972">
      <w:r>
        <w:rPr>
          <w:rStyle w:val="Text"/>
        </w:rPr>
        <w:t xml:space="preserve">Vezmi brotanu tři pera z jednoho kře a </w:t>
      </w:r>
      <w:r>
        <w:rPr>
          <w:rStyle w:val="foliace"/>
        </w:rPr>
        <w:t xml:space="preserve">41v </w:t>
      </w:r>
      <w:r>
        <w:rPr>
          <w:rStyle w:val="Text"/>
        </w:rPr>
        <w:t>z druhého tři a z třetieho tři. Ale ať to kořenie nenie načínáno. Vařiž těch devět prútkuov v bielém pivě aneb u víně v hrnku malém jako v žejtlík, a to pivo anebo víno horké púštěj v usta a klekči a potom vypliň. A tak čiň často, a také to pivo teplé pí, a budeš zdráv.</w:t>
      </w:r>
    </w:p>
    <w:p w:rsidR="00C16663" w:rsidRDefault="00083972">
      <w:pPr>
        <w:pStyle w:val="Podnadpis"/>
      </w:pPr>
      <w:r>
        <w:rPr>
          <w:rStyle w:val="Text"/>
        </w:rPr>
        <w:t>Proti žábě v hrdle</w:t>
      </w:r>
    </w:p>
    <w:p w:rsidR="00C16663" w:rsidRDefault="00083972">
      <w:r>
        <w:rPr>
          <w:rStyle w:val="Text"/>
        </w:rPr>
        <w:t>Vezmi hluchú kopřivu, a druzí jí řiekají jablečník, vař u víně neb v starém pivě a daj nemocnému, a tiem jablečníkem horkým ať sobě hrdlo obvíže.</w:t>
      </w:r>
    </w:p>
    <w:p w:rsidR="00C16663" w:rsidRDefault="00083972">
      <w:pPr>
        <w:pStyle w:val="Podnadpis"/>
      </w:pPr>
      <w:r>
        <w:rPr>
          <w:rStyle w:val="Text"/>
        </w:rPr>
        <w:t>Opět k témuž</w:t>
      </w:r>
    </w:p>
    <w:p w:rsidR="00C16663" w:rsidRDefault="00083972">
      <w:r>
        <w:rPr>
          <w:rStyle w:val="Text"/>
        </w:rPr>
        <w:t>Vezmi lajno bielé psí a vař je u víně neb v medu anebo v pivě, ať pí nemocný.</w:t>
      </w:r>
    </w:p>
    <w:p w:rsidR="00C16663" w:rsidRDefault="00083972">
      <w:pPr>
        <w:pStyle w:val="Podnadpis"/>
      </w:pPr>
      <w:r>
        <w:rPr>
          <w:rStyle w:val="Text"/>
        </w:rPr>
        <w:t>Proti žábě v hrdle</w:t>
      </w:r>
    </w:p>
    <w:p w:rsidR="00C16663" w:rsidRDefault="00083972">
      <w:r>
        <w:rPr>
          <w:rStyle w:val="Text"/>
        </w:rPr>
        <w:t xml:space="preserve">Vezmi šalvěje, rúty, řimbaby, poleje, vlaský ořech nezralý, ztluc každé zvláště a vytiskni smáhu z každé byliny zvláště, ať jest jedné smáhy jako druhé. A medu opěňovaného </w:t>
      </w:r>
      <w:r>
        <w:rPr>
          <w:rStyle w:val="lemma"/>
        </w:rPr>
        <w:t xml:space="preserve">opěňovaný </w:t>
      </w:r>
      <w:r>
        <w:rPr>
          <w:rStyle w:val="hyperlemma"/>
        </w:rPr>
        <w:t xml:space="preserve">opěnovaný </w:t>
      </w:r>
      <w:r>
        <w:rPr>
          <w:rStyle w:val="Text"/>
        </w:rPr>
        <w:t>jako toho všeho, vařiž to všecko až do hustosti medu spolu. A požívaj toho ráno a večer aneb na noc jako léskový ořech, drž v ustech a požívaj sliny, dokud se nerozpustí.</w:t>
      </w:r>
    </w:p>
    <w:p w:rsidR="00C16663" w:rsidRDefault="00083972">
      <w:pPr>
        <w:pStyle w:val="Podnadpis"/>
      </w:pPr>
      <w:r>
        <w:rPr>
          <w:rStyle w:val="Text"/>
        </w:rPr>
        <w:t>Proti žábě v hrdle</w:t>
      </w:r>
    </w:p>
    <w:p w:rsidR="00C16663" w:rsidRDefault="00083972">
      <w:r>
        <w:rPr>
          <w:rStyle w:val="Text"/>
        </w:rPr>
        <w:t>Vezmi žitný květ, když žito ktve, kladiž pod jazyk, a mineť.</w:t>
      </w:r>
    </w:p>
    <w:p w:rsidR="00C16663" w:rsidRDefault="00083972">
      <w:pPr>
        <w:pStyle w:val="Podnadpis"/>
      </w:pPr>
      <w:r>
        <w:rPr>
          <w:rStyle w:val="foliace"/>
        </w:rPr>
        <w:t xml:space="preserve">42r </w:t>
      </w:r>
      <w:r>
        <w:rPr>
          <w:rStyle w:val="Text"/>
        </w:rPr>
        <w:t>Proti žábě v ustech</w:t>
      </w:r>
    </w:p>
    <w:p w:rsidR="00C16663" w:rsidRDefault="00083972">
      <w:r>
        <w:rPr>
          <w:rStyle w:val="Text"/>
        </w:rPr>
        <w:lastRenderedPageBreak/>
        <w:t xml:space="preserve">Vezmi plesnivec trávníkový </w:t>
      </w:r>
      <w:r>
        <w:rPr>
          <w:rStyle w:val="lemma"/>
        </w:rPr>
        <w:t xml:space="preserve">trávníkový </w:t>
      </w:r>
      <w:r>
        <w:rPr>
          <w:rStyle w:val="hyperlemma"/>
        </w:rPr>
        <w:t xml:space="preserve">trávníkový </w:t>
      </w:r>
      <w:r>
        <w:rPr>
          <w:rStyle w:val="Text"/>
        </w:rPr>
        <w:t>a zvař a obkládaj hrdlo teplým, což muožeš zdržeti, zkušeno jest.</w:t>
      </w:r>
    </w:p>
    <w:p w:rsidR="00C16663" w:rsidRDefault="00083972">
      <w:pPr>
        <w:pStyle w:val="Podnadpis"/>
      </w:pPr>
      <w:r>
        <w:rPr>
          <w:rStyle w:val="Text"/>
        </w:rPr>
        <w:t>Opět jinak</w:t>
      </w:r>
    </w:p>
    <w:p w:rsidR="00C16663" w:rsidRDefault="00083972">
      <w:r>
        <w:rPr>
          <w:rStyle w:val="Text"/>
        </w:rPr>
        <w:t>Vezmi dubového listu a vař v starém pivě dobře, píž to ráno teple. A potom nejez ani pí za chvíli. A též i večer, když chceš spat jíti</w:t>
      </w:r>
      <w:r>
        <w:rPr>
          <w:rStyle w:val="emendace"/>
        </w:rPr>
        <w:t xml:space="preserve">jíti </w:t>
      </w:r>
      <w:r>
        <w:rPr>
          <w:rStyle w:val="pramen"/>
        </w:rPr>
        <w:t>gijeti</w:t>
      </w:r>
      <w:r>
        <w:rPr>
          <w:rStyle w:val="Text"/>
        </w:rPr>
        <w:t xml:space="preserve">, zhojíš </w:t>
      </w:r>
      <w:r>
        <w:rPr>
          <w:rStyle w:val="emendace"/>
        </w:rPr>
        <w:t xml:space="preserve">zhojíš </w:t>
      </w:r>
      <w:r>
        <w:rPr>
          <w:rStyle w:val="pramen"/>
        </w:rPr>
        <w:t xml:space="preserve">zhogijeſs </w:t>
      </w:r>
      <w:r>
        <w:rPr>
          <w:rStyle w:val="Text"/>
        </w:rPr>
        <w:t>se, dá li pán buoh.</w:t>
      </w:r>
    </w:p>
    <w:p w:rsidR="00C16663" w:rsidRDefault="00083972">
      <w:pPr>
        <w:pStyle w:val="Podnadpis"/>
      </w:pPr>
      <w:r>
        <w:rPr>
          <w:rStyle w:val="Text"/>
        </w:rPr>
        <w:t>Kto má žábu v ustech</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vař v víně, pí na čtítrobu, a budeš zdráv.</w:t>
      </w:r>
    </w:p>
    <w:p w:rsidR="00C16663" w:rsidRDefault="00083972">
      <w:pPr>
        <w:pStyle w:val="Podnadpis"/>
      </w:pPr>
      <w:r>
        <w:rPr>
          <w:rStyle w:val="Text"/>
        </w:rPr>
        <w:t>K témuž jinak</w:t>
      </w:r>
    </w:p>
    <w:p w:rsidR="00C16663" w:rsidRDefault="00083972">
      <w:r>
        <w:rPr>
          <w:rStyle w:val="Text"/>
        </w:rPr>
        <w:t>Vezmi všedobr a suš jej a na prach ztluc a pí s starým pivem ječným po několikrát.</w:t>
      </w:r>
    </w:p>
    <w:p w:rsidR="00C16663" w:rsidRDefault="00083972">
      <w:pPr>
        <w:pStyle w:val="Podnadpis"/>
      </w:pPr>
      <w:r>
        <w:rPr>
          <w:rStyle w:val="Text"/>
        </w:rPr>
        <w:t>Kto má žábu v ustech</w:t>
      </w:r>
    </w:p>
    <w:p w:rsidR="00C16663" w:rsidRDefault="00083972">
      <w:r>
        <w:rPr>
          <w:rStyle w:val="Text"/>
        </w:rPr>
        <w:t>Vezmi přímětné kořenie, má list jako rúta domácie, žlutý kvietek, vař bylinu v dobrém pivě, potom přičiň medu, píž ráno a večer. Pakli bude otok, pař se tiem kořením, a mineť otok a tak budeš zdráv.</w:t>
      </w:r>
    </w:p>
    <w:p w:rsidR="00C16663" w:rsidRDefault="00083972">
      <w:pPr>
        <w:pStyle w:val="Podnadpis"/>
      </w:pPr>
      <w:r>
        <w:rPr>
          <w:rStyle w:val="Text"/>
        </w:rPr>
        <w:t>Kto má žábu anebo ješto jej v hrdle bolí</w:t>
      </w:r>
    </w:p>
    <w:p w:rsidR="00C16663" w:rsidRDefault="00083972">
      <w:r>
        <w:rPr>
          <w:rStyle w:val="Text"/>
        </w:rPr>
        <w:t>Vezmi trůsku rozpálenú od kováře aneb rozpal, hlínu z peci starú také rozpal a vezma hrnek a v úkropa tu truosku i hlínu</w:t>
      </w:r>
      <w:r>
        <w:rPr>
          <w:rStyle w:val="poznamka"/>
        </w:rPr>
        <w:t>zjevně chybný (zkomolený) zápis; rkp. KNM I F 11 uvádí: vezma hrnek úkropa, vlož v ten hrnek a v uokrop tu trůsku i hlínu</w:t>
      </w:r>
      <w:r>
        <w:rPr>
          <w:rStyle w:val="Text"/>
        </w:rPr>
        <w:t>. A otevra usta nad tú parú, to čiň, kolikrát bude potřebie.</w:t>
      </w:r>
    </w:p>
    <w:p w:rsidR="00C16663" w:rsidRDefault="00083972">
      <w:pPr>
        <w:pStyle w:val="Podnadpis"/>
      </w:pPr>
      <w:r>
        <w:rPr>
          <w:rStyle w:val="Text"/>
        </w:rPr>
        <w:t>Kto má žábu v hrdle</w:t>
      </w:r>
    </w:p>
    <w:p w:rsidR="00C16663" w:rsidRDefault="00083972">
      <w:r>
        <w:rPr>
          <w:rStyle w:val="Text"/>
        </w:rPr>
        <w:t xml:space="preserve">Vezmi soli a vlož v usta a nech tam, až se rozpustí, a to čiň často, a muožeš i drobet pozřieti, ažť se i rozpustí </w:t>
      </w:r>
      <w:r>
        <w:rPr>
          <w:rStyle w:val="emendace"/>
        </w:rPr>
        <w:t xml:space="preserve">rozpustí </w:t>
      </w:r>
      <w:r>
        <w:rPr>
          <w:rStyle w:val="pramen"/>
        </w:rPr>
        <w:t xml:space="preserve">rozpuſtije </w:t>
      </w:r>
      <w:r>
        <w:rPr>
          <w:rStyle w:val="Text"/>
        </w:rPr>
        <w:t>ta hlíza. A budeš zdráv.</w:t>
      </w:r>
    </w:p>
    <w:p w:rsidR="00C16663" w:rsidRDefault="00083972">
      <w:pPr>
        <w:pStyle w:val="Podnadpis"/>
      </w:pPr>
      <w:r>
        <w:rPr>
          <w:rStyle w:val="foliace"/>
        </w:rPr>
        <w:t xml:space="preserve">42v </w:t>
      </w:r>
      <w:r>
        <w:rPr>
          <w:rStyle w:val="Text"/>
        </w:rPr>
        <w:t>Proti zháze</w:t>
      </w:r>
    </w:p>
    <w:p w:rsidR="00C16663" w:rsidRDefault="00083972">
      <w:r>
        <w:rPr>
          <w:rStyle w:val="Text"/>
        </w:rPr>
        <w:t>Vezmi to kořenie, ješto slove citvar, sněz ho kúsek, a také v ustech za chvíli podrž, a mineť.</w:t>
      </w:r>
    </w:p>
    <w:p w:rsidR="00C16663" w:rsidRDefault="00083972">
      <w:pPr>
        <w:pStyle w:val="Podnadpis"/>
      </w:pPr>
      <w:r>
        <w:rPr>
          <w:rStyle w:val="Text"/>
        </w:rPr>
        <w:t>Opět k témuž</w:t>
      </w:r>
    </w:p>
    <w:p w:rsidR="00C16663" w:rsidRDefault="00083972">
      <w:r>
        <w:rPr>
          <w:rStyle w:val="Text"/>
        </w:rPr>
        <w:t>Jez ty jahodky</w:t>
      </w:r>
      <w:r>
        <w:rPr>
          <w:rStyle w:val="lemma"/>
        </w:rPr>
        <w:t xml:space="preserve">jahodka </w:t>
      </w:r>
      <w:r>
        <w:rPr>
          <w:rStyle w:val="hyperlemma"/>
        </w:rPr>
        <w:t>jahódka</w:t>
      </w:r>
      <w:r>
        <w:rPr>
          <w:rStyle w:val="Text"/>
        </w:rPr>
        <w:t>, ješto slovú řeřabiny, a mineť zháha.</w:t>
      </w:r>
    </w:p>
    <w:p w:rsidR="00C16663" w:rsidRDefault="00083972">
      <w:pPr>
        <w:pStyle w:val="Podnadpis"/>
      </w:pPr>
      <w:r>
        <w:rPr>
          <w:rStyle w:val="Text"/>
        </w:rPr>
        <w:t>Komu zháha bývá</w:t>
      </w:r>
    </w:p>
    <w:p w:rsidR="00C16663" w:rsidRDefault="00083972">
      <w:r>
        <w:rPr>
          <w:rStyle w:val="Text"/>
        </w:rPr>
        <w:t xml:space="preserve">Ten vezmi sv. Jana kořenie chléb a jez jej ráno a večer. </w:t>
      </w:r>
      <w:r>
        <w:rPr>
          <w:rStyle w:val="cizijazyk"/>
        </w:rPr>
        <w:t xml:space="preserve">Item </w:t>
      </w:r>
      <w:r>
        <w:rPr>
          <w:rStyle w:val="Text"/>
        </w:rPr>
        <w:t>u víně citvar a pí to víno.</w:t>
      </w:r>
    </w:p>
    <w:p w:rsidR="00C16663" w:rsidRDefault="00083972">
      <w:pPr>
        <w:pStyle w:val="Podnadpis"/>
      </w:pPr>
      <w:r>
        <w:rPr>
          <w:rStyle w:val="Text"/>
        </w:rPr>
        <w:t xml:space="preserve">Proti škavce </w:t>
      </w:r>
      <w:r>
        <w:rPr>
          <w:rStyle w:val="lemma"/>
        </w:rPr>
        <w:t xml:space="preserve">škavka </w:t>
      </w:r>
      <w:r>
        <w:rPr>
          <w:rStyle w:val="hyperlemma"/>
        </w:rPr>
        <w:t>ščkavka</w:t>
      </w:r>
    </w:p>
    <w:p w:rsidR="00C16663" w:rsidRDefault="00083972">
      <w:r>
        <w:rPr>
          <w:rStyle w:val="Text"/>
        </w:rPr>
        <w:t xml:space="preserve">Škavka </w:t>
      </w:r>
      <w:r>
        <w:rPr>
          <w:rStyle w:val="lemma"/>
        </w:rPr>
        <w:t xml:space="preserve">škavka </w:t>
      </w:r>
      <w:r>
        <w:rPr>
          <w:rStyle w:val="hyperlemma"/>
        </w:rPr>
        <w:t xml:space="preserve">ščkavka </w:t>
      </w:r>
      <w:r>
        <w:rPr>
          <w:rStyle w:val="Text"/>
        </w:rPr>
        <w:t xml:space="preserve">se stává aneb strhuje z práznosti žaludka aneb z přílišného pitie. Bude liť z práznosti žaludka, to povie nemocný, byl li jest dlúho bez jiedla aneb bez pitie. A pakli </w:t>
      </w:r>
      <w:r>
        <w:rPr>
          <w:rStyle w:val="Text"/>
        </w:rPr>
        <w:lastRenderedPageBreak/>
        <w:t>jest nápoj aneb traňk příjímal, ješto jest velmi jej pudil k stolici, tehdy jemu také pomuož. Uvařiž staré kuře dobře. A přičiň k tomu puol kventíka</w:t>
      </w:r>
      <w:r>
        <w:rPr>
          <w:rStyle w:val="emendace"/>
        </w:rPr>
        <w:t xml:space="preserve">kventíka </w:t>
      </w:r>
      <w:r>
        <w:rPr>
          <w:rStyle w:val="pramen"/>
        </w:rPr>
        <w:t>kwentijeka</w:t>
      </w:r>
      <w:r>
        <w:rPr>
          <w:rStyle w:val="Text"/>
        </w:rPr>
        <w:t xml:space="preserve">, totiž puol čtvrtce, skořice, a </w:t>
      </w:r>
      <w:r>
        <w:rPr>
          <w:rStyle w:val="cizijazyk"/>
        </w:rPr>
        <w:t xml:space="preserve">mastice, </w:t>
      </w:r>
      <w:r>
        <w:rPr>
          <w:rStyle w:val="Text"/>
        </w:rPr>
        <w:t>v apatéce nalezneš, tolikéž. A daj jemu pak té jíchy píti, co najviece muože. A to najteplejie, a také toho kuřete dávati často jiesti jemu. Také má liť horkost</w:t>
      </w:r>
      <w:r>
        <w:rPr>
          <w:rStyle w:val="poznamka"/>
        </w:rPr>
        <w:t>zjevně chybný zápis, má být: horkost</w:t>
      </w:r>
      <w:r>
        <w:rPr>
          <w:rStyle w:val="Text"/>
        </w:rPr>
        <w:t xml:space="preserve">, daj jemu cukru ruoženého anebo fioly anebo </w:t>
      </w:r>
      <w:r>
        <w:rPr>
          <w:rStyle w:val="cizijazyk"/>
        </w:rPr>
        <w:t xml:space="preserve">diadragrant. </w:t>
      </w:r>
      <w:r>
        <w:rPr>
          <w:rStyle w:val="Text"/>
        </w:rPr>
        <w:t xml:space="preserve">Pakli by měl </w:t>
      </w:r>
      <w:r>
        <w:rPr>
          <w:rStyle w:val="poznamka"/>
        </w:rPr>
        <w:t xml:space="preserve">zjevně chybný zápis, má být: neměl </w:t>
      </w:r>
      <w:r>
        <w:rPr>
          <w:rStyle w:val="Text"/>
        </w:rPr>
        <w:t xml:space="preserve">hořkosti, tehdy jemu daj </w:t>
      </w:r>
      <w:r>
        <w:rPr>
          <w:rStyle w:val="cizijazyk"/>
        </w:rPr>
        <w:t xml:space="preserve">dyamargariton </w:t>
      </w:r>
      <w:r>
        <w:rPr>
          <w:rStyle w:val="Text"/>
        </w:rPr>
        <w:t xml:space="preserve">nebo </w:t>
      </w:r>
      <w:r>
        <w:rPr>
          <w:rStyle w:val="cizijazyk"/>
        </w:rPr>
        <w:t xml:space="preserve">dyaciton </w:t>
      </w:r>
      <w:r>
        <w:rPr>
          <w:rStyle w:val="Text"/>
        </w:rPr>
        <w:t xml:space="preserve">nebo zázvoru dělaného. Pakli se strhne z přílišné plnosti, to jest z jedenie anebo z pitie a z plnosti žaludka, tehdy jemu učiň tracenie a kaž jemu, aby byl skrovný </w:t>
      </w:r>
      <w:r>
        <w:rPr>
          <w:rStyle w:val="foliace"/>
        </w:rPr>
        <w:t xml:space="preserve">43r </w:t>
      </w:r>
      <w:r>
        <w:rPr>
          <w:rStyle w:val="Text"/>
        </w:rPr>
        <w:t xml:space="preserve">v jedení </w:t>
      </w:r>
      <w:r>
        <w:rPr>
          <w:rStyle w:val="emendace"/>
        </w:rPr>
        <w:t xml:space="preserve">jedení </w:t>
      </w:r>
      <w:r>
        <w:rPr>
          <w:rStyle w:val="pramen"/>
        </w:rPr>
        <w:t xml:space="preserve">gedenije </w:t>
      </w:r>
      <w:r>
        <w:rPr>
          <w:rStyle w:val="Text"/>
        </w:rPr>
        <w:t xml:space="preserve">a v pití </w:t>
      </w:r>
      <w:r>
        <w:rPr>
          <w:rStyle w:val="emendace"/>
        </w:rPr>
        <w:t xml:space="preserve">pití </w:t>
      </w:r>
      <w:r>
        <w:rPr>
          <w:rStyle w:val="pramen"/>
        </w:rPr>
        <w:t xml:space="preserve">pitije </w:t>
      </w:r>
      <w:r>
        <w:rPr>
          <w:rStyle w:val="Text"/>
        </w:rPr>
        <w:t xml:space="preserve">a daj jemu vždycky citvar jiesti, také i v pitie, a tak pravie, že z přílišné plnosti jest žalostná a z přílišné práznosti jest smrtedlná, a naviece na starých lidech. Také znamenaj, že všecky škavky </w:t>
      </w:r>
      <w:r>
        <w:rPr>
          <w:rStyle w:val="lemma"/>
        </w:rPr>
        <w:t xml:space="preserve">škavka </w:t>
      </w:r>
      <w:r>
        <w:rPr>
          <w:rStyle w:val="hyperlemma"/>
        </w:rPr>
        <w:t xml:space="preserve">ščkavka </w:t>
      </w:r>
      <w:r>
        <w:rPr>
          <w:rStyle w:val="Text"/>
        </w:rPr>
        <w:t>rády přestávají z velikého užasnutie nebo leknutie, protož mají jim zlé noviny praviti, aby se užasli.</w:t>
      </w:r>
    </w:p>
    <w:p w:rsidR="00C16663" w:rsidRDefault="00083972">
      <w:pPr>
        <w:pStyle w:val="Podnadpis"/>
      </w:pPr>
      <w:r>
        <w:rPr>
          <w:rStyle w:val="Text"/>
        </w:rPr>
        <w:t xml:space="preserve">Opět jinak proti škavce </w:t>
      </w:r>
      <w:r>
        <w:rPr>
          <w:rStyle w:val="lemma"/>
        </w:rPr>
        <w:t xml:space="preserve">škavka </w:t>
      </w:r>
      <w:r>
        <w:rPr>
          <w:rStyle w:val="hyperlemma"/>
        </w:rPr>
        <w:t>ščkavka</w:t>
      </w:r>
    </w:p>
    <w:p w:rsidR="00C16663" w:rsidRDefault="00083972">
      <w:r>
        <w:rPr>
          <w:rStyle w:val="Text"/>
        </w:rPr>
        <w:t>Vezmi smáhy pelyňkové, to najdeš v apatéce, galganu, každého rovnú měrú, a vařiti až do hustosti, aby mohl býti flastr, a polož teple na usta žaludková.</w:t>
      </w:r>
    </w:p>
    <w:p w:rsidR="00C16663" w:rsidRDefault="00083972">
      <w:pPr>
        <w:pStyle w:val="Podnadpis"/>
      </w:pPr>
      <w:r>
        <w:rPr>
          <w:rStyle w:val="Text"/>
        </w:rPr>
        <w:t>Opět jinak</w:t>
      </w:r>
    </w:p>
    <w:p w:rsidR="00C16663" w:rsidRDefault="00083972">
      <w:r>
        <w:rPr>
          <w:rStyle w:val="Text"/>
        </w:rPr>
        <w:t xml:space="preserve">Vezmi prach </w:t>
      </w:r>
      <w:r>
        <w:rPr>
          <w:rStyle w:val="cizijazyk"/>
        </w:rPr>
        <w:t xml:space="preserve">aloes, spice, </w:t>
      </w:r>
      <w:r>
        <w:rPr>
          <w:rStyle w:val="Text"/>
        </w:rPr>
        <w:t>zkořice</w:t>
      </w:r>
      <w:r>
        <w:rPr>
          <w:rStyle w:val="lemma"/>
        </w:rPr>
        <w:t xml:space="preserve">zkořice </w:t>
      </w:r>
      <w:r>
        <w:rPr>
          <w:rStyle w:val="hyperlemma"/>
        </w:rPr>
        <w:t>skořicě</w:t>
      </w:r>
      <w:r>
        <w:rPr>
          <w:rStyle w:val="Text"/>
        </w:rPr>
        <w:t>, smáhu opichovú, pelyňkovú a vař to spolu, a když dobře uvře, přičiň strdi a z toho učiň flastr. A přilož na žaludek, jako prvé svrchu stojí.</w:t>
      </w:r>
    </w:p>
    <w:p w:rsidR="00C16663" w:rsidRDefault="00083972">
      <w:pPr>
        <w:pStyle w:val="Podnadpis"/>
      </w:pPr>
      <w:r>
        <w:rPr>
          <w:rStyle w:val="Text"/>
        </w:rPr>
        <w:t>Kto má žlázy na hrdle</w:t>
      </w:r>
    </w:p>
    <w:p w:rsidR="00C16663" w:rsidRDefault="00083972">
      <w:r>
        <w:rPr>
          <w:rStyle w:val="Text"/>
        </w:rPr>
        <w:t>Vezmi sádlo staré dobře slané a ztluc s smáhú bolehlavovú a pelyňkovú a učiň flastr a nalož na hrdlo horkého. A to čiň za osm dní. A potom vezmi olej lněný, rozdělaje v něm bielé kadidlo a tiem pomazuj, ať bude flastr, a pominúť žlázy.</w:t>
      </w:r>
    </w:p>
    <w:p w:rsidR="00C16663" w:rsidRDefault="00083972">
      <w:pPr>
        <w:pStyle w:val="Podnadpis"/>
      </w:pPr>
      <w:r>
        <w:rPr>
          <w:rStyle w:val="Text"/>
        </w:rPr>
        <w:t>Proti návné kosti v hrdle</w:t>
      </w:r>
    </w:p>
    <w:p w:rsidR="00C16663" w:rsidRDefault="00083972">
      <w:r>
        <w:rPr>
          <w:rStyle w:val="Text"/>
        </w:rPr>
        <w:t xml:space="preserve">Jestliže by komu dvě </w:t>
      </w:r>
      <w:r>
        <w:rPr>
          <w:rStyle w:val="poznamka"/>
        </w:rPr>
        <w:t xml:space="preserve">zjevně chybný (zkomolený) zápis, má být: divie </w:t>
      </w:r>
      <w:r>
        <w:rPr>
          <w:rStyle w:val="Text"/>
        </w:rPr>
        <w:t xml:space="preserve">kosti návné rostly v hrdle, jediné minúce zuby, aby vzal medu na prst </w:t>
      </w:r>
      <w:r>
        <w:rPr>
          <w:rStyle w:val="foliace"/>
        </w:rPr>
        <w:t xml:space="preserve">43v </w:t>
      </w:r>
      <w:r>
        <w:rPr>
          <w:rStyle w:val="Text"/>
        </w:rPr>
        <w:t xml:space="preserve">a dávil tiem prstem ty kosti, omoče v med dobře, čím </w:t>
      </w:r>
      <w:r>
        <w:rPr>
          <w:rStyle w:val="emendace"/>
        </w:rPr>
        <w:t xml:space="preserve">čím </w:t>
      </w:r>
      <w:r>
        <w:rPr>
          <w:rStyle w:val="pramen"/>
        </w:rPr>
        <w:t xml:space="preserve">czijem </w:t>
      </w:r>
      <w:r>
        <w:rPr>
          <w:rStyle w:val="Text"/>
        </w:rPr>
        <w:t xml:space="preserve">viece, tiem lépe. A potom dávení </w:t>
      </w:r>
      <w:r>
        <w:rPr>
          <w:rStyle w:val="emendace"/>
        </w:rPr>
        <w:t xml:space="preserve">dávení </w:t>
      </w:r>
      <w:r>
        <w:rPr>
          <w:rStyle w:val="pramen"/>
        </w:rPr>
        <w:t xml:space="preserve">dawenije </w:t>
      </w:r>
      <w:r>
        <w:rPr>
          <w:rStyle w:val="Text"/>
        </w:rPr>
        <w:t>pomaž pod bradú také medem. Neb když by se ty kosti srostly a sešly, tehdy by musil umřieti.</w:t>
      </w:r>
    </w:p>
    <w:p w:rsidR="00C16663" w:rsidRDefault="00083972">
      <w:pPr>
        <w:pStyle w:val="Podnadpis"/>
      </w:pPr>
      <w:r>
        <w:rPr>
          <w:rStyle w:val="Text"/>
        </w:rPr>
        <w:t>K témuž opět jinak</w:t>
      </w:r>
    </w:p>
    <w:p w:rsidR="00C16663" w:rsidRDefault="00083972">
      <w:r>
        <w:rPr>
          <w:rStyle w:val="Text"/>
        </w:rPr>
        <w:t xml:space="preserve">Vezmi prútek březový a udělaj z něho houžku </w:t>
      </w:r>
      <w:r>
        <w:rPr>
          <w:rStyle w:val="lemma"/>
        </w:rPr>
        <w:t xml:space="preserve">houžka </w:t>
      </w:r>
      <w:r>
        <w:rPr>
          <w:rStyle w:val="hyperlemma"/>
        </w:rPr>
        <w:t xml:space="preserve">húžka </w:t>
      </w:r>
      <w:r>
        <w:rPr>
          <w:rStyle w:val="Text"/>
        </w:rPr>
        <w:t xml:space="preserve">ztočenú a slož na tu kost návnú, potom vezmi húbu, jako z nie trúd pálí anebo křeší, na ni vlož do prostředku toho kotúče anebo v ten kotúč, zapále tu húbu, ať se nad tú vlhkostí </w:t>
      </w:r>
      <w:r>
        <w:rPr>
          <w:rStyle w:val="emendace"/>
        </w:rPr>
        <w:t xml:space="preserve">vlhkostí </w:t>
      </w:r>
      <w:r>
        <w:rPr>
          <w:rStyle w:val="pramen"/>
        </w:rPr>
        <w:t>wlhkoſtije</w:t>
      </w:r>
      <w:r>
        <w:rPr>
          <w:rStyle w:val="poznamka"/>
        </w:rPr>
        <w:t xml:space="preserve">zjevně chybný (zkomolený) zápis, rkp. KNM I F 11 uvádí: nad tú kostí </w:t>
      </w:r>
      <w:r>
        <w:rPr>
          <w:rStyle w:val="Text"/>
        </w:rPr>
        <w:t>pálí. A to tak dlúho, až i shořie. A když se to tak vypálí, natrhaj kočičí srsti na břiše</w:t>
      </w:r>
      <w:r>
        <w:rPr>
          <w:rStyle w:val="emendace"/>
        </w:rPr>
        <w:t xml:space="preserve">břiše </w:t>
      </w:r>
      <w:r>
        <w:rPr>
          <w:rStyle w:val="pramen"/>
        </w:rPr>
        <w:t>brzijeſſe</w:t>
      </w:r>
      <w:r>
        <w:rPr>
          <w:rStyle w:val="Text"/>
        </w:rPr>
        <w:t>, kladiž na to miesto vypálené, a budeť schnúti a celeti, buď pak i na tváři, a to čiň často, to jest jisté a zkušené.</w:t>
      </w:r>
    </w:p>
    <w:p w:rsidR="00C16663" w:rsidRDefault="00083972">
      <w:pPr>
        <w:pStyle w:val="Podnadpis"/>
      </w:pPr>
      <w:r>
        <w:rPr>
          <w:rStyle w:val="Text"/>
        </w:rPr>
        <w:lastRenderedPageBreak/>
        <w:t>Kto má strupy na hrdle nebo líci</w:t>
      </w:r>
    </w:p>
    <w:p w:rsidR="00C16663" w:rsidRDefault="00083972">
      <w:r>
        <w:rPr>
          <w:rStyle w:val="Text"/>
        </w:rPr>
        <w:t xml:space="preserve">Vezmi ženého vína dobrého, ješto jest najméně třikrát vypálené skrze hada, vlož v to víno kořenie liliového od bielého lilium. A nech tam ležeti za několiko dní tak, jest li žejtlík vína toho páleného, ať bude vloženo do něho jako puol hrsti toho kořenie liliového. A když několiko dní lehne ten kořen v tom víně, slí to víno doluov v jinú, čistú sklenici, a toť víno bude čisté, zlaté barvy, jako by do ní nakladl šafránu. A to, což na dně zuostane kořenie liliového vymočeného, </w:t>
      </w:r>
      <w:r>
        <w:rPr>
          <w:rStyle w:val="foliace"/>
        </w:rPr>
        <w:t xml:space="preserve">44r </w:t>
      </w:r>
      <w:r>
        <w:rPr>
          <w:rStyle w:val="Text"/>
        </w:rPr>
        <w:t>ten zavrž, neb již žádné moci nemá. A když to víno již sleješ v jinú sklenici, vlož do toho vína přehršle květu borákového neb semene. A lépeť jest květu, a tam jeho nech tak státi za několiko dní. A když bude potřebie komu sehnati ty strupy, mej jej často tiem, a mineť vše.</w:t>
      </w:r>
    </w:p>
    <w:p w:rsidR="00C16663" w:rsidRDefault="00083972">
      <w:pPr>
        <w:pStyle w:val="Podnadpis"/>
      </w:pPr>
      <w:r>
        <w:rPr>
          <w:rStyle w:val="Text"/>
        </w:rPr>
        <w:t>Komu hrdlo oteče</w:t>
      </w:r>
      <w:r>
        <w:rPr>
          <w:rStyle w:val="internipoznamka"/>
        </w:rPr>
        <w:t>odtud až do konce fol. 44v chybí v rkp. KNM I F 11 text (jeden list?)</w:t>
      </w:r>
    </w:p>
    <w:p w:rsidR="00C16663" w:rsidRDefault="00083972">
      <w:r>
        <w:rPr>
          <w:rStyle w:val="Text"/>
        </w:rPr>
        <w:t>Vezmi horké víno nebo horkú vodu, píž to a pař sobě hrdlo.</w:t>
      </w:r>
    </w:p>
    <w:p w:rsidR="00C16663" w:rsidRDefault="00083972">
      <w:pPr>
        <w:pStyle w:val="Podnadpis"/>
      </w:pPr>
      <w:r>
        <w:rPr>
          <w:rStyle w:val="Text"/>
        </w:rPr>
        <w:t>Kto má nežit v hrdle, že mluviti nemuož</w:t>
      </w:r>
    </w:p>
    <w:p w:rsidR="00C16663" w:rsidRDefault="00083972">
      <w:r>
        <w:rPr>
          <w:rStyle w:val="Text"/>
        </w:rPr>
        <w:t>Vezmi pelyněk a rútu a bielé psí lajno a vař to v silném octě a vlož to vše v pytlík a vlož to na tiemě, by tři neděle nemluvil, bude mluviti.</w:t>
      </w:r>
    </w:p>
    <w:p w:rsidR="00C16663" w:rsidRDefault="00083972">
      <w:pPr>
        <w:pStyle w:val="Podnadpis"/>
      </w:pPr>
      <w:r>
        <w:rPr>
          <w:rStyle w:val="Text"/>
        </w:rPr>
        <w:t>Komu hrdlo zmlklo</w:t>
      </w:r>
    </w:p>
    <w:p w:rsidR="00C16663" w:rsidRDefault="00083972">
      <w:r>
        <w:rPr>
          <w:rStyle w:val="Text"/>
        </w:rPr>
        <w:t xml:space="preserve">Vezmi kopr a skořici a přičiň medu a z toho učiň bulky a jeziž to na čtítrobu. A chceš li, přičiň k tomu kmínu </w:t>
      </w:r>
      <w:r>
        <w:rPr>
          <w:rStyle w:val="emendace"/>
        </w:rPr>
        <w:t xml:space="preserve">kmínu </w:t>
      </w:r>
      <w:r>
        <w:rPr>
          <w:rStyle w:val="pramen"/>
        </w:rPr>
        <w:t xml:space="preserve">kmijenu </w:t>
      </w:r>
      <w:r>
        <w:rPr>
          <w:rStyle w:val="Text"/>
        </w:rPr>
        <w:t>a peltramového semene a požívaj ráno.</w:t>
      </w:r>
    </w:p>
    <w:p w:rsidR="00C16663" w:rsidRDefault="00083972">
      <w:pPr>
        <w:pStyle w:val="Podnadpis"/>
      </w:pPr>
      <w:r>
        <w:rPr>
          <w:rStyle w:val="Text"/>
        </w:rPr>
        <w:t>Chceš li dobrý hlas mieti</w:t>
      </w:r>
    </w:p>
    <w:p w:rsidR="00C16663" w:rsidRDefault="00083972">
      <w:r>
        <w:rPr>
          <w:rStyle w:val="Text"/>
        </w:rPr>
        <w:t xml:space="preserve">Zetři semenec a směs to mléko se strdí a s múkú bielú a učiň pokrútky a ty jez na čtítrobu. A přičiň k tomu kmínu </w:t>
      </w:r>
      <w:r>
        <w:rPr>
          <w:rStyle w:val="emendace"/>
        </w:rPr>
        <w:t xml:space="preserve">kmínu </w:t>
      </w:r>
      <w:r>
        <w:rPr>
          <w:rStyle w:val="pramen"/>
        </w:rPr>
        <w:t xml:space="preserve">kmijenu </w:t>
      </w:r>
      <w:r>
        <w:rPr>
          <w:rStyle w:val="Text"/>
        </w:rPr>
        <w:t>a peltramu. A nebude liť od toho dobrý hlas, ale drž třený pepř v hrdle. A z toho požíraj sliny a maž hrdlo dřeveným olejem a uslyšieš div hlasu.</w:t>
      </w:r>
    </w:p>
    <w:p w:rsidR="00C16663" w:rsidRDefault="00083972">
      <w:pPr>
        <w:pStyle w:val="Podnadpis"/>
      </w:pPr>
      <w:r>
        <w:rPr>
          <w:rStyle w:val="Text"/>
        </w:rPr>
        <w:t>Kto nemuož zpievati</w:t>
      </w:r>
    </w:p>
    <w:p w:rsidR="00C16663" w:rsidRDefault="00083972">
      <w:r>
        <w:rPr>
          <w:rStyle w:val="Text"/>
        </w:rPr>
        <w:t>Vezmi smáhu z zelé a vař ji s medem a příjímaj ráno a večer, a hned budeš dobře zpievati.</w:t>
      </w:r>
    </w:p>
    <w:p w:rsidR="00C16663" w:rsidRDefault="00083972">
      <w:pPr>
        <w:pStyle w:val="Podnadpis"/>
      </w:pPr>
      <w:r>
        <w:rPr>
          <w:rStyle w:val="foliace"/>
        </w:rPr>
        <w:t xml:space="preserve">44v </w:t>
      </w:r>
      <w:r>
        <w:rPr>
          <w:rStyle w:val="Text"/>
        </w:rPr>
        <w:t>K dobrému hlasu</w:t>
      </w:r>
    </w:p>
    <w:p w:rsidR="00C16663" w:rsidRDefault="00083972">
      <w:r>
        <w:rPr>
          <w:rStyle w:val="Text"/>
        </w:rPr>
        <w:t>Vezmi pepře třeného a tolikéž horčice a směs spolu, přilože čistého medu. A z toho nadělaj koláčků a požívaj jich ráno a večer, když chceš spat jíti.</w:t>
      </w:r>
    </w:p>
    <w:p w:rsidR="00C16663" w:rsidRDefault="00083972">
      <w:pPr>
        <w:pStyle w:val="Podnadpis"/>
      </w:pPr>
      <w:r>
        <w:rPr>
          <w:rStyle w:val="Text"/>
        </w:rPr>
        <w:t>Opět k témuž</w:t>
      </w:r>
    </w:p>
    <w:p w:rsidR="00C16663" w:rsidRDefault="00083972">
      <w:r>
        <w:rPr>
          <w:rStyle w:val="Text"/>
        </w:rPr>
        <w:t xml:space="preserve">Vezmi lékořice, skořice, pepř, peltram, ysop, krámní </w:t>
      </w:r>
      <w:r>
        <w:rPr>
          <w:rStyle w:val="emendace"/>
        </w:rPr>
        <w:t xml:space="preserve">krámní </w:t>
      </w:r>
      <w:r>
        <w:rPr>
          <w:rStyle w:val="pramen"/>
        </w:rPr>
        <w:t xml:space="preserve">krámnije </w:t>
      </w:r>
      <w:r>
        <w:rPr>
          <w:rStyle w:val="Text"/>
        </w:rPr>
        <w:t>kmín</w:t>
      </w:r>
      <w:r>
        <w:rPr>
          <w:rStyle w:val="emendace"/>
        </w:rPr>
        <w:t xml:space="preserve">kmín </w:t>
      </w:r>
      <w:r>
        <w:rPr>
          <w:rStyle w:val="pramen"/>
        </w:rPr>
        <w:t>kmijen</w:t>
      </w:r>
      <w:r>
        <w:rPr>
          <w:rStyle w:val="Text"/>
        </w:rPr>
        <w:t>, semeno opichové, koprové a zdělaj to všecko na prach. A ten prach rozdělaj medem a požívaj ráno a večer, a budeš mieti hlas dobrý, zvučný.</w:t>
      </w:r>
    </w:p>
    <w:p w:rsidR="00C16663" w:rsidRDefault="00083972">
      <w:pPr>
        <w:pStyle w:val="Podnadpis"/>
      </w:pPr>
      <w:r>
        <w:rPr>
          <w:rStyle w:val="Text"/>
        </w:rPr>
        <w:t>Opět k témuž</w:t>
      </w:r>
    </w:p>
    <w:p w:rsidR="00C16663" w:rsidRDefault="00083972">
      <w:r>
        <w:rPr>
          <w:rStyle w:val="Text"/>
        </w:rPr>
        <w:lastRenderedPageBreak/>
        <w:t>Pí smáhu z těchto bylin horce: koprovú, pelyňkovú a ysopovú, a budeš čistě zpievati.</w:t>
      </w:r>
    </w:p>
    <w:p w:rsidR="00C16663" w:rsidRDefault="00083972">
      <w:pPr>
        <w:pStyle w:val="Podnadpis"/>
      </w:pPr>
      <w:r>
        <w:rPr>
          <w:rStyle w:val="Text"/>
        </w:rPr>
        <w:t>Komu hrdlo zmlkne</w:t>
      </w:r>
    </w:p>
    <w:p w:rsidR="00C16663" w:rsidRDefault="00083972">
      <w:r>
        <w:rPr>
          <w:rStyle w:val="Text"/>
        </w:rPr>
        <w:t>Vezmi víno a směš s čistú vodú a vař to spolu a pí teple, zahání zamlklivost. Anebo udělaj jíšel a mátú a s šalvějí a s řeckým senem, s medem to vař a potom drž horce v ustech za hodinu, než pozřeš. A potom pí a požíraj, a budeš zpievati.</w:t>
      </w:r>
    </w:p>
    <w:p w:rsidR="00C16663" w:rsidRDefault="00083972">
      <w:pPr>
        <w:pStyle w:val="Podnadpis"/>
      </w:pPr>
      <w:r>
        <w:rPr>
          <w:rStyle w:val="Text"/>
        </w:rPr>
        <w:t xml:space="preserve">K opravení </w:t>
      </w:r>
      <w:r>
        <w:rPr>
          <w:rStyle w:val="emendace"/>
        </w:rPr>
        <w:t xml:space="preserve">opravení </w:t>
      </w:r>
      <w:r>
        <w:rPr>
          <w:rStyle w:val="pramen"/>
        </w:rPr>
        <w:t xml:space="preserve">oprawenije </w:t>
      </w:r>
      <w:r>
        <w:rPr>
          <w:rStyle w:val="Text"/>
        </w:rPr>
        <w:t>hlasu</w:t>
      </w:r>
    </w:p>
    <w:p w:rsidR="00C16663" w:rsidRDefault="00083972">
      <w:r>
        <w:rPr>
          <w:rStyle w:val="Text"/>
        </w:rPr>
        <w:t>Vezmi pepř třený a drž vnitř v hrdle, velmi hlas opravuje.</w:t>
      </w:r>
    </w:p>
    <w:p w:rsidR="00C16663" w:rsidRDefault="00083972">
      <w:pPr>
        <w:pStyle w:val="Podnadpis"/>
      </w:pPr>
      <w:r>
        <w:rPr>
          <w:rStyle w:val="Text"/>
        </w:rPr>
        <w:t>K prostranému hlasu</w:t>
      </w:r>
    </w:p>
    <w:p w:rsidR="00C16663" w:rsidRDefault="00083972">
      <w:r>
        <w:rPr>
          <w:rStyle w:val="Text"/>
        </w:rPr>
        <w:t xml:space="preserve">Vezmi </w:t>
      </w:r>
      <w:r>
        <w:rPr>
          <w:rStyle w:val="cizijazyk"/>
        </w:rPr>
        <w:t xml:space="preserve">dyaganthu, </w:t>
      </w:r>
      <w:r>
        <w:rPr>
          <w:rStyle w:val="Text"/>
        </w:rPr>
        <w:t>a ten najdeš v apatéce, a ten drž pod jazykem s smáhú mátovú a s vínem vařeným pí teple, a budeš mieti.</w:t>
      </w:r>
    </w:p>
    <w:p w:rsidR="00C16663" w:rsidRDefault="00083972">
      <w:pPr>
        <w:pStyle w:val="Podnadpis"/>
      </w:pPr>
      <w:r>
        <w:rPr>
          <w:rStyle w:val="Text"/>
        </w:rPr>
        <w:t>Komu zmlkne hrdlo</w:t>
      </w:r>
    </w:p>
    <w:p w:rsidR="00C16663" w:rsidRDefault="00083972">
      <w:r>
        <w:rPr>
          <w:rStyle w:val="Text"/>
        </w:rPr>
        <w:t>Vezmi siemě koprové a to vař s vínem a teple pí ráno a na noc.</w:t>
      </w:r>
    </w:p>
    <w:p w:rsidR="00C16663" w:rsidRDefault="00083972">
      <w:pPr>
        <w:pStyle w:val="Podnadpis"/>
      </w:pPr>
      <w:r>
        <w:rPr>
          <w:rStyle w:val="foliace"/>
        </w:rPr>
        <w:t xml:space="preserve">45r </w:t>
      </w:r>
      <w:r>
        <w:rPr>
          <w:rStyle w:val="Text"/>
        </w:rPr>
        <w:t>K dobrému hlasu</w:t>
      </w:r>
    </w:p>
    <w:p w:rsidR="00C16663" w:rsidRDefault="00083972">
      <w:r>
        <w:rPr>
          <w:rStyle w:val="Text"/>
        </w:rPr>
        <w:t>Vezmi horčici a ztluc v moždíři, směs s medem a přičiň skořice a peltramu a galganu a nadělaj koláčkuov neb pokrútek malých, a těch požívaj ráno a večer. Ale prvé vždy podrž v ustech za chvíli</w:t>
      </w:r>
      <w:r>
        <w:rPr>
          <w:rStyle w:val="emendace"/>
        </w:rPr>
        <w:t xml:space="preserve">chvíli </w:t>
      </w:r>
      <w:r>
        <w:rPr>
          <w:rStyle w:val="pramen"/>
        </w:rPr>
        <w:t>chwijeli</w:t>
      </w:r>
      <w:r>
        <w:rPr>
          <w:rStyle w:val="Text"/>
        </w:rPr>
        <w:t>, než pozřeš</w:t>
      </w:r>
      <w:r>
        <w:rPr>
          <w:rStyle w:val="emendace"/>
        </w:rPr>
        <w:t xml:space="preserve">pozřeš </w:t>
      </w:r>
      <w:r>
        <w:rPr>
          <w:rStyle w:val="pramen"/>
        </w:rPr>
        <w:t>pożrzeſs</w:t>
      </w:r>
      <w:r>
        <w:rPr>
          <w:rStyle w:val="Text"/>
        </w:rPr>
        <w:t>. A sliny z těch pokrútek požíraj. A potom vše pozři</w:t>
      </w:r>
      <w:r>
        <w:rPr>
          <w:rStyle w:val="emendace"/>
        </w:rPr>
        <w:t xml:space="preserve">pozři </w:t>
      </w:r>
      <w:r>
        <w:rPr>
          <w:rStyle w:val="pramen"/>
        </w:rPr>
        <w:t>pożrzy</w:t>
      </w:r>
      <w:r>
        <w:rPr>
          <w:rStyle w:val="Text"/>
        </w:rPr>
        <w:t>, a budeš mieti hlas.</w:t>
      </w:r>
    </w:p>
    <w:p w:rsidR="00C16663" w:rsidRDefault="00C16663">
      <w:pPr>
        <w:pStyle w:val="Volnyradek"/>
      </w:pPr>
    </w:p>
    <w:p w:rsidR="00C16663" w:rsidRDefault="00083972">
      <w:pPr>
        <w:pStyle w:val="Nadpis"/>
      </w:pPr>
      <w:r>
        <w:rPr>
          <w:rStyle w:val="Text"/>
        </w:rPr>
        <w:t xml:space="preserve">Počíná se lékařstvie proti nemocem a těžkosti </w:t>
      </w:r>
      <w:r>
        <w:rPr>
          <w:rStyle w:val="emendace"/>
        </w:rPr>
        <w:t xml:space="preserve">těžkosti </w:t>
      </w:r>
      <w:r>
        <w:rPr>
          <w:rStyle w:val="pramen"/>
        </w:rPr>
        <w:t xml:space="preserve">tiezkoſtij </w:t>
      </w:r>
      <w:r>
        <w:rPr>
          <w:rStyle w:val="Text"/>
        </w:rPr>
        <w:t>prsí, najprvé proti kašli a dušnosti v prsech</w:t>
      </w:r>
    </w:p>
    <w:p w:rsidR="00C16663" w:rsidRDefault="00083972">
      <w:pPr>
        <w:pStyle w:val="Podnadpis"/>
      </w:pPr>
      <w:r>
        <w:rPr>
          <w:rStyle w:val="Text"/>
        </w:rPr>
        <w:t>Proti kašli</w:t>
      </w:r>
    </w:p>
    <w:p w:rsidR="00C16663" w:rsidRDefault="00083972">
      <w:r>
        <w:rPr>
          <w:rStyle w:val="Text"/>
        </w:rPr>
        <w:t xml:space="preserve">Vezmi ysop, šalvěje a vař v medové břečce, a když již dobrú chvíli povře, tehdy vlož v tu břečku několiko fiol </w:t>
      </w:r>
      <w:r>
        <w:rPr>
          <w:rStyle w:val="poznamka"/>
        </w:rPr>
        <w:t xml:space="preserve">zjevně chybný zápis, rkp. KNM I F 11 uvádí: fíků </w:t>
      </w:r>
      <w:r>
        <w:rPr>
          <w:rStyle w:val="Text"/>
        </w:rPr>
        <w:t>a nechaj, ať opět uvře, až padne. Pak odejma od ohně, procediž skrze čistú šatku, píž to ráno a večer, chceš li přičiň k tomu medu a požívaj.</w:t>
      </w:r>
    </w:p>
    <w:p w:rsidR="00C16663" w:rsidRDefault="00083972">
      <w:pPr>
        <w:pStyle w:val="Podnadpis"/>
      </w:pPr>
      <w:r>
        <w:rPr>
          <w:rStyle w:val="cizijazyk"/>
        </w:rPr>
        <w:t xml:space="preserve">Item </w:t>
      </w:r>
      <w:r>
        <w:rPr>
          <w:rStyle w:val="Text"/>
        </w:rPr>
        <w:t>k témuž</w:t>
      </w:r>
    </w:p>
    <w:p w:rsidR="00C16663" w:rsidRDefault="00083972">
      <w:r>
        <w:rPr>
          <w:rStyle w:val="Text"/>
        </w:rPr>
        <w:t>Vezmi šalvěji a nadělaj z ní vody a pí ráno a večer.</w:t>
      </w:r>
    </w:p>
    <w:p w:rsidR="00C16663" w:rsidRDefault="00083972">
      <w:pPr>
        <w:pStyle w:val="Podnadpis"/>
      </w:pPr>
      <w:r>
        <w:rPr>
          <w:rStyle w:val="Text"/>
        </w:rPr>
        <w:t>Proti dušnosti a kašli</w:t>
      </w:r>
    </w:p>
    <w:p w:rsidR="00C16663" w:rsidRDefault="00083972">
      <w:r>
        <w:rPr>
          <w:rStyle w:val="Text"/>
        </w:rPr>
        <w:t xml:space="preserve">Vezmi ysop a šalvěji a s krámním kmínem </w:t>
      </w:r>
      <w:r>
        <w:rPr>
          <w:rStyle w:val="emendace"/>
        </w:rPr>
        <w:t xml:space="preserve">kmínem </w:t>
      </w:r>
      <w:r>
        <w:rPr>
          <w:rStyle w:val="pramen"/>
        </w:rPr>
        <w:t xml:space="preserve">kmijenem </w:t>
      </w:r>
      <w:r>
        <w:rPr>
          <w:rStyle w:val="Text"/>
        </w:rPr>
        <w:t xml:space="preserve">u víně zvař, vlož v to strdi, píž ráno a večer, pokušenoť jest. A když uleješ truňk toho nápoje, vždy aby vstrúhal cukru, lépeť jest, a jalovce dobře požívati ráno, vezma devět zrn a druhdy sedm. A na noc pět zrn nebo tři. A což vaříš </w:t>
      </w:r>
      <w:r>
        <w:rPr>
          <w:rStyle w:val="emendace"/>
        </w:rPr>
        <w:lastRenderedPageBreak/>
        <w:t xml:space="preserve">vaříš </w:t>
      </w:r>
      <w:r>
        <w:rPr>
          <w:rStyle w:val="pramen"/>
        </w:rPr>
        <w:t xml:space="preserve">warzijeſs </w:t>
      </w:r>
      <w:r>
        <w:rPr>
          <w:rStyle w:val="Text"/>
        </w:rPr>
        <w:t xml:space="preserve">proti dušnosti, přičiň plesnivce drobného, jenž slove zájemnie kořenie. </w:t>
      </w:r>
      <w:r>
        <w:rPr>
          <w:rStyle w:val="cizijazyk"/>
        </w:rPr>
        <w:t xml:space="preserve">Item tutia </w:t>
      </w:r>
      <w:r>
        <w:rPr>
          <w:rStyle w:val="Text"/>
        </w:rPr>
        <w:t>k tomu dobrá, a dúbravník také.</w:t>
      </w:r>
    </w:p>
    <w:p w:rsidR="00C16663" w:rsidRDefault="00083972">
      <w:pPr>
        <w:pStyle w:val="Podnadpis"/>
      </w:pPr>
      <w:r>
        <w:rPr>
          <w:rStyle w:val="foliace"/>
        </w:rPr>
        <w:t xml:space="preserve">45v </w:t>
      </w:r>
      <w:r>
        <w:rPr>
          <w:rStyle w:val="Text"/>
        </w:rPr>
        <w:t>Proti dušnosti chudým</w:t>
      </w:r>
    </w:p>
    <w:p w:rsidR="00C16663" w:rsidRDefault="00083972">
      <w:r>
        <w:rPr>
          <w:rStyle w:val="Text"/>
        </w:rPr>
        <w:t xml:space="preserve">Semenec s pivem rozetra procediž, vařiž v tom, jiesti </w:t>
      </w:r>
      <w:r>
        <w:rPr>
          <w:rStyle w:val="poznamka"/>
        </w:rPr>
        <w:t xml:space="preserve">nejisté čtení </w:t>
      </w:r>
      <w:r>
        <w:rPr>
          <w:rStyle w:val="Text"/>
        </w:rPr>
        <w:t xml:space="preserve">řimbabu, přičině zájemnieho kořenie, píž to ráno a večer, muožeš li cukru mieti, přičíněj </w:t>
      </w:r>
      <w:r>
        <w:rPr>
          <w:rStyle w:val="lemma"/>
        </w:rPr>
        <w:t xml:space="preserve">přičíněti </w:t>
      </w:r>
      <w:r>
        <w:rPr>
          <w:rStyle w:val="hyperlemma"/>
        </w:rPr>
        <w:t xml:space="preserve">přičíněti </w:t>
      </w:r>
      <w:r>
        <w:rPr>
          <w:rStyle w:val="Text"/>
        </w:rPr>
        <w:t>k tomu, lépeť prospěje, toť jest zkušená věc.</w:t>
      </w:r>
    </w:p>
    <w:p w:rsidR="00C16663" w:rsidRDefault="00083972">
      <w:pPr>
        <w:pStyle w:val="Podnadpis"/>
      </w:pPr>
      <w:r>
        <w:rPr>
          <w:rStyle w:val="Text"/>
        </w:rPr>
        <w:t>Proti suchému kašli</w:t>
      </w:r>
    </w:p>
    <w:p w:rsidR="00C16663" w:rsidRDefault="00083972">
      <w:r>
        <w:rPr>
          <w:rStyle w:val="Text"/>
        </w:rPr>
        <w:t>Vezmi kmín</w:t>
      </w:r>
      <w:r>
        <w:rPr>
          <w:rStyle w:val="emendace"/>
        </w:rPr>
        <w:t xml:space="preserve">kmín </w:t>
      </w:r>
      <w:r>
        <w:rPr>
          <w:rStyle w:val="pramen"/>
        </w:rPr>
        <w:t>kmijen</w:t>
      </w:r>
      <w:r>
        <w:rPr>
          <w:rStyle w:val="Text"/>
        </w:rPr>
        <w:t>, mátu suchú, zetři ji s medem, smiešeje daj nemocnému.</w:t>
      </w:r>
    </w:p>
    <w:p w:rsidR="00C16663" w:rsidRDefault="00083972">
      <w:pPr>
        <w:pStyle w:val="Podnadpis"/>
      </w:pPr>
      <w:r>
        <w:rPr>
          <w:rStyle w:val="Text"/>
        </w:rPr>
        <w:t>Proti kašli</w:t>
      </w:r>
    </w:p>
    <w:p w:rsidR="00C16663" w:rsidRDefault="00083972">
      <w:r>
        <w:rPr>
          <w:rStyle w:val="Text"/>
        </w:rPr>
        <w:t xml:space="preserve">Vezmi kořenie lékořici a zsekaje z </w:t>
      </w:r>
      <w:r>
        <w:rPr>
          <w:rStyle w:val="lemma"/>
        </w:rPr>
        <w:t xml:space="preserve">z </w:t>
      </w:r>
      <w:r>
        <w:rPr>
          <w:rStyle w:val="hyperlemma"/>
        </w:rPr>
        <w:t xml:space="preserve">s </w:t>
      </w:r>
      <w:r>
        <w:rPr>
          <w:rStyle w:val="Text"/>
        </w:rPr>
        <w:t>šalvějí, prvé odtrhaje vršky pryč, vařiž to v medové břečce aneb s strdí, jeziž to ráno a večer, toť jest zkušeno.</w:t>
      </w:r>
    </w:p>
    <w:p w:rsidR="00C16663" w:rsidRDefault="00083972">
      <w:pPr>
        <w:pStyle w:val="Podnadpis"/>
      </w:pPr>
      <w:r>
        <w:rPr>
          <w:rStyle w:val="Text"/>
        </w:rPr>
        <w:t>Opět proti témuž</w:t>
      </w:r>
    </w:p>
    <w:p w:rsidR="00C16663" w:rsidRDefault="00083972">
      <w:r>
        <w:rPr>
          <w:rStyle w:val="Text"/>
        </w:rPr>
        <w:t xml:space="preserve">Z vařeného ječmene vodu píti z </w:t>
      </w:r>
      <w:r>
        <w:rPr>
          <w:rStyle w:val="lemma"/>
        </w:rPr>
        <w:t xml:space="preserve">z </w:t>
      </w:r>
      <w:r>
        <w:rPr>
          <w:rStyle w:val="hyperlemma"/>
        </w:rPr>
        <w:t xml:space="preserve">s </w:t>
      </w:r>
      <w:r>
        <w:rPr>
          <w:rStyle w:val="Text"/>
        </w:rPr>
        <w:t>cukrem ráno a večer. Vezmi skořice a muškátového květu, zázvoru, k tomu anéz, ať jest jednoho jako druhého. A cukru tolikéž jako toho všeho, ztluc to vše v hromadu a upec jablek, kolik chceš, a obal v prach, a když chceš kašlati, tehdy jez ty jablka. A proti suchému kašli též.</w:t>
      </w:r>
    </w:p>
    <w:p w:rsidR="00C16663" w:rsidRDefault="00083972">
      <w:pPr>
        <w:pStyle w:val="Podnadpis"/>
      </w:pPr>
      <w:r>
        <w:rPr>
          <w:rStyle w:val="Text"/>
        </w:rPr>
        <w:t>Kto má kašel, jest li mladý</w:t>
      </w:r>
    </w:p>
    <w:p w:rsidR="00C16663" w:rsidRDefault="00083972">
      <w:r>
        <w:rPr>
          <w:rStyle w:val="Text"/>
        </w:rPr>
        <w:t>Vezmi najprvé ječmen, vař s vodú řiečnú, ať bude tyzana, ocedě ji, vezmi ysop, fíky a bedrník, vař s tú tyzanú, a když dobře povře, procedě přičiň cukru nebo lékořice, ať osládne, píž to, a budeť lépe. A když bude starým, tehdy yzopu přičiň, a k bedrníku prustvorce. A omanu, a vař, jako chceš.</w:t>
      </w:r>
    </w:p>
    <w:p w:rsidR="00C16663" w:rsidRDefault="00083972">
      <w:pPr>
        <w:pStyle w:val="Podnadpis"/>
      </w:pPr>
      <w:r>
        <w:rPr>
          <w:rStyle w:val="foliace"/>
        </w:rPr>
        <w:t xml:space="preserve">46r </w:t>
      </w:r>
      <w:r>
        <w:rPr>
          <w:rStyle w:val="Text"/>
        </w:rPr>
        <w:t>Proti kašli</w:t>
      </w:r>
    </w:p>
    <w:p w:rsidR="00C16663" w:rsidRDefault="00083972">
      <w:r>
        <w:rPr>
          <w:rStyle w:val="Text"/>
        </w:rPr>
        <w:t>Vezmi zaječí čepku</w:t>
      </w:r>
      <w:r>
        <w:rPr>
          <w:rStyle w:val="poznamka"/>
        </w:rPr>
        <w:t>zjevně chybný zápis, má být: řepku</w:t>
      </w:r>
      <w:r>
        <w:rPr>
          <w:rStyle w:val="Text"/>
        </w:rPr>
        <w:t>, ztluc na prach, a šalvěje a přičiň dosti lékořice a také šípkuov</w:t>
      </w:r>
      <w:r>
        <w:rPr>
          <w:rStyle w:val="internipoznamka"/>
        </w:rPr>
        <w:t>LékJádroD: fíkuov</w:t>
      </w:r>
      <w:r>
        <w:rPr>
          <w:rStyle w:val="Text"/>
        </w:rPr>
        <w:t xml:space="preserve">, vařiž přičině yzopu a krámnieho kmínu </w:t>
      </w:r>
      <w:r>
        <w:rPr>
          <w:rStyle w:val="emendace"/>
        </w:rPr>
        <w:t xml:space="preserve">kmínu </w:t>
      </w:r>
      <w:r>
        <w:rPr>
          <w:rStyle w:val="pramen"/>
        </w:rPr>
        <w:t xml:space="preserve">kmijenu </w:t>
      </w:r>
      <w:r>
        <w:rPr>
          <w:rStyle w:val="Text"/>
        </w:rPr>
        <w:t>v břečce medové, píž ráno i večer, a ktož by chtěl šafránu přičiniti, dobréť jest. A řeckého sena také, muožeš li mieti, a druhdy s vínem aneb s medovú strdí to vař. A to jest zkušeno.</w:t>
      </w:r>
    </w:p>
    <w:p w:rsidR="00C16663" w:rsidRDefault="00083972">
      <w:pPr>
        <w:pStyle w:val="Podnadpis"/>
      </w:pPr>
      <w:r>
        <w:rPr>
          <w:rStyle w:val="Text"/>
        </w:rPr>
        <w:t xml:space="preserve">Proti kašlení </w:t>
      </w:r>
      <w:r>
        <w:rPr>
          <w:rStyle w:val="emendace"/>
        </w:rPr>
        <w:t xml:space="preserve">kašlení </w:t>
      </w:r>
      <w:r>
        <w:rPr>
          <w:rStyle w:val="pramen"/>
        </w:rPr>
        <w:t>kaſſlenije</w:t>
      </w:r>
    </w:p>
    <w:p w:rsidR="00C16663" w:rsidRDefault="00083972">
      <w:r>
        <w:rPr>
          <w:rStyle w:val="Text"/>
        </w:rPr>
        <w:t>Vezmi yzop a skořice, lékořice, anéz, šalvěji, vařiž to u vodě a pí teple ráno a večer, a kašel od prs odstúpí.</w:t>
      </w:r>
    </w:p>
    <w:p w:rsidR="00C16663" w:rsidRDefault="00083972">
      <w:pPr>
        <w:pStyle w:val="Podnadpis"/>
      </w:pPr>
      <w:r>
        <w:rPr>
          <w:rStyle w:val="Text"/>
        </w:rPr>
        <w:t>Opět k témuž takto</w:t>
      </w:r>
    </w:p>
    <w:p w:rsidR="00C16663" w:rsidRDefault="00083972">
      <w:r>
        <w:rPr>
          <w:rStyle w:val="Text"/>
        </w:rPr>
        <w:t>Vezmi řimbabu a vař u pivě nebo u víně a pí teple ráno a večer.</w:t>
      </w:r>
    </w:p>
    <w:p w:rsidR="00C16663" w:rsidRDefault="00083972">
      <w:pPr>
        <w:pStyle w:val="Podnadpis"/>
      </w:pPr>
      <w:r>
        <w:rPr>
          <w:rStyle w:val="Text"/>
        </w:rPr>
        <w:t xml:space="preserve">Ktož krví </w:t>
      </w:r>
      <w:r>
        <w:rPr>
          <w:rStyle w:val="emendace"/>
        </w:rPr>
        <w:t xml:space="preserve">krví </w:t>
      </w:r>
      <w:r>
        <w:rPr>
          <w:rStyle w:val="pramen"/>
        </w:rPr>
        <w:t xml:space="preserve">krwije </w:t>
      </w:r>
      <w:r>
        <w:rPr>
          <w:rStyle w:val="Text"/>
        </w:rPr>
        <w:t>kašle</w:t>
      </w:r>
    </w:p>
    <w:p w:rsidR="00C16663" w:rsidRDefault="00083972">
      <w:r>
        <w:rPr>
          <w:rStyle w:val="Text"/>
        </w:rPr>
        <w:lastRenderedPageBreak/>
        <w:t>Vezmi petružel a myrru a suše to zetři dobře a pak vezmi vody brotanové a pí na čtítrobu, a budeš zdráv.</w:t>
      </w:r>
    </w:p>
    <w:p w:rsidR="00C16663" w:rsidRDefault="00083972">
      <w:pPr>
        <w:pStyle w:val="Podnadpis"/>
      </w:pPr>
      <w:r>
        <w:rPr>
          <w:rStyle w:val="Text"/>
        </w:rPr>
        <w:t>Proti kašli všelikému</w:t>
      </w:r>
    </w:p>
    <w:p w:rsidR="00C16663" w:rsidRDefault="00083972">
      <w:r>
        <w:rPr>
          <w:rStyle w:val="Text"/>
        </w:rPr>
        <w:t>Vezmi šalvěj a osladič a lékořice, ysopu a fíky, všeho jednostajně, vařiž to v čisté vodě tekuté velmi dobře, ať nekypí, procedě skrze rúšku, přičině strdi medové, pí to ráno a večer, což muožeš najteplejie, a máš li cukru, přičiň k tomu, lépeť jest.</w:t>
      </w:r>
    </w:p>
    <w:p w:rsidR="00C16663" w:rsidRDefault="00083972">
      <w:pPr>
        <w:pStyle w:val="Podnadpis"/>
      </w:pPr>
      <w:r>
        <w:rPr>
          <w:rStyle w:val="Text"/>
        </w:rPr>
        <w:t xml:space="preserve">Proti kašlání </w:t>
      </w:r>
      <w:r>
        <w:rPr>
          <w:rStyle w:val="emendace"/>
        </w:rPr>
        <w:t xml:space="preserve">kašlání </w:t>
      </w:r>
      <w:r>
        <w:rPr>
          <w:rStyle w:val="pramen"/>
        </w:rPr>
        <w:t>kaſſlanije</w:t>
      </w:r>
    </w:p>
    <w:p w:rsidR="00C16663" w:rsidRDefault="00083972">
      <w:r>
        <w:rPr>
          <w:rStyle w:val="Text"/>
        </w:rPr>
        <w:t xml:space="preserve">Když hryze lékořici ráno, kašel staví </w:t>
      </w:r>
      <w:r>
        <w:rPr>
          <w:rStyle w:val="emendace"/>
        </w:rPr>
        <w:t xml:space="preserve">staví </w:t>
      </w:r>
      <w:r>
        <w:rPr>
          <w:rStyle w:val="pramen"/>
        </w:rPr>
        <w:t xml:space="preserve">ſtawije </w:t>
      </w:r>
      <w:r>
        <w:rPr>
          <w:rStyle w:val="Text"/>
        </w:rPr>
        <w:t>svú mocí, mrzkost vyžene z hrdla, a kdy ji s vínem horcí pí, srdce i žaludek od mokrosti zlé velmi čiští</w:t>
      </w:r>
      <w:r>
        <w:rPr>
          <w:rStyle w:val="emendace"/>
        </w:rPr>
        <w:t xml:space="preserve">čistí </w:t>
      </w:r>
      <w:r>
        <w:rPr>
          <w:rStyle w:val="pramen"/>
        </w:rPr>
        <w:t>czyſtije</w:t>
      </w:r>
      <w:r>
        <w:rPr>
          <w:rStyle w:val="Text"/>
        </w:rPr>
        <w:t>. A to jest pravda.</w:t>
      </w:r>
    </w:p>
    <w:p w:rsidR="00C16663" w:rsidRDefault="00083972">
      <w:pPr>
        <w:pStyle w:val="Podnadpis"/>
      </w:pPr>
      <w:r>
        <w:rPr>
          <w:rStyle w:val="foliace"/>
        </w:rPr>
        <w:t xml:space="preserve">46v </w:t>
      </w:r>
      <w:r>
        <w:rPr>
          <w:rStyle w:val="Text"/>
        </w:rPr>
        <w:t>Proti kašli všelikému</w:t>
      </w:r>
    </w:p>
    <w:p w:rsidR="00C16663" w:rsidRDefault="00083972">
      <w:r>
        <w:rPr>
          <w:rStyle w:val="Text"/>
        </w:rPr>
        <w:t>Vezmi medu lžíci a másla také lžíci, vařiž to na rendlíku, prosole málo solí, a vždy miechaj lžičkú, ať bude husté jako kaše. A to horké, což muožeš najteplejí, na noc pí</w:t>
      </w:r>
      <w:r>
        <w:rPr>
          <w:rStyle w:val="emendace"/>
        </w:rPr>
        <w:t xml:space="preserve">pí </w:t>
      </w:r>
      <w:r>
        <w:rPr>
          <w:rStyle w:val="pramen"/>
        </w:rPr>
        <w:t>pije</w:t>
      </w:r>
      <w:r>
        <w:rPr>
          <w:rStyle w:val="Text"/>
        </w:rPr>
        <w:t xml:space="preserve">. A potom nic nejez ani pí, nebo kdyby </w:t>
      </w:r>
      <w:r>
        <w:rPr>
          <w:rStyle w:val="emendace"/>
        </w:rPr>
        <w:t xml:space="preserve">kdyby </w:t>
      </w:r>
      <w:r>
        <w:rPr>
          <w:rStyle w:val="pramen"/>
        </w:rPr>
        <w:t xml:space="preserve">kdyby by </w:t>
      </w:r>
      <w:r>
        <w:rPr>
          <w:rStyle w:val="Text"/>
        </w:rPr>
        <w:t>studené chtěl jiesti, nemohl by, neb bude husté jako klé.</w:t>
      </w:r>
    </w:p>
    <w:p w:rsidR="00C16663" w:rsidRDefault="00083972">
      <w:pPr>
        <w:pStyle w:val="Podnadpis"/>
      </w:pPr>
      <w:r>
        <w:rPr>
          <w:rStyle w:val="Text"/>
        </w:rPr>
        <w:t>Proti dušnosti a kašli</w:t>
      </w:r>
    </w:p>
    <w:p w:rsidR="00C16663" w:rsidRDefault="00083972">
      <w:r>
        <w:rPr>
          <w:rStyle w:val="Text"/>
        </w:rPr>
        <w:t xml:space="preserve">Vezmi oman a lipček </w:t>
      </w:r>
      <w:r>
        <w:rPr>
          <w:rStyle w:val="internipoznamka"/>
        </w:rPr>
        <w:t xml:space="preserve">tj. libček </w:t>
      </w:r>
      <w:r>
        <w:rPr>
          <w:rStyle w:val="Text"/>
        </w:rPr>
        <w:t>a vař u břečce nechmelné, až polovice uvře, a pí ráno a večer studeno, jest velmi prospěšno kašli.</w:t>
      </w:r>
    </w:p>
    <w:p w:rsidR="00C16663" w:rsidRDefault="00083972">
      <w:pPr>
        <w:pStyle w:val="Podnadpis"/>
      </w:pPr>
      <w:r>
        <w:rPr>
          <w:rStyle w:val="Text"/>
        </w:rPr>
        <w:t>Opět jiné</w:t>
      </w:r>
    </w:p>
    <w:p w:rsidR="00C16663" w:rsidRDefault="00083972">
      <w:r>
        <w:rPr>
          <w:rStyle w:val="Text"/>
        </w:rPr>
        <w:t>Vezmi vodu čistú a vař ji dobře, ažť polovice uvře nebo viece. A potom odstav, ať zstydne, a vezmi téj vody jeden traňk a vlož do ní málo cukru a pí.</w:t>
      </w:r>
    </w:p>
    <w:p w:rsidR="00C16663" w:rsidRDefault="00083972">
      <w:pPr>
        <w:pStyle w:val="Podnadpis"/>
      </w:pPr>
      <w:r>
        <w:rPr>
          <w:rStyle w:val="Text"/>
        </w:rPr>
        <w:t>Proti kašli jest jiné</w:t>
      </w:r>
    </w:p>
    <w:p w:rsidR="00C16663" w:rsidRDefault="00083972">
      <w:r>
        <w:rPr>
          <w:rStyle w:val="Text"/>
        </w:rPr>
        <w:t xml:space="preserve">Vezmi jednu částku bobku a jednu částku horčice a jednu částku lékořice a jednu částku svaté Máří slzy a jednu částku cukru a jednu částku strdi. A ty všecky spolu zetři, ale těch prvniech šest věcí mají se zetříti na prach. A mají býti vložené v med s cukrem. A potom vařiti až do hustosti. A potom vlej na kámen, ať uschne, a z toho budeš požívati proti kašli ráno a večer jakoby leskový </w:t>
      </w:r>
      <w:r>
        <w:rPr>
          <w:rStyle w:val="doplnenytext"/>
        </w:rPr>
        <w:t>…</w:t>
      </w:r>
      <w:r>
        <w:rPr>
          <w:rStyle w:val="poznamka"/>
        </w:rPr>
        <w:t xml:space="preserve">chybějící text, zřejmě chybí výraz ořech </w:t>
      </w:r>
      <w:r>
        <w:rPr>
          <w:rStyle w:val="Text"/>
        </w:rPr>
        <w:t>zvíci.</w:t>
      </w:r>
    </w:p>
    <w:p w:rsidR="00C16663" w:rsidRDefault="00083972">
      <w:pPr>
        <w:pStyle w:val="Podnadpis"/>
      </w:pPr>
      <w:r>
        <w:rPr>
          <w:rStyle w:val="Text"/>
        </w:rPr>
        <w:t>Proti přílišnému kašli</w:t>
      </w:r>
    </w:p>
    <w:p w:rsidR="00C16663" w:rsidRDefault="00083972">
      <w:r>
        <w:rPr>
          <w:rStyle w:val="Text"/>
        </w:rPr>
        <w:t>Vezmi medu a vespi do něho, což se zdá, pepře a shřej to a směš spolu. A což muožeš najhorčeji, přijímaj, kterúžkoli hodinu chceš, a kašel se utiší</w:t>
      </w:r>
      <w:r>
        <w:rPr>
          <w:rStyle w:val="emendace"/>
        </w:rPr>
        <w:t xml:space="preserve">utiší </w:t>
      </w:r>
      <w:r>
        <w:rPr>
          <w:rStyle w:val="pramen"/>
        </w:rPr>
        <w:t>vtiſſije</w:t>
      </w:r>
      <w:r>
        <w:rPr>
          <w:rStyle w:val="Text"/>
        </w:rPr>
        <w:t>, zkušeno jest.</w:t>
      </w:r>
    </w:p>
    <w:p w:rsidR="00C16663" w:rsidRDefault="00083972">
      <w:pPr>
        <w:pStyle w:val="Podnadpis"/>
      </w:pPr>
      <w:r>
        <w:rPr>
          <w:rStyle w:val="foliace"/>
        </w:rPr>
        <w:t xml:space="preserve">47r </w:t>
      </w:r>
      <w:r>
        <w:rPr>
          <w:rStyle w:val="Text"/>
        </w:rPr>
        <w:t>Těchto krmí má požívati, kto má kašel, a ne jiných</w:t>
      </w:r>
    </w:p>
    <w:p w:rsidR="00C16663" w:rsidRDefault="00083972">
      <w:r>
        <w:rPr>
          <w:rStyle w:val="Text"/>
        </w:rPr>
        <w:t xml:space="preserve">Řepku vařenú maštěnú dřevěným olejem, řečské víno, fíky, mandly, mléko mandlové, rybky drobné jako mřenky, ježdíky, fíkuov pečených, málo svrchu posypě múkú cukrovú. </w:t>
      </w:r>
      <w:r>
        <w:rPr>
          <w:rStyle w:val="cizijazyk"/>
        </w:rPr>
        <w:t xml:space="preserve">Item </w:t>
      </w:r>
      <w:r>
        <w:rPr>
          <w:rStyle w:val="Text"/>
        </w:rPr>
        <w:t xml:space="preserve">ječných krup, rúbenie, rýži anebo rosu s mlékem kozím anebo mandlovým. </w:t>
      </w:r>
      <w:r>
        <w:rPr>
          <w:rStyle w:val="cizijazyk"/>
        </w:rPr>
        <w:t xml:space="preserve">Item </w:t>
      </w:r>
      <w:r>
        <w:rPr>
          <w:rStyle w:val="Text"/>
        </w:rPr>
        <w:t xml:space="preserve">jíšku z řepky. </w:t>
      </w:r>
      <w:r>
        <w:rPr>
          <w:rStyle w:val="cizijazyk"/>
        </w:rPr>
        <w:t xml:space="preserve">Item </w:t>
      </w:r>
      <w:r>
        <w:rPr>
          <w:rStyle w:val="Text"/>
        </w:rPr>
        <w:t xml:space="preserve">špinák, </w:t>
      </w:r>
      <w:r>
        <w:rPr>
          <w:rStyle w:val="Text"/>
        </w:rPr>
        <w:lastRenderedPageBreak/>
        <w:t xml:space="preserve">zelé z řečským vínem a s mlékem mandlovým. </w:t>
      </w:r>
      <w:r>
        <w:rPr>
          <w:rStyle w:val="cizijazyk"/>
        </w:rPr>
        <w:t xml:space="preserve">Item </w:t>
      </w:r>
      <w:r>
        <w:rPr>
          <w:rStyle w:val="Text"/>
        </w:rPr>
        <w:t xml:space="preserve">jícha z řečského vína. </w:t>
      </w:r>
      <w:r>
        <w:rPr>
          <w:rStyle w:val="cizijazyk"/>
        </w:rPr>
        <w:t>Item</w:t>
      </w:r>
      <w:r>
        <w:rPr>
          <w:rStyle w:val="Text"/>
        </w:rPr>
        <w:t>, ať se zdrží od vína a octa a cibule, velmi slané a suché.</w:t>
      </w:r>
    </w:p>
    <w:p w:rsidR="00C16663" w:rsidRDefault="00083972">
      <w:pPr>
        <w:pStyle w:val="Podnadpis"/>
      </w:pPr>
      <w:r>
        <w:rPr>
          <w:rStyle w:val="Text"/>
        </w:rPr>
        <w:t>Kto jest mdel pro kašel a má srdce mdlé</w:t>
      </w:r>
    </w:p>
    <w:p w:rsidR="00C16663" w:rsidRDefault="00083972">
      <w:r>
        <w:rPr>
          <w:rStyle w:val="Text"/>
        </w:rPr>
        <w:t>Vezmi bylinu, ješto slove nedvězí noha, vařiž ji a jez nebo pí.</w:t>
      </w:r>
    </w:p>
    <w:p w:rsidR="00C16663" w:rsidRDefault="00083972">
      <w:pPr>
        <w:pStyle w:val="Podnadpis"/>
      </w:pPr>
      <w:r>
        <w:rPr>
          <w:rStyle w:val="Text"/>
        </w:rPr>
        <w:t>Proti kašli mistr Albík</w:t>
      </w:r>
    </w:p>
    <w:p w:rsidR="00C16663" w:rsidRDefault="00083972">
      <w:r>
        <w:rPr>
          <w:rStyle w:val="Text"/>
        </w:rPr>
        <w:t>Vezmi lékořici, anéz a šalvěji, yzop, zrní ječného, prustvorc, zkrájej na kusy, fíkuov devět, omanu, ty všecky věci vař v medu za puol hodiny a pí ráno a večer.</w:t>
      </w:r>
    </w:p>
    <w:p w:rsidR="00C16663" w:rsidRDefault="00083972">
      <w:pPr>
        <w:pStyle w:val="Podnadpis"/>
      </w:pPr>
      <w:r>
        <w:rPr>
          <w:rStyle w:val="Text"/>
        </w:rPr>
        <w:t>Proti kašli</w:t>
      </w:r>
    </w:p>
    <w:p w:rsidR="00C16663" w:rsidRDefault="00083972">
      <w:r>
        <w:rPr>
          <w:rStyle w:val="Text"/>
        </w:rPr>
        <w:t>Vezmi bedrník a směs s rútú a s medem a pí ráno a večer zvaře.</w:t>
      </w:r>
    </w:p>
    <w:p w:rsidR="00C16663" w:rsidRDefault="00083972">
      <w:pPr>
        <w:pStyle w:val="Podnadpis"/>
      </w:pPr>
      <w:r>
        <w:rPr>
          <w:rStyle w:val="Text"/>
        </w:rPr>
        <w:t>Proti dušnosti v prsech</w:t>
      </w:r>
    </w:p>
    <w:p w:rsidR="00C16663" w:rsidRDefault="00083972">
      <w:r>
        <w:rPr>
          <w:rStyle w:val="Text"/>
        </w:rPr>
        <w:t>Vezmi zahradník aneb ještěr anebo všedobr kořen a ten vař u vodě anebo u víně, píž tu jíchu. A chceš li to kořenie, muožeš dobře jiesti.</w:t>
      </w:r>
    </w:p>
    <w:p w:rsidR="00C16663" w:rsidRDefault="00083972">
      <w:pPr>
        <w:pStyle w:val="Podnadpis"/>
      </w:pPr>
      <w:r>
        <w:rPr>
          <w:rStyle w:val="Text"/>
        </w:rPr>
        <w:t>Ktož nemuož dýchati a jest dušen</w:t>
      </w:r>
    </w:p>
    <w:p w:rsidR="00C16663" w:rsidRDefault="00083972">
      <w:r>
        <w:rPr>
          <w:rStyle w:val="Text"/>
        </w:rPr>
        <w:t>Vař med s lněným semenem až do polovice a věž na pupek horké. A udělaje flastr, a budeť lehčeji dýchati pod tiem.</w:t>
      </w:r>
    </w:p>
    <w:p w:rsidR="00C16663" w:rsidRDefault="00083972">
      <w:pPr>
        <w:pStyle w:val="Podnadpis"/>
      </w:pPr>
      <w:r>
        <w:rPr>
          <w:rStyle w:val="foliace"/>
        </w:rPr>
        <w:t xml:space="preserve">47v </w:t>
      </w:r>
      <w:r>
        <w:rPr>
          <w:rStyle w:val="Text"/>
        </w:rPr>
        <w:t>Sirop k prsuom</w:t>
      </w:r>
    </w:p>
    <w:p w:rsidR="00C16663" w:rsidRDefault="00083972">
      <w:r>
        <w:rPr>
          <w:rStyle w:val="Text"/>
        </w:rPr>
        <w:t>Vezmi fíkuov deset, řečského vína dva loty, anézu za peniez, osladiče za dva peníze a yzopu, coť se zdá. A omanu, coť se zdá. To zřeže drobně a vař u vodě slatké</w:t>
      </w:r>
      <w:r>
        <w:rPr>
          <w:rStyle w:val="lemma"/>
        </w:rPr>
        <w:t xml:space="preserve">slatký </w:t>
      </w:r>
      <w:r>
        <w:rPr>
          <w:rStyle w:val="hyperlemma"/>
        </w:rPr>
        <w:t>sladký</w:t>
      </w:r>
      <w:r>
        <w:rPr>
          <w:rStyle w:val="Text"/>
        </w:rPr>
        <w:t>. A chceš li, přičiň kořenie, ješto slove netiek, pí ráno po málu pořád teple, aby se prsi zahříly</w:t>
      </w:r>
      <w:r>
        <w:rPr>
          <w:rStyle w:val="lemma"/>
        </w:rPr>
        <w:t xml:space="preserve">zahříti </w:t>
      </w:r>
      <w:r>
        <w:rPr>
          <w:rStyle w:val="hyperlemma"/>
        </w:rPr>
        <w:t>zahřieti</w:t>
      </w:r>
      <w:r>
        <w:rPr>
          <w:rStyle w:val="Text"/>
        </w:rPr>
        <w:t>, dobréť jest.</w:t>
      </w:r>
    </w:p>
    <w:p w:rsidR="00C16663" w:rsidRDefault="00083972">
      <w:pPr>
        <w:pStyle w:val="Podnadpis"/>
      </w:pPr>
      <w:r>
        <w:rPr>
          <w:rStyle w:val="Text"/>
        </w:rPr>
        <w:t>K prsuom sirop</w:t>
      </w:r>
    </w:p>
    <w:p w:rsidR="00C16663" w:rsidRDefault="00083972">
      <w:r>
        <w:rPr>
          <w:rStyle w:val="Text"/>
        </w:rPr>
        <w:t xml:space="preserve">Vezmi šalvej, yzop, </w:t>
      </w:r>
      <w:r>
        <w:rPr>
          <w:rStyle w:val="cizijazyk"/>
        </w:rPr>
        <w:t xml:space="preserve">prasium, </w:t>
      </w:r>
      <w:r>
        <w:rPr>
          <w:rStyle w:val="Text"/>
        </w:rPr>
        <w:t xml:space="preserve">brotan, lebedku červenú, celidoni, pelyněk, osladič, lékořici, koprové siemě, polní </w:t>
      </w:r>
      <w:r>
        <w:rPr>
          <w:rStyle w:val="emendace"/>
        </w:rPr>
        <w:t xml:space="preserve">polní </w:t>
      </w:r>
      <w:r>
        <w:rPr>
          <w:rStyle w:val="pramen"/>
        </w:rPr>
        <w:t xml:space="preserve">polnije </w:t>
      </w:r>
      <w:r>
        <w:rPr>
          <w:rStyle w:val="Text"/>
        </w:rPr>
        <w:t>kmín</w:t>
      </w:r>
      <w:r>
        <w:rPr>
          <w:rStyle w:val="emendace"/>
        </w:rPr>
        <w:t xml:space="preserve">kmín </w:t>
      </w:r>
      <w:r>
        <w:rPr>
          <w:rStyle w:val="pramen"/>
        </w:rPr>
        <w:t>kmijen</w:t>
      </w:r>
      <w:r>
        <w:rPr>
          <w:rStyle w:val="Text"/>
        </w:rPr>
        <w:t>, anéz, vař u pivě neb u víně dobře, přičině medu. A to pí teple ráno a na noc.</w:t>
      </w:r>
    </w:p>
    <w:p w:rsidR="00C16663" w:rsidRDefault="00083972">
      <w:pPr>
        <w:pStyle w:val="Podnadpis"/>
      </w:pPr>
      <w:r>
        <w:rPr>
          <w:rStyle w:val="Text"/>
        </w:rPr>
        <w:t>Opět k témuž</w:t>
      </w:r>
    </w:p>
    <w:p w:rsidR="00C16663" w:rsidRDefault="00083972">
      <w:r>
        <w:rPr>
          <w:rStyle w:val="Text"/>
        </w:rPr>
        <w:t xml:space="preserve">Vezmi fíkuov a, přičině málo pepře, vařiž u víně. A to pí teple, to dobře prospievá. A také jest ke vší </w:t>
      </w:r>
      <w:r>
        <w:rPr>
          <w:rStyle w:val="emendace"/>
        </w:rPr>
        <w:t xml:space="preserve">vší </w:t>
      </w:r>
      <w:r>
        <w:rPr>
          <w:rStyle w:val="pramen"/>
        </w:rPr>
        <w:t xml:space="preserve">wſſije </w:t>
      </w:r>
      <w:r>
        <w:rPr>
          <w:rStyle w:val="Text"/>
        </w:rPr>
        <w:t xml:space="preserve">hlavní </w:t>
      </w:r>
      <w:r>
        <w:rPr>
          <w:rStyle w:val="emendace"/>
        </w:rPr>
        <w:t xml:space="preserve">hlavní </w:t>
      </w:r>
      <w:r>
        <w:rPr>
          <w:rStyle w:val="pramen"/>
        </w:rPr>
        <w:t xml:space="preserve">hlawnije </w:t>
      </w:r>
      <w:r>
        <w:rPr>
          <w:rStyle w:val="Text"/>
        </w:rPr>
        <w:t xml:space="preserve">nemoci a bolesti užitečno. K tomu vezmi bielé kadidlo a ztluc a směš </w:t>
      </w:r>
      <w:r>
        <w:rPr>
          <w:rStyle w:val="lemma"/>
        </w:rPr>
        <w:t xml:space="preserve">z </w:t>
      </w:r>
      <w:r>
        <w:rPr>
          <w:rStyle w:val="hyperlemma"/>
        </w:rPr>
        <w:t xml:space="preserve">s </w:t>
      </w:r>
      <w:r>
        <w:rPr>
          <w:rStyle w:val="Text"/>
        </w:rPr>
        <w:t>bielkem vaječným a vezma koudeli lněné, učiniž flastr a přilož na židoviny.</w:t>
      </w:r>
    </w:p>
    <w:p w:rsidR="00C16663" w:rsidRDefault="00083972">
      <w:pPr>
        <w:pStyle w:val="Podnadpis"/>
      </w:pPr>
      <w:r>
        <w:rPr>
          <w:rStyle w:val="Text"/>
        </w:rPr>
        <w:t>Opět k témuž takto</w:t>
      </w:r>
    </w:p>
    <w:p w:rsidR="00C16663" w:rsidRDefault="00083972">
      <w:r>
        <w:rPr>
          <w:rStyle w:val="Text"/>
        </w:rPr>
        <w:lastRenderedPageBreak/>
        <w:t>Vezmi bielé kadidlo a myrru, pepř, ocet, česnek, anéz, staré sádlo, vše spolu ztluka, vařiž to. A učině z toho flastr, kladiž na prsi. A toť všecku bolest oblehčí</w:t>
      </w:r>
      <w:r>
        <w:rPr>
          <w:rStyle w:val="emendace"/>
        </w:rPr>
        <w:t xml:space="preserve">oblehčí </w:t>
      </w:r>
      <w:r>
        <w:rPr>
          <w:rStyle w:val="pramen"/>
        </w:rPr>
        <w:t>oblehczije</w:t>
      </w:r>
      <w:r>
        <w:rPr>
          <w:rStyle w:val="Text"/>
        </w:rPr>
        <w:t>, neboť jest pokušeno.</w:t>
      </w:r>
    </w:p>
    <w:p w:rsidR="00C16663" w:rsidRDefault="00083972">
      <w:pPr>
        <w:pStyle w:val="Podnadpis"/>
      </w:pPr>
      <w:r>
        <w:rPr>
          <w:rStyle w:val="Text"/>
        </w:rPr>
        <w:t>Opět takto</w:t>
      </w:r>
    </w:p>
    <w:p w:rsidR="00C16663" w:rsidRDefault="00083972">
      <w:r>
        <w:rPr>
          <w:rStyle w:val="Text"/>
        </w:rPr>
        <w:t>Vezmi čistú rútu, vař ji v čisté vodě a tu vodu pí na čtítrobu, a budeť lehko.</w:t>
      </w:r>
    </w:p>
    <w:p w:rsidR="00C16663" w:rsidRDefault="00083972">
      <w:pPr>
        <w:pStyle w:val="Podnadpis"/>
      </w:pPr>
      <w:r>
        <w:rPr>
          <w:rStyle w:val="foliace"/>
        </w:rPr>
        <w:t xml:space="preserve">48r </w:t>
      </w:r>
      <w:r>
        <w:rPr>
          <w:rStyle w:val="Text"/>
        </w:rPr>
        <w:t>Jinak takto</w:t>
      </w:r>
    </w:p>
    <w:p w:rsidR="00C16663" w:rsidRDefault="00083972">
      <w:r>
        <w:rPr>
          <w:rStyle w:val="Text"/>
        </w:rPr>
        <w:t>Vezmi plást medu, oleje dřevěného a česenku a bobrový stroj, to vše spolu vař u víně a pí horce ráno a večer za dva dni neb za tři a tiem také prsi maž.</w:t>
      </w:r>
    </w:p>
    <w:p w:rsidR="00C16663" w:rsidRDefault="00083972">
      <w:pPr>
        <w:pStyle w:val="Podnadpis"/>
      </w:pPr>
      <w:r>
        <w:rPr>
          <w:rStyle w:val="Text"/>
        </w:rPr>
        <w:t>Těžkost prsí – počištěnie</w:t>
      </w:r>
    </w:p>
    <w:p w:rsidR="00C16663" w:rsidRDefault="00083972">
      <w:r>
        <w:rPr>
          <w:rStyle w:val="Text"/>
        </w:rPr>
        <w:t>Chvojkové kořenie zasušiž, coť se zdá, a když uschne, ztluciž na prach, vezma toho prachu, coť se zdá, buďto se lžíci, vezmiž pak prachu zázvorového, toho polovici, nebo nechať jest třetina lžíce, pak vezmi strdi, coť se zdá, k tomu prachu ke všemu. Ale méně než toho prachu, směsiž pak ten prach, rozpustě jej se strdí, ať bude to tak husto, aby mohl z něho dělati šišky. A toho požívaj ráno a večer.</w:t>
      </w:r>
    </w:p>
    <w:p w:rsidR="00C16663" w:rsidRDefault="00083972">
      <w:pPr>
        <w:pStyle w:val="Podnadpis"/>
      </w:pPr>
      <w:r>
        <w:rPr>
          <w:rStyle w:val="Text"/>
        </w:rPr>
        <w:t>Kto má záduchu v prsech</w:t>
      </w:r>
    </w:p>
    <w:p w:rsidR="00C16663" w:rsidRDefault="00083972">
      <w:r>
        <w:rPr>
          <w:rStyle w:val="Text"/>
        </w:rPr>
        <w:t xml:space="preserve">Vezmi pávového peřie, spaliž je na popel, a to pí u víně nebo z </w:t>
      </w:r>
      <w:r>
        <w:rPr>
          <w:rStyle w:val="lemma"/>
        </w:rPr>
        <w:t xml:space="preserve">z </w:t>
      </w:r>
      <w:r>
        <w:rPr>
          <w:rStyle w:val="hyperlemma"/>
        </w:rPr>
        <w:t xml:space="preserve">s </w:t>
      </w:r>
      <w:r>
        <w:rPr>
          <w:rStyle w:val="Text"/>
        </w:rPr>
        <w:t>pivem. A to jest mistra Havla lékařstvie.</w:t>
      </w:r>
    </w:p>
    <w:p w:rsidR="00C16663" w:rsidRDefault="00083972">
      <w:pPr>
        <w:pStyle w:val="Podnadpis"/>
      </w:pPr>
      <w:r>
        <w:rPr>
          <w:rStyle w:val="Text"/>
        </w:rPr>
        <w:t>Proti dušnosti</w:t>
      </w:r>
    </w:p>
    <w:p w:rsidR="00C16663" w:rsidRDefault="00083972">
      <w:r>
        <w:rPr>
          <w:rStyle w:val="Text"/>
        </w:rPr>
        <w:t>Vezmi hořec a ten vždy hryz jeden den na čtítrobu. A druhý den prustvorec. A třetí jitro česnek.</w:t>
      </w:r>
    </w:p>
    <w:p w:rsidR="00C16663" w:rsidRDefault="00083972">
      <w:pPr>
        <w:pStyle w:val="Podnadpis"/>
      </w:pPr>
      <w:r>
        <w:rPr>
          <w:rStyle w:val="Text"/>
        </w:rPr>
        <w:t>Kto jest dušlavý</w:t>
      </w:r>
    </w:p>
    <w:p w:rsidR="00C16663" w:rsidRDefault="00083972">
      <w:r>
        <w:rPr>
          <w:rStyle w:val="Text"/>
        </w:rPr>
        <w:t xml:space="preserve">Ten vezmi jitrocel a vař, zsekaje jako zelé, omastě jez, a budeš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Dýchavičný jest ten každý, kterýž viece duchu vypúštie, nežli přijímá k sobě.</w:t>
      </w:r>
    </w:p>
    <w:p w:rsidR="00C16663" w:rsidRDefault="00083972">
      <w:pPr>
        <w:pStyle w:val="Podnadpis"/>
      </w:pPr>
      <w:r>
        <w:rPr>
          <w:rStyle w:val="foliace"/>
        </w:rPr>
        <w:t xml:space="preserve">48v </w:t>
      </w:r>
      <w:r>
        <w:rPr>
          <w:rStyle w:val="Text"/>
        </w:rPr>
        <w:t>Proti bolesti v prsech</w:t>
      </w:r>
    </w:p>
    <w:p w:rsidR="00C16663" w:rsidRDefault="00083972">
      <w:r>
        <w:rPr>
          <w:rStyle w:val="Text"/>
        </w:rPr>
        <w:t>Vezmi kořen červeného benediktu a bedrník, zetřiž dobře drobně a pozři to. A to čiň často, a budeš zdráv.</w:t>
      </w:r>
    </w:p>
    <w:p w:rsidR="00C16663" w:rsidRDefault="00083972">
      <w:pPr>
        <w:pStyle w:val="Podnadpis"/>
      </w:pPr>
      <w:r>
        <w:rPr>
          <w:rStyle w:val="Text"/>
        </w:rPr>
        <w:t>Proti otoku prsnému</w:t>
      </w:r>
    </w:p>
    <w:p w:rsidR="00C16663" w:rsidRDefault="00083972">
      <w:r>
        <w:rPr>
          <w:rStyle w:val="Text"/>
        </w:rPr>
        <w:t>Vezmi rúty snopek a poleje jednostajně, vařiž to spolu. A k tomu zeměžluči, pelyněk, celidonového kořenie, všeho jednostajně, vař to spolu až do třetieho vyvřenie v novém hrnci v pivě aneb u víně, zakryje pokličkú dobře, ať by nevyběhlo. A to ať pí do téhodne, zcediž a shřievaje pí</w:t>
      </w:r>
      <w:r>
        <w:rPr>
          <w:rStyle w:val="emendace"/>
        </w:rPr>
        <w:t xml:space="preserve">pí </w:t>
      </w:r>
      <w:r>
        <w:rPr>
          <w:rStyle w:val="pramen"/>
        </w:rPr>
        <w:t>pije</w:t>
      </w:r>
      <w:r>
        <w:rPr>
          <w:rStyle w:val="Text"/>
        </w:rPr>
        <w:t>. A nech, ať zevře opět, pak na noc na každý večer mezi dvě rúše položiti, jakožť žaludek záleží</w:t>
      </w:r>
      <w:r>
        <w:rPr>
          <w:rStyle w:val="emendace"/>
        </w:rPr>
        <w:t xml:space="preserve">záleží </w:t>
      </w:r>
      <w:r>
        <w:rPr>
          <w:rStyle w:val="pramen"/>
        </w:rPr>
        <w:t xml:space="preserve">zalezije </w:t>
      </w:r>
      <w:r>
        <w:rPr>
          <w:rStyle w:val="Text"/>
        </w:rPr>
        <w:t xml:space="preserve">, v břiše </w:t>
      </w:r>
      <w:r>
        <w:rPr>
          <w:rStyle w:val="emendace"/>
        </w:rPr>
        <w:t xml:space="preserve">břiše </w:t>
      </w:r>
      <w:r>
        <w:rPr>
          <w:rStyle w:val="pramen"/>
        </w:rPr>
        <w:t xml:space="preserve">brzijeſſe </w:t>
      </w:r>
      <w:r>
        <w:rPr>
          <w:rStyle w:val="Text"/>
        </w:rPr>
        <w:t xml:space="preserve">obvazuje. Potom pak lázni ob den udělaj. A v té lázni ať pelyňku třeného napie se. A ta lázně má býti v kádi aneb u vanně přikryté, a to bez vody, než toliko </w:t>
      </w:r>
      <w:r>
        <w:rPr>
          <w:rStyle w:val="Text"/>
        </w:rPr>
        <w:lastRenderedPageBreak/>
        <w:t xml:space="preserve">na horkém kamení má líti tu vodu s tiemto kořením – šalvějí, s mateří </w:t>
      </w:r>
      <w:r>
        <w:rPr>
          <w:rStyle w:val="emendace"/>
        </w:rPr>
        <w:t xml:space="preserve">mateří </w:t>
      </w:r>
      <w:r>
        <w:rPr>
          <w:rStyle w:val="pramen"/>
        </w:rPr>
        <w:t xml:space="preserve">materzije </w:t>
      </w:r>
      <w:r>
        <w:rPr>
          <w:rStyle w:val="Text"/>
        </w:rPr>
        <w:t xml:space="preserve">dúškú a s řezením </w:t>
      </w:r>
      <w:r>
        <w:rPr>
          <w:rStyle w:val="poznamka"/>
        </w:rPr>
        <w:t xml:space="preserve">zjevně chybný (zkomolený) zápis, rkp. KNM I F 11 uvádí: s řeckým senem </w:t>
      </w:r>
      <w:r>
        <w:rPr>
          <w:rStyle w:val="Text"/>
        </w:rPr>
        <w:t>vařenú a s kopytníkem. A jí i pí a po lázně ať jde spat.</w:t>
      </w:r>
    </w:p>
    <w:p w:rsidR="00C16663" w:rsidRDefault="00C16663">
      <w:pPr>
        <w:pStyle w:val="Volnyradek"/>
      </w:pPr>
    </w:p>
    <w:p w:rsidR="00C16663" w:rsidRDefault="00083972">
      <w:pPr>
        <w:pStyle w:val="Nadpis"/>
      </w:pPr>
      <w:r>
        <w:rPr>
          <w:rStyle w:val="Text"/>
        </w:rPr>
        <w:t>Počíná se lékařstvie proti bolesti prsuom, totiž ženským ceckuom, aby nerostly cecky pannám, a ješto mléka nemají, když jim odjímají</w:t>
      </w:r>
    </w:p>
    <w:p w:rsidR="00C16663" w:rsidRDefault="00083972">
      <w:pPr>
        <w:pStyle w:val="Podnadpis"/>
      </w:pPr>
      <w:r>
        <w:rPr>
          <w:rStyle w:val="cizijazyk"/>
        </w:rPr>
        <w:t xml:space="preserve">Item </w:t>
      </w:r>
      <w:r>
        <w:rPr>
          <w:rStyle w:val="Text"/>
        </w:rPr>
        <w:t>které ženě cecky bolejí</w:t>
      </w:r>
    </w:p>
    <w:p w:rsidR="00C16663" w:rsidRDefault="00083972">
      <w:r>
        <w:rPr>
          <w:rStyle w:val="Text"/>
        </w:rPr>
        <w:t xml:space="preserve">Vezmi ostropes, jediné listie, rozhřeje máslo májové, odstavě od uhlé, meciž to listie </w:t>
      </w:r>
      <w:r>
        <w:rPr>
          <w:rStyle w:val="foliace"/>
        </w:rPr>
        <w:t xml:space="preserve">49r </w:t>
      </w:r>
      <w:r>
        <w:rPr>
          <w:rStyle w:val="Text"/>
        </w:rPr>
        <w:t>v máslo a přikládaj na bolest, a budeť celeti dobře, což se kde spadalo. A to jest pokušeno. Také chceš li, muožeš to listie klásti na jiné mast svrchu, neb jest dobré.</w:t>
      </w:r>
    </w:p>
    <w:p w:rsidR="00C16663" w:rsidRDefault="00083972">
      <w:pPr>
        <w:pStyle w:val="Podnadpis"/>
      </w:pPr>
      <w:r>
        <w:rPr>
          <w:rStyle w:val="Text"/>
        </w:rPr>
        <w:t>Které ženě prsi otekú</w:t>
      </w:r>
    </w:p>
    <w:p w:rsidR="00C16663" w:rsidRDefault="00083972">
      <w:r>
        <w:rPr>
          <w:rStyle w:val="Text"/>
        </w:rPr>
        <w:t>Vezmi olej a vosk, zpustiž to v hromadu a vař to dobře. A pak vezmi vosk nový, smiešej to spolu a učiň z toho flastr. A přilož na otok, když sú prsi tvrdé a ješto se zjitřují. A tak od té nemoci spomuožeš.</w:t>
      </w:r>
    </w:p>
    <w:p w:rsidR="00C16663" w:rsidRDefault="00083972">
      <w:pPr>
        <w:pStyle w:val="Podnadpis"/>
      </w:pPr>
      <w:r>
        <w:rPr>
          <w:rStyle w:val="Text"/>
        </w:rPr>
        <w:t>Opět k témuž</w:t>
      </w:r>
    </w:p>
    <w:p w:rsidR="00C16663" w:rsidRDefault="00083972">
      <w:r>
        <w:rPr>
          <w:rStyle w:val="Text"/>
        </w:rPr>
        <w:t xml:space="preserve">Vezmi kmínový </w:t>
      </w:r>
      <w:r>
        <w:rPr>
          <w:rStyle w:val="emendace"/>
        </w:rPr>
        <w:t xml:space="preserve">kmínový </w:t>
      </w:r>
      <w:r>
        <w:rPr>
          <w:rStyle w:val="pramen"/>
        </w:rPr>
        <w:t xml:space="preserve">kmijenowy </w:t>
      </w:r>
      <w:r>
        <w:rPr>
          <w:rStyle w:val="Text"/>
        </w:rPr>
        <w:t>list bez kořenie zelený, a to rozetři a učiň z toho flastr a tú vodú maž ji všudy okolo otoku.</w:t>
      </w:r>
    </w:p>
    <w:p w:rsidR="00C16663" w:rsidRDefault="00083972">
      <w:pPr>
        <w:pStyle w:val="Podnadpis"/>
      </w:pPr>
      <w:r>
        <w:rPr>
          <w:rStyle w:val="Text"/>
        </w:rPr>
        <w:t>Opět jinak takto</w:t>
      </w:r>
    </w:p>
    <w:p w:rsidR="00C16663" w:rsidRDefault="00083972">
      <w:r>
        <w:rPr>
          <w:rStyle w:val="Text"/>
        </w:rPr>
        <w:t>Vezmi mák a zvař jej v dřevěném oleji, učiň z toho flastr a přikládaj na prsi bolavé.</w:t>
      </w:r>
    </w:p>
    <w:p w:rsidR="00C16663" w:rsidRDefault="00083972">
      <w:pPr>
        <w:pStyle w:val="Podnadpis"/>
      </w:pPr>
      <w:r>
        <w:rPr>
          <w:rStyle w:val="Text"/>
        </w:rPr>
        <w:t>Opět k témuž</w:t>
      </w:r>
    </w:p>
    <w:p w:rsidR="00C16663" w:rsidRDefault="00083972">
      <w:r>
        <w:rPr>
          <w:rStyle w:val="Text"/>
        </w:rPr>
        <w:t xml:space="preserve">Vezmi starček a ztluc jej z </w:t>
      </w:r>
      <w:r>
        <w:rPr>
          <w:rStyle w:val="lemma"/>
        </w:rPr>
        <w:t xml:space="preserve">z </w:t>
      </w:r>
      <w:r>
        <w:rPr>
          <w:rStyle w:val="hyperlemma"/>
        </w:rPr>
        <w:t xml:space="preserve">s </w:t>
      </w:r>
      <w:r>
        <w:rPr>
          <w:rStyle w:val="Text"/>
        </w:rPr>
        <w:t xml:space="preserve">starým sádlem a to dvakrát za den klaď na prsi tak dlúho, až se všecko zlé vytáhne, tehdy vezmi to jisté kořenie a ztluc je z </w:t>
      </w:r>
      <w:r>
        <w:rPr>
          <w:rStyle w:val="lemma"/>
        </w:rPr>
        <w:t xml:space="preserve">z </w:t>
      </w:r>
      <w:r>
        <w:rPr>
          <w:rStyle w:val="hyperlemma"/>
        </w:rPr>
        <w:t xml:space="preserve">s </w:t>
      </w:r>
      <w:r>
        <w:rPr>
          <w:rStyle w:val="Text"/>
        </w:rPr>
        <w:t>dřevěným olejem a klaď na otok a hned budeš zdravá a prsiť budú menšie.</w:t>
      </w:r>
    </w:p>
    <w:p w:rsidR="00C16663" w:rsidRDefault="00083972">
      <w:pPr>
        <w:pStyle w:val="Podnadpis"/>
      </w:pPr>
      <w:r>
        <w:rPr>
          <w:rStyle w:val="Text"/>
        </w:rPr>
        <w:t>Proti otoku na prsech</w:t>
      </w:r>
    </w:p>
    <w:p w:rsidR="00C16663" w:rsidRDefault="00083972">
      <w:r>
        <w:rPr>
          <w:rStyle w:val="Text"/>
        </w:rPr>
        <w:t>Vezmi strdi a májového másla, ztluc to v hromadu a učiň flastr a klaď na otok.</w:t>
      </w:r>
    </w:p>
    <w:p w:rsidR="00C16663" w:rsidRDefault="00083972">
      <w:pPr>
        <w:pStyle w:val="Podnadpis"/>
      </w:pPr>
      <w:r>
        <w:rPr>
          <w:rStyle w:val="Text"/>
        </w:rPr>
        <w:t>O témž opět</w:t>
      </w:r>
    </w:p>
    <w:p w:rsidR="00C16663" w:rsidRDefault="00083972">
      <w:r>
        <w:rPr>
          <w:rStyle w:val="Text"/>
        </w:rPr>
        <w:t>Vezmi kopřivu, ztluc ji dobře s solí, klaď na oteklé prsi, a mineť otok.</w:t>
      </w:r>
    </w:p>
    <w:p w:rsidR="00C16663" w:rsidRDefault="00083972">
      <w:pPr>
        <w:pStyle w:val="Podnadpis"/>
      </w:pPr>
      <w:r>
        <w:rPr>
          <w:rStyle w:val="foliace"/>
        </w:rPr>
        <w:t xml:space="preserve">49v </w:t>
      </w:r>
      <w:r>
        <w:rPr>
          <w:rStyle w:val="Text"/>
        </w:rPr>
        <w:t>Opět jinak</w:t>
      </w:r>
    </w:p>
    <w:p w:rsidR="00C16663" w:rsidRDefault="00083972">
      <w:r>
        <w:rPr>
          <w:rStyle w:val="Text"/>
        </w:rPr>
        <w:t>Vezmi sléz, zetři s olejem dřeveným, kladiž na prsi teple, a mineť otok.</w:t>
      </w:r>
    </w:p>
    <w:p w:rsidR="00C16663" w:rsidRDefault="00083972">
      <w:pPr>
        <w:pStyle w:val="Podnadpis"/>
      </w:pPr>
      <w:r>
        <w:rPr>
          <w:rStyle w:val="Text"/>
        </w:rPr>
        <w:t>O témž opět</w:t>
      </w:r>
    </w:p>
    <w:p w:rsidR="00C16663" w:rsidRDefault="00083972">
      <w:r>
        <w:rPr>
          <w:rStyle w:val="Text"/>
        </w:rPr>
        <w:lastRenderedPageBreak/>
        <w:t>Vezmi siemě blénové, zetři je s vínem a teple klaď na prsi.</w:t>
      </w:r>
    </w:p>
    <w:p w:rsidR="00C16663" w:rsidRDefault="00083972">
      <w:pPr>
        <w:pStyle w:val="Podnadpis"/>
      </w:pPr>
      <w:r>
        <w:rPr>
          <w:rStyle w:val="Text"/>
        </w:rPr>
        <w:t>Opět takto</w:t>
      </w:r>
    </w:p>
    <w:p w:rsidR="00C16663" w:rsidRDefault="00083972">
      <w:r>
        <w:rPr>
          <w:rStyle w:val="Text"/>
        </w:rPr>
        <w:t>Vezmi stred, vosku, holubie lajno, směs to spolu a učiň z toho flastr. A klaď na oteklé miesto anebo prsi. A mineť otok a bolest a nedá jim ruosti.</w:t>
      </w:r>
    </w:p>
    <w:p w:rsidR="00C16663" w:rsidRDefault="00083972">
      <w:pPr>
        <w:pStyle w:val="Podnadpis"/>
      </w:pPr>
      <w:r>
        <w:rPr>
          <w:rStyle w:val="Text"/>
        </w:rPr>
        <w:t>Které ženě prsi otekú</w:t>
      </w:r>
    </w:p>
    <w:p w:rsidR="00C16663" w:rsidRDefault="00083972">
      <w:r>
        <w:rPr>
          <w:rStyle w:val="Text"/>
        </w:rPr>
        <w:t>Vezmi kozie lajno, ocet a ječnú múku a učiň z toho flastr a klaď na otok, vešken otok vytiehne z bolavých prsí</w:t>
      </w:r>
      <w:r>
        <w:rPr>
          <w:rStyle w:val="emendace"/>
        </w:rPr>
        <w:t xml:space="preserve">prsí </w:t>
      </w:r>
      <w:r>
        <w:rPr>
          <w:rStyle w:val="pramen"/>
        </w:rPr>
        <w:t>prſije</w:t>
      </w:r>
      <w:r>
        <w:rPr>
          <w:rStyle w:val="Text"/>
        </w:rPr>
        <w:t>.</w:t>
      </w:r>
    </w:p>
    <w:p w:rsidR="00C16663" w:rsidRDefault="00083972">
      <w:pPr>
        <w:pStyle w:val="Podnadpis"/>
      </w:pPr>
      <w:r>
        <w:rPr>
          <w:rStyle w:val="Text"/>
        </w:rPr>
        <w:t>Které ženy prsi bolejí</w:t>
      </w:r>
    </w:p>
    <w:p w:rsidR="00C16663" w:rsidRDefault="00083972">
      <w:r>
        <w:rPr>
          <w:rStyle w:val="Text"/>
        </w:rPr>
        <w:t>Vezmi octa plný hrnec horkého a vlož do něho prsi, což muožeš obdržeti.</w:t>
      </w:r>
    </w:p>
    <w:p w:rsidR="00C16663" w:rsidRDefault="00083972">
      <w:pPr>
        <w:pStyle w:val="Podnadpis"/>
      </w:pPr>
      <w:r>
        <w:rPr>
          <w:rStyle w:val="Text"/>
        </w:rPr>
        <w:t>Aby panně cecky nerostly</w:t>
      </w:r>
    </w:p>
    <w:p w:rsidR="00C16663" w:rsidRDefault="00083972">
      <w:r>
        <w:rPr>
          <w:rStyle w:val="Text"/>
        </w:rPr>
        <w:t xml:space="preserve">Vezmi bolehlavovú smáhu a pomazuj sobě ustavičně ceckuov a nikdáť nebudú </w:t>
      </w:r>
      <w:r>
        <w:rPr>
          <w:rStyle w:val="emendace"/>
        </w:rPr>
        <w:t xml:space="preserve">nebudú </w:t>
      </w:r>
      <w:r>
        <w:rPr>
          <w:rStyle w:val="pramen"/>
        </w:rPr>
        <w:t xml:space="preserve">nebu </w:t>
      </w:r>
      <w:r>
        <w:rPr>
          <w:rStyle w:val="Text"/>
        </w:rPr>
        <w:t xml:space="preserve">ruosti, aniž které žádosti bude mieti k smilstvu. A bude li sobě tú smáhú mazati, nebude mieti nemoci přirozené a bude bezdětkyně </w:t>
      </w:r>
      <w:r>
        <w:rPr>
          <w:rStyle w:val="emendace"/>
        </w:rPr>
        <w:t xml:space="preserve">bezdětkyně </w:t>
      </w:r>
      <w:r>
        <w:rPr>
          <w:rStyle w:val="pramen"/>
        </w:rPr>
        <w:t xml:space="preserve">bezdijetkynie </w:t>
      </w:r>
      <w:r>
        <w:rPr>
          <w:rStyle w:val="Text"/>
        </w:rPr>
        <w:t>až do smrti.</w:t>
      </w:r>
    </w:p>
    <w:p w:rsidR="00C16663" w:rsidRDefault="00083972">
      <w:pPr>
        <w:pStyle w:val="Podnadpis"/>
      </w:pPr>
      <w:r>
        <w:rPr>
          <w:rStyle w:val="Text"/>
        </w:rPr>
        <w:t>Když počínají prsi boleti</w:t>
      </w:r>
    </w:p>
    <w:p w:rsidR="00C16663" w:rsidRDefault="00083972">
      <w:r>
        <w:rPr>
          <w:rStyle w:val="Text"/>
        </w:rPr>
        <w:t xml:space="preserve">Vezmi jitrocelové kořenie, ztluka dobře, smiešejž z </w:t>
      </w:r>
      <w:r>
        <w:rPr>
          <w:rStyle w:val="lemma"/>
        </w:rPr>
        <w:t xml:space="preserve">z </w:t>
      </w:r>
      <w:r>
        <w:rPr>
          <w:rStyle w:val="hyperlemma"/>
        </w:rPr>
        <w:t xml:space="preserve">s </w:t>
      </w:r>
      <w:r>
        <w:rPr>
          <w:rStyle w:val="Text"/>
        </w:rPr>
        <w:t xml:space="preserve">bielky vaječnými, přikládajž na bolest, a pomineť za den nebo za dva, zkušenoť jest. Ale když velmi bolí, od toho dne </w:t>
      </w:r>
      <w:r>
        <w:rPr>
          <w:rStyle w:val="foliace"/>
        </w:rPr>
        <w:t xml:space="preserve">50r </w:t>
      </w:r>
      <w:r>
        <w:rPr>
          <w:rStyle w:val="Text"/>
        </w:rPr>
        <w:t>vezmi voštiny</w:t>
      </w:r>
      <w:r>
        <w:rPr>
          <w:rStyle w:val="emendace"/>
        </w:rPr>
        <w:t xml:space="preserve">voštiny </w:t>
      </w:r>
      <w:r>
        <w:rPr>
          <w:rStyle w:val="pramen"/>
        </w:rPr>
        <w:t>woſſtijeny</w:t>
      </w:r>
      <w:r>
        <w:rPr>
          <w:rStyle w:val="Text"/>
        </w:rPr>
        <w:t>, ztluc je dobře, vař je v pivniech kvasniciech, učiň flastr na šatku, přikládaj na bolest, pokušenoť jest. A muožeš jitrocelu přiložiti i veliký sléz, osmekna kořen svrchu měkčejší</w:t>
      </w:r>
      <w:r>
        <w:rPr>
          <w:rStyle w:val="emendace"/>
        </w:rPr>
        <w:t xml:space="preserve">měkčejší </w:t>
      </w:r>
      <w:r>
        <w:rPr>
          <w:rStyle w:val="pramen"/>
        </w:rPr>
        <w:t>miekczeyſſije</w:t>
      </w:r>
      <w:r>
        <w:rPr>
          <w:rStyle w:val="Text"/>
        </w:rPr>
        <w:t>. A st</w:t>
      </w:r>
      <w:r w:rsidR="00A618CD">
        <w:rPr>
          <w:rStyle w:val="Text"/>
        </w:rPr>
        <w:t>r</w:t>
      </w:r>
      <w:r>
        <w:rPr>
          <w:rStyle w:val="Text"/>
        </w:rPr>
        <w:t>žeň zameceš pryč a muožeš vařeného slézu přičiniti. A jestli přímet</w:t>
      </w:r>
      <w:r>
        <w:rPr>
          <w:rStyle w:val="lemma"/>
        </w:rPr>
        <w:t xml:space="preserve">přímet </w:t>
      </w:r>
      <w:r>
        <w:rPr>
          <w:rStyle w:val="hyperlemma"/>
        </w:rPr>
        <w:t>přímět</w:t>
      </w:r>
      <w:r>
        <w:rPr>
          <w:rStyle w:val="Text"/>
        </w:rPr>
        <w:t xml:space="preserve">, kořenie přímetného </w:t>
      </w:r>
      <w:r>
        <w:rPr>
          <w:rStyle w:val="lemma"/>
        </w:rPr>
        <w:t xml:space="preserve">přímetný </w:t>
      </w:r>
      <w:r>
        <w:rPr>
          <w:rStyle w:val="hyperlemma"/>
        </w:rPr>
        <w:t xml:space="preserve">přímětný </w:t>
      </w:r>
      <w:r>
        <w:rPr>
          <w:rStyle w:val="Text"/>
        </w:rPr>
        <w:t xml:space="preserve">přičiň k jiným věcem. Pakli rozhnil cecek, bzový květ ztlučený z </w:t>
      </w:r>
      <w:r>
        <w:rPr>
          <w:rStyle w:val="lemma"/>
        </w:rPr>
        <w:t xml:space="preserve">z </w:t>
      </w:r>
      <w:r>
        <w:rPr>
          <w:rStyle w:val="hyperlemma"/>
        </w:rPr>
        <w:t xml:space="preserve">s </w:t>
      </w:r>
      <w:r>
        <w:rPr>
          <w:rStyle w:val="Text"/>
        </w:rPr>
        <w:t>starým sádlem vymočeným přilož. I jinde dále hledaj o hnilém miestě.</w:t>
      </w:r>
    </w:p>
    <w:p w:rsidR="00C16663" w:rsidRDefault="00083972">
      <w:pPr>
        <w:pStyle w:val="Podnadpis"/>
      </w:pPr>
      <w:r>
        <w:rPr>
          <w:rStyle w:val="Text"/>
        </w:rPr>
        <w:t>Kohož prsi bolejí</w:t>
      </w:r>
    </w:p>
    <w:p w:rsidR="00C16663" w:rsidRDefault="00083972">
      <w:r>
        <w:rPr>
          <w:rStyle w:val="Text"/>
        </w:rPr>
        <w:t xml:space="preserve">Vezmi mátu a polej a kmín </w:t>
      </w:r>
      <w:r>
        <w:rPr>
          <w:rStyle w:val="emendace"/>
        </w:rPr>
        <w:t xml:space="preserve">kmín </w:t>
      </w:r>
      <w:r>
        <w:rPr>
          <w:rStyle w:val="pramen"/>
        </w:rPr>
        <w:t xml:space="preserve">kmijen </w:t>
      </w:r>
      <w:r>
        <w:rPr>
          <w:rStyle w:val="Text"/>
        </w:rPr>
        <w:t>a pepře XV zrn, ale jiné věci jednostajně, učiň z toho prach a přičiň k tomu dosti strdi. A když půjdeš spat, vezmi toho jednu lžíci. A to dělaj po devět dní, a budeš zdráv.</w:t>
      </w:r>
    </w:p>
    <w:p w:rsidR="00C16663" w:rsidRDefault="00083972">
      <w:pPr>
        <w:pStyle w:val="Podnadpis"/>
      </w:pPr>
      <w:r>
        <w:rPr>
          <w:rStyle w:val="Text"/>
        </w:rPr>
        <w:t>Která má dieru v prsech, a to slove vlk</w:t>
      </w:r>
    </w:p>
    <w:p w:rsidR="00C16663" w:rsidRDefault="00083972">
      <w:r>
        <w:rPr>
          <w:rStyle w:val="Text"/>
        </w:rPr>
        <w:t xml:space="preserve">Vezmi staré sádlo a olej dřevěný, obojieho rovně, a přičiň prachu z kamence bielého páleného jako obého třetinu, neb méně nebo viece, jakožť se na mrti a na ráně hlubokosti a širokosti, nebo ten prach prudí mrtvé maso a suší </w:t>
      </w:r>
      <w:r>
        <w:rPr>
          <w:rStyle w:val="emendace"/>
        </w:rPr>
        <w:t xml:space="preserve">suší </w:t>
      </w:r>
      <w:r>
        <w:rPr>
          <w:rStyle w:val="pramen"/>
        </w:rPr>
        <w:t xml:space="preserve">ſuſſije </w:t>
      </w:r>
      <w:r>
        <w:rPr>
          <w:rStyle w:val="Text"/>
        </w:rPr>
        <w:t>ránu, čím jeho viece přiložíš</w:t>
      </w:r>
      <w:r>
        <w:rPr>
          <w:rStyle w:val="emendace"/>
        </w:rPr>
        <w:t xml:space="preserve">přiložíš </w:t>
      </w:r>
      <w:r>
        <w:rPr>
          <w:rStyle w:val="pramen"/>
        </w:rPr>
        <w:t>przilozijeſs</w:t>
      </w:r>
      <w:r>
        <w:rPr>
          <w:rStyle w:val="Text"/>
        </w:rPr>
        <w:t>, mažiš pak tiem ustavičně, spustě spolu na střepince</w:t>
      </w:r>
      <w:r>
        <w:rPr>
          <w:rStyle w:val="emendace"/>
        </w:rPr>
        <w:t xml:space="preserve">střepince </w:t>
      </w:r>
      <w:r>
        <w:rPr>
          <w:rStyle w:val="pramen"/>
        </w:rPr>
        <w:t>ſtrzepnicze</w:t>
      </w:r>
      <w:r>
        <w:rPr>
          <w:rStyle w:val="Text"/>
        </w:rPr>
        <w:t>.</w:t>
      </w:r>
    </w:p>
    <w:p w:rsidR="00C16663" w:rsidRDefault="00083972">
      <w:pPr>
        <w:pStyle w:val="Podnadpis"/>
      </w:pPr>
      <w:r>
        <w:rPr>
          <w:rStyle w:val="Text"/>
        </w:rPr>
        <w:t>Které ženě hnije prs</w:t>
      </w:r>
    </w:p>
    <w:p w:rsidR="00C16663" w:rsidRDefault="00083972">
      <w:r>
        <w:rPr>
          <w:rStyle w:val="Text"/>
        </w:rPr>
        <w:lastRenderedPageBreak/>
        <w:t xml:space="preserve">Rci žena, kteréž hnijí </w:t>
      </w:r>
      <w:r>
        <w:rPr>
          <w:rStyle w:val="emendace"/>
        </w:rPr>
        <w:t xml:space="preserve">hnijí </w:t>
      </w:r>
      <w:r>
        <w:rPr>
          <w:rStyle w:val="pramen"/>
        </w:rPr>
        <w:t xml:space="preserve">hnigije </w:t>
      </w:r>
      <w:r>
        <w:rPr>
          <w:rStyle w:val="Text"/>
        </w:rPr>
        <w:t xml:space="preserve">cecky ženě: Matko, prosím tebe, nedaj mému cecíku hníti, ale když </w:t>
      </w:r>
      <w:r>
        <w:rPr>
          <w:rStyle w:val="poznamka"/>
        </w:rPr>
        <w:t xml:space="preserve">nečitelný text mladší rukou při dolním okraji </w:t>
      </w:r>
      <w:r>
        <w:rPr>
          <w:rStyle w:val="foliace"/>
        </w:rPr>
        <w:t xml:space="preserve">50v </w:t>
      </w:r>
      <w:r>
        <w:rPr>
          <w:rStyle w:val="Text"/>
        </w:rPr>
        <w:t xml:space="preserve">já budu hníti, nech, ať se mnú hnije. Ve jméno + Otce + i Syna + i Ducha svatého. Amen. Ale máš řiekati to s vážností a z </w:t>
      </w:r>
      <w:r>
        <w:rPr>
          <w:rStyle w:val="lemma"/>
        </w:rPr>
        <w:t xml:space="preserve">z </w:t>
      </w:r>
      <w:r>
        <w:rPr>
          <w:rStyle w:val="hyperlemma"/>
        </w:rPr>
        <w:t xml:space="preserve">s </w:t>
      </w:r>
      <w:r>
        <w:rPr>
          <w:rStyle w:val="Text"/>
        </w:rPr>
        <w:t>žádostí</w:t>
      </w:r>
      <w:r>
        <w:rPr>
          <w:rStyle w:val="poznamka"/>
        </w:rPr>
        <w:t>rkp. KNM I F 11 uvádí: žalostí</w:t>
      </w:r>
      <w:r>
        <w:rPr>
          <w:rStyle w:val="Text"/>
        </w:rPr>
        <w:t>.</w:t>
      </w:r>
    </w:p>
    <w:p w:rsidR="00C16663" w:rsidRDefault="00083972">
      <w:pPr>
        <w:pStyle w:val="Podnadpis"/>
      </w:pPr>
      <w:r>
        <w:rPr>
          <w:rStyle w:val="Text"/>
        </w:rPr>
        <w:t>Které ženě mléko odejmú</w:t>
      </w:r>
    </w:p>
    <w:p w:rsidR="00C16663" w:rsidRDefault="00083972">
      <w:r>
        <w:rPr>
          <w:rStyle w:val="Text"/>
        </w:rPr>
        <w:t xml:space="preserve">Vezmi řebříček </w:t>
      </w:r>
      <w:r>
        <w:rPr>
          <w:rStyle w:val="emendace"/>
        </w:rPr>
        <w:t xml:space="preserve">řebříček </w:t>
      </w:r>
      <w:r>
        <w:rPr>
          <w:rStyle w:val="pramen"/>
        </w:rPr>
        <w:t xml:space="preserve">rzebrzijeczek </w:t>
      </w:r>
      <w:r>
        <w:rPr>
          <w:rStyle w:val="Text"/>
        </w:rPr>
        <w:t>a vař jej dobře, a to po několikrát ráno a večer, a budeť mieti mléka dosti.</w:t>
      </w:r>
    </w:p>
    <w:p w:rsidR="00C16663" w:rsidRDefault="00083972">
      <w:pPr>
        <w:pStyle w:val="Podnadpis"/>
      </w:pPr>
      <w:r>
        <w:rPr>
          <w:rStyle w:val="Text"/>
        </w:rPr>
        <w:t>Která žena nemá mléka</w:t>
      </w:r>
    </w:p>
    <w:p w:rsidR="00C16663" w:rsidRDefault="00083972">
      <w:r>
        <w:rPr>
          <w:rStyle w:val="Text"/>
        </w:rPr>
        <w:t>Vezmi kopr zelený a vař v silném víně a daj ženě píti za několiko dní, a budeť mieti mléka dosti, to jest jisté.</w:t>
      </w:r>
    </w:p>
    <w:p w:rsidR="00C16663" w:rsidRDefault="00083972">
      <w:pPr>
        <w:pStyle w:val="Podnadpis"/>
      </w:pPr>
      <w:r>
        <w:rPr>
          <w:rStyle w:val="Text"/>
        </w:rPr>
        <w:t>Aby žena mnoho mléka měla</w:t>
      </w:r>
    </w:p>
    <w:p w:rsidR="00C16663" w:rsidRDefault="00083972">
      <w:r>
        <w:rPr>
          <w:rStyle w:val="Text"/>
        </w:rPr>
        <w:t>Siemě koprové s máslem a s mlékem smiešené píti, bude mieti hojně chovačka mléka.</w:t>
      </w:r>
    </w:p>
    <w:p w:rsidR="00C16663" w:rsidRDefault="00083972">
      <w:pPr>
        <w:pStyle w:val="Podnadpis"/>
      </w:pPr>
      <w:r>
        <w:rPr>
          <w:rStyle w:val="Text"/>
        </w:rPr>
        <w:t>Aby žena dlúho mléka měla</w:t>
      </w:r>
    </w:p>
    <w:p w:rsidR="00C16663" w:rsidRDefault="00083972">
      <w:r>
        <w:rPr>
          <w:rStyle w:val="Text"/>
        </w:rPr>
        <w:t>Vezmi květ nebo pupence olivové, ješto oliva kvetne, zetra na prach, sypiž v jídlo ten prach, buďto v jíšel nebo v jiné pitie, byť za tři léta chovala, budeť mieti dosti.</w:t>
      </w:r>
    </w:p>
    <w:p w:rsidR="00C16663" w:rsidRDefault="00083972">
      <w:pPr>
        <w:pStyle w:val="Podnadpis"/>
      </w:pPr>
      <w:r>
        <w:rPr>
          <w:rStyle w:val="Text"/>
        </w:rPr>
        <w:t>Aby chovačka mléko měla</w:t>
      </w:r>
    </w:p>
    <w:p w:rsidR="00C16663" w:rsidRDefault="00083972">
      <w:r>
        <w:rPr>
          <w:rStyle w:val="Text"/>
        </w:rPr>
        <w:t>Vezmi žemli bielú, natopiž z nie topenic, jeziž je s kozím mlékem a pí na to dobré staré pivo aneb jiné dobré pitie, a bude mieti dosti mléka.</w:t>
      </w:r>
    </w:p>
    <w:p w:rsidR="00C16663" w:rsidRDefault="00083972">
      <w:pPr>
        <w:pStyle w:val="Podnadpis"/>
      </w:pPr>
      <w:r>
        <w:rPr>
          <w:rStyle w:val="Text"/>
        </w:rPr>
        <w:t>Když se odedmú cecky pro množstvie mléka</w:t>
      </w:r>
    </w:p>
    <w:p w:rsidR="00C16663" w:rsidRDefault="00083972">
      <w:r>
        <w:rPr>
          <w:rStyle w:val="Text"/>
        </w:rPr>
        <w:t xml:space="preserve">Najprvé vezmi střiedu chlebovú a rozdělaj ji smáhú opichovú a na to přikládaj, a mineť. Také siemě lněné neb olej </w:t>
      </w:r>
      <w:r>
        <w:rPr>
          <w:rStyle w:val="foliace"/>
        </w:rPr>
        <w:t xml:space="preserve">51r </w:t>
      </w:r>
      <w:r>
        <w:rPr>
          <w:rStyle w:val="Text"/>
        </w:rPr>
        <w:t xml:space="preserve">přikládaj. Také popel z žaluduov pálený v to miesto uvržený vlhkosti shnilé a smrduté se krví tekúcie nemocné vysušuje. Také kdyby se neštovice nebo přímet </w:t>
      </w:r>
      <w:r>
        <w:rPr>
          <w:rStyle w:val="lemma"/>
        </w:rPr>
        <w:t xml:space="preserve">přímet </w:t>
      </w:r>
      <w:r>
        <w:rPr>
          <w:rStyle w:val="hyperlemma"/>
        </w:rPr>
        <w:t xml:space="preserve">přímět </w:t>
      </w:r>
      <w:r>
        <w:rPr>
          <w:rStyle w:val="doplnenytext"/>
        </w:rPr>
        <w:t>…</w:t>
      </w:r>
      <w:r>
        <w:rPr>
          <w:rStyle w:val="poznamka"/>
        </w:rPr>
        <w:t>chybějící text</w:t>
      </w:r>
      <w:r>
        <w:rPr>
          <w:rStyle w:val="Text"/>
        </w:rPr>
        <w:t>, zahánie. A nečistotu vypúštie. Také ořechoví červové tření přikládáni, jistéť jest. Také lajno člověčie spálené nežity zastaralé a téměř neuzdravitedlné uzdravuje.</w:t>
      </w:r>
    </w:p>
    <w:p w:rsidR="00C16663" w:rsidRDefault="00083972">
      <w:pPr>
        <w:pStyle w:val="Podnadpis"/>
      </w:pPr>
      <w:r>
        <w:rPr>
          <w:rStyle w:val="Text"/>
        </w:rPr>
        <w:t xml:space="preserve">Proti odjímaní </w:t>
      </w:r>
      <w:r>
        <w:rPr>
          <w:rStyle w:val="emendace"/>
        </w:rPr>
        <w:t xml:space="preserve">odjímaní </w:t>
      </w:r>
      <w:r>
        <w:rPr>
          <w:rStyle w:val="pramen"/>
        </w:rPr>
        <w:t xml:space="preserve">odgimanije </w:t>
      </w:r>
      <w:r>
        <w:rPr>
          <w:rStyle w:val="Text"/>
        </w:rPr>
        <w:t>mléka kravám</w:t>
      </w:r>
    </w:p>
    <w:p w:rsidR="00C16663" w:rsidRDefault="00083972">
      <w:r>
        <w:rPr>
          <w:rStyle w:val="Text"/>
        </w:rPr>
        <w:t>Vezmi rútu a opich, totiž veliký libček, dávaj jiesti kravám s chlebem.</w:t>
      </w:r>
    </w:p>
    <w:p w:rsidR="00C16663" w:rsidRDefault="00083972">
      <w:pPr>
        <w:pStyle w:val="Podnadpis"/>
      </w:pPr>
      <w:r>
        <w:rPr>
          <w:rStyle w:val="Text"/>
        </w:rPr>
        <w:t>Aby mléka neodjímali kravám</w:t>
      </w:r>
    </w:p>
    <w:p w:rsidR="00C16663" w:rsidRDefault="00083972">
      <w:r>
        <w:rPr>
          <w:rStyle w:val="Text"/>
        </w:rPr>
        <w:t xml:space="preserve">Vezmi rtut, zavrtaj krávě, kdež jest čelný </w:t>
      </w:r>
      <w:r>
        <w:rPr>
          <w:rStyle w:val="poznamka"/>
        </w:rPr>
        <w:t xml:space="preserve">rkp. KNM I F 11 uvádí: celý </w:t>
      </w:r>
      <w:r>
        <w:rPr>
          <w:rStyle w:val="Text"/>
        </w:rPr>
        <w:t xml:space="preserve">roh, vrtadlem u týmě </w:t>
      </w:r>
      <w:r>
        <w:rPr>
          <w:rStyle w:val="poznamka"/>
        </w:rPr>
        <w:t xml:space="preserve">rkp. KNM I F 11 uvádí: učině </w:t>
      </w:r>
      <w:r>
        <w:rPr>
          <w:rStyle w:val="Text"/>
        </w:rPr>
        <w:t>dieru, pustiž tam rtut z pera husieho a zamaž voskem a nikdy žádný člověk nemuož jí na dojivu uškoditi.</w:t>
      </w:r>
    </w:p>
    <w:p w:rsidR="00C16663" w:rsidRDefault="00083972">
      <w:pPr>
        <w:pStyle w:val="Podnadpis"/>
      </w:pPr>
      <w:r>
        <w:rPr>
          <w:rStyle w:val="Text"/>
        </w:rPr>
        <w:t xml:space="preserve">Proti odjímaní </w:t>
      </w:r>
      <w:r>
        <w:rPr>
          <w:rStyle w:val="emendace"/>
        </w:rPr>
        <w:t xml:space="preserve">odjímaní </w:t>
      </w:r>
      <w:r>
        <w:rPr>
          <w:rStyle w:val="pramen"/>
        </w:rPr>
        <w:t xml:space="preserve">od gimanije </w:t>
      </w:r>
      <w:r>
        <w:rPr>
          <w:rStyle w:val="Text"/>
        </w:rPr>
        <w:t>mléka</w:t>
      </w:r>
    </w:p>
    <w:p w:rsidR="00C16663" w:rsidRDefault="00083972">
      <w:r>
        <w:rPr>
          <w:rStyle w:val="Text"/>
        </w:rPr>
        <w:lastRenderedPageBreak/>
        <w:t>Vezmi vratič, kozlík a petruželnú bylinu, dávajž to jiesti v chlebě kravám a kozám, přičiníš li ostropetrce</w:t>
      </w:r>
      <w:r>
        <w:rPr>
          <w:rStyle w:val="poznamka"/>
        </w:rPr>
        <w:t>rkp. KNM I F 11 uvádí: ostroprstce</w:t>
      </w:r>
      <w:r>
        <w:rPr>
          <w:rStyle w:val="Text"/>
        </w:rPr>
        <w:t>, dobréť jest k tomu.</w:t>
      </w:r>
    </w:p>
    <w:p w:rsidR="00C16663" w:rsidRDefault="00083972">
      <w:pPr>
        <w:pStyle w:val="Podnadpis"/>
      </w:pPr>
      <w:r>
        <w:rPr>
          <w:rStyle w:val="Text"/>
        </w:rPr>
        <w:t>Aby neuškodili kravám na mléce</w:t>
      </w:r>
    </w:p>
    <w:p w:rsidR="00C16663" w:rsidRDefault="00083972">
      <w:r>
        <w:rPr>
          <w:rStyle w:val="Text"/>
        </w:rPr>
        <w:t xml:space="preserve">Vezmi kořen kopřivný, vlož jej v syřiště na Štědrý večer. A toho chovaj syřiště do roka s tiem kořením, ale přilévaje přičíněj syřiště, jakož umieš. Ten sýr se kaziti nebude a nepřeškodíť </w:t>
      </w:r>
      <w:r>
        <w:rPr>
          <w:rStyle w:val="poznamka"/>
        </w:rPr>
        <w:t xml:space="preserve">nepřeškodíť – nejisté čtení </w:t>
      </w:r>
      <w:r>
        <w:rPr>
          <w:rStyle w:val="Text"/>
        </w:rPr>
        <w:t>dobytku.</w:t>
      </w:r>
    </w:p>
    <w:p w:rsidR="00C16663" w:rsidRDefault="00083972">
      <w:pPr>
        <w:pStyle w:val="Podnadpis"/>
      </w:pPr>
      <w:r>
        <w:rPr>
          <w:rStyle w:val="Text"/>
        </w:rPr>
        <w:t>Komu učinie, že dobytek mře</w:t>
      </w:r>
    </w:p>
    <w:p w:rsidR="00C16663" w:rsidRDefault="00083972">
      <w:r>
        <w:rPr>
          <w:rStyle w:val="Text"/>
        </w:rPr>
        <w:t xml:space="preserve">Vezmi kafru, nasyp v ruožek kraví v nový nebo </w:t>
      </w:r>
      <w:r>
        <w:rPr>
          <w:rStyle w:val="foliace"/>
        </w:rPr>
        <w:t xml:space="preserve">51v </w:t>
      </w:r>
      <w:r>
        <w:rPr>
          <w:rStyle w:val="Text"/>
        </w:rPr>
        <w:t xml:space="preserve">v starý čistý, přičiň pepře a hřebíčku a galganu, zamaž svrchu voskem, zakopaj v zemi v čistém koutě tak, z </w:t>
      </w:r>
      <w:r>
        <w:rPr>
          <w:rStyle w:val="lemma"/>
        </w:rPr>
        <w:t xml:space="preserve">z </w:t>
      </w:r>
      <w:r>
        <w:rPr>
          <w:rStyle w:val="hyperlemma"/>
        </w:rPr>
        <w:t xml:space="preserve">s </w:t>
      </w:r>
      <w:r>
        <w:rPr>
          <w:rStyle w:val="Text"/>
        </w:rPr>
        <w:t>celým pepřem, hřebíčky, aby v tom nestáli koni ani konice. A účinkové pominú a dobytek nebude mřieti.</w:t>
      </w:r>
    </w:p>
    <w:p w:rsidR="00C16663" w:rsidRDefault="00C16663">
      <w:pPr>
        <w:pStyle w:val="Volnyradek"/>
      </w:pPr>
    </w:p>
    <w:p w:rsidR="00C16663" w:rsidRDefault="00083972">
      <w:pPr>
        <w:pStyle w:val="Nadpis"/>
      </w:pPr>
      <w:r>
        <w:rPr>
          <w:rStyle w:val="Text"/>
        </w:rPr>
        <w:t>Počíná se lékařstvie bolesti srdce a také proti klání</w:t>
      </w:r>
    </w:p>
    <w:p w:rsidR="00C16663" w:rsidRDefault="00083972">
      <w:pPr>
        <w:pStyle w:val="Podnadpis"/>
      </w:pPr>
      <w:r>
        <w:rPr>
          <w:rStyle w:val="Text"/>
        </w:rPr>
        <w:t>Proti bolesti srdce</w:t>
      </w:r>
    </w:p>
    <w:p w:rsidR="00C16663" w:rsidRDefault="00083972">
      <w:r>
        <w:rPr>
          <w:rStyle w:val="Text"/>
        </w:rPr>
        <w:t xml:space="preserve">Vezmi skořici a chřen a také přičiň kopytníku, vař to v dobrém víně. A když povaříš </w:t>
      </w:r>
      <w:r>
        <w:rPr>
          <w:rStyle w:val="emendace"/>
        </w:rPr>
        <w:t xml:space="preserve">povaříš </w:t>
      </w:r>
      <w:r>
        <w:rPr>
          <w:rStyle w:val="pramen"/>
        </w:rPr>
        <w:t xml:space="preserve">powarzijeſs </w:t>
      </w:r>
      <w:r>
        <w:rPr>
          <w:rStyle w:val="Text"/>
        </w:rPr>
        <w:t>dobrú chvíli, vlož tam strdi medové, ať málo povře, píž to ráno, o poledni a večer, a to dokudž čiješ bolest. Ale aby toho nečinil na počátku měsiece i také na schození</w:t>
      </w:r>
      <w:r>
        <w:rPr>
          <w:rStyle w:val="emendace"/>
        </w:rPr>
        <w:t xml:space="preserve">schození </w:t>
      </w:r>
      <w:r>
        <w:rPr>
          <w:rStyle w:val="pramen"/>
        </w:rPr>
        <w:t>ſchozenije</w:t>
      </w:r>
      <w:r>
        <w:rPr>
          <w:rStyle w:val="Text"/>
        </w:rPr>
        <w:t>. A také z šalvěje prachu nadělaj máje měsiece, v tom víně rozmoče topeničku, potruse tiem prachem štědře, jeziž po každém pití, a budeš zdráv.</w:t>
      </w:r>
    </w:p>
    <w:p w:rsidR="00C16663" w:rsidRDefault="00083972">
      <w:pPr>
        <w:pStyle w:val="Podnadpis"/>
      </w:pPr>
      <w:r>
        <w:rPr>
          <w:rStyle w:val="Text"/>
        </w:rPr>
        <w:t>Komu přijde náhlé klánie na srdce</w:t>
      </w:r>
    </w:p>
    <w:p w:rsidR="00C16663" w:rsidRDefault="00083972">
      <w:r>
        <w:rPr>
          <w:rStyle w:val="Text"/>
        </w:rPr>
        <w:t xml:space="preserve">Vezmi lajno vepře řezaného a shřej dobře a klaď na srdce. </w:t>
      </w:r>
      <w:r>
        <w:rPr>
          <w:rStyle w:val="cizijazyk"/>
        </w:rPr>
        <w:t xml:space="preserve">Item </w:t>
      </w:r>
      <w:r>
        <w:rPr>
          <w:rStyle w:val="Text"/>
        </w:rPr>
        <w:t>kopr píti třikrát za den vařený u víně neb v pivě aneb siemě koprové.</w:t>
      </w:r>
    </w:p>
    <w:p w:rsidR="00C16663" w:rsidRDefault="00083972">
      <w:pPr>
        <w:pStyle w:val="Podnadpis"/>
      </w:pPr>
      <w:r>
        <w:rPr>
          <w:rStyle w:val="Text"/>
        </w:rPr>
        <w:t>Koho srdce bolí aneb kuolé okolo srdce i v bociech i v prsech</w:t>
      </w:r>
    </w:p>
    <w:p w:rsidR="00C16663" w:rsidRDefault="00083972">
      <w:r>
        <w:rPr>
          <w:rStyle w:val="Text"/>
        </w:rPr>
        <w:t xml:space="preserve">Ten vezmi boží muky dřevěné, nalíž na tu ránu vody, kteráž jest na boku, tři lžičky, křížem leje aneb palcem myje, dajž to nemocnému vypiti. A potom před božiem umučením spěj pět </w:t>
      </w:r>
      <w:r>
        <w:rPr>
          <w:rStyle w:val="foliace"/>
        </w:rPr>
        <w:t xml:space="preserve">52r </w:t>
      </w:r>
      <w:r>
        <w:rPr>
          <w:rStyle w:val="Text"/>
        </w:rPr>
        <w:t xml:space="preserve">pateřuov nábožně a pros pána boha, ať tě ráčí uzdraviti od té nemoci. Také řiekaj pět Zdráva Maria a tři Věřím v boha,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zdráv bude nemocný.</w:t>
      </w:r>
    </w:p>
    <w:p w:rsidR="00C16663" w:rsidRDefault="00083972">
      <w:pPr>
        <w:pStyle w:val="Podnadpis"/>
      </w:pPr>
      <w:r>
        <w:rPr>
          <w:rStyle w:val="Text"/>
        </w:rPr>
        <w:t>Koho okolo srdce bolí</w:t>
      </w:r>
    </w:p>
    <w:p w:rsidR="00C16663" w:rsidRDefault="00083972">
      <w:r>
        <w:rPr>
          <w:rStyle w:val="Text"/>
        </w:rPr>
        <w:t xml:space="preserve">Vezmi pýřinie </w:t>
      </w:r>
      <w:r>
        <w:rPr>
          <w:rStyle w:val="lemma"/>
        </w:rPr>
        <w:t xml:space="preserve">pýřinie </w:t>
      </w:r>
      <w:r>
        <w:rPr>
          <w:rStyle w:val="hyperlemma"/>
        </w:rPr>
        <w:t xml:space="preserve">pýřinie </w:t>
      </w:r>
      <w:r>
        <w:rPr>
          <w:rStyle w:val="Text"/>
        </w:rPr>
        <w:t>a vař v dobrém starém pivě, píž ráno a večer, a budeš bohdá zdráv.</w:t>
      </w:r>
    </w:p>
    <w:p w:rsidR="00C16663" w:rsidRDefault="00083972">
      <w:pPr>
        <w:pStyle w:val="Podnadpis"/>
      </w:pPr>
      <w:r>
        <w:rPr>
          <w:rStyle w:val="Text"/>
        </w:rPr>
        <w:t>Proti bolesti prsí</w:t>
      </w:r>
    </w:p>
    <w:p w:rsidR="00C16663" w:rsidRDefault="00083972">
      <w:r>
        <w:rPr>
          <w:rStyle w:val="Text"/>
        </w:rPr>
        <w:t>Vezmi osladič, vař jej s vínem a s medem, pí to teple, všecky nemoci, kteréž srdce zamucují, uzdravuje svú mocí.</w:t>
      </w:r>
    </w:p>
    <w:p w:rsidR="00C16663" w:rsidRDefault="00083972">
      <w:pPr>
        <w:pStyle w:val="Podnadpis"/>
      </w:pPr>
      <w:r>
        <w:rPr>
          <w:rStyle w:val="Text"/>
        </w:rPr>
        <w:lastRenderedPageBreak/>
        <w:t>Proti bolesti a otoku srdce i také proti prsuom i také proti každému otoku na těle</w:t>
      </w:r>
    </w:p>
    <w:p w:rsidR="00C16663" w:rsidRDefault="00083972">
      <w:r>
        <w:rPr>
          <w:rStyle w:val="Text"/>
        </w:rPr>
        <w:t>Vezmi černohlávek, to kořenie, s kořenem i s trávú a z toho pal vodu, a komuž otekú prsi anebo okolo srdce aneb vešken život, ten tu vodu pí a ten otok tú vodú maž a doluov jej rukú vždy hlaď a z toho budeš zdráv.</w:t>
      </w:r>
    </w:p>
    <w:p w:rsidR="00C16663" w:rsidRDefault="00083972">
      <w:pPr>
        <w:pStyle w:val="Podnadpis"/>
      </w:pPr>
      <w:r>
        <w:rPr>
          <w:rStyle w:val="Text"/>
        </w:rPr>
        <w:t>Proti klání okolo srdce aneb kdežkoli jinde</w:t>
      </w:r>
    </w:p>
    <w:p w:rsidR="00C16663" w:rsidRDefault="00083972">
      <w:r>
        <w:rPr>
          <w:rStyle w:val="Text"/>
        </w:rPr>
        <w:t>Vezmi mléko od krávy teplé a pak se strdí vař, ale méně medu. A učině flastr, kladiž, kdež tě bolí</w:t>
      </w:r>
      <w:r>
        <w:rPr>
          <w:rStyle w:val="internipoznamka"/>
        </w:rPr>
        <w:t>rkp. KNM I F 11 uvádí: kůlé</w:t>
      </w:r>
      <w:r>
        <w:rPr>
          <w:rStyle w:val="Text"/>
        </w:rPr>
        <w:t>.</w:t>
      </w:r>
    </w:p>
    <w:p w:rsidR="00C16663" w:rsidRDefault="00083972">
      <w:pPr>
        <w:pStyle w:val="Podnadpis"/>
      </w:pPr>
      <w:r>
        <w:rPr>
          <w:rStyle w:val="Text"/>
        </w:rPr>
        <w:t xml:space="preserve">Proti jedu a trávení </w:t>
      </w:r>
      <w:r>
        <w:rPr>
          <w:rStyle w:val="emendace"/>
        </w:rPr>
        <w:t xml:space="preserve">trávení </w:t>
      </w:r>
      <w:r>
        <w:rPr>
          <w:rStyle w:val="pramen"/>
        </w:rPr>
        <w:t>trawenije</w:t>
      </w:r>
    </w:p>
    <w:p w:rsidR="00C16663" w:rsidRDefault="00083972">
      <w:r>
        <w:rPr>
          <w:rStyle w:val="Text"/>
        </w:rPr>
        <w:t xml:space="preserve">Vezmi zeměžluč a vař jie u víně a dávaj píti trávenému. A vyženeť jed z něho. </w:t>
      </w:r>
      <w:r>
        <w:rPr>
          <w:rStyle w:val="cizijazyk"/>
        </w:rPr>
        <w:t xml:space="preserve">Item </w:t>
      </w:r>
      <w:r>
        <w:rPr>
          <w:rStyle w:val="Text"/>
        </w:rPr>
        <w:t>kozlík vařený s vínem nebo s octem a pí, což muožeš najhorčeji.</w:t>
      </w:r>
    </w:p>
    <w:p w:rsidR="00C16663" w:rsidRDefault="00083972">
      <w:pPr>
        <w:pStyle w:val="Podnadpis"/>
      </w:pPr>
      <w:r>
        <w:rPr>
          <w:rStyle w:val="Text"/>
        </w:rPr>
        <w:t>Proti jedu, když byl dán</w:t>
      </w:r>
    </w:p>
    <w:p w:rsidR="00C16663" w:rsidRDefault="00083972">
      <w:r>
        <w:rPr>
          <w:rStyle w:val="Text"/>
        </w:rPr>
        <w:t xml:space="preserve">Vezmi por </w:t>
      </w:r>
      <w:r>
        <w:rPr>
          <w:rStyle w:val="lemma"/>
        </w:rPr>
        <w:t xml:space="preserve">por </w:t>
      </w:r>
      <w:r>
        <w:rPr>
          <w:rStyle w:val="hyperlemma"/>
        </w:rPr>
        <w:t xml:space="preserve">pór </w:t>
      </w:r>
      <w:r>
        <w:rPr>
          <w:rStyle w:val="Text"/>
        </w:rPr>
        <w:t xml:space="preserve">a vař jej s vínem a dávaj trávenému </w:t>
      </w:r>
      <w:r>
        <w:rPr>
          <w:rStyle w:val="foliace"/>
        </w:rPr>
        <w:t xml:space="preserve">52v </w:t>
      </w:r>
      <w:r>
        <w:rPr>
          <w:rStyle w:val="Text"/>
        </w:rPr>
        <w:t xml:space="preserve">píti. </w:t>
      </w:r>
      <w:r>
        <w:rPr>
          <w:rStyle w:val="cizijazyk"/>
        </w:rPr>
        <w:t xml:space="preserve">Item </w:t>
      </w:r>
      <w:r>
        <w:rPr>
          <w:rStyle w:val="Text"/>
        </w:rPr>
        <w:t>vezmi peltram a vař jej s vínem a to dávaj trávenému píti, ať pí, což muože najhorčeji.</w:t>
      </w:r>
    </w:p>
    <w:p w:rsidR="00C16663" w:rsidRDefault="00083972">
      <w:pPr>
        <w:pStyle w:val="Podnadpis"/>
      </w:pPr>
      <w:r>
        <w:rPr>
          <w:rStyle w:val="Text"/>
        </w:rPr>
        <w:t>Opět proti jedu</w:t>
      </w:r>
    </w:p>
    <w:p w:rsidR="00C16663" w:rsidRDefault="00083972">
      <w:r>
        <w:rPr>
          <w:rStyle w:val="Text"/>
        </w:rPr>
        <w:t>Vezmi kozlík, zeměžluč s kořenem jitrocelovým, vař u víně a daj horké píti trávenému.</w:t>
      </w:r>
    </w:p>
    <w:p w:rsidR="00C16663" w:rsidRDefault="00083972">
      <w:pPr>
        <w:pStyle w:val="Podnadpis"/>
      </w:pPr>
      <w:r>
        <w:rPr>
          <w:rStyle w:val="Text"/>
        </w:rPr>
        <w:t>Proti jedu, kto by pil</w:t>
      </w:r>
    </w:p>
    <w:p w:rsidR="00C16663" w:rsidRDefault="00083972">
      <w:r>
        <w:rPr>
          <w:rStyle w:val="Text"/>
        </w:rPr>
        <w:t>Pí osličí mléko po tři jitra, a to když měsiec scházie.</w:t>
      </w:r>
    </w:p>
    <w:p w:rsidR="00C16663" w:rsidRDefault="00083972">
      <w:pPr>
        <w:pStyle w:val="Podnadpis"/>
      </w:pPr>
      <w:r>
        <w:rPr>
          <w:rStyle w:val="Text"/>
        </w:rPr>
        <w:t xml:space="preserve">Proti trávení </w:t>
      </w:r>
      <w:r>
        <w:rPr>
          <w:rStyle w:val="emendace"/>
        </w:rPr>
        <w:t xml:space="preserve">trávení </w:t>
      </w:r>
      <w:r>
        <w:rPr>
          <w:rStyle w:val="pramen"/>
        </w:rPr>
        <w:t xml:space="preserve">trawenije </w:t>
      </w:r>
      <w:r>
        <w:rPr>
          <w:rStyle w:val="Text"/>
        </w:rPr>
        <w:t>všeho zlého</w:t>
      </w:r>
    </w:p>
    <w:p w:rsidR="00C16663" w:rsidRDefault="00083972">
      <w:r>
        <w:rPr>
          <w:rStyle w:val="Text"/>
        </w:rPr>
        <w:t xml:space="preserve">Vezmi mnoho šišvorce a zetři z </w:t>
      </w:r>
      <w:r>
        <w:rPr>
          <w:rStyle w:val="lemma"/>
        </w:rPr>
        <w:t xml:space="preserve">z </w:t>
      </w:r>
      <w:r>
        <w:rPr>
          <w:rStyle w:val="hyperlemma"/>
        </w:rPr>
        <w:t xml:space="preserve">s </w:t>
      </w:r>
      <w:r>
        <w:rPr>
          <w:rStyle w:val="Text"/>
        </w:rPr>
        <w:t>studničnú vodú, vezma ze tří studnic. Pakli ze dvú, tehdy z potoka třetie voda ať bude. Vařiž to v hrnciech, nalej do vanny anebo v jiné nádobie. A to protkna skrze uši čberové neb u vanny protkna skrze diery neb na přiečky na diery polože, sedniž na to, oděje se dobře šatú, a když to prochladne, vsedniž v to, mý se dobře. A vejda z kúpele toho, vezmi zeměžluč vařenú u víně, ať se napie. A to má býti ráno a druhý den též učiň, nepomine liť, učiň potřetí aneb tak dlúho, až zdráv budeš, neb skrze to opuchnutie spleskne.</w:t>
      </w:r>
    </w:p>
    <w:p w:rsidR="00C16663" w:rsidRDefault="00083972">
      <w:pPr>
        <w:pStyle w:val="Podnadpis"/>
      </w:pPr>
      <w:r>
        <w:rPr>
          <w:rStyle w:val="Text"/>
        </w:rPr>
        <w:t xml:space="preserve">Proti trávení </w:t>
      </w:r>
      <w:r>
        <w:rPr>
          <w:rStyle w:val="emendace"/>
        </w:rPr>
        <w:t xml:space="preserve">trávení </w:t>
      </w:r>
      <w:r>
        <w:rPr>
          <w:rStyle w:val="pramen"/>
        </w:rPr>
        <w:t xml:space="preserve">trawenije </w:t>
      </w:r>
      <w:r>
        <w:rPr>
          <w:rStyle w:val="Text"/>
        </w:rPr>
        <w:t>a otoku</w:t>
      </w:r>
    </w:p>
    <w:p w:rsidR="00C16663" w:rsidRDefault="00083972">
      <w:r>
        <w:rPr>
          <w:rStyle w:val="Text"/>
        </w:rPr>
        <w:t xml:space="preserve">Vezmi </w:t>
      </w:r>
      <w:r>
        <w:rPr>
          <w:rStyle w:val="doplnenytext"/>
        </w:rPr>
        <w:t xml:space="preserve">… </w:t>
      </w:r>
      <w:r>
        <w:rPr>
          <w:rStyle w:val="poznamka"/>
        </w:rPr>
        <w:t xml:space="preserve">chybějící text; podle rkp. KNM I F 11: sobě lázně </w:t>
      </w:r>
      <w:r>
        <w:rPr>
          <w:rStyle w:val="Text"/>
        </w:rPr>
        <w:t>suchú, vezmi pak kozlec, polej a rozetři semenec ozimý, a to zetři s pivem, zetřiž polej a kozlík s tiem jíšelem, a když chceš do lázně jíti</w:t>
      </w:r>
      <w:r>
        <w:rPr>
          <w:rStyle w:val="emendace"/>
        </w:rPr>
        <w:t xml:space="preserve">jíti </w:t>
      </w:r>
      <w:r>
        <w:rPr>
          <w:rStyle w:val="pramen"/>
        </w:rPr>
        <w:t>gijeti</w:t>
      </w:r>
      <w:r>
        <w:rPr>
          <w:rStyle w:val="Text"/>
        </w:rPr>
        <w:t xml:space="preserve">, napíž se toho dobrý truňk </w:t>
      </w:r>
      <w:r>
        <w:rPr>
          <w:rStyle w:val="foliace"/>
        </w:rPr>
        <w:t xml:space="preserve">53r </w:t>
      </w:r>
      <w:r>
        <w:rPr>
          <w:rStyle w:val="Text"/>
        </w:rPr>
        <w:t>a měj sobě čisté prostěradlo anebo doch anebo oves rozklada klasy v hromadu na svrchnici, položiž se na tom a nedaj se dotýkati ničímž mokrým, ani se slévati. Až se budeš potiti, mějž čistú rúchu, třiž se zase tak, až se dosti bude zdáti, tepruv kaž se umyti teplú vodú, a to čiň několikrát.</w:t>
      </w:r>
    </w:p>
    <w:p w:rsidR="00C16663" w:rsidRDefault="00083972">
      <w:pPr>
        <w:pStyle w:val="Podnadpis"/>
      </w:pPr>
      <w:r>
        <w:rPr>
          <w:rStyle w:val="Text"/>
        </w:rPr>
        <w:lastRenderedPageBreak/>
        <w:t>Kto se dotkne jedovatého tak, že otekl prst neb ruka, ješto v lese neb v zelině snad od žáby neb od jiné věci se přihodí</w:t>
      </w:r>
    </w:p>
    <w:p w:rsidR="00C16663" w:rsidRDefault="00083972">
      <w:r>
        <w:rPr>
          <w:rStyle w:val="Text"/>
        </w:rPr>
        <w:t>Vařiž březové listie u vodě, pař se tiem a obkládaj teplým, kdež jest opuchlo, přivaž šatu a čiň to často.</w:t>
      </w:r>
    </w:p>
    <w:p w:rsidR="00C16663" w:rsidRDefault="00083972">
      <w:pPr>
        <w:pStyle w:val="Podnadpis"/>
      </w:pPr>
      <w:r>
        <w:rPr>
          <w:rStyle w:val="Text"/>
        </w:rPr>
        <w:t>Kohož had uštne</w:t>
      </w:r>
    </w:p>
    <w:p w:rsidR="00C16663" w:rsidRDefault="00083972">
      <w:r>
        <w:rPr>
          <w:rStyle w:val="Text"/>
        </w:rPr>
        <w:t>Vezmi maso kohútové tvrdé a važ je na to miesto.</w:t>
      </w:r>
    </w:p>
    <w:p w:rsidR="00C16663" w:rsidRDefault="00083972">
      <w:pPr>
        <w:pStyle w:val="Podnadpis"/>
      </w:pPr>
      <w:r>
        <w:rPr>
          <w:rStyle w:val="Text"/>
        </w:rPr>
        <w:t>Opět kohož had uštne</w:t>
      </w:r>
    </w:p>
    <w:p w:rsidR="00C16663" w:rsidRDefault="00083972">
      <w:r>
        <w:rPr>
          <w:rStyle w:val="Text"/>
        </w:rPr>
        <w:t>Vezmi sveřepý semenec, ztluc s rútú a mladé holúbě jediné, že se vyléhne, a to přikládaj, oplasktneť skuoru, jediné maž.</w:t>
      </w:r>
    </w:p>
    <w:p w:rsidR="00C16663" w:rsidRDefault="00083972">
      <w:pPr>
        <w:pStyle w:val="Podnadpis"/>
      </w:pPr>
      <w:r>
        <w:rPr>
          <w:rStyle w:val="Text"/>
        </w:rPr>
        <w:t>Kto má hada nebo žábu v břiše, ješto rostú</w:t>
      </w:r>
    </w:p>
    <w:p w:rsidR="00C16663" w:rsidRDefault="00083972">
      <w:r>
        <w:rPr>
          <w:rStyle w:val="Text"/>
        </w:rPr>
        <w:t>Vezma hada, zřež mu hlavu a ocas na tři prsty zdáli. A odra jej, vykuchaj a to v sedmi vodách vař a tu vodu pí a vybliješ žáby z sebe. A to čiň častokrát, až se vyčistíš</w:t>
      </w:r>
      <w:r>
        <w:rPr>
          <w:rStyle w:val="emendace"/>
        </w:rPr>
        <w:t xml:space="preserve">vyčistíš </w:t>
      </w:r>
      <w:r>
        <w:rPr>
          <w:rStyle w:val="pramen"/>
        </w:rPr>
        <w:t>wyczyſtijeſs</w:t>
      </w:r>
      <w:r>
        <w:rPr>
          <w:rStyle w:val="Text"/>
        </w:rPr>
        <w:t>. A potom pí vodu pelyňkovú a z vařeného dřeva břeskvového. A tak, přijma pilule, budeš zdráv.</w:t>
      </w:r>
    </w:p>
    <w:p w:rsidR="00C16663" w:rsidRDefault="00083972">
      <w:pPr>
        <w:pStyle w:val="Podnadpis"/>
      </w:pPr>
      <w:r>
        <w:rPr>
          <w:rStyle w:val="Text"/>
        </w:rPr>
        <w:t>Kohož had uštne</w:t>
      </w:r>
    </w:p>
    <w:p w:rsidR="00C16663" w:rsidRDefault="00083972">
      <w:r>
        <w:rPr>
          <w:rStyle w:val="Text"/>
        </w:rPr>
        <w:t xml:space="preserve">S vínem a s máslem ztlúci múchy a tiem mazati </w:t>
      </w:r>
      <w:r>
        <w:rPr>
          <w:rStyle w:val="foliace"/>
        </w:rPr>
        <w:t xml:space="preserve">53v </w:t>
      </w:r>
      <w:r>
        <w:rPr>
          <w:rStyle w:val="Text"/>
        </w:rPr>
        <w:t>to miesto, a tak vešken jed vytáhne. A druzí česnek s múchami tlukú a za tři dni kladú, kdež jest had uštnul.</w:t>
      </w:r>
    </w:p>
    <w:p w:rsidR="00C16663" w:rsidRDefault="00083972">
      <w:pPr>
        <w:pStyle w:val="Podnadpis"/>
      </w:pPr>
      <w:r>
        <w:rPr>
          <w:rStyle w:val="Text"/>
        </w:rPr>
        <w:t>Opět jinak takto</w:t>
      </w:r>
    </w:p>
    <w:p w:rsidR="00C16663" w:rsidRDefault="00083972">
      <w:r>
        <w:rPr>
          <w:rStyle w:val="Text"/>
        </w:rPr>
        <w:t>Vezmi hadové kořenie a zetři je dobře s česenkem a s vínem a přivěž šatu několikrát, ne na všaký den. A to jest zkušeno.</w:t>
      </w:r>
    </w:p>
    <w:p w:rsidR="00C16663" w:rsidRDefault="00083972">
      <w:pPr>
        <w:pStyle w:val="Podnadpis"/>
      </w:pPr>
      <w:r>
        <w:rPr>
          <w:rStyle w:val="Text"/>
        </w:rPr>
        <w:t>Kto má hada v sobě</w:t>
      </w:r>
    </w:p>
    <w:p w:rsidR="00C16663" w:rsidRDefault="00083972">
      <w:r>
        <w:rPr>
          <w:rStyle w:val="Text"/>
        </w:rPr>
        <w:t>Vezmi kozí mléko a krev její směs a vyjdeť had z tebe. Ale máš shřieti a postaviti v lázni. A polož nemocného na svrchnici, ať ta pára jde v usta jemu. A ten ať usta otevře a vyndeť z něho do toho mléka, ale máš hned pilen býti, aby se schopil, aby zase nevlezl do něho, a hada aby hned zabil.</w:t>
      </w:r>
    </w:p>
    <w:p w:rsidR="00C16663" w:rsidRDefault="00083972">
      <w:pPr>
        <w:pStyle w:val="Podnadpis"/>
      </w:pPr>
      <w:r>
        <w:rPr>
          <w:rStyle w:val="Text"/>
        </w:rPr>
        <w:t>Kto jed vypil</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luoj z hnátuov a pí s vínem, a budeš zdráv.</w:t>
      </w:r>
    </w:p>
    <w:p w:rsidR="00C16663" w:rsidRDefault="00083972">
      <w:pPr>
        <w:pStyle w:val="Podnadpis"/>
      </w:pPr>
      <w:r>
        <w:rPr>
          <w:rStyle w:val="Text"/>
        </w:rPr>
        <w:t xml:space="preserve">Kto má žáby v břiše </w:t>
      </w:r>
      <w:r>
        <w:rPr>
          <w:rStyle w:val="emendace"/>
        </w:rPr>
        <w:t xml:space="preserve">břiše </w:t>
      </w:r>
      <w:r>
        <w:rPr>
          <w:rStyle w:val="pramen"/>
        </w:rPr>
        <w:t>brzijeſſe</w:t>
      </w:r>
    </w:p>
    <w:p w:rsidR="00C16663" w:rsidRDefault="00083972">
      <w:r>
        <w:rPr>
          <w:rStyle w:val="Text"/>
        </w:rPr>
        <w:t xml:space="preserve">Vezmi jablko a upec je dobře a jez je na čtítrobu z </w:t>
      </w:r>
      <w:r>
        <w:rPr>
          <w:rStyle w:val="lemma"/>
        </w:rPr>
        <w:t xml:space="preserve">z </w:t>
      </w:r>
      <w:r>
        <w:rPr>
          <w:rStyle w:val="hyperlemma"/>
        </w:rPr>
        <w:t xml:space="preserve">s </w:t>
      </w:r>
      <w:r>
        <w:rPr>
          <w:rStyle w:val="Text"/>
        </w:rPr>
        <w:t>zázvorem. A to čiň tak dlúho, ažť i zemrú.</w:t>
      </w:r>
    </w:p>
    <w:p w:rsidR="00C16663" w:rsidRDefault="00C16663">
      <w:pPr>
        <w:pStyle w:val="Volnyradek"/>
      </w:pPr>
    </w:p>
    <w:p w:rsidR="00C16663" w:rsidRDefault="00083972">
      <w:pPr>
        <w:pStyle w:val="Nadpis"/>
      </w:pPr>
      <w:r>
        <w:rPr>
          <w:rStyle w:val="Text"/>
        </w:rPr>
        <w:lastRenderedPageBreak/>
        <w:t xml:space="preserve">Počíná se lékařstvie proti klání </w:t>
      </w:r>
      <w:r>
        <w:rPr>
          <w:rStyle w:val="emendace"/>
        </w:rPr>
        <w:t xml:space="preserve">klání </w:t>
      </w:r>
      <w:r>
        <w:rPr>
          <w:rStyle w:val="pramen"/>
        </w:rPr>
        <w:t xml:space="preserve">klanije </w:t>
      </w:r>
      <w:r>
        <w:rPr>
          <w:rStyle w:val="Text"/>
        </w:rPr>
        <w:t xml:space="preserve">v bociech a také proti snědku a proti žaludkové nemoci, proti krči </w:t>
      </w:r>
      <w:r>
        <w:rPr>
          <w:rStyle w:val="poznamka"/>
        </w:rPr>
        <w:t>zjevně chybný zápis, má býti: kře</w:t>
      </w:r>
    </w:p>
    <w:p w:rsidR="00C16663" w:rsidRDefault="00083972">
      <w:r>
        <w:rPr>
          <w:rStyle w:val="cizijazyk"/>
        </w:rPr>
        <w:t xml:space="preserve">Item </w:t>
      </w:r>
      <w:r>
        <w:rPr>
          <w:rStyle w:val="Text"/>
        </w:rPr>
        <w:t>kto má klánie v boce, vezmi bukvice a rmenu a to vař u vodě a potom, omoče v tom plst, přilož na to, kdež tě kuolé. A muožeš se chvíli i napiti toho lékařstvie.</w:t>
      </w:r>
    </w:p>
    <w:p w:rsidR="00C16663" w:rsidRDefault="00083972">
      <w:pPr>
        <w:pStyle w:val="Podnadpis"/>
      </w:pPr>
      <w:r>
        <w:rPr>
          <w:rStyle w:val="Text"/>
        </w:rPr>
        <w:t>Kohož kuolé v tom dolíku pod prsemi</w:t>
      </w:r>
    </w:p>
    <w:p w:rsidR="00C16663" w:rsidRDefault="00083972">
      <w:r>
        <w:rPr>
          <w:rStyle w:val="foliace"/>
        </w:rPr>
        <w:t xml:space="preserve">54r </w:t>
      </w:r>
      <w:r>
        <w:rPr>
          <w:rStyle w:val="Text"/>
        </w:rPr>
        <w:t>Vezmi červené ruože polnie, u víně vař, a toť jest jisté lékařstvie.</w:t>
      </w:r>
    </w:p>
    <w:p w:rsidR="00C16663" w:rsidRDefault="00083972">
      <w:pPr>
        <w:pStyle w:val="Podnadpis"/>
      </w:pPr>
      <w:r>
        <w:rPr>
          <w:rStyle w:val="Text"/>
        </w:rPr>
        <w:t>Kohož kuolé v boce</w:t>
      </w:r>
    </w:p>
    <w:p w:rsidR="00C16663" w:rsidRDefault="00083972">
      <w:r>
        <w:rPr>
          <w:rStyle w:val="Text"/>
        </w:rPr>
        <w:t>Vezmi pýřinu a vař ji v dobrém starém pivě, píž ráno a večer.</w:t>
      </w:r>
    </w:p>
    <w:p w:rsidR="00C16663" w:rsidRDefault="00083972">
      <w:pPr>
        <w:pStyle w:val="Podnadpis"/>
      </w:pPr>
      <w:r>
        <w:rPr>
          <w:rStyle w:val="Text"/>
        </w:rPr>
        <w:t xml:space="preserve">Opět proti klání </w:t>
      </w:r>
      <w:r>
        <w:rPr>
          <w:rStyle w:val="emendace"/>
        </w:rPr>
        <w:t xml:space="preserve">klání </w:t>
      </w:r>
      <w:r>
        <w:rPr>
          <w:rStyle w:val="pramen"/>
        </w:rPr>
        <w:t xml:space="preserve">klanije </w:t>
      </w:r>
      <w:r>
        <w:rPr>
          <w:rStyle w:val="Text"/>
        </w:rPr>
        <w:t>v boce</w:t>
      </w:r>
    </w:p>
    <w:p w:rsidR="00C16663" w:rsidRDefault="00083972">
      <w:r>
        <w:rPr>
          <w:rStyle w:val="Text"/>
        </w:rPr>
        <w:t>Vezmi břeskvovné pecky a jádra z nich jez často, anebo když tě kuolé, toť jest velmi pomocno.</w:t>
      </w:r>
    </w:p>
    <w:p w:rsidR="00C16663" w:rsidRDefault="00083972">
      <w:pPr>
        <w:pStyle w:val="Podnadpis"/>
      </w:pPr>
      <w:r>
        <w:rPr>
          <w:rStyle w:val="Text"/>
        </w:rPr>
        <w:t>Opět k témuž takto</w:t>
      </w:r>
    </w:p>
    <w:p w:rsidR="00C16663" w:rsidRDefault="00083972">
      <w:r>
        <w:rPr>
          <w:rStyle w:val="Text"/>
        </w:rPr>
        <w:t>Vezmi šalvěji a pepř, ztluc to s vínem, dajž tomu píti, kto má klánie.</w:t>
      </w:r>
    </w:p>
    <w:p w:rsidR="00C16663" w:rsidRDefault="00083972">
      <w:pPr>
        <w:pStyle w:val="Podnadpis"/>
      </w:pPr>
      <w:r>
        <w:rPr>
          <w:rStyle w:val="Text"/>
        </w:rPr>
        <w:t>Komu jest těžko v životě neb ješto se zdýmá</w:t>
      </w:r>
    </w:p>
    <w:p w:rsidR="00C16663" w:rsidRDefault="00083972">
      <w:r>
        <w:rPr>
          <w:rStyle w:val="Text"/>
        </w:rPr>
        <w:t>Vezmi kuoru svrchnie z pecna aneb z húsce, skroje celú na puol prsta ztlúště</w:t>
      </w:r>
      <w:r>
        <w:rPr>
          <w:rStyle w:val="emendace"/>
        </w:rPr>
        <w:t xml:space="preserve">ztlúště </w:t>
      </w:r>
      <w:r>
        <w:rPr>
          <w:rStyle w:val="pramen"/>
        </w:rPr>
        <w:t>ztluſſtije</w:t>
      </w:r>
      <w:r>
        <w:rPr>
          <w:rStyle w:val="Text"/>
        </w:rPr>
        <w:t>. A tu s jedné strany usuš a namaž jie dryákem na tom miestě, aby toliko srdce okročilo, anebo kde kuolé. A shřej vína hrn</w:t>
      </w:r>
      <w:r w:rsidR="00BE44D6">
        <w:rPr>
          <w:rStyle w:val="Text"/>
        </w:rPr>
        <w:t>ček, a polože tu topenici na mí</w:t>
      </w:r>
      <w:r>
        <w:rPr>
          <w:rStyle w:val="Text"/>
        </w:rPr>
        <w:t>su</w:t>
      </w:r>
      <w:r w:rsidR="00BE44D6">
        <w:rPr>
          <w:rStyle w:val="emendace"/>
        </w:rPr>
        <w:t xml:space="preserve">mísu </w:t>
      </w:r>
      <w:r w:rsidR="00BE44D6">
        <w:rPr>
          <w:rStyle w:val="pramen"/>
        </w:rPr>
        <w:t>mijeſu</w:t>
      </w:r>
      <w:r>
        <w:rPr>
          <w:rStyle w:val="Text"/>
        </w:rPr>
        <w:t>, políž tiem vínem horkým. A vezma šatu, obmýž tu kuoru a přilož, kde tě bolí, a lehni s tiem a v tom usneš a budeš zdráv, to jest věc jistá.</w:t>
      </w:r>
    </w:p>
    <w:p w:rsidR="00C16663" w:rsidRDefault="00083972">
      <w:pPr>
        <w:pStyle w:val="Podnadpis"/>
      </w:pPr>
      <w:r>
        <w:rPr>
          <w:rStyle w:val="Text"/>
        </w:rPr>
        <w:t>Proti trávení</w:t>
      </w:r>
      <w:r>
        <w:rPr>
          <w:rStyle w:val="emendace"/>
        </w:rPr>
        <w:t xml:space="preserve">trávení </w:t>
      </w:r>
      <w:r>
        <w:rPr>
          <w:rStyle w:val="pramen"/>
        </w:rPr>
        <w:t>trawenije</w:t>
      </w:r>
      <w:r>
        <w:rPr>
          <w:rStyle w:val="Text"/>
        </w:rPr>
        <w:t>, by bylo od desieti let, zkušeno jest</w:t>
      </w:r>
    </w:p>
    <w:p w:rsidR="00C16663" w:rsidRDefault="00083972">
      <w:r>
        <w:rPr>
          <w:rStyle w:val="Text"/>
        </w:rPr>
        <w:t>Vezmi kopytník a usuš jej dobře a zetři na prach a prosej skrze sítečko. A vař ten prach s mlékem kozím a dávaj nemocnému píti ráno a večer teple, ulévaje v hrnek, a budeť zdráv.</w:t>
      </w:r>
    </w:p>
    <w:p w:rsidR="00C16663" w:rsidRDefault="00083972">
      <w:pPr>
        <w:pStyle w:val="Podnadpis"/>
      </w:pPr>
      <w:r>
        <w:rPr>
          <w:rStyle w:val="Text"/>
        </w:rPr>
        <w:t>Proti žaludkové nemoci, ješto slove kra</w:t>
      </w:r>
    </w:p>
    <w:p w:rsidR="00C16663" w:rsidRDefault="00083972">
      <w:r>
        <w:rPr>
          <w:rStyle w:val="Text"/>
        </w:rPr>
        <w:t xml:space="preserve">Vezmi bukvici a polej a kuory bzové, sejma najprvé kuoru bzovú šerú. A zelenú kuoru </w:t>
      </w:r>
      <w:r>
        <w:rPr>
          <w:rStyle w:val="foliace"/>
        </w:rPr>
        <w:t xml:space="preserve">54v </w:t>
      </w:r>
      <w:r>
        <w:rPr>
          <w:rStyle w:val="Text"/>
        </w:rPr>
        <w:t>struž k sobě, ale od sebe ji nestruž. A vař to v pivě velmi dobře, ažť i pivo svú vuoni stratí. A to na čtítrobu pí, a budeš zdráv.</w:t>
      </w:r>
    </w:p>
    <w:p w:rsidR="00C16663" w:rsidRDefault="00083972">
      <w:pPr>
        <w:pStyle w:val="Podnadpis"/>
      </w:pPr>
      <w:r>
        <w:rPr>
          <w:rStyle w:val="Text"/>
        </w:rPr>
        <w:t>Proti snědku, by pak byl od roku neb od pěti let anebo viece</w:t>
      </w:r>
    </w:p>
    <w:p w:rsidR="00C16663" w:rsidRDefault="00083972">
      <w:r>
        <w:rPr>
          <w:rStyle w:val="Text"/>
        </w:rPr>
        <w:t xml:space="preserve">Vezmi soli a medu hojnost a směs to spolu s pivem. A jest to husto, píž to teple přihřívaje a hned musíš tratiti a toho všeho zbudeš, což si zlého snědl anebo vypil od roku a vytratíš </w:t>
      </w:r>
      <w:r>
        <w:rPr>
          <w:rStyle w:val="emendace"/>
        </w:rPr>
        <w:t xml:space="preserve">vytratíš </w:t>
      </w:r>
      <w:r>
        <w:rPr>
          <w:rStyle w:val="pramen"/>
        </w:rPr>
        <w:t xml:space="preserve">wytratijeſs </w:t>
      </w:r>
      <w:r>
        <w:rPr>
          <w:rStyle w:val="Text"/>
        </w:rPr>
        <w:t xml:space="preserve">z sebe. A bude li tě velmi boleti, po tom tracení </w:t>
      </w:r>
      <w:r>
        <w:rPr>
          <w:rStyle w:val="emendace"/>
        </w:rPr>
        <w:t xml:space="preserve">tracení </w:t>
      </w:r>
      <w:r>
        <w:rPr>
          <w:rStyle w:val="pramen"/>
        </w:rPr>
        <w:t xml:space="preserve">traczenije </w:t>
      </w:r>
      <w:r>
        <w:rPr>
          <w:rStyle w:val="Text"/>
        </w:rPr>
        <w:t>učiň sobě břečku teplú medovú a napí se jie, a přestaneť bolenie.</w:t>
      </w:r>
    </w:p>
    <w:p w:rsidR="00C16663" w:rsidRDefault="00083972">
      <w:pPr>
        <w:pStyle w:val="Podnadpis"/>
      </w:pPr>
      <w:r>
        <w:rPr>
          <w:rStyle w:val="Text"/>
        </w:rPr>
        <w:lastRenderedPageBreak/>
        <w:t>Opět proti snědku</w:t>
      </w:r>
    </w:p>
    <w:p w:rsidR="00C16663" w:rsidRDefault="00083972">
      <w:r>
        <w:rPr>
          <w:rStyle w:val="Text"/>
        </w:rPr>
        <w:t>Vezmi černobýl mezi královnami svatými, vařiž je u pivě a pí ráno a večer teple.</w:t>
      </w:r>
    </w:p>
    <w:p w:rsidR="00C16663" w:rsidRDefault="00083972">
      <w:pPr>
        <w:pStyle w:val="Podnadpis"/>
      </w:pPr>
      <w:r>
        <w:rPr>
          <w:rStyle w:val="Text"/>
        </w:rPr>
        <w:t>Kto by co zlého snědl nebo spil</w:t>
      </w:r>
    </w:p>
    <w:p w:rsidR="00C16663" w:rsidRDefault="00083972">
      <w:r>
        <w:rPr>
          <w:rStyle w:val="Text"/>
        </w:rPr>
        <w:t xml:space="preserve">Vezmi jelení </w:t>
      </w:r>
      <w:r>
        <w:rPr>
          <w:rStyle w:val="emendace"/>
        </w:rPr>
        <w:t xml:space="preserve">jelení </w:t>
      </w:r>
      <w:r>
        <w:rPr>
          <w:rStyle w:val="pramen"/>
        </w:rPr>
        <w:t xml:space="preserve">gelenije </w:t>
      </w:r>
      <w:r>
        <w:rPr>
          <w:rStyle w:val="Text"/>
        </w:rPr>
        <w:t>kořen, zázvor, galgan, citvar, skrájeje to u malé kusy, zapíjejž to s starým pivem, a přestaneť bolenie. A po pití nepí hodinu déle. A bude li se potom potiti, nic jemu nebude.</w:t>
      </w:r>
    </w:p>
    <w:p w:rsidR="00C16663" w:rsidRDefault="00083972">
      <w:pPr>
        <w:pStyle w:val="Podnadpis"/>
      </w:pPr>
      <w:r>
        <w:rPr>
          <w:rStyle w:val="Text"/>
        </w:rPr>
        <w:t>Proti snědku</w:t>
      </w:r>
    </w:p>
    <w:p w:rsidR="00C16663" w:rsidRDefault="00083972">
      <w:r>
        <w:rPr>
          <w:rStyle w:val="Text"/>
        </w:rPr>
        <w:t xml:space="preserve">Vezmi ječné kroupy a vař je dobře, a když dobře uvrú, vlíž na ně octa dobrého málo, ať v něm najposléze zevrú, a potom vyložíš </w:t>
      </w:r>
      <w:r>
        <w:rPr>
          <w:rStyle w:val="emendace"/>
        </w:rPr>
        <w:t xml:space="preserve">vyložíš </w:t>
      </w:r>
      <w:r>
        <w:rPr>
          <w:rStyle w:val="pramen"/>
        </w:rPr>
        <w:t xml:space="preserve">wylozijeſs </w:t>
      </w:r>
      <w:r>
        <w:rPr>
          <w:rStyle w:val="Text"/>
        </w:rPr>
        <w:t xml:space="preserve">na taléř, pospiž je kořením tiemto: šafránem a hřebíčkami </w:t>
      </w:r>
      <w:r>
        <w:rPr>
          <w:rStyle w:val="emendace"/>
        </w:rPr>
        <w:t xml:space="preserve">hřebíčkami </w:t>
      </w:r>
      <w:r>
        <w:rPr>
          <w:rStyle w:val="pramen"/>
        </w:rPr>
        <w:t xml:space="preserve">hrzebijeczkami </w:t>
      </w:r>
      <w:r>
        <w:rPr>
          <w:rStyle w:val="Text"/>
        </w:rPr>
        <w:t xml:space="preserve">třmi nebo čtyřmi a z zázvorem spolu. A jez je ráno před jiedlem jiným tři neb čtyři lžíce po tři nebo po čtyři </w:t>
      </w:r>
      <w:r>
        <w:rPr>
          <w:rStyle w:val="foliace"/>
        </w:rPr>
        <w:t xml:space="preserve">55r </w:t>
      </w:r>
      <w:r>
        <w:rPr>
          <w:rStyle w:val="Text"/>
        </w:rPr>
        <w:t>jitra, dá li buoh, budeš hned zdráv.</w:t>
      </w:r>
    </w:p>
    <w:p w:rsidR="00C16663" w:rsidRDefault="00083972">
      <w:pPr>
        <w:pStyle w:val="Podnadpis"/>
      </w:pPr>
      <w:r>
        <w:rPr>
          <w:rStyle w:val="Text"/>
        </w:rPr>
        <w:t>Kto má zastuzený žaludek a že tratí</w:t>
      </w:r>
    </w:p>
    <w:p w:rsidR="00C16663" w:rsidRDefault="00083972">
      <w:r>
        <w:rPr>
          <w:rStyle w:val="Text"/>
        </w:rPr>
        <w:t>Vezmi rútu, b</w:t>
      </w:r>
      <w:r w:rsidR="00E55613">
        <w:rPr>
          <w:rStyle w:val="Text"/>
        </w:rPr>
        <w:t>a</w:t>
      </w:r>
      <w:r>
        <w:rPr>
          <w:rStyle w:val="Text"/>
        </w:rPr>
        <w:t>lšán a pelyněk a ruoži, ale balšánu jako toho všeho, vařiž to u víně neb v silném octě, kladiž to na pupek i na žaludek, a to muožeš v pytlíku. Také vař u víně červený muškát, pí to proti zastuzenému žaludku, a budeš zdráv. A pak vezmi skořici, lékořici, ztluka dobře, vař u víně, píž to teple s cukrem ráno a večer, a toť jest zkušeno.</w:t>
      </w:r>
    </w:p>
    <w:p w:rsidR="00C16663" w:rsidRDefault="00083972">
      <w:pPr>
        <w:pStyle w:val="Podnadpis"/>
      </w:pPr>
      <w:r>
        <w:rPr>
          <w:rStyle w:val="Text"/>
        </w:rPr>
        <w:t>Kto nemuož krmi zachovati</w:t>
      </w:r>
    </w:p>
    <w:p w:rsidR="00C16663" w:rsidRDefault="00083972">
      <w:r>
        <w:rPr>
          <w:rStyle w:val="Text"/>
        </w:rPr>
        <w:t>Vař bukvici s kozím mlékem, píž to ráno a večer.</w:t>
      </w:r>
    </w:p>
    <w:p w:rsidR="00C16663" w:rsidRDefault="00083972">
      <w:pPr>
        <w:pStyle w:val="Podnadpis"/>
      </w:pPr>
      <w:r>
        <w:rPr>
          <w:rStyle w:val="Text"/>
        </w:rPr>
        <w:t>Opět jinak</w:t>
      </w:r>
    </w:p>
    <w:p w:rsidR="00C16663" w:rsidRDefault="00083972">
      <w:r>
        <w:rPr>
          <w:rStyle w:val="Text"/>
        </w:rPr>
        <w:t>Vezmi bedrník a řebříček</w:t>
      </w:r>
      <w:r>
        <w:rPr>
          <w:rStyle w:val="emendace"/>
        </w:rPr>
        <w:t xml:space="preserve">řebříček </w:t>
      </w:r>
      <w:r>
        <w:rPr>
          <w:rStyle w:val="pramen"/>
        </w:rPr>
        <w:t>rzebrzijeczek</w:t>
      </w:r>
      <w:r>
        <w:rPr>
          <w:rStyle w:val="Text"/>
        </w:rPr>
        <w:t>, zetřiž to s teplým vínem, a přičiníš li lékořice a cukru, lépeť bude. A toť jest jisté lékařstvie.</w:t>
      </w:r>
    </w:p>
    <w:p w:rsidR="00C16663" w:rsidRDefault="00083972">
      <w:pPr>
        <w:pStyle w:val="Podnadpis"/>
      </w:pPr>
      <w:r>
        <w:rPr>
          <w:rStyle w:val="Text"/>
        </w:rPr>
        <w:t xml:space="preserve">Prach k zažívaní </w:t>
      </w:r>
      <w:r>
        <w:rPr>
          <w:rStyle w:val="emendace"/>
        </w:rPr>
        <w:t xml:space="preserve">zažívaní </w:t>
      </w:r>
      <w:r>
        <w:rPr>
          <w:rStyle w:val="pramen"/>
        </w:rPr>
        <w:t xml:space="preserve">zaziwanije </w:t>
      </w:r>
      <w:r>
        <w:rPr>
          <w:rStyle w:val="Text"/>
        </w:rPr>
        <w:t>dobrý</w:t>
      </w:r>
    </w:p>
    <w:p w:rsidR="00C16663" w:rsidRDefault="00083972">
      <w:r>
        <w:rPr>
          <w:rStyle w:val="Text"/>
        </w:rPr>
        <w:t xml:space="preserve">Vezmi kmín </w:t>
      </w:r>
      <w:r>
        <w:rPr>
          <w:rStyle w:val="emendace"/>
        </w:rPr>
        <w:t xml:space="preserve">kmín </w:t>
      </w:r>
      <w:r>
        <w:rPr>
          <w:rStyle w:val="pramen"/>
        </w:rPr>
        <w:t xml:space="preserve">kmijen </w:t>
      </w:r>
      <w:r>
        <w:rPr>
          <w:rStyle w:val="Text"/>
        </w:rPr>
        <w:t xml:space="preserve">krámní </w:t>
      </w:r>
      <w:r>
        <w:rPr>
          <w:rStyle w:val="emendace"/>
        </w:rPr>
        <w:t xml:space="preserve">krámní </w:t>
      </w:r>
      <w:r>
        <w:rPr>
          <w:rStyle w:val="pramen"/>
        </w:rPr>
        <w:t xml:space="preserve">kramnije </w:t>
      </w:r>
      <w:r>
        <w:rPr>
          <w:rStyle w:val="Text"/>
        </w:rPr>
        <w:t xml:space="preserve">a kmín </w:t>
      </w:r>
      <w:r>
        <w:rPr>
          <w:rStyle w:val="emendace"/>
        </w:rPr>
        <w:t xml:space="preserve">kmín </w:t>
      </w:r>
      <w:r>
        <w:rPr>
          <w:rStyle w:val="pramen"/>
        </w:rPr>
        <w:t xml:space="preserve">kmijen </w:t>
      </w:r>
      <w:r>
        <w:rPr>
          <w:rStyle w:val="Text"/>
        </w:rPr>
        <w:t>polní</w:t>
      </w:r>
      <w:r>
        <w:rPr>
          <w:rStyle w:val="emendace"/>
        </w:rPr>
        <w:t xml:space="preserve">polní </w:t>
      </w:r>
      <w:r>
        <w:rPr>
          <w:rStyle w:val="pramen"/>
        </w:rPr>
        <w:t>polnije</w:t>
      </w:r>
      <w:r>
        <w:rPr>
          <w:rStyle w:val="Text"/>
        </w:rPr>
        <w:t xml:space="preserve">, bobku, anézu, zetři to vše spolu. A k tomu přičiň skořice a hřebíčku </w:t>
      </w:r>
      <w:r>
        <w:rPr>
          <w:rStyle w:val="emendace"/>
        </w:rPr>
        <w:t xml:space="preserve">hřebíčku </w:t>
      </w:r>
      <w:r>
        <w:rPr>
          <w:rStyle w:val="pramen"/>
        </w:rPr>
        <w:t xml:space="preserve">hrzebijecżku </w:t>
      </w:r>
      <w:r>
        <w:rPr>
          <w:rStyle w:val="Text"/>
        </w:rPr>
        <w:t xml:space="preserve">a galganu, lékořice a cukru, zetřiž to na prach a požívaj s topenkami po obědě a po večeři </w:t>
      </w:r>
      <w:r>
        <w:rPr>
          <w:rStyle w:val="emendace"/>
        </w:rPr>
        <w:t xml:space="preserve">večeři </w:t>
      </w:r>
      <w:r>
        <w:rPr>
          <w:rStyle w:val="pramen"/>
        </w:rPr>
        <w:t xml:space="preserve">werzi </w:t>
      </w:r>
      <w:r>
        <w:rPr>
          <w:rStyle w:val="Text"/>
        </w:rPr>
        <w:t>též. A muožeš někdy máčeti topenky v ženém víně a potom prachem pospi. A ktož by holúbě na pupek uvázal, když to umře, uvaž druhé, také holé holúbě.</w:t>
      </w:r>
    </w:p>
    <w:p w:rsidR="00C16663" w:rsidRDefault="00083972">
      <w:pPr>
        <w:pStyle w:val="Podnadpis"/>
      </w:pPr>
      <w:r>
        <w:rPr>
          <w:rStyle w:val="Text"/>
        </w:rPr>
        <w:t>Proti žaludku nemocnému, když ani k jedení</w:t>
      </w:r>
      <w:r>
        <w:rPr>
          <w:rStyle w:val="emendace"/>
        </w:rPr>
        <w:t xml:space="preserve">jedení </w:t>
      </w:r>
      <w:r>
        <w:rPr>
          <w:rStyle w:val="pramen"/>
        </w:rPr>
        <w:t>gedenije</w:t>
      </w:r>
      <w:r>
        <w:rPr>
          <w:rStyle w:val="Text"/>
        </w:rPr>
        <w:t xml:space="preserve">, ani ku pití </w:t>
      </w:r>
      <w:r>
        <w:rPr>
          <w:rStyle w:val="emendace"/>
        </w:rPr>
        <w:t xml:space="preserve">pití </w:t>
      </w:r>
      <w:r>
        <w:rPr>
          <w:rStyle w:val="pramen"/>
        </w:rPr>
        <w:t xml:space="preserve">pitije </w:t>
      </w:r>
      <w:r>
        <w:rPr>
          <w:rStyle w:val="Text"/>
        </w:rPr>
        <w:t>chuti nemá</w:t>
      </w:r>
    </w:p>
    <w:p w:rsidR="00C16663" w:rsidRDefault="00083972">
      <w:r>
        <w:rPr>
          <w:rStyle w:val="Text"/>
        </w:rPr>
        <w:t xml:space="preserve">Vezmi stoklasu kořen a to vař u vodě, píž to skrovně s porovú </w:t>
      </w:r>
      <w:r>
        <w:rPr>
          <w:rStyle w:val="lemma"/>
        </w:rPr>
        <w:t xml:space="preserve">porový </w:t>
      </w:r>
      <w:r>
        <w:rPr>
          <w:rStyle w:val="hyperlemma"/>
        </w:rPr>
        <w:t xml:space="preserve">pórový </w:t>
      </w:r>
      <w:r>
        <w:rPr>
          <w:rStyle w:val="Text"/>
        </w:rPr>
        <w:t>vodú. A potom uhraď se teple, aby se upotil.</w:t>
      </w:r>
    </w:p>
    <w:p w:rsidR="00C16663" w:rsidRDefault="00083972">
      <w:pPr>
        <w:pStyle w:val="Podnadpis"/>
      </w:pPr>
      <w:r>
        <w:rPr>
          <w:rStyle w:val="foliace"/>
        </w:rPr>
        <w:t xml:space="preserve">55v </w:t>
      </w:r>
      <w:r>
        <w:rPr>
          <w:rStyle w:val="Text"/>
        </w:rPr>
        <w:t>Počištěnie žaludka, když člověk chřípí</w:t>
      </w:r>
    </w:p>
    <w:p w:rsidR="00C16663" w:rsidRDefault="00083972">
      <w:r>
        <w:rPr>
          <w:rStyle w:val="Text"/>
        </w:rPr>
        <w:lastRenderedPageBreak/>
        <w:t>Tehdy stojí nečistota krmi v žaludku, a jestli člověk reumný</w:t>
      </w:r>
      <w:r>
        <w:rPr>
          <w:rStyle w:val="poznamka"/>
        </w:rPr>
        <w:t>zjevně chybný (zkomolený) zápis, má být: rumný</w:t>
      </w:r>
      <w:r>
        <w:rPr>
          <w:rStyle w:val="Text"/>
        </w:rPr>
        <w:t xml:space="preserve">, tehdy pí červené víno horké, pakli jest bledý, tehdy pí bielý traňk v apatéce, a vaře traňk a to pí. </w:t>
      </w:r>
      <w:r>
        <w:rPr>
          <w:rStyle w:val="poznamka"/>
        </w:rPr>
        <w:t xml:space="preserve">zjevně chybný (zkomolený) zápis </w:t>
      </w:r>
      <w:r>
        <w:rPr>
          <w:rStyle w:val="Text"/>
        </w:rPr>
        <w:t>A když jest člověk tesklivého přirozenie, mlčelivý, tomu učiň traňk proti hlavě a prsuom, proti bokuom, proti slezině. A ten má takto býti: vezmi kořen mečík</w:t>
      </w:r>
      <w:r>
        <w:rPr>
          <w:rStyle w:val="emendace"/>
        </w:rPr>
        <w:t xml:space="preserve">mečík </w:t>
      </w:r>
      <w:r>
        <w:rPr>
          <w:rStyle w:val="pramen"/>
        </w:rPr>
        <w:t>mecziek</w:t>
      </w:r>
      <w:r w:rsidR="005920C1">
        <w:rPr>
          <w:rStyle w:val="Text"/>
        </w:rPr>
        <w:t>, jinak kos</w:t>
      </w:r>
      <w:r>
        <w:rPr>
          <w:rStyle w:val="Text"/>
        </w:rPr>
        <w:t>atec, a pepř a to vař u víně a pí.</w:t>
      </w:r>
    </w:p>
    <w:p w:rsidR="00C16663" w:rsidRDefault="00083972">
      <w:pPr>
        <w:pStyle w:val="Podnadpis"/>
      </w:pPr>
      <w:r>
        <w:rPr>
          <w:rStyle w:val="Text"/>
        </w:rPr>
        <w:t>Kohož břicho bolí</w:t>
      </w:r>
    </w:p>
    <w:p w:rsidR="00C16663" w:rsidRDefault="00083972">
      <w:r>
        <w:rPr>
          <w:rStyle w:val="Text"/>
        </w:rPr>
        <w:t>Vezmi bukvici a vař ji u víně a omasť sádlem a to pí, a budeš zdráv.</w:t>
      </w:r>
    </w:p>
    <w:p w:rsidR="00C16663" w:rsidRDefault="00083972">
      <w:pPr>
        <w:pStyle w:val="Podnadpis"/>
      </w:pPr>
      <w:r>
        <w:rPr>
          <w:rStyle w:val="Text"/>
        </w:rPr>
        <w:t>Proti snědku</w:t>
      </w:r>
    </w:p>
    <w:p w:rsidR="00C16663" w:rsidRDefault="00083972">
      <w:r>
        <w:rPr>
          <w:rStyle w:val="Text"/>
        </w:rPr>
        <w:t>Vezmi šalvěji a siemě petruželné a to, rovně rozváže, zetřiž, k tomu vezmi kozie mléko a to vař a vespeš ten prach a pí. Nebude li kozieho mléka, ale kravie.</w:t>
      </w:r>
    </w:p>
    <w:p w:rsidR="00C16663" w:rsidRDefault="00083972">
      <w:pPr>
        <w:pStyle w:val="Podnadpis"/>
      </w:pPr>
      <w:r>
        <w:rPr>
          <w:rStyle w:val="Text"/>
        </w:rPr>
        <w:t xml:space="preserve">O trávení </w:t>
      </w:r>
      <w:r>
        <w:rPr>
          <w:rStyle w:val="emendace"/>
        </w:rPr>
        <w:t xml:space="preserve">trávení </w:t>
      </w:r>
      <w:r>
        <w:rPr>
          <w:rStyle w:val="pramen"/>
        </w:rPr>
        <w:t xml:space="preserve">trawenije </w:t>
      </w:r>
      <w:r>
        <w:rPr>
          <w:rStyle w:val="Text"/>
        </w:rPr>
        <w:t>takto lékařstvie</w:t>
      </w:r>
    </w:p>
    <w:p w:rsidR="00C16663" w:rsidRDefault="00083972">
      <w:r>
        <w:rPr>
          <w:rStyle w:val="Text"/>
        </w:rPr>
        <w:t xml:space="preserve">Vezmi sedm much anebo devět, odtrhaj jim křídla a nohy, rozetřiž s vínem a vespiž prachu toho kořenie, ješto slove ještěr, a druzie řiekají hadové kořenie. A daj to píti trávenému a půjdeť od něho oběma koncoma jed zelený jako tráva. A nedaj mu viece než jedinú, a budeť zdráv. Potom daj mu varmužku jiesti z režného chleba a s anézem, ať se jeho žaludek zahřeje, a daj mu se na to napiti. A tak bude z boží </w:t>
      </w:r>
      <w:r>
        <w:rPr>
          <w:rStyle w:val="emendace"/>
        </w:rPr>
        <w:t xml:space="preserve">boží </w:t>
      </w:r>
      <w:r>
        <w:rPr>
          <w:rStyle w:val="pramen"/>
        </w:rPr>
        <w:t xml:space="preserve">Bozije </w:t>
      </w:r>
      <w:r>
        <w:rPr>
          <w:rStyle w:val="Text"/>
        </w:rPr>
        <w:t>pomocí zdráv.</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života</w:t>
      </w:r>
    </w:p>
    <w:p w:rsidR="00C16663" w:rsidRDefault="00083972">
      <w:r>
        <w:rPr>
          <w:rStyle w:val="Text"/>
        </w:rPr>
        <w:t xml:space="preserve">Vezmi skořice třené dvě čésti a zázvoru třeného jednu čést, pak lékořice prachu jako puol </w:t>
      </w:r>
      <w:r>
        <w:rPr>
          <w:rStyle w:val="foliace"/>
        </w:rPr>
        <w:t xml:space="preserve">56r </w:t>
      </w:r>
      <w:r>
        <w:rPr>
          <w:rStyle w:val="Text"/>
        </w:rPr>
        <w:t>zázvorového, potom v strdi medové požívaj.</w:t>
      </w:r>
    </w:p>
    <w:p w:rsidR="00C16663" w:rsidRDefault="00083972">
      <w:pPr>
        <w:pStyle w:val="Podnadpis"/>
      </w:pPr>
      <w:r>
        <w:rPr>
          <w:rStyle w:val="Text"/>
        </w:rPr>
        <w:t>Proti snědku</w:t>
      </w:r>
    </w:p>
    <w:p w:rsidR="00C16663" w:rsidRDefault="00083972">
      <w:r>
        <w:rPr>
          <w:rStyle w:val="Text"/>
        </w:rPr>
        <w:t xml:space="preserve">Vezmi řetkvové </w:t>
      </w:r>
      <w:r>
        <w:rPr>
          <w:rStyle w:val="lemma"/>
        </w:rPr>
        <w:t xml:space="preserve">řetkvový </w:t>
      </w:r>
      <w:r>
        <w:rPr>
          <w:rStyle w:val="hyperlemma"/>
        </w:rPr>
        <w:t xml:space="preserve">ředkvový </w:t>
      </w:r>
      <w:r>
        <w:rPr>
          <w:rStyle w:val="Text"/>
        </w:rPr>
        <w:t xml:space="preserve">semeno, pohltni zrn asa 13 večer. A potom nepiti, ale spat jíti. A nazajtřie máš na všaký den činiti, zrna ta vždy viece rýchartem </w:t>
      </w:r>
      <w:r>
        <w:rPr>
          <w:rStyle w:val="lemma"/>
        </w:rPr>
        <w:t xml:space="preserve">rýchart </w:t>
      </w:r>
      <w:r>
        <w:rPr>
          <w:rStyle w:val="hyperlemma"/>
        </w:rPr>
        <w:t>rýchart</w:t>
      </w:r>
      <w:r>
        <w:rPr>
          <w:rStyle w:val="internipoznamka"/>
        </w:rPr>
        <w:t xml:space="preserve">v dvojnásobku </w:t>
      </w:r>
      <w:r>
        <w:rPr>
          <w:rStyle w:val="Text"/>
        </w:rPr>
        <w:t>přijímati večer a ráno, též vždy nápoj přijímati, a to jest jisté a zkušené.</w:t>
      </w:r>
    </w:p>
    <w:p w:rsidR="00C16663" w:rsidRDefault="00083972">
      <w:pPr>
        <w:pStyle w:val="Podnadpis"/>
      </w:pPr>
      <w:r>
        <w:rPr>
          <w:rStyle w:val="Text"/>
        </w:rPr>
        <w:t>Opět proti tomu lékařstvie</w:t>
      </w:r>
    </w:p>
    <w:p w:rsidR="00C16663" w:rsidRDefault="00083972">
      <w:r>
        <w:rPr>
          <w:rStyle w:val="Text"/>
        </w:rPr>
        <w:t xml:space="preserve">Podkopaj chvojku, vezma pod </w:t>
      </w:r>
      <w:r>
        <w:rPr>
          <w:rStyle w:val="emendace"/>
        </w:rPr>
        <w:t xml:space="preserve">pod </w:t>
      </w:r>
      <w:r>
        <w:rPr>
          <w:rStyle w:val="pramen"/>
        </w:rPr>
        <w:t xml:space="preserve">po </w:t>
      </w:r>
      <w:r>
        <w:rPr>
          <w:rStyle w:val="Text"/>
        </w:rPr>
        <w:t>drnem kořen, vytiehniž skrze drn za kořen, vař a pí.</w:t>
      </w:r>
    </w:p>
    <w:p w:rsidR="00C16663" w:rsidRDefault="00083972">
      <w:pPr>
        <w:pStyle w:val="Podnadpis"/>
      </w:pPr>
      <w:r>
        <w:rPr>
          <w:rStyle w:val="Text"/>
        </w:rPr>
        <w:t xml:space="preserve">Proti snědku a trávení </w:t>
      </w:r>
      <w:r>
        <w:rPr>
          <w:rStyle w:val="emendace"/>
        </w:rPr>
        <w:t xml:space="preserve">trávení </w:t>
      </w:r>
      <w:r>
        <w:rPr>
          <w:rStyle w:val="pramen"/>
        </w:rPr>
        <w:t xml:space="preserve">trawenije </w:t>
      </w:r>
      <w:r>
        <w:rPr>
          <w:rStyle w:val="Text"/>
        </w:rPr>
        <w:t>i všelikému neduhu žaludkového</w:t>
      </w:r>
    </w:p>
    <w:p w:rsidR="00C16663" w:rsidRDefault="00083972">
      <w:r>
        <w:rPr>
          <w:rStyle w:val="Text"/>
        </w:rPr>
        <w:t>Vezmi farlej a rozkroj na dvé aneb špunt vyňmi. A pak tyto věci v kusy zkrájeje, vstrčiž v to jablko a zacpaj zase tiem špuntem a upec to, v koudel obale. A jez to ráno a večer, vezmi všedobr, citvar, dlúhý pepř, zázvor, anjeliku, bielé kadidlo, ať by bylo se dvě neb se tři jablka.</w:t>
      </w:r>
    </w:p>
    <w:p w:rsidR="00C16663" w:rsidRDefault="00083972">
      <w:pPr>
        <w:pStyle w:val="Podnadpis"/>
      </w:pPr>
      <w:r>
        <w:rPr>
          <w:rStyle w:val="Text"/>
        </w:rPr>
        <w:t>Proti snědku</w:t>
      </w:r>
    </w:p>
    <w:p w:rsidR="00C16663" w:rsidRDefault="00083972">
      <w:r>
        <w:rPr>
          <w:rStyle w:val="Text"/>
        </w:rPr>
        <w:t>Vezmi vody tekuté a májového másla, osol nemnoho a shřej a pí teple.</w:t>
      </w:r>
    </w:p>
    <w:p w:rsidR="00C16663" w:rsidRDefault="00083972">
      <w:pPr>
        <w:pStyle w:val="Podnadpis"/>
      </w:pPr>
      <w:r>
        <w:rPr>
          <w:rStyle w:val="Text"/>
        </w:rPr>
        <w:t xml:space="preserve">K počištění </w:t>
      </w:r>
      <w:r>
        <w:rPr>
          <w:rStyle w:val="emendace"/>
        </w:rPr>
        <w:t xml:space="preserve">počištění </w:t>
      </w:r>
      <w:r>
        <w:rPr>
          <w:rStyle w:val="pramen"/>
        </w:rPr>
        <w:t xml:space="preserve">poczyſſtienije </w:t>
      </w:r>
      <w:r>
        <w:rPr>
          <w:rStyle w:val="Text"/>
        </w:rPr>
        <w:t>žaludka</w:t>
      </w:r>
    </w:p>
    <w:p w:rsidR="00C16663" w:rsidRDefault="00083972">
      <w:r>
        <w:rPr>
          <w:rStyle w:val="Text"/>
        </w:rPr>
        <w:lastRenderedPageBreak/>
        <w:t>Vezmi chvojkového kořenie a zsuš je dobře, a když uschne, ztluc je na prach, vezmiž pak toho prachu, cožť se zdá, buďto s lžíci, a vezmi také zázvorového prachu polovici a toho požívaj, kdyžť bude potřebie.</w:t>
      </w:r>
    </w:p>
    <w:p w:rsidR="00C16663" w:rsidRDefault="00083972">
      <w:pPr>
        <w:pStyle w:val="Podnadpis"/>
      </w:pPr>
      <w:r>
        <w:rPr>
          <w:rStyle w:val="Text"/>
        </w:rPr>
        <w:t xml:space="preserve">Ku počištění </w:t>
      </w:r>
      <w:r>
        <w:rPr>
          <w:rStyle w:val="emendace"/>
        </w:rPr>
        <w:t xml:space="preserve">počištění </w:t>
      </w:r>
      <w:r>
        <w:rPr>
          <w:rStyle w:val="pramen"/>
        </w:rPr>
        <w:t xml:space="preserve">poczyſſtienije </w:t>
      </w:r>
      <w:r>
        <w:rPr>
          <w:rStyle w:val="Text"/>
        </w:rPr>
        <w:t xml:space="preserve">a napravení </w:t>
      </w:r>
      <w:r>
        <w:rPr>
          <w:rStyle w:val="emendace"/>
        </w:rPr>
        <w:t xml:space="preserve">napravení </w:t>
      </w:r>
      <w:r>
        <w:rPr>
          <w:rStyle w:val="pramen"/>
        </w:rPr>
        <w:t xml:space="preserve">naprawenije </w:t>
      </w:r>
      <w:r>
        <w:rPr>
          <w:rStyle w:val="Text"/>
        </w:rPr>
        <w:t>žaludka</w:t>
      </w:r>
    </w:p>
    <w:p w:rsidR="00C16663" w:rsidRDefault="00083972">
      <w:r>
        <w:rPr>
          <w:rStyle w:val="Text"/>
        </w:rPr>
        <w:t xml:space="preserve">Vezmi pelyněk a šalvěji a zeměžluč a zvař v pivě ve dvú pintách tak dlúho, ať </w:t>
      </w:r>
      <w:r>
        <w:rPr>
          <w:rStyle w:val="foliace"/>
        </w:rPr>
        <w:t xml:space="preserve">56v </w:t>
      </w:r>
      <w:r>
        <w:rPr>
          <w:rStyle w:val="Text"/>
        </w:rPr>
        <w:t>toliko jedna pinta zuostane. A to pí ráno a večer teple. A potom nepí.</w:t>
      </w:r>
    </w:p>
    <w:p w:rsidR="00C16663" w:rsidRDefault="00083972">
      <w:pPr>
        <w:pStyle w:val="Podnadpis"/>
      </w:pPr>
      <w:r>
        <w:rPr>
          <w:rStyle w:val="Text"/>
        </w:rPr>
        <w:t>Počištěnie žaludka</w:t>
      </w:r>
    </w:p>
    <w:p w:rsidR="00C16663" w:rsidRDefault="00083972">
      <w:r>
        <w:rPr>
          <w:rStyle w:val="Text"/>
        </w:rPr>
        <w:t xml:space="preserve">Vezmi chvojku, koprové siemě, anézové siemě, kmínové </w:t>
      </w:r>
      <w:r>
        <w:rPr>
          <w:rStyle w:val="emendace"/>
        </w:rPr>
        <w:t xml:space="preserve">kmínové </w:t>
      </w:r>
      <w:r>
        <w:rPr>
          <w:rStyle w:val="pramen"/>
        </w:rPr>
        <w:t xml:space="preserve">kmijenowe </w:t>
      </w:r>
      <w:r>
        <w:rPr>
          <w:rStyle w:val="poznamka"/>
        </w:rPr>
        <w:t xml:space="preserve">připsáno nad řádkem: lněné </w:t>
      </w:r>
      <w:r>
        <w:rPr>
          <w:rStyle w:val="Text"/>
        </w:rPr>
        <w:t>siemě, všecko jednostajně, rozdělaj s medem a toho požívaj.</w:t>
      </w:r>
    </w:p>
    <w:p w:rsidR="00C16663" w:rsidRDefault="00083972">
      <w:pPr>
        <w:pStyle w:val="Podnadpis"/>
      </w:pPr>
      <w:r>
        <w:rPr>
          <w:rStyle w:val="Text"/>
        </w:rPr>
        <w:t>Proti snědku</w:t>
      </w:r>
    </w:p>
    <w:p w:rsidR="00C16663" w:rsidRDefault="00083972">
      <w:r>
        <w:rPr>
          <w:rStyle w:val="Text"/>
        </w:rPr>
        <w:t>Vezmi zázvoru lot nebo dva anebo cožť se zdá za tři groše a ten zkrájej na malé kusy a vezmi střiedu z hrubého chleba a kyselého a vespi do dobrého vína i z zázvorem a ponechaj tak státi přes noc až do zajtřie najméně. Vezmi a jez pět anebo šest lžic anebo viece. A večer opět též, jakožť se líbiti bude, anebo bude li potřebie, a tak čiň, a budeš zdráv.</w:t>
      </w:r>
    </w:p>
    <w:p w:rsidR="00C16663" w:rsidRDefault="00083972">
      <w:pPr>
        <w:pStyle w:val="Podnadpis"/>
      </w:pPr>
      <w:r>
        <w:rPr>
          <w:rStyle w:val="Text"/>
        </w:rPr>
        <w:t>Proti snědku</w:t>
      </w:r>
    </w:p>
    <w:p w:rsidR="00C16663" w:rsidRDefault="00083972">
      <w:r>
        <w:rPr>
          <w:rStyle w:val="Text"/>
        </w:rPr>
        <w:t>Vezmi kořenie ezuly, to jest chvojky, suché, vař v starém pivě a nedaj kypěti a dávaj to nemocnému píti teple, jest li silný, ale jest li nemocný, mdlého přirozenie, ztluc chvojky kořen v moždíři a naspi toho prachu v teplé pivo, dajž píti nemocnému.</w:t>
      </w:r>
    </w:p>
    <w:p w:rsidR="00C16663" w:rsidRDefault="00083972">
      <w:pPr>
        <w:pStyle w:val="Podnadpis"/>
      </w:pPr>
      <w:r>
        <w:rPr>
          <w:rStyle w:val="Text"/>
        </w:rPr>
        <w:t xml:space="preserve">O trávení </w:t>
      </w:r>
      <w:r>
        <w:rPr>
          <w:rStyle w:val="emendace"/>
        </w:rPr>
        <w:t xml:space="preserve">trávení </w:t>
      </w:r>
      <w:r>
        <w:rPr>
          <w:rStyle w:val="pramen"/>
        </w:rPr>
        <w:t xml:space="preserve">trawenije </w:t>
      </w:r>
      <w:r>
        <w:rPr>
          <w:rStyle w:val="Text"/>
        </w:rPr>
        <w:t>lékařstvie</w:t>
      </w:r>
    </w:p>
    <w:p w:rsidR="00C16663" w:rsidRDefault="00083972">
      <w:r>
        <w:rPr>
          <w:rStyle w:val="Text"/>
        </w:rPr>
        <w:t xml:space="preserve">Vezmi kořenie, ješto slove </w:t>
      </w:r>
      <w:r>
        <w:rPr>
          <w:rStyle w:val="cizijazyk"/>
        </w:rPr>
        <w:t xml:space="preserve">mesterych, </w:t>
      </w:r>
      <w:r>
        <w:rPr>
          <w:rStyle w:val="Text"/>
        </w:rPr>
        <w:t>rosteť na lukách, a pořiečník, to dvé vař dobře v novém hrnci a nedaj kypěti a máš vařiti u pivě a daj nemocnému píti. A věz zacelo, žeť jest velmi zpomocno.</w:t>
      </w:r>
    </w:p>
    <w:p w:rsidR="00C16663" w:rsidRDefault="00083972">
      <w:pPr>
        <w:pStyle w:val="Podnadpis"/>
      </w:pPr>
      <w:r>
        <w:rPr>
          <w:rStyle w:val="foliace"/>
        </w:rPr>
        <w:t xml:space="preserve">57r </w:t>
      </w:r>
      <w:r>
        <w:rPr>
          <w:rStyle w:val="Text"/>
        </w:rPr>
        <w:t>Proti snědku a vodnému teleti</w:t>
      </w:r>
    </w:p>
    <w:p w:rsidR="00C16663" w:rsidRDefault="00083972">
      <w:r>
        <w:rPr>
          <w:rStyle w:val="Text"/>
        </w:rPr>
        <w:t>Vezmi chvojku, vař ji v dobrém starém pivě v novém čistém hrnci a nedaj kypěti, a když polovice vyvře, vezma kus lajna svého, vlož v ten hrnec a přičiň muškátu třeného, píž to teple ráno neb večer, toť jest jistý lék.</w:t>
      </w:r>
    </w:p>
    <w:p w:rsidR="00C16663" w:rsidRDefault="00083972">
      <w:pPr>
        <w:pStyle w:val="Podnadpis"/>
      </w:pPr>
      <w:r>
        <w:rPr>
          <w:rStyle w:val="Text"/>
        </w:rPr>
        <w:t>Proti všem nemocem lékařské počištěnie</w:t>
      </w:r>
    </w:p>
    <w:p w:rsidR="00C16663" w:rsidRDefault="00083972">
      <w:r>
        <w:rPr>
          <w:rStyle w:val="Text"/>
        </w:rPr>
        <w:t xml:space="preserve">Vezmi chvojku kořenie bez trávy a to dobře usuš v kamnách v novém hrnci a ztluc v moždíři a prosej skrze sítečko, a vezma toho prachu dva loty a zázvorového prachu lot a lékořicového puol lotu, a to spolu směs s medem a schovaj to v pušce, a když bude potřebie, daj nemocnému jako léskový ořech v teplém pivě zamiešeje, co by mohl vypiti s truňk na noc. A potom ať viece nepí a daj potom vypiti, usuše topeničku, a drže </w:t>
      </w:r>
      <w:r>
        <w:rPr>
          <w:rStyle w:val="emendace"/>
        </w:rPr>
        <w:t xml:space="preserve">drže </w:t>
      </w:r>
      <w:r>
        <w:rPr>
          <w:rStyle w:val="pramen"/>
        </w:rPr>
        <w:t xml:space="preserve">drzije </w:t>
      </w:r>
      <w:r>
        <w:rPr>
          <w:rStyle w:val="Text"/>
        </w:rPr>
        <w:t>před nosem, voněje, aby ta věc nevstúpila nahoru v hlavu, a budeš zdráv.</w:t>
      </w:r>
    </w:p>
    <w:p w:rsidR="00C16663" w:rsidRDefault="00083972">
      <w:pPr>
        <w:pStyle w:val="Podnadpis"/>
      </w:pPr>
      <w:r>
        <w:rPr>
          <w:rStyle w:val="Text"/>
        </w:rPr>
        <w:lastRenderedPageBreak/>
        <w:t>Počištěnie dobré žaludka</w:t>
      </w:r>
    </w:p>
    <w:p w:rsidR="00C16663" w:rsidRDefault="00083972">
      <w:r>
        <w:rPr>
          <w:rStyle w:val="Text"/>
        </w:rPr>
        <w:t>Vezmi kořenie, ješto slove kolovratec, dvě čésti a bzové kůry prostřednie a ječného chleba pečeného se strdí jako toho obého, ztluc to na prach a píž ten prach z starým pivem, se lžíci vezma. A potom se protúlaj, dřieve, než spat půjdeš, a v noci, když učiješ vřenie v sobě, vstaň, protúlaj se opět.</w:t>
      </w:r>
    </w:p>
    <w:p w:rsidR="00C16663" w:rsidRDefault="00C16663">
      <w:pPr>
        <w:pStyle w:val="Volnyradek"/>
      </w:pPr>
    </w:p>
    <w:p w:rsidR="00C16663" w:rsidRDefault="00083972">
      <w:pPr>
        <w:pStyle w:val="Nadpis"/>
      </w:pPr>
      <w:r>
        <w:rPr>
          <w:rStyle w:val="foliace"/>
        </w:rPr>
        <w:t xml:space="preserve">57v </w:t>
      </w:r>
      <w:r>
        <w:rPr>
          <w:rStyle w:val="Text"/>
        </w:rPr>
        <w:t>Počíná se lékařstvie proti žlútenici, a proto sem ji sepsal po snědku, neb se stává z medu</w:t>
      </w:r>
      <w:r>
        <w:rPr>
          <w:rStyle w:val="poznamka"/>
        </w:rPr>
        <w:t>zjevně chybný (zkomolený) zápis, má být: z snědku</w:t>
      </w:r>
      <w:r>
        <w:rPr>
          <w:rStyle w:val="Text"/>
        </w:rPr>
        <w:t>, a jest troje – černá, zelená a proměnná</w:t>
      </w:r>
    </w:p>
    <w:p w:rsidR="00C16663" w:rsidRDefault="00083972">
      <w:r>
        <w:rPr>
          <w:rStyle w:val="Text"/>
        </w:rPr>
        <w:t xml:space="preserve">Vezmi ječmene dvě přehršle jarého a k tomu šalvěje 15 listuov a šest kořenuov petruželných, vařiž to spolu, vespa hrst máku a pintu vody nebo dvě, a to vař v novém hrnci. A když se ječmen zpuká, tehdy jest dobře, dávajž to nemocnému píti ráno a večer, vezmi vlaské ořechy a máku hrst nebo dvě, udělajž z toho mléko, a vezma bielého chleba, nadrob v to mléko, učině varmuži, vařiž a jez třikrát za den. A druhdy muožeš tak jiesti navaře, byť pak byla učiněná ta žlútenice za několiko let, přestaneť jemu, dokavadž zastaneš člověka, že muože jiesti i píti, pomožeť jemu z 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 xml:space="preserve">. </w:t>
      </w:r>
      <w:r>
        <w:rPr>
          <w:rStyle w:val="cizijazyk"/>
        </w:rPr>
        <w:t xml:space="preserve">Item </w:t>
      </w:r>
      <w:r>
        <w:rPr>
          <w:rStyle w:val="Text"/>
        </w:rPr>
        <w:t xml:space="preserve">holúbě holé na pupek uvěž hlavú nahoru, potom druhé uváže, nosiž též, ažť i umře, přestaneť, a žádost k jedení </w:t>
      </w:r>
      <w:r>
        <w:rPr>
          <w:rStyle w:val="emendace"/>
        </w:rPr>
        <w:t xml:space="preserve">jedení </w:t>
      </w:r>
      <w:r>
        <w:rPr>
          <w:rStyle w:val="pramen"/>
        </w:rPr>
        <w:t xml:space="preserve">gedenije </w:t>
      </w:r>
      <w:r>
        <w:rPr>
          <w:rStyle w:val="Text"/>
        </w:rPr>
        <w:t xml:space="preserve">mieti budeš neb bude. </w:t>
      </w:r>
      <w:r>
        <w:rPr>
          <w:rStyle w:val="cizijazyk"/>
        </w:rPr>
        <w:t xml:space="preserve">Item </w:t>
      </w:r>
      <w:r>
        <w:rPr>
          <w:rStyle w:val="Text"/>
        </w:rPr>
        <w:t>na noc namoče do střepu, lejž v uhlé zakutě</w:t>
      </w:r>
      <w:r>
        <w:rPr>
          <w:rStyle w:val="lemma"/>
        </w:rPr>
        <w:t xml:space="preserve">zakutiti </w:t>
      </w:r>
      <w:r>
        <w:rPr>
          <w:rStyle w:val="hyperlemma"/>
        </w:rPr>
        <w:t>zakutiti</w:t>
      </w:r>
      <w:r>
        <w:rPr>
          <w:rStyle w:val="Text"/>
        </w:rPr>
        <w:t>, a ráno mej se ovsem, černobýlem, zhojíš se, toť jest zkušeno.</w:t>
      </w:r>
    </w:p>
    <w:p w:rsidR="00C16663" w:rsidRDefault="00083972">
      <w:pPr>
        <w:pStyle w:val="Podnadpis"/>
      </w:pPr>
      <w:r>
        <w:rPr>
          <w:rStyle w:val="Text"/>
        </w:rPr>
        <w:t>Proti žlútenici</w:t>
      </w:r>
    </w:p>
    <w:p w:rsidR="00C16663" w:rsidRDefault="00083972">
      <w:r>
        <w:rPr>
          <w:rStyle w:val="Text"/>
        </w:rPr>
        <w:t>Vezmi koňské lajno, psí lajno bielé, též vepřové lajno, a tak ty věci vař s vínem, procediž čistě dvakrát skrze šatu čistú, píž ráno a večer, a přestaneť, jediné pí shřívaje, mužuom od samcuov a ženám od samic lajna. A to jest jisté lékařstvie.</w:t>
      </w:r>
    </w:p>
    <w:p w:rsidR="00C16663" w:rsidRDefault="00083972">
      <w:pPr>
        <w:pStyle w:val="Podnadpis"/>
      </w:pPr>
      <w:r>
        <w:rPr>
          <w:rStyle w:val="foliace"/>
        </w:rPr>
        <w:t xml:space="preserve">58r </w:t>
      </w:r>
      <w:r>
        <w:rPr>
          <w:rStyle w:val="Text"/>
        </w:rPr>
        <w:t>Proti žlútenici</w:t>
      </w:r>
    </w:p>
    <w:p w:rsidR="00C16663" w:rsidRDefault="00083972">
      <w:r>
        <w:rPr>
          <w:rStyle w:val="Text"/>
        </w:rPr>
        <w:t>Vezmi jitrocelové siemě a hryz to na čtítrobu s citvarem a s opichem, když vstaneš, zvaře dobře opich.</w:t>
      </w:r>
    </w:p>
    <w:p w:rsidR="00C16663" w:rsidRDefault="00083972">
      <w:pPr>
        <w:pStyle w:val="Podnadpis"/>
      </w:pPr>
      <w:r>
        <w:rPr>
          <w:rStyle w:val="Text"/>
        </w:rPr>
        <w:t>Jinak takto</w:t>
      </w:r>
    </w:p>
    <w:p w:rsidR="00C16663" w:rsidRDefault="00083972">
      <w:r>
        <w:rPr>
          <w:rStyle w:val="Text"/>
        </w:rPr>
        <w:t>Šafrán rozpusť s vodú a pí to, přestaneť žlútenice.</w:t>
      </w:r>
    </w:p>
    <w:p w:rsidR="00C16663" w:rsidRDefault="00083972">
      <w:pPr>
        <w:pStyle w:val="Podnadpis"/>
      </w:pPr>
      <w:r>
        <w:rPr>
          <w:rStyle w:val="Text"/>
        </w:rPr>
        <w:t>Jinak proti žlútenici</w:t>
      </w:r>
    </w:p>
    <w:p w:rsidR="00C16663" w:rsidRDefault="00083972">
      <w:r>
        <w:rPr>
          <w:rStyle w:val="Text"/>
        </w:rPr>
        <w:t>Vezmi sveřepý semenec a rozetři s dobrým vínem a zceď a pak kaž nemocnému vsésti v kád suchú a, rozpále truosky</w:t>
      </w:r>
      <w:r>
        <w:rPr>
          <w:rStyle w:val="emendace"/>
        </w:rPr>
        <w:t xml:space="preserve">truosky </w:t>
      </w:r>
      <w:r>
        <w:rPr>
          <w:rStyle w:val="pramen"/>
        </w:rPr>
        <w:t>truozſky</w:t>
      </w:r>
      <w:r>
        <w:rPr>
          <w:rStyle w:val="Text"/>
        </w:rPr>
        <w:t>, líž na to čisté víno a tři jeho suchú rútú dobře. A když z lázně vynde, daj jemu jablka jiesti pečená, nandaje v ně šafránu, a budeť zdráv.</w:t>
      </w:r>
    </w:p>
    <w:p w:rsidR="00C16663" w:rsidRDefault="00083972">
      <w:pPr>
        <w:pStyle w:val="Podnadpis"/>
      </w:pPr>
      <w:r>
        <w:rPr>
          <w:rStyle w:val="Text"/>
        </w:rPr>
        <w:t>Proti žlútenici</w:t>
      </w:r>
    </w:p>
    <w:p w:rsidR="00C16663" w:rsidRDefault="00083972">
      <w:r>
        <w:rPr>
          <w:rStyle w:val="Text"/>
        </w:rPr>
        <w:lastRenderedPageBreak/>
        <w:t>Vezmi mech, ješto roste na střeše, a ten vař v lúhu révového popela a tiem hlavu mej. Také zvaře u vodě, drž usta nad parú. A beř v se, páru v uoči. Také se toho napí, a to čiň tolikrát, kolikrát potřebie bude, leč by smrtedlná byla, toť by nespomohla.</w:t>
      </w:r>
    </w:p>
    <w:p w:rsidR="00C16663" w:rsidRDefault="00083972">
      <w:pPr>
        <w:pStyle w:val="Podnadpis"/>
      </w:pPr>
      <w:r>
        <w:rPr>
          <w:rStyle w:val="Text"/>
        </w:rPr>
        <w:t>Opět proti žlútenici</w:t>
      </w:r>
    </w:p>
    <w:p w:rsidR="00C16663" w:rsidRDefault="00083972">
      <w:r>
        <w:rPr>
          <w:rStyle w:val="Text"/>
        </w:rPr>
        <w:t>Vezmi psoser, a druzie jemu řiekají jablečník, vař v pivě neb u víně aneb u vodě, pí ráno a večer, a v lázni v horce, než se upotíš</w:t>
      </w:r>
      <w:r>
        <w:rPr>
          <w:rStyle w:val="emendace"/>
        </w:rPr>
        <w:t xml:space="preserve">upotíš </w:t>
      </w:r>
      <w:r>
        <w:rPr>
          <w:rStyle w:val="pramen"/>
        </w:rPr>
        <w:t>vpotiejſs</w:t>
      </w:r>
      <w:r>
        <w:rPr>
          <w:rStyle w:val="Text"/>
        </w:rPr>
        <w:t>, tři se tú vodú aneb tiem vínem, a to několikrát. Také muožeš hlavu zmýti horce, vaře s vodú, ztluka.</w:t>
      </w:r>
    </w:p>
    <w:p w:rsidR="00C16663" w:rsidRDefault="00083972">
      <w:pPr>
        <w:pStyle w:val="Podnadpis"/>
      </w:pPr>
      <w:r>
        <w:rPr>
          <w:rStyle w:val="Text"/>
        </w:rPr>
        <w:t>Jinak proti žlútenici</w:t>
      </w:r>
    </w:p>
    <w:p w:rsidR="00C16663" w:rsidRDefault="00083972">
      <w:r>
        <w:rPr>
          <w:rStyle w:val="Text"/>
        </w:rPr>
        <w:t>Vezmi celidoni a vař s vínem a dávaj píti nemocnému ráno a večer.</w:t>
      </w:r>
    </w:p>
    <w:p w:rsidR="00C16663" w:rsidRDefault="00083972">
      <w:pPr>
        <w:pStyle w:val="Podnadpis"/>
      </w:pPr>
      <w:r>
        <w:rPr>
          <w:rStyle w:val="Text"/>
        </w:rPr>
        <w:t>Opět k témuž</w:t>
      </w:r>
    </w:p>
    <w:p w:rsidR="00C16663" w:rsidRDefault="00083972">
      <w:r>
        <w:rPr>
          <w:rStyle w:val="cizijazyk"/>
        </w:rPr>
        <w:t xml:space="preserve">Item </w:t>
      </w:r>
      <w:r>
        <w:rPr>
          <w:rStyle w:val="Text"/>
        </w:rPr>
        <w:t xml:space="preserve">vezmi akštajn žlutý, jako ho střelci potřebují, když fermež z něho dělají, tiem se </w:t>
      </w:r>
      <w:r>
        <w:rPr>
          <w:rStyle w:val="foliace"/>
        </w:rPr>
        <w:t xml:space="preserve">58v </w:t>
      </w:r>
      <w:r>
        <w:rPr>
          <w:rStyle w:val="Text"/>
        </w:rPr>
        <w:t>pokadíš</w:t>
      </w:r>
      <w:r>
        <w:rPr>
          <w:rStyle w:val="emendace"/>
        </w:rPr>
        <w:t xml:space="preserve">pokadíš </w:t>
      </w:r>
      <w:r>
        <w:rPr>
          <w:rStyle w:val="pramen"/>
        </w:rPr>
        <w:t>pokadijeſs</w:t>
      </w:r>
      <w:r>
        <w:rPr>
          <w:rStyle w:val="Text"/>
        </w:rPr>
        <w:t>, vespa na uhlé, otevra usta a oči a ten dým beř v se, a to čiň několikrát za den, a budeš zdráv.</w:t>
      </w:r>
    </w:p>
    <w:p w:rsidR="00C16663" w:rsidRDefault="00083972">
      <w:pPr>
        <w:pStyle w:val="Podnadpis"/>
      </w:pPr>
      <w:r>
        <w:rPr>
          <w:rStyle w:val="Text"/>
        </w:rPr>
        <w:t>Proti žlútenici</w:t>
      </w:r>
    </w:p>
    <w:p w:rsidR="00C16663" w:rsidRDefault="00083972">
      <w:r>
        <w:rPr>
          <w:rStyle w:val="Text"/>
        </w:rPr>
        <w:t>Vezmi kolomasti čisté v střiepek a vzhlédaj se v ní často, a budeš zdráv. To žid.</w:t>
      </w:r>
    </w:p>
    <w:p w:rsidR="00C16663" w:rsidRDefault="00083972">
      <w:pPr>
        <w:pStyle w:val="Podnadpis"/>
      </w:pPr>
      <w:r>
        <w:rPr>
          <w:rStyle w:val="Text"/>
        </w:rPr>
        <w:t>Proti žlútenici</w:t>
      </w:r>
    </w:p>
    <w:p w:rsidR="00C16663" w:rsidRDefault="00083972">
      <w:r>
        <w:rPr>
          <w:rStyle w:val="Text"/>
        </w:rPr>
        <w:t>Vezma vajce, upec je měkce, a má liť nemocný vši, daj mu vypiti v tom měkém vajci, a pakliť nemá vší, ale vezmi od jiného a daj mu. Ale ať on nevie o tom, a budeť zdráv.</w:t>
      </w:r>
    </w:p>
    <w:p w:rsidR="00C16663" w:rsidRDefault="00083972">
      <w:pPr>
        <w:pStyle w:val="Podnadpis"/>
      </w:pPr>
      <w:r>
        <w:rPr>
          <w:rStyle w:val="Text"/>
        </w:rPr>
        <w:t>Kto má žlútenici</w:t>
      </w:r>
    </w:p>
    <w:p w:rsidR="00C16663" w:rsidRDefault="00083972">
      <w:r>
        <w:rPr>
          <w:rStyle w:val="Text"/>
        </w:rPr>
        <w:t>Vezmi špačka a chovaj jeho, a ktož naň často hledí, maje žlútenici, bude zdráv.</w:t>
      </w:r>
    </w:p>
    <w:p w:rsidR="00C16663" w:rsidRDefault="00083972">
      <w:pPr>
        <w:pStyle w:val="Podnadpis"/>
      </w:pPr>
      <w:r>
        <w:rPr>
          <w:rStyle w:val="Text"/>
        </w:rPr>
        <w:t>Opět jinak k žlútenici</w:t>
      </w:r>
    </w:p>
    <w:p w:rsidR="00C16663" w:rsidRDefault="00083972">
      <w:r>
        <w:rPr>
          <w:rStyle w:val="Text"/>
        </w:rPr>
        <w:t>Vezmi mléka kozieho a pelyněk a to dobře spolu vař a dávaj nemocnému píti ráno a večer.</w:t>
      </w:r>
    </w:p>
    <w:p w:rsidR="00C16663" w:rsidRDefault="00083972">
      <w:pPr>
        <w:pStyle w:val="Podnadpis"/>
      </w:pPr>
      <w:r>
        <w:rPr>
          <w:rStyle w:val="Text"/>
        </w:rPr>
        <w:t>Proti žlútenici</w:t>
      </w:r>
    </w:p>
    <w:p w:rsidR="00C16663" w:rsidRDefault="00083972">
      <w:r>
        <w:rPr>
          <w:rStyle w:val="Text"/>
        </w:rPr>
        <w:t>Vezmi rybu, kteráž slove lín</w:t>
      </w:r>
      <w:r>
        <w:rPr>
          <w:rStyle w:val="emendace"/>
        </w:rPr>
        <w:t xml:space="preserve">lín </w:t>
      </w:r>
      <w:r>
        <w:rPr>
          <w:rStyle w:val="pramen"/>
        </w:rPr>
        <w:t>lien</w:t>
      </w:r>
      <w:r>
        <w:rPr>
          <w:rStyle w:val="Text"/>
        </w:rPr>
        <w:t>, a zřež ji na kusy a vlož jej do jedné nádoby a nalí vody naň a dobře umyj tú vodú toho líne</w:t>
      </w:r>
      <w:r>
        <w:rPr>
          <w:rStyle w:val="emendace"/>
        </w:rPr>
        <w:t xml:space="preserve">líne </w:t>
      </w:r>
      <w:r>
        <w:rPr>
          <w:rStyle w:val="pramen"/>
        </w:rPr>
        <w:t>liene</w:t>
      </w:r>
      <w:r>
        <w:rPr>
          <w:rStyle w:val="Text"/>
        </w:rPr>
        <w:t xml:space="preserve">. A vař několiko kusuov, což by mohl nemocný sniesti. A potom tu vodu, v kteréž ryby vřely, vylí, ale tu vodu, v kteréž jest ryba umyta, schovaj, a kaž jiné čisté vody zhřieti a tu teplú vodu vlí do té vody, v kteréš </w:t>
      </w:r>
      <w:r>
        <w:rPr>
          <w:rStyle w:val="lemma"/>
        </w:rPr>
        <w:t xml:space="preserve">který </w:t>
      </w:r>
      <w:r>
        <w:rPr>
          <w:rStyle w:val="hyperlemma"/>
        </w:rPr>
        <w:t xml:space="preserve">který </w:t>
      </w:r>
      <w:r>
        <w:rPr>
          <w:rStyle w:val="Text"/>
        </w:rPr>
        <w:t>ryby umýval, a pak tú vodú v vanně umej nemocného na těle i na tváři, a budeť zdráv. Ale naj</w:t>
      </w:r>
      <w:r>
        <w:rPr>
          <w:rStyle w:val="foliace"/>
        </w:rPr>
        <w:t>59r</w:t>
      </w:r>
      <w:r>
        <w:rPr>
          <w:rStyle w:val="Text"/>
        </w:rPr>
        <w:t>prvé daj nemocnému starého piva píti starého</w:t>
      </w:r>
      <w:r>
        <w:rPr>
          <w:rStyle w:val="poznamka"/>
        </w:rPr>
        <w:t>zjevně chybný zápis; má býti: teplého</w:t>
      </w:r>
      <w:r>
        <w:rPr>
          <w:rStyle w:val="Text"/>
        </w:rPr>
        <w:t>. A vlož do něho šest nebo deset zrn pepře a zázvoru žlutého, nakrájej v kusy a daj mu vypiti, a budeť zdráv.</w:t>
      </w:r>
    </w:p>
    <w:p w:rsidR="00C16663" w:rsidRDefault="00083972">
      <w:pPr>
        <w:pStyle w:val="Podnadpis"/>
      </w:pPr>
      <w:r>
        <w:rPr>
          <w:rStyle w:val="Text"/>
        </w:rPr>
        <w:t>Opět proti témuž</w:t>
      </w:r>
    </w:p>
    <w:p w:rsidR="00C16663" w:rsidRDefault="00083972">
      <w:r>
        <w:rPr>
          <w:rStyle w:val="Text"/>
        </w:rPr>
        <w:lastRenderedPageBreak/>
        <w:t>Vezmi jablko a rozkroj je napoly a vybeř z něho jádra. A do těch duolkuov naklaď myrry, šafránu netřeného a bielého kadidla. A to zase přispoj a pec je v kúdeli a sněz ráno puol toho jablka a večer druhú polovici. A tak za tři dni čiň pořád, a budeš zdráv.</w:t>
      </w:r>
    </w:p>
    <w:p w:rsidR="00C16663" w:rsidRDefault="00083972">
      <w:pPr>
        <w:pStyle w:val="Podnadpis"/>
      </w:pPr>
      <w:r>
        <w:rPr>
          <w:rStyle w:val="Text"/>
        </w:rPr>
        <w:t>Proti žlútenici</w:t>
      </w:r>
    </w:p>
    <w:p w:rsidR="00C16663" w:rsidRDefault="00083972">
      <w:r>
        <w:rPr>
          <w:rStyle w:val="Text"/>
        </w:rPr>
        <w:t xml:space="preserve">Vezmi ječmen, ješto vyroste v sladovně </w:t>
      </w:r>
      <w:r>
        <w:rPr>
          <w:rStyle w:val="emendace"/>
        </w:rPr>
        <w:t xml:space="preserve">sladovně </w:t>
      </w:r>
      <w:r>
        <w:rPr>
          <w:rStyle w:val="pramen"/>
        </w:rPr>
        <w:t xml:space="preserve">ſladownije </w:t>
      </w:r>
      <w:r>
        <w:rPr>
          <w:rStyle w:val="Text"/>
        </w:rPr>
        <w:t>při stěně anebo pod kádí anebo podlé koryta, a tiem se tři po všem těle v lázni bez přestánie, a budeš zdráv.</w:t>
      </w:r>
    </w:p>
    <w:p w:rsidR="00C16663" w:rsidRDefault="00083972">
      <w:pPr>
        <w:pStyle w:val="Podnadpis"/>
      </w:pPr>
      <w:r>
        <w:rPr>
          <w:rStyle w:val="Text"/>
        </w:rPr>
        <w:t>Opět k témuž</w:t>
      </w:r>
    </w:p>
    <w:p w:rsidR="00C16663" w:rsidRDefault="00083972">
      <w:r>
        <w:rPr>
          <w:rStyle w:val="Text"/>
        </w:rPr>
        <w:t xml:space="preserve">Vezmi dva líny živá a přivěž je živé pod paži. A tak nos za tři dni. </w:t>
      </w:r>
      <w:r>
        <w:rPr>
          <w:rStyle w:val="cizijazyk"/>
        </w:rPr>
        <w:t xml:space="preserve">Item </w:t>
      </w:r>
      <w:r>
        <w:rPr>
          <w:rStyle w:val="Text"/>
        </w:rPr>
        <w:t>smáha čakanková smiešená s tryferú a saratenikú a pitá uzdravuje žlútenici.</w:t>
      </w:r>
    </w:p>
    <w:p w:rsidR="00C16663" w:rsidRDefault="00083972">
      <w:pPr>
        <w:pStyle w:val="Podnadpis"/>
      </w:pPr>
      <w:r>
        <w:rPr>
          <w:rStyle w:val="Text"/>
        </w:rPr>
        <w:t>Jinak proti žlútenici</w:t>
      </w:r>
    </w:p>
    <w:p w:rsidR="00C16663" w:rsidRDefault="00083972">
      <w:r>
        <w:rPr>
          <w:rStyle w:val="Text"/>
        </w:rPr>
        <w:t xml:space="preserve">Vezmi libivé maso hovězí, nasole zudiž je na dýmě, nechajž jeho přes noc, potom vařiž to maso v lítém octě a vezmi to maso s hrncem, postavě hrnec před sebú, nachyl se nad tu páru a přikrej se rúchú. Ať ta pára jde v uoči, a tak dlúho drž, až se upotíš </w:t>
      </w:r>
      <w:r>
        <w:rPr>
          <w:rStyle w:val="emendace"/>
        </w:rPr>
        <w:t xml:space="preserve">upotíš </w:t>
      </w:r>
      <w:r>
        <w:rPr>
          <w:rStyle w:val="pramen"/>
        </w:rPr>
        <w:t xml:space="preserve">vpotieſs </w:t>
      </w:r>
      <w:r>
        <w:rPr>
          <w:rStyle w:val="Text"/>
        </w:rPr>
        <w:t xml:space="preserve">dobře. Potom se umej studenú vodú, a to učiň po tři jitra, a tak budeš zdráv. </w:t>
      </w:r>
      <w:r>
        <w:rPr>
          <w:rStyle w:val="cizijazyk"/>
        </w:rPr>
        <w:t xml:space="preserve">Item </w:t>
      </w:r>
      <w:r>
        <w:rPr>
          <w:rStyle w:val="Text"/>
        </w:rPr>
        <w:t xml:space="preserve">vezmi žito, vařiž dobře u vodě </w:t>
      </w:r>
      <w:r>
        <w:rPr>
          <w:rStyle w:val="foliace"/>
        </w:rPr>
        <w:t xml:space="preserve">59v </w:t>
      </w:r>
      <w:r>
        <w:rPr>
          <w:rStyle w:val="Text"/>
        </w:rPr>
        <w:t xml:space="preserve">učiniž kúpel, vsedniž tam až do hrdla, přikrýž </w:t>
      </w:r>
      <w:r>
        <w:rPr>
          <w:rStyle w:val="poznamka"/>
        </w:rPr>
        <w:t xml:space="preserve">rkp. KNM I F 11 uvádí: pařiž </w:t>
      </w:r>
      <w:r>
        <w:rPr>
          <w:rStyle w:val="Text"/>
        </w:rPr>
        <w:t xml:space="preserve">se v tom tak dlúho, ažť přestane. </w:t>
      </w:r>
      <w:r>
        <w:rPr>
          <w:rStyle w:val="cizijazyk"/>
        </w:rPr>
        <w:t xml:space="preserve">Item </w:t>
      </w:r>
      <w:r>
        <w:rPr>
          <w:rStyle w:val="Text"/>
        </w:rPr>
        <w:t>vezmi božie dřevce, ostruže kořen, zetři s vínem, pí teple. A mineť žlútenice.</w:t>
      </w:r>
    </w:p>
    <w:p w:rsidR="00C16663" w:rsidRDefault="00083972">
      <w:pPr>
        <w:pStyle w:val="Podnadpis"/>
      </w:pPr>
      <w:r>
        <w:rPr>
          <w:rStyle w:val="Text"/>
        </w:rPr>
        <w:t>Proti žlútenici</w:t>
      </w:r>
    </w:p>
    <w:p w:rsidR="00C16663" w:rsidRDefault="00083972">
      <w:r>
        <w:rPr>
          <w:rStyle w:val="Text"/>
        </w:rPr>
        <w:t>Vezmi kosatec, vařiž u víně neb u pivě a daj píti teple nemocnému, a mineť jemu.</w:t>
      </w:r>
    </w:p>
    <w:p w:rsidR="00C16663" w:rsidRDefault="00C16663">
      <w:pPr>
        <w:pStyle w:val="Volnyradek"/>
      </w:pPr>
    </w:p>
    <w:p w:rsidR="00C16663" w:rsidRDefault="00083972">
      <w:pPr>
        <w:pStyle w:val="Nadpis"/>
      </w:pPr>
      <w:r>
        <w:rPr>
          <w:rStyle w:val="Text"/>
        </w:rPr>
        <w:t>Počíná se lékařstvie proti zimnici</w:t>
      </w:r>
    </w:p>
    <w:p w:rsidR="00C16663" w:rsidRDefault="00083972">
      <w:r>
        <w:rPr>
          <w:rStyle w:val="Text"/>
        </w:rPr>
        <w:t>Ale slušie najprvé znamenati, kolikera jest a z čeho se stává. A najprvé o té, která bývá na všaký den. Studená stává se čtverú věcí, najprvé od veliké zimy. Druhé, od slévaného piva a od zlého pití, od lázně</w:t>
      </w:r>
      <w:r>
        <w:rPr>
          <w:rStyle w:val="emendace"/>
        </w:rPr>
        <w:t xml:space="preserve">lázně </w:t>
      </w:r>
      <w:r>
        <w:rPr>
          <w:rStyle w:val="pramen"/>
        </w:rPr>
        <w:t>z laznie</w:t>
      </w:r>
      <w:r>
        <w:rPr>
          <w:rStyle w:val="Text"/>
        </w:rPr>
        <w:t>, ktož pí na lačný žaludek. Třetie, od nedovařeného masa nebo nedop</w:t>
      </w:r>
      <w:r w:rsidR="007D2BFD">
        <w:rPr>
          <w:rStyle w:val="Text"/>
        </w:rPr>
        <w:t>e</w:t>
      </w:r>
      <w:r>
        <w:rPr>
          <w:rStyle w:val="Text"/>
        </w:rPr>
        <w:t>čeného. Čtvrté, když jest člověk v horké lázni a z ní se chladí. A opět se navrátí zase do lázně, aby se upotil, protož proti tomu lékařstvie.</w:t>
      </w:r>
    </w:p>
    <w:p w:rsidR="00C16663" w:rsidRDefault="00083972">
      <w:pPr>
        <w:pStyle w:val="Podnadpis"/>
      </w:pPr>
      <w:r>
        <w:rPr>
          <w:rStyle w:val="Text"/>
        </w:rPr>
        <w:t>Proti té zimnici lék</w:t>
      </w:r>
    </w:p>
    <w:p w:rsidR="00C16663" w:rsidRDefault="00083972">
      <w:r>
        <w:rPr>
          <w:rStyle w:val="Text"/>
        </w:rPr>
        <w:t>Vezmi čakanku i s kořenem a na malé kusy zkrájej a uvař v octě dobře, dajž to nemocnému píti ráno a večer.</w:t>
      </w:r>
    </w:p>
    <w:p w:rsidR="00C16663" w:rsidRDefault="00083972">
      <w:pPr>
        <w:pStyle w:val="Podnadpis"/>
      </w:pPr>
      <w:r>
        <w:rPr>
          <w:rStyle w:val="Text"/>
        </w:rPr>
        <w:t>Studená nemoc, ješto bývá přes den</w:t>
      </w:r>
    </w:p>
    <w:p w:rsidR="00C16663" w:rsidRDefault="00083972">
      <w:r>
        <w:rPr>
          <w:rStyle w:val="Text"/>
        </w:rPr>
        <w:t>Ta se stává čtverú věcí, od okúnuov a od rybničných ryb nedobře vařených neb pečených anebo dobře kořením oblepšených. Třetie, od vína, ješto v něm vláčka jest, ktož je na čtítrobu pí. Čtvrté, když člověk u veliké horko pí vodu teplú, od té se stává.</w:t>
      </w:r>
    </w:p>
    <w:p w:rsidR="00C16663" w:rsidRDefault="00083972">
      <w:pPr>
        <w:pStyle w:val="Podnadpis"/>
      </w:pPr>
      <w:r>
        <w:rPr>
          <w:rStyle w:val="foliace"/>
        </w:rPr>
        <w:t xml:space="preserve">60r </w:t>
      </w:r>
      <w:r>
        <w:rPr>
          <w:rStyle w:val="Text"/>
        </w:rPr>
        <w:t>Proti té zimnici lék</w:t>
      </w:r>
    </w:p>
    <w:p w:rsidR="00C16663" w:rsidRDefault="00083972">
      <w:r>
        <w:rPr>
          <w:rStyle w:val="Text"/>
        </w:rPr>
        <w:lastRenderedPageBreak/>
        <w:t>Vezmi bedrník a bukvici a benediktu bielého a to spolu v uoctě vař za celý den. A to proceď skrze rúchu a daj nemocnému píti večer a ráno, a bude zdráv.</w:t>
      </w:r>
    </w:p>
    <w:p w:rsidR="00C16663" w:rsidRDefault="00083972">
      <w:pPr>
        <w:pStyle w:val="Podnadpis"/>
      </w:pPr>
      <w:r>
        <w:rPr>
          <w:rStyle w:val="Text"/>
        </w:rPr>
        <w:t>Studená nemoc, ješto bývá čtvrtý den</w:t>
      </w:r>
    </w:p>
    <w:p w:rsidR="00C16663" w:rsidRDefault="00083972">
      <w:r>
        <w:rPr>
          <w:rStyle w:val="Text"/>
        </w:rPr>
        <w:t xml:space="preserve">Ta se stává čtverú věcí, prvnie, když se velmi myje a potom pie silné </w:t>
      </w:r>
      <w:r>
        <w:rPr>
          <w:rStyle w:val="emendace"/>
        </w:rPr>
        <w:t>silné</w:t>
      </w:r>
      <w:r>
        <w:rPr>
          <w:rStyle w:val="pramen"/>
        </w:rPr>
        <w:t xml:space="preserve">ſilnie </w:t>
      </w:r>
      <w:r>
        <w:rPr>
          <w:rStyle w:val="Text"/>
        </w:rPr>
        <w:t>víno nebo pivo, a to hor</w:t>
      </w:r>
      <w:r w:rsidR="00850F0C">
        <w:rPr>
          <w:rStyle w:val="Text"/>
        </w:rPr>
        <w:t>kost dává, protož se srdce rozež</w:t>
      </w:r>
      <w:r>
        <w:rPr>
          <w:rStyle w:val="Text"/>
        </w:rPr>
        <w:t>že a studenice se strhne.</w:t>
      </w:r>
    </w:p>
    <w:p w:rsidR="00C16663" w:rsidRDefault="00083972">
      <w:pPr>
        <w:pStyle w:val="Podnadpis"/>
      </w:pPr>
      <w:r>
        <w:rPr>
          <w:rStyle w:val="Text"/>
        </w:rPr>
        <w:t>Proti zimnici lék</w:t>
      </w:r>
    </w:p>
    <w:p w:rsidR="00C16663" w:rsidRDefault="00083972">
      <w:r>
        <w:rPr>
          <w:rStyle w:val="Text"/>
        </w:rPr>
        <w:t xml:space="preserve">Vezmi kopr a petružel i s kořenem, a to dobře přikryje vařiž přes noc. A ráno proceď skrze rúchu, dajž to nemocnému píti na čtítrobu, pak omoč rúchu v té jisté vodě, i obvázati nemocnému hlavu. Též pak vzieti červeného vrbie a mladého a dobře vařiti. Též pak tu jistú vodu ustuditi a v novú nádobu vlíti a do toho pak nemocnému nohy vstaviti, tak dlúho v ní </w:t>
      </w:r>
      <w:r>
        <w:rPr>
          <w:rStyle w:val="emendace"/>
        </w:rPr>
        <w:t xml:space="preserve">ní </w:t>
      </w:r>
      <w:r>
        <w:rPr>
          <w:rStyle w:val="pramen"/>
        </w:rPr>
        <w:t xml:space="preserve">nije </w:t>
      </w:r>
      <w:r>
        <w:rPr>
          <w:rStyle w:val="Text"/>
        </w:rPr>
        <w:t>držeti, až velmi zstydne. A pak má choditi sem i tam za dlúhú chvíli, a potom se položiti a usnúti. A bude zdráv, toť jest jisté.</w:t>
      </w:r>
    </w:p>
    <w:p w:rsidR="00C16663" w:rsidRDefault="00083972">
      <w:pPr>
        <w:pStyle w:val="Podnadpis"/>
      </w:pPr>
      <w:r>
        <w:rPr>
          <w:rStyle w:val="Text"/>
        </w:rPr>
        <w:t>Proti studené nemoci</w:t>
      </w:r>
    </w:p>
    <w:p w:rsidR="00C16663" w:rsidRDefault="00083972">
      <w:r w:rsidRPr="00850F0C">
        <w:rPr>
          <w:rStyle w:val="cizijazyk"/>
        </w:rPr>
        <w:t xml:space="preserve">Tetragramaton </w:t>
      </w:r>
      <w:r>
        <w:rPr>
          <w:rStyle w:val="Text"/>
        </w:rPr>
        <w:t xml:space="preserve">– jakýž Otec + </w:t>
      </w:r>
      <w:r>
        <w:rPr>
          <w:rStyle w:val="cizijazyk"/>
        </w:rPr>
        <w:t>alpha et O</w:t>
      </w:r>
      <w:r>
        <w:rPr>
          <w:rStyle w:val="poznamka"/>
        </w:rPr>
        <w:t>tj. omega</w:t>
      </w:r>
      <w:r>
        <w:rPr>
          <w:rStyle w:val="Text"/>
        </w:rPr>
        <w:t xml:space="preserve">, takýž Syn, lékařstvie, Duch svatý, lék + </w:t>
      </w:r>
      <w:r>
        <w:rPr>
          <w:rStyle w:val="cizijazyk"/>
        </w:rPr>
        <w:t>alpha et O</w:t>
      </w:r>
      <w:r>
        <w:rPr>
          <w:rStyle w:val="Text"/>
        </w:rPr>
        <w:t>, buď tobě, N, zdravie, pomoc i lékařstvie + amen.</w:t>
      </w:r>
    </w:p>
    <w:p w:rsidR="00C16663" w:rsidRDefault="00083972">
      <w:pPr>
        <w:pStyle w:val="Podnadpis"/>
      </w:pPr>
      <w:r>
        <w:rPr>
          <w:rStyle w:val="Text"/>
        </w:rPr>
        <w:t>Proti tajné zimnici</w:t>
      </w:r>
    </w:p>
    <w:p w:rsidR="00C16663" w:rsidRDefault="00083972">
      <w:r>
        <w:rPr>
          <w:rStyle w:val="Text"/>
        </w:rPr>
        <w:t>Komuž bývá tajná zimnice, ten nemocný na lačný život jez citvar aneb zázvor aneb toho obého užívati v pití spolu.</w:t>
      </w:r>
    </w:p>
    <w:p w:rsidR="00C16663" w:rsidRDefault="00083972">
      <w:pPr>
        <w:pStyle w:val="Podnadpis"/>
      </w:pPr>
      <w:r>
        <w:rPr>
          <w:rStyle w:val="Text"/>
        </w:rPr>
        <w:t>Proti všeliké zimnici</w:t>
      </w:r>
    </w:p>
    <w:p w:rsidR="00C16663" w:rsidRDefault="00083972">
      <w:r>
        <w:rPr>
          <w:rStyle w:val="Text"/>
        </w:rPr>
        <w:t xml:space="preserve">Vezmi ještěr aneb všedobr, zřežiž v malé kusy </w:t>
      </w:r>
      <w:r>
        <w:rPr>
          <w:rStyle w:val="foliace"/>
        </w:rPr>
        <w:t xml:space="preserve">60v </w:t>
      </w:r>
      <w:r>
        <w:rPr>
          <w:rStyle w:val="Text"/>
        </w:rPr>
        <w:t>a na čtítrobu přede vším jedením pí to u pivě, a budeš zdráv. Ale chovaj se, aby nic pečitého nejedl, a také aby o poledni nespal, a zvláště aby červeného vína nepil, a budeš zdráv.</w:t>
      </w:r>
    </w:p>
    <w:p w:rsidR="00C16663" w:rsidRDefault="00083972">
      <w:pPr>
        <w:pStyle w:val="Podnadpis"/>
      </w:pPr>
      <w:r>
        <w:rPr>
          <w:rStyle w:val="Text"/>
        </w:rPr>
        <w:t>Proti zimnici kteréžkoli</w:t>
      </w:r>
    </w:p>
    <w:p w:rsidR="00C16663" w:rsidRDefault="00083972">
      <w:r>
        <w:rPr>
          <w:rStyle w:val="Text"/>
        </w:rPr>
        <w:t xml:space="preserve">Vezmi břeskvový list zelený a verbenu i s kořenem a zeměžluč, vařiž to u víně. Také vezmi dvě čésti síry a pepře třetí </w:t>
      </w:r>
      <w:r>
        <w:rPr>
          <w:rStyle w:val="emendace"/>
        </w:rPr>
        <w:t xml:space="preserve">třetí </w:t>
      </w:r>
      <w:r>
        <w:rPr>
          <w:rStyle w:val="pramen"/>
        </w:rPr>
        <w:t xml:space="preserve">trzetije </w:t>
      </w:r>
      <w:r>
        <w:rPr>
          <w:rStyle w:val="Text"/>
        </w:rPr>
        <w:t>čést, ztluciž to na prach, vezmiž toho prachu puol vaječné skořepiny, dajž píti nemocnému s tiem vínem. A kterúžkoli má zimnici, přestaneť jemu. A to dávati před tiem časem, když zimnice bývá, a toho vína dávati tak mnoho jako se čtyři škořepiny vaječné, a potom pak nemocného odievati, a bude li se potiti, pomni rúchú utierati. A to činiti po třikrát.</w:t>
      </w:r>
    </w:p>
    <w:p w:rsidR="00C16663" w:rsidRDefault="00083972">
      <w:pPr>
        <w:pStyle w:val="Podnadpis"/>
      </w:pPr>
      <w:r>
        <w:rPr>
          <w:rStyle w:val="Text"/>
        </w:rPr>
        <w:t>Suché nemoci a proti všem jiným neduhům</w:t>
      </w:r>
    </w:p>
    <w:p w:rsidR="00C16663" w:rsidRDefault="00083972">
      <w:r>
        <w:rPr>
          <w:rStyle w:val="Text"/>
        </w:rPr>
        <w:t xml:space="preserve">Vezmi vody štěrbákové žejtlík a borákové vody tolikéž. A ruožené také žejtlík, vezmiž pak kohúta tlustého a vař jej napoly, obřež maso z kostí a kosti ztluc v moždíři, vlíž pak tu vodu na to do konvice, </w:t>
      </w:r>
      <w:r w:rsidR="004E3303">
        <w:rPr>
          <w:rStyle w:val="Text"/>
        </w:rPr>
        <w:t>pali</w:t>
      </w:r>
      <w:r>
        <w:rPr>
          <w:rStyle w:val="Text"/>
        </w:rPr>
        <w:t>ž, což se z toho vypálí, to schovaj. A ktož má ty nemoci, tomu daj píti tu vodu ráno a večer, a budeť zdráv.</w:t>
      </w:r>
    </w:p>
    <w:p w:rsidR="00C16663" w:rsidRDefault="00083972">
      <w:pPr>
        <w:pStyle w:val="Podnadpis"/>
      </w:pPr>
      <w:r>
        <w:rPr>
          <w:rStyle w:val="Text"/>
        </w:rPr>
        <w:lastRenderedPageBreak/>
        <w:t>Proti zimnici výborné</w:t>
      </w:r>
    </w:p>
    <w:p w:rsidR="00C16663" w:rsidRDefault="00083972">
      <w:r>
        <w:rPr>
          <w:rStyle w:val="Text"/>
        </w:rPr>
        <w:t xml:space="preserve">Vezmi hluchú kopřivu aneb jablečník a vař, a máš ji rýti ve čtvrtek </w:t>
      </w:r>
      <w:r>
        <w:rPr>
          <w:rStyle w:val="emendace"/>
        </w:rPr>
        <w:t xml:space="preserve">čtvrtek </w:t>
      </w:r>
      <w:r>
        <w:rPr>
          <w:rStyle w:val="pramen"/>
        </w:rPr>
        <w:t xml:space="preserve">cztwrk </w:t>
      </w:r>
      <w:r>
        <w:rPr>
          <w:rStyle w:val="Text"/>
        </w:rPr>
        <w:t xml:space="preserve">anebo leckdys do slunce, hned vařiti u pivě. A potom, když tě zimnice trápiti bude, zhřeje zase, píž to horce </w:t>
      </w:r>
      <w:r>
        <w:rPr>
          <w:rStyle w:val="foliace"/>
        </w:rPr>
        <w:t xml:space="preserve">61r </w:t>
      </w:r>
      <w:r>
        <w:rPr>
          <w:rStyle w:val="Text"/>
        </w:rPr>
        <w:t>před trápením. Také pivo má býti dobré, ješto nenie nikdy načínáno, a vařiti v novém hrnci a nedati kypěti a dobře přikryti pokličkú, ať pára ven nejde.</w:t>
      </w:r>
    </w:p>
    <w:p w:rsidR="00C16663" w:rsidRDefault="00083972">
      <w:pPr>
        <w:pStyle w:val="Podnadpis"/>
      </w:pPr>
      <w:r>
        <w:rPr>
          <w:rStyle w:val="Text"/>
        </w:rPr>
        <w:t>Opět proti zimnici</w:t>
      </w:r>
    </w:p>
    <w:p w:rsidR="00C16663" w:rsidRDefault="00083972">
      <w:r>
        <w:rPr>
          <w:rStyle w:val="Text"/>
        </w:rPr>
        <w:t>Vezmi semiečko hořkého lupene a to zetři, což se zdá, a daj píti ráno a večer jednú nebo dvakrát, doniž bude potřebie, a budeť zdráv.</w:t>
      </w:r>
    </w:p>
    <w:p w:rsidR="00C16663" w:rsidRDefault="00083972">
      <w:pPr>
        <w:pStyle w:val="Podnadpis"/>
      </w:pPr>
      <w:r>
        <w:rPr>
          <w:rStyle w:val="Text"/>
        </w:rPr>
        <w:t>Proti zimnici a proti nemocem hlavy a žaludka</w:t>
      </w:r>
    </w:p>
    <w:p w:rsidR="00C16663" w:rsidRDefault="00083972">
      <w:r>
        <w:rPr>
          <w:rStyle w:val="Text"/>
        </w:rPr>
        <w:t xml:space="preserve">Vezmi verbenu, bukvici, vařiž ji a pí, hlavě zdrávo a zrak ostří </w:t>
      </w:r>
      <w:r>
        <w:rPr>
          <w:rStyle w:val="emendace"/>
        </w:rPr>
        <w:t xml:space="preserve">ostří </w:t>
      </w:r>
      <w:r>
        <w:rPr>
          <w:rStyle w:val="pramen"/>
        </w:rPr>
        <w:t xml:space="preserve">oſtrzije </w:t>
      </w:r>
      <w:r>
        <w:rPr>
          <w:rStyle w:val="Text"/>
        </w:rPr>
        <w:t>a zahánie zlú páru z žaludka a z střev a nečistoty z plic, z jater a prsí vyhánie. A zimnici vyhánie třmi listy a toliko kořeny verbeny a betoniky tolikéž vařené a pí, než ho napadne.</w:t>
      </w:r>
    </w:p>
    <w:p w:rsidR="00C16663" w:rsidRDefault="00083972">
      <w:pPr>
        <w:pStyle w:val="Podnadpis"/>
      </w:pPr>
      <w:r>
        <w:rPr>
          <w:rStyle w:val="Text"/>
        </w:rPr>
        <w:t>Opět proti zimnici</w:t>
      </w:r>
    </w:p>
    <w:p w:rsidR="00C16663" w:rsidRDefault="00083972">
      <w:r>
        <w:rPr>
          <w:rStyle w:val="Text"/>
        </w:rPr>
        <w:t>Vezmi galganu, citvar a bielý zázvor, zřežiž všecko v drobné kusy a daj vypiti vše z ženým vínem před tiem, když chce člověka třiesti.</w:t>
      </w:r>
    </w:p>
    <w:p w:rsidR="00C16663" w:rsidRDefault="00083972">
      <w:pPr>
        <w:pStyle w:val="Podnadpis"/>
      </w:pPr>
      <w:r>
        <w:rPr>
          <w:rStyle w:val="Text"/>
        </w:rPr>
        <w:t>Proti zimnici takto</w:t>
      </w:r>
    </w:p>
    <w:p w:rsidR="00C16663" w:rsidRDefault="00083972">
      <w:r>
        <w:rPr>
          <w:rStyle w:val="Text"/>
        </w:rPr>
        <w:t>Vezmi list koprový s stéblem, usuše zetřiž na prach a píž to s vínem teplým, prospěšno jest.</w:t>
      </w:r>
    </w:p>
    <w:p w:rsidR="00C16663" w:rsidRDefault="00083972">
      <w:pPr>
        <w:pStyle w:val="Podnadpis"/>
      </w:pPr>
      <w:r>
        <w:rPr>
          <w:rStyle w:val="Text"/>
        </w:rPr>
        <w:t>Čtvrtý den proti zimnici i proti tajné</w:t>
      </w:r>
    </w:p>
    <w:p w:rsidR="00C16663" w:rsidRDefault="00083972">
      <w:r>
        <w:rPr>
          <w:rStyle w:val="Text"/>
        </w:rPr>
        <w:t xml:space="preserve">Vezmi balšán, pelyněk, kmín </w:t>
      </w:r>
      <w:r>
        <w:rPr>
          <w:rStyle w:val="emendace"/>
        </w:rPr>
        <w:t xml:space="preserve">kmín </w:t>
      </w:r>
      <w:r>
        <w:rPr>
          <w:rStyle w:val="pramen"/>
        </w:rPr>
        <w:t xml:space="preserve">kmijen </w:t>
      </w:r>
      <w:r>
        <w:rPr>
          <w:rStyle w:val="Text"/>
        </w:rPr>
        <w:t xml:space="preserve">polní </w:t>
      </w:r>
      <w:r>
        <w:rPr>
          <w:rStyle w:val="emendace"/>
        </w:rPr>
        <w:t xml:space="preserve">polní </w:t>
      </w:r>
      <w:r>
        <w:rPr>
          <w:rStyle w:val="pramen"/>
        </w:rPr>
        <w:t xml:space="preserve">polnije </w:t>
      </w:r>
      <w:r>
        <w:rPr>
          <w:rStyle w:val="Text"/>
        </w:rPr>
        <w:t xml:space="preserve">a vař s pivem nebo s vodú a daj nemocnému píti několikrát přez </w:t>
      </w:r>
      <w:r>
        <w:rPr>
          <w:rStyle w:val="lemma"/>
        </w:rPr>
        <w:t xml:space="preserve">přez </w:t>
      </w:r>
      <w:r>
        <w:rPr>
          <w:rStyle w:val="hyperlemma"/>
        </w:rPr>
        <w:t xml:space="preserve">přěs </w:t>
      </w:r>
      <w:r>
        <w:rPr>
          <w:rStyle w:val="Text"/>
        </w:rPr>
        <w:t>den, a budeť zdráv.</w:t>
      </w:r>
    </w:p>
    <w:p w:rsidR="00C16663" w:rsidRDefault="00083972">
      <w:pPr>
        <w:pStyle w:val="Podnadpis"/>
      </w:pPr>
      <w:r>
        <w:rPr>
          <w:rStyle w:val="Text"/>
        </w:rPr>
        <w:t>Čtvrtý den zimnice takto</w:t>
      </w:r>
    </w:p>
    <w:p w:rsidR="00C16663" w:rsidRDefault="00083972">
      <w:r>
        <w:rPr>
          <w:rStyle w:val="Text"/>
        </w:rPr>
        <w:t>Vezmi srdce zaječí a rozetři je s vínem, přičině deset zrn pepře, rozhřívaje daj nemocnému píti ráno a večer.</w:t>
      </w:r>
    </w:p>
    <w:p w:rsidR="00C16663" w:rsidRDefault="00083972">
      <w:pPr>
        <w:pStyle w:val="Podnadpis"/>
      </w:pPr>
      <w:r>
        <w:rPr>
          <w:rStyle w:val="foliace"/>
        </w:rPr>
        <w:t xml:space="preserve">61v </w:t>
      </w:r>
      <w:r>
        <w:rPr>
          <w:rStyle w:val="Text"/>
        </w:rPr>
        <w:t>Opět jinak</w:t>
      </w:r>
    </w:p>
    <w:p w:rsidR="00C16663" w:rsidRDefault="00083972">
      <w:r>
        <w:rPr>
          <w:rStyle w:val="Text"/>
        </w:rPr>
        <w:t>Vezmi jitrocel a setři s vínem, přičině deset zrn pepře. A muožeš zájemnieho kořenie přičiniti, též mateří dúšky s bobky a daj nemocnému píti.</w:t>
      </w:r>
    </w:p>
    <w:p w:rsidR="00C16663" w:rsidRDefault="00083972">
      <w:pPr>
        <w:pStyle w:val="Podnadpis"/>
      </w:pPr>
      <w:r>
        <w:rPr>
          <w:rStyle w:val="Text"/>
        </w:rPr>
        <w:t>Proti zimnici takto, ješto nemají stolice</w:t>
      </w:r>
    </w:p>
    <w:p w:rsidR="00C16663" w:rsidRDefault="00083972">
      <w:r>
        <w:rPr>
          <w:rStyle w:val="Text"/>
        </w:rPr>
        <w:t>Vezmi režnú múku a med, učiň z toho těsto, vezmi dlúhý pepř, šafrán, muškátový květ, chvojkový prach, toliko jako onoho všeho, učině to těsto, nadělajž šišek maličkých, chovaj je, ať uschnú, byť pak za šest let ležely, neškodíť jim. A komuž potřebie, rozmoče oplatek, obinúti v to šišku a ráno pohltni tři šišky, večer opět</w:t>
      </w:r>
      <w:r>
        <w:rPr>
          <w:rStyle w:val="poznamka"/>
        </w:rPr>
        <w:t>zjevně chybný zápis, rkp. KNM I F 11 uvádí: pět</w:t>
      </w:r>
      <w:r>
        <w:rPr>
          <w:rStyle w:val="Text"/>
        </w:rPr>
        <w:t xml:space="preserve">. A potom </w:t>
      </w:r>
      <w:r>
        <w:rPr>
          <w:rStyle w:val="Text"/>
        </w:rPr>
        <w:lastRenderedPageBreak/>
        <w:t>ráno sedm. Jestli člověk velmi zatvrzen v životě, a také znamenaj, jestli člověk silnějšieho přirozenie, tehdy viece, pakli mdlejšieho, tehdy méně požívati té věci. Tuť zimnice přestane i tvrdosti zbude, toť jest obé dobré a zkušené.</w:t>
      </w:r>
    </w:p>
    <w:p w:rsidR="00C16663" w:rsidRDefault="00083972">
      <w:pPr>
        <w:pStyle w:val="Podnadpis"/>
      </w:pPr>
      <w:r>
        <w:rPr>
          <w:rStyle w:val="Text"/>
        </w:rPr>
        <w:t>Chvojkový prach takto má dělán býti</w:t>
      </w:r>
    </w:p>
    <w:p w:rsidR="00C16663" w:rsidRDefault="00083972">
      <w:r>
        <w:rPr>
          <w:rStyle w:val="Text"/>
        </w:rPr>
        <w:t>Nakopaje chvojky, ostruž svrchu čistě třeba li paznehtem, oblúpaj ty kožky a p</w:t>
      </w:r>
      <w:r w:rsidR="00850F0C">
        <w:rPr>
          <w:rStyle w:val="Text"/>
        </w:rPr>
        <w:t>r</w:t>
      </w:r>
      <w:r>
        <w:rPr>
          <w:rStyle w:val="Text"/>
        </w:rPr>
        <w:t>ostřední stržeň zavrž pryč, a ty kuožky toho kořenie namoč v mléce kozím za den a potom vysuše ztluc na prach, a druhdy v kraviem mléce muože moknúti. A druzie močí za dva dni, ale varuj tváři před tiem mlékem. A druzie omočenú topenku u víně posýpají tiem chvojkovým prachem. A mohl by mědi pilované pilníkem přičiniti v ten prach. A to jest zkušeno.</w:t>
      </w:r>
    </w:p>
    <w:p w:rsidR="00C16663" w:rsidRDefault="00083972">
      <w:pPr>
        <w:pStyle w:val="Podnadpis"/>
      </w:pPr>
      <w:r>
        <w:rPr>
          <w:rStyle w:val="foliace"/>
        </w:rPr>
        <w:t xml:space="preserve">62r </w:t>
      </w:r>
      <w:r>
        <w:rPr>
          <w:rStyle w:val="Text"/>
        </w:rPr>
        <w:t>Opět proti zimnici</w:t>
      </w:r>
    </w:p>
    <w:p w:rsidR="00C16663" w:rsidRDefault="00083972">
      <w:r>
        <w:rPr>
          <w:rStyle w:val="Text"/>
        </w:rPr>
        <w:t>Vezmi zeměžluč a k tomu osladič, pelyněk, šalvěji, yzop a mátu, totiž svaté Mářie listie, božie dřevce, hřebíčky, sladu s hrst. To vše vař v starém pivě, až husto bude, píž to ráno, přestaneť zimnice, nebo jest velmi projímavé, nad mnoho lékařstvie měkčí</w:t>
      </w:r>
      <w:r>
        <w:rPr>
          <w:rStyle w:val="emendace"/>
        </w:rPr>
        <w:t xml:space="preserve">měkčí </w:t>
      </w:r>
      <w:r>
        <w:rPr>
          <w:rStyle w:val="pramen"/>
        </w:rPr>
        <w:t>miekczije</w:t>
      </w:r>
      <w:r>
        <w:rPr>
          <w:rStyle w:val="Text"/>
        </w:rPr>
        <w:t xml:space="preserve">. A to věz, jest li silnější </w:t>
      </w:r>
      <w:r>
        <w:rPr>
          <w:rStyle w:val="emendace"/>
        </w:rPr>
        <w:t xml:space="preserve">silnější </w:t>
      </w:r>
      <w:r>
        <w:rPr>
          <w:rStyle w:val="pramen"/>
        </w:rPr>
        <w:t xml:space="preserve">ſylnieyſſije </w:t>
      </w:r>
      <w:r>
        <w:rPr>
          <w:rStyle w:val="Text"/>
        </w:rPr>
        <w:t>člověk, viece pí, pakli mdlejší, tehdy méně pí.</w:t>
      </w:r>
    </w:p>
    <w:p w:rsidR="00C16663" w:rsidRDefault="00083972">
      <w:pPr>
        <w:pStyle w:val="Podnadpis"/>
      </w:pPr>
      <w:r>
        <w:rPr>
          <w:rStyle w:val="Text"/>
        </w:rPr>
        <w:t>Opět proti zimnici</w:t>
      </w:r>
    </w:p>
    <w:p w:rsidR="00C16663" w:rsidRDefault="00083972">
      <w:r>
        <w:rPr>
          <w:rStyle w:val="Text"/>
        </w:rPr>
        <w:t xml:space="preserve">Vezmi viselce kosti a spal je na prach a ten prach dávaj píti s teplým vínem, ale ať nemocný nevie o tom. A dávaj mu před tiem, než ho napadne, a přestaneť mu. A druzie dávají píti z kostí </w:t>
      </w:r>
      <w:r>
        <w:rPr>
          <w:rStyle w:val="emendace"/>
        </w:rPr>
        <w:t xml:space="preserve">kostí </w:t>
      </w:r>
      <w:r>
        <w:rPr>
          <w:rStyle w:val="pramen"/>
        </w:rPr>
        <w:t xml:space="preserve">koſtije </w:t>
      </w:r>
      <w:r>
        <w:rPr>
          <w:rStyle w:val="Text"/>
        </w:rPr>
        <w:t>nekřtěných dětí, a zvláště z škrání, a přestává.</w:t>
      </w:r>
    </w:p>
    <w:p w:rsidR="00C16663" w:rsidRDefault="00083972">
      <w:pPr>
        <w:pStyle w:val="Podnadpis"/>
      </w:pPr>
      <w:r>
        <w:rPr>
          <w:rStyle w:val="Text"/>
        </w:rPr>
        <w:t>Jinak proti zimnici</w:t>
      </w:r>
    </w:p>
    <w:p w:rsidR="00C16663" w:rsidRDefault="00083972">
      <w:r>
        <w:rPr>
          <w:rStyle w:val="Text"/>
        </w:rPr>
        <w:t>Vezmi prostranek, kterým oběsí se, a z toho nemocnému dávaj píti, ale ať o tom nevie, a přestaneť.</w:t>
      </w:r>
    </w:p>
    <w:p w:rsidR="00C16663" w:rsidRDefault="00083972">
      <w:pPr>
        <w:pStyle w:val="Podnadpis"/>
      </w:pPr>
      <w:r>
        <w:rPr>
          <w:rStyle w:val="Text"/>
        </w:rPr>
        <w:t>Proti zimnici jakéž koli</w:t>
      </w:r>
    </w:p>
    <w:p w:rsidR="00C16663" w:rsidRDefault="00083972">
      <w:r>
        <w:rPr>
          <w:rStyle w:val="Text"/>
        </w:rPr>
        <w:t xml:space="preserve">Vezmi devět zrn pepře, devět strukuov česenku, devět poloviček bobkových, a to spolu zetři a daj nemocnému </w:t>
      </w:r>
      <w:r>
        <w:rPr>
          <w:rStyle w:val="doplnenytext"/>
        </w:rPr>
        <w:t xml:space="preserve">s </w:t>
      </w:r>
      <w:r>
        <w:rPr>
          <w:rStyle w:val="Text"/>
        </w:rPr>
        <w:t>studenú vodú, ať to všecko vypí. Ale ať nemocný o tom nevie, a bude zdráv.</w:t>
      </w:r>
    </w:p>
    <w:p w:rsidR="00C16663" w:rsidRDefault="00083972">
      <w:pPr>
        <w:pStyle w:val="Podnadpis"/>
      </w:pPr>
      <w:r>
        <w:rPr>
          <w:rStyle w:val="Text"/>
        </w:rPr>
        <w:t>Opět proti zimnici</w:t>
      </w:r>
    </w:p>
    <w:p w:rsidR="00C16663" w:rsidRDefault="00083972">
      <w:r>
        <w:rPr>
          <w:rStyle w:val="Text"/>
        </w:rPr>
        <w:t xml:space="preserve">Vezmi oplatek a napiš na něm: </w:t>
      </w:r>
      <w:r>
        <w:rPr>
          <w:rStyle w:val="cizijazyk"/>
        </w:rPr>
        <w:t xml:space="preserve">Nomine Patris stet unda fluens </w:t>
      </w:r>
      <w:r>
        <w:rPr>
          <w:rStyle w:val="Text"/>
        </w:rPr>
        <w:t xml:space="preserve">+ a na druhém oplatku + </w:t>
      </w:r>
      <w:r>
        <w:rPr>
          <w:rStyle w:val="cizijazyk"/>
        </w:rPr>
        <w:t xml:space="preserve">In nomine Filii sicio </w:t>
      </w:r>
      <w:r>
        <w:rPr>
          <w:rStyle w:val="Text"/>
        </w:rPr>
        <w:t xml:space="preserve">a na třetiem + </w:t>
      </w:r>
      <w:r>
        <w:rPr>
          <w:rStyle w:val="cizijazyk"/>
        </w:rPr>
        <w:t xml:space="preserve">Criste consumatum est. </w:t>
      </w:r>
      <w:r>
        <w:rPr>
          <w:rStyle w:val="Text"/>
        </w:rPr>
        <w:t xml:space="preserve">A potom vezmi jabko a rozkroj je na čtvero. Na první </w:t>
      </w:r>
      <w:r>
        <w:rPr>
          <w:rStyle w:val="emendace"/>
        </w:rPr>
        <w:t xml:space="preserve">první </w:t>
      </w:r>
      <w:r>
        <w:rPr>
          <w:rStyle w:val="pramen"/>
        </w:rPr>
        <w:t xml:space="preserve">prwnije </w:t>
      </w:r>
      <w:r>
        <w:rPr>
          <w:rStyle w:val="Text"/>
        </w:rPr>
        <w:t xml:space="preserve">stránce napiš: </w:t>
      </w:r>
      <w:r>
        <w:rPr>
          <w:rStyle w:val="cizijazyk"/>
        </w:rPr>
        <w:t>Dum profiti …</w:t>
      </w:r>
      <w:r>
        <w:rPr>
          <w:rStyle w:val="Text"/>
        </w:rPr>
        <w:t xml:space="preserve">. A na třetiem: </w:t>
      </w:r>
      <w:r>
        <w:rPr>
          <w:rStyle w:val="cizijazyk"/>
        </w:rPr>
        <w:t xml:space="preserve">beatum Gallum. </w:t>
      </w:r>
      <w:r>
        <w:rPr>
          <w:rStyle w:val="Text"/>
        </w:rPr>
        <w:t xml:space="preserve">A na čtvrtém: </w:t>
      </w:r>
      <w:r>
        <w:rPr>
          <w:rStyle w:val="cizijazyk"/>
        </w:rPr>
        <w:t xml:space="preserve">febris inuasit. </w:t>
      </w:r>
      <w:r>
        <w:rPr>
          <w:rStyle w:val="Text"/>
        </w:rPr>
        <w:t xml:space="preserve">A kaž nemocnému zpěti tři pateře a tři Zdráva Maria, Otci i Synu i Duchu svatému </w:t>
      </w:r>
      <w:r>
        <w:rPr>
          <w:rStyle w:val="foliace"/>
        </w:rPr>
        <w:t xml:space="preserve">62v </w:t>
      </w:r>
      <w:r>
        <w:rPr>
          <w:rStyle w:val="Text"/>
        </w:rPr>
        <w:t>a nazajtřie opět ráno též pět, a když snie tři stránky a čtvrtú spal ohněm, a rci tři Otče náš a tři Zdráva Maria, klekna na kolena, a budeť zdráv, byť smrtedlná byla zimnice.</w:t>
      </w:r>
    </w:p>
    <w:p w:rsidR="00C16663" w:rsidRDefault="00083972">
      <w:pPr>
        <w:pStyle w:val="Podnadpis"/>
      </w:pPr>
      <w:r>
        <w:rPr>
          <w:rStyle w:val="Text"/>
        </w:rPr>
        <w:t>Proti zimnici každé</w:t>
      </w:r>
    </w:p>
    <w:p w:rsidR="00C16663" w:rsidRDefault="00083972">
      <w:r>
        <w:rPr>
          <w:rStyle w:val="Text"/>
        </w:rPr>
        <w:lastRenderedPageBreak/>
        <w:t xml:space="preserve">Utrhni tři lístky šalvěje, a když bude první </w:t>
      </w:r>
      <w:r>
        <w:rPr>
          <w:rStyle w:val="emendace"/>
        </w:rPr>
        <w:t xml:space="preserve">první </w:t>
      </w:r>
      <w:r>
        <w:rPr>
          <w:rStyle w:val="pramen"/>
        </w:rPr>
        <w:t xml:space="preserve">prwnije </w:t>
      </w:r>
      <w:r>
        <w:rPr>
          <w:rStyle w:val="Text"/>
        </w:rPr>
        <w:t xml:space="preserve">trhati, rci k němu takto: Ve jméno + Otce – hledal sem tebe. A druhému lístku rci: Ve jméno + Syna – nalezl sem tě. A třetiemu: Ve jméno + Ducha svatého – zbierám tě. A když je tak utrhneš, na prvniem napiš: Kristus daruje. A na druhém: Anjel zvěstuje. A na třetiem: Svatý </w:t>
      </w:r>
      <w:r>
        <w:rPr>
          <w:rStyle w:val="emendace"/>
        </w:rPr>
        <w:t xml:space="preserve">Svatý </w:t>
      </w:r>
      <w:r>
        <w:rPr>
          <w:rStyle w:val="pramen"/>
        </w:rPr>
        <w:t xml:space="preserve">Swatym </w:t>
      </w:r>
      <w:r>
        <w:rPr>
          <w:rStyle w:val="Text"/>
        </w:rPr>
        <w:t>Jan káže. A potom zetři ty lístky a daj tomu, ktož má zimnici, vypiti, a přestane jemu.</w:t>
      </w:r>
    </w:p>
    <w:p w:rsidR="00C16663" w:rsidRDefault="00083972">
      <w:pPr>
        <w:pStyle w:val="Podnadpis"/>
      </w:pPr>
      <w:r>
        <w:rPr>
          <w:rStyle w:val="Text"/>
        </w:rPr>
        <w:t>Proti zimnici v hřbetu</w:t>
      </w:r>
    </w:p>
    <w:p w:rsidR="00C16663" w:rsidRDefault="00083972">
      <w:r>
        <w:rPr>
          <w:rStyle w:val="Text"/>
        </w:rPr>
        <w:t>Stoje rci: Ve jméno + Otce + i Syna + i Ducha svatého, pravice božie s nebe, vysvoboď tě ode všeho zlého. Amen.</w:t>
      </w:r>
    </w:p>
    <w:p w:rsidR="00C16663" w:rsidRDefault="00083972">
      <w:pPr>
        <w:pStyle w:val="Podnadpis"/>
      </w:pPr>
      <w:r>
        <w:rPr>
          <w:rStyle w:val="cizijazyk"/>
        </w:rPr>
        <w:t xml:space="preserve">Item </w:t>
      </w:r>
      <w:r>
        <w:rPr>
          <w:rStyle w:val="Text"/>
        </w:rPr>
        <w:t>k témuž</w:t>
      </w:r>
    </w:p>
    <w:p w:rsidR="00C16663" w:rsidRDefault="00083972">
      <w:r>
        <w:rPr>
          <w:rStyle w:val="Text"/>
        </w:rPr>
        <w:t>Vezmi tři krůpě mléka ženského, kteráž pacholíčka má, a daj mu pozřieti před hodinú, než ho napadne. Ale ať nemocný o tom nevie, a přestaneť mu.</w:t>
      </w:r>
    </w:p>
    <w:p w:rsidR="00C16663" w:rsidRDefault="00083972">
      <w:pPr>
        <w:pStyle w:val="Podnadpis"/>
      </w:pPr>
      <w:r>
        <w:rPr>
          <w:rStyle w:val="Text"/>
        </w:rPr>
        <w:t>Proti každé zimnici</w:t>
      </w:r>
    </w:p>
    <w:p w:rsidR="00C16663" w:rsidRDefault="00083972">
      <w:r>
        <w:rPr>
          <w:rStyle w:val="Text"/>
        </w:rPr>
        <w:t>Vezmi kopytník a zetři jej a vydav z něho smáhu a daj píti nemocnému. A hned stolici mieti bude.</w:t>
      </w:r>
    </w:p>
    <w:p w:rsidR="00C16663" w:rsidRDefault="00083972">
      <w:pPr>
        <w:pStyle w:val="Podnadpis"/>
      </w:pPr>
      <w:r>
        <w:rPr>
          <w:rStyle w:val="Text"/>
        </w:rPr>
        <w:t>Opět proti zimnici</w:t>
      </w:r>
    </w:p>
    <w:p w:rsidR="00C16663" w:rsidRDefault="00083972">
      <w:r>
        <w:rPr>
          <w:rStyle w:val="Text"/>
        </w:rPr>
        <w:t>Vezmi svatého Petra kořenie s natí i s kořenem a vař v starém pivě ráno a večer, a mineť.</w:t>
      </w:r>
    </w:p>
    <w:p w:rsidR="00C16663" w:rsidRDefault="00C16663">
      <w:pPr>
        <w:pStyle w:val="Volnyradek"/>
      </w:pPr>
    </w:p>
    <w:p w:rsidR="00C16663" w:rsidRDefault="00083972">
      <w:pPr>
        <w:pStyle w:val="Nadpis"/>
      </w:pPr>
      <w:r>
        <w:rPr>
          <w:rStyle w:val="Text"/>
        </w:rPr>
        <w:t xml:space="preserve">Počíná se lékařstvie, komuž hnijí </w:t>
      </w:r>
      <w:r>
        <w:rPr>
          <w:rStyle w:val="emendace"/>
        </w:rPr>
        <w:t xml:space="preserve">hnijí </w:t>
      </w:r>
      <w:r>
        <w:rPr>
          <w:rStyle w:val="pramen"/>
        </w:rPr>
        <w:t xml:space="preserve">hnigije </w:t>
      </w:r>
      <w:r>
        <w:rPr>
          <w:rStyle w:val="Text"/>
        </w:rPr>
        <w:t xml:space="preserve">plíce anebo játry. A také proti bolení </w:t>
      </w:r>
      <w:r>
        <w:rPr>
          <w:rStyle w:val="emendace"/>
        </w:rPr>
        <w:t xml:space="preserve">bolení </w:t>
      </w:r>
      <w:r>
        <w:rPr>
          <w:rStyle w:val="pramen"/>
        </w:rPr>
        <w:t xml:space="preserve">bolenije </w:t>
      </w:r>
      <w:r>
        <w:rPr>
          <w:rStyle w:val="Text"/>
        </w:rPr>
        <w:t>sleziny a koho kuolé, a horkosti, komu plíce hnijí</w:t>
      </w:r>
    </w:p>
    <w:p w:rsidR="00C16663" w:rsidRDefault="00083972">
      <w:r>
        <w:rPr>
          <w:rStyle w:val="Text"/>
        </w:rPr>
        <w:t xml:space="preserve">Vezmi od červeného šarlatu postřižky, neb barvu, </w:t>
      </w:r>
      <w:r>
        <w:rPr>
          <w:rStyle w:val="foliace"/>
        </w:rPr>
        <w:t xml:space="preserve">63r </w:t>
      </w:r>
      <w:r>
        <w:rPr>
          <w:rStyle w:val="Text"/>
        </w:rPr>
        <w:t>nebo šarlat, vař to s pelyňkem u víně a v octě, ať jest tolikéž octa jako vína, přilíž málo ruožené vody, nechajž to vše spolu, ať zevře, a klaď to v pytlík, přilož sobě na bok, kdež tě bolí, teple, upražiž proso dobře, až bylo horké, vlož v jiný pytlík a ten na plíce polož pytlík.</w:t>
      </w:r>
    </w:p>
    <w:p w:rsidR="00C16663" w:rsidRDefault="00083972">
      <w:pPr>
        <w:pStyle w:val="Podnadpis"/>
      </w:pPr>
      <w:r>
        <w:rPr>
          <w:rStyle w:val="Text"/>
        </w:rPr>
        <w:t>Opět komu plíce hnijí</w:t>
      </w:r>
    </w:p>
    <w:p w:rsidR="00C16663" w:rsidRDefault="00083972">
      <w:r>
        <w:rPr>
          <w:rStyle w:val="Text"/>
        </w:rPr>
        <w:t>Vezmi ruožený olej, fiolový olej, jednoho jako druhého, a maž tiem psí kožku a klaď tu kožku na bok a na prsi, ať dosíhne na plíce i na játry. A to čiň často, a budeš zdráv.</w:t>
      </w:r>
    </w:p>
    <w:p w:rsidR="00C16663" w:rsidRDefault="00083972">
      <w:pPr>
        <w:pStyle w:val="Podnadpis"/>
      </w:pPr>
      <w:r>
        <w:rPr>
          <w:rStyle w:val="Text"/>
        </w:rPr>
        <w:t>Kto má horkost na sobě</w:t>
      </w:r>
    </w:p>
    <w:p w:rsidR="00C16663" w:rsidRDefault="00083972">
      <w:r>
        <w:rPr>
          <w:rStyle w:val="Text"/>
        </w:rPr>
        <w:t>Vezmi štěrbák a pelyněk, yzop a jitrocel, ale štěrbáku viece nežli toho obého, a šalvěji také, píž to, komu škodí horkost.</w:t>
      </w:r>
    </w:p>
    <w:p w:rsidR="00C16663" w:rsidRDefault="00083972">
      <w:pPr>
        <w:pStyle w:val="Podnadpis"/>
      </w:pPr>
      <w:r>
        <w:rPr>
          <w:rStyle w:val="Text"/>
        </w:rPr>
        <w:t xml:space="preserve">A jestliže jemu hnijí </w:t>
      </w:r>
      <w:r>
        <w:rPr>
          <w:rStyle w:val="emendace"/>
        </w:rPr>
        <w:t xml:space="preserve">hnijí </w:t>
      </w:r>
      <w:r>
        <w:rPr>
          <w:rStyle w:val="pramen"/>
        </w:rPr>
        <w:t xml:space="preserve">hnigije </w:t>
      </w:r>
      <w:r>
        <w:rPr>
          <w:rStyle w:val="Text"/>
        </w:rPr>
        <w:t>plíce nebo játry</w:t>
      </w:r>
    </w:p>
    <w:p w:rsidR="00C16663" w:rsidRDefault="00083972">
      <w:r>
        <w:rPr>
          <w:rStyle w:val="Text"/>
        </w:rPr>
        <w:lastRenderedPageBreak/>
        <w:t xml:space="preserve">Pí šalvějnú vodu, a též komu plíce hnijí a smrdí jemu duch, najdi o březové vodě dále. A vař v nie </w:t>
      </w:r>
      <w:r>
        <w:rPr>
          <w:rStyle w:val="cizijazyk"/>
        </w:rPr>
        <w:t xml:space="preserve">basilicon </w:t>
      </w:r>
      <w:r>
        <w:rPr>
          <w:rStyle w:val="Text"/>
        </w:rPr>
        <w:t>a oman, to jest velmi prospěšno, ktož jie pie.</w:t>
      </w:r>
    </w:p>
    <w:p w:rsidR="00C16663" w:rsidRDefault="00083972">
      <w:pPr>
        <w:pStyle w:val="Podnadpis"/>
      </w:pPr>
      <w:r>
        <w:rPr>
          <w:rStyle w:val="Text"/>
        </w:rPr>
        <w:t>Komuž plíce hnijí</w:t>
      </w:r>
      <w:r>
        <w:rPr>
          <w:rStyle w:val="emendace"/>
        </w:rPr>
        <w:t xml:space="preserve">hnijí </w:t>
      </w:r>
      <w:r>
        <w:rPr>
          <w:rStyle w:val="pramen"/>
        </w:rPr>
        <w:t>hnigije</w:t>
      </w:r>
      <w:r>
        <w:rPr>
          <w:rStyle w:val="Text"/>
        </w:rPr>
        <w:t>, že nemuož žízně uhasiti</w:t>
      </w:r>
    </w:p>
    <w:p w:rsidR="00C16663" w:rsidRDefault="00083972">
      <w:r>
        <w:rPr>
          <w:rStyle w:val="Text"/>
        </w:rPr>
        <w:t>Vezmi sléz, opich, stred, řimbabu a krupice, a to směs spolu, učině flastr, vlož na horkost, kdež tě bolí, a budeť lépe.</w:t>
      </w:r>
    </w:p>
    <w:p w:rsidR="00C16663" w:rsidRDefault="00083972">
      <w:pPr>
        <w:pStyle w:val="Podnadpis"/>
      </w:pPr>
      <w:r>
        <w:rPr>
          <w:rStyle w:val="Text"/>
        </w:rPr>
        <w:t xml:space="preserve">Koho játry bolejí a hnijí </w:t>
      </w:r>
      <w:r>
        <w:rPr>
          <w:rStyle w:val="emendace"/>
        </w:rPr>
        <w:t xml:space="preserve">hnijí </w:t>
      </w:r>
      <w:r>
        <w:rPr>
          <w:rStyle w:val="pramen"/>
        </w:rPr>
        <w:t>hnigije</w:t>
      </w:r>
    </w:p>
    <w:p w:rsidR="00C16663" w:rsidRDefault="00083972">
      <w:r>
        <w:rPr>
          <w:rStyle w:val="Text"/>
        </w:rPr>
        <w:t>Vezmi kořen jazýček a to vař dlúho u vodě, pí a jez často šalvěji na čtítrobu, a budeš se dobře mieti.</w:t>
      </w:r>
    </w:p>
    <w:p w:rsidR="00C16663" w:rsidRDefault="00083972">
      <w:pPr>
        <w:pStyle w:val="Podnadpis"/>
      </w:pPr>
      <w:r>
        <w:rPr>
          <w:rStyle w:val="Text"/>
        </w:rPr>
        <w:t>Kohož slezina bolí</w:t>
      </w:r>
    </w:p>
    <w:p w:rsidR="00C16663" w:rsidRDefault="00083972">
      <w:r>
        <w:rPr>
          <w:rStyle w:val="Text"/>
        </w:rPr>
        <w:t>Ten vezmi jitrocel a vař jej v octě a to často požívaj.</w:t>
      </w:r>
    </w:p>
    <w:p w:rsidR="00C16663" w:rsidRDefault="00083972">
      <w:pPr>
        <w:pStyle w:val="Podnadpis"/>
      </w:pPr>
      <w:r>
        <w:rPr>
          <w:rStyle w:val="foliace"/>
        </w:rPr>
        <w:t xml:space="preserve">63v </w:t>
      </w:r>
      <w:r>
        <w:rPr>
          <w:rStyle w:val="Text"/>
        </w:rPr>
        <w:t>Proti bolesti osrdie a proti rozličné bolesti v životě</w:t>
      </w:r>
    </w:p>
    <w:p w:rsidR="00C16663" w:rsidRDefault="00083972">
      <w:r>
        <w:rPr>
          <w:rStyle w:val="Text"/>
        </w:rPr>
        <w:t>Jez česnek s horkým mlékem vařený, a to čiň často, a budeš zdráv.</w:t>
      </w:r>
    </w:p>
    <w:p w:rsidR="00C16663" w:rsidRDefault="00083972">
      <w:pPr>
        <w:pStyle w:val="Podnadpis"/>
      </w:pPr>
      <w:r>
        <w:rPr>
          <w:rStyle w:val="Text"/>
        </w:rPr>
        <w:t xml:space="preserve">Komuž játry hnijí </w:t>
      </w:r>
      <w:r>
        <w:rPr>
          <w:rStyle w:val="emendace"/>
        </w:rPr>
        <w:t xml:space="preserve">hnijí </w:t>
      </w:r>
      <w:r>
        <w:rPr>
          <w:rStyle w:val="pramen"/>
        </w:rPr>
        <w:t>hnigije</w:t>
      </w:r>
    </w:p>
    <w:p w:rsidR="00C16663" w:rsidRDefault="00083972">
      <w:r>
        <w:rPr>
          <w:rStyle w:val="Text"/>
        </w:rPr>
        <w:t>Vezmi smáhu neb vodu březovú, basiliku, rútu, oman, ale najviece basiliky, přilož zlata čistého a galganu a zvař spolu a pí ráno a večer, dobréť jest.</w:t>
      </w:r>
    </w:p>
    <w:p w:rsidR="00C16663" w:rsidRDefault="00083972">
      <w:pPr>
        <w:pStyle w:val="Podnadpis"/>
      </w:pPr>
      <w:r>
        <w:rPr>
          <w:rStyle w:val="Text"/>
        </w:rPr>
        <w:t>Kohož slezina často bolí a ustavičně</w:t>
      </w:r>
    </w:p>
    <w:p w:rsidR="00C16663" w:rsidRDefault="00083972">
      <w:r>
        <w:rPr>
          <w:rStyle w:val="Text"/>
        </w:rPr>
        <w:t xml:space="preserve">Vezmi kopytník, červený kosatec, mařenku, kuoru vrbovú, kořen opichový a málo přičiň pelyňku, </w:t>
      </w:r>
      <w:r>
        <w:rPr>
          <w:rStyle w:val="cizijazyk"/>
        </w:rPr>
        <w:t xml:space="preserve">tamaristum </w:t>
      </w:r>
      <w:r>
        <w:rPr>
          <w:rStyle w:val="Text"/>
        </w:rPr>
        <w:t xml:space="preserve">v apatéce a kuří nožky, vař u víně vše spolu, píž ráno a večer. A potom tři chřbet ostrým novým plátnem, potom opět vezmi červený kosatec a rútu a to vař v uoctě, obale v šatu, což muožeš najhorčeji, na miesto bolavé přilož. A potom vezmi piluli </w:t>
      </w:r>
      <w:r>
        <w:rPr>
          <w:rStyle w:val="cizijazyk"/>
        </w:rPr>
        <w:t xml:space="preserve">splenetici </w:t>
      </w:r>
      <w:r>
        <w:rPr>
          <w:rStyle w:val="Text"/>
        </w:rPr>
        <w:t xml:space="preserve">v apatéce a přijmi, jakož obyčej jest, anebo </w:t>
      </w:r>
      <w:r>
        <w:rPr>
          <w:rStyle w:val="cizijazyk"/>
        </w:rPr>
        <w:t xml:space="preserve">tyram, </w:t>
      </w:r>
      <w:r>
        <w:rPr>
          <w:rStyle w:val="Text"/>
        </w:rPr>
        <w:t xml:space="preserve">totiž řezanice požívaj, a dokavadž dlúho bolest trvá, požívaj. A vezmi dva fíky vždy ráno a večer, směše </w:t>
      </w:r>
      <w:r>
        <w:rPr>
          <w:rStyle w:val="emendace"/>
        </w:rPr>
        <w:t xml:space="preserve">směše </w:t>
      </w:r>
      <w:r>
        <w:rPr>
          <w:rStyle w:val="pramen"/>
        </w:rPr>
        <w:t xml:space="preserve">ſmijeſſe </w:t>
      </w:r>
      <w:r>
        <w:rPr>
          <w:rStyle w:val="Text"/>
        </w:rPr>
        <w:t>s prachem zázvorovým a s yzopovým prachem.</w:t>
      </w:r>
    </w:p>
    <w:p w:rsidR="00C16663" w:rsidRDefault="00083972">
      <w:pPr>
        <w:pStyle w:val="Podnadpis"/>
      </w:pPr>
      <w:r>
        <w:rPr>
          <w:rStyle w:val="Text"/>
        </w:rPr>
        <w:t xml:space="preserve">Komu hnijí </w:t>
      </w:r>
      <w:r>
        <w:rPr>
          <w:rStyle w:val="emendace"/>
        </w:rPr>
        <w:t xml:space="preserve">hnijí </w:t>
      </w:r>
      <w:r>
        <w:rPr>
          <w:rStyle w:val="pramen"/>
        </w:rPr>
        <w:t xml:space="preserve">hnigije </w:t>
      </w:r>
      <w:r>
        <w:rPr>
          <w:rStyle w:val="Text"/>
        </w:rPr>
        <w:t>plíce a játry</w:t>
      </w:r>
    </w:p>
    <w:p w:rsidR="00C16663" w:rsidRDefault="00083972">
      <w:r>
        <w:rPr>
          <w:rStyle w:val="Text"/>
        </w:rPr>
        <w:t xml:space="preserve">Vezmi tu vodu, ješto z břézy teče toho času, a natoče vezmi </w:t>
      </w:r>
      <w:r>
        <w:rPr>
          <w:rStyle w:val="cizijazyk"/>
        </w:rPr>
        <w:t xml:space="preserve">basilicon </w:t>
      </w:r>
      <w:r>
        <w:rPr>
          <w:rStyle w:val="Text"/>
        </w:rPr>
        <w:t xml:space="preserve">a rútu a omanu, toho kořenie, ale ať najviece </w:t>
      </w:r>
      <w:r>
        <w:rPr>
          <w:rStyle w:val="cizijazyk"/>
        </w:rPr>
        <w:t xml:space="preserve">basilicon </w:t>
      </w:r>
      <w:r>
        <w:rPr>
          <w:rStyle w:val="Text"/>
        </w:rPr>
        <w:t>bude toho na mieře. A to vše vař spolu dobře a tu vodu vlije v sklenici, schovaj, by malý kus zastal jater v sobě a plic, zase navrátieš v sobě. A toho požívati u pití zjitra a večer.</w:t>
      </w:r>
    </w:p>
    <w:p w:rsidR="00C16663" w:rsidRDefault="00083972">
      <w:pPr>
        <w:pStyle w:val="Podnadpis"/>
      </w:pPr>
      <w:r>
        <w:rPr>
          <w:rStyle w:val="Text"/>
        </w:rPr>
        <w:t xml:space="preserve">Komuž v životě plíce a játry hnijí </w:t>
      </w:r>
      <w:r>
        <w:rPr>
          <w:rStyle w:val="emendace"/>
        </w:rPr>
        <w:t xml:space="preserve">hnijí </w:t>
      </w:r>
      <w:r>
        <w:rPr>
          <w:rStyle w:val="pramen"/>
        </w:rPr>
        <w:t>hnigije</w:t>
      </w:r>
    </w:p>
    <w:p w:rsidR="00C16663" w:rsidRDefault="00083972">
      <w:r>
        <w:rPr>
          <w:rStyle w:val="Text"/>
        </w:rPr>
        <w:t xml:space="preserve">Ten mievá smrdutý duch a potom bývá zevnitř </w:t>
      </w:r>
      <w:r>
        <w:rPr>
          <w:rStyle w:val="foliace"/>
        </w:rPr>
        <w:t xml:space="preserve">64r </w:t>
      </w:r>
      <w:r>
        <w:rPr>
          <w:rStyle w:val="Text"/>
        </w:rPr>
        <w:t xml:space="preserve">malomocné postavy a jako opuchlé a bledé tváři, tomu pomůžeš takto: Vezmi té vody, ješto teče z břézy, toho dřeva, a vezmi jí toho měsiece března, a směs ji s šalvějnú vodú, aby byly dva diely vody březové a jeden diel vody šalvějné, a </w:t>
      </w:r>
      <w:r>
        <w:rPr>
          <w:rStyle w:val="Text"/>
        </w:rPr>
        <w:lastRenderedPageBreak/>
        <w:t>smiešeje spolu, nechaj ji státi spolu někde na slunci za několiko dní nebo času. A pí ji na čtítrobu, a nenieť mimo to žádné lékařstvie. A pomni, kdy chceš pak tu vodu březovú mieti, takto ji budeš mieti: Zatna dřevo břiezu toho měsiece března, hned tiem zatětiem poteče voda čistá, přičiniž k tomu zatětie húbu morskú čistě vypranú anebo rúchu čistú, ať voda do nie vejde, a potom vydav tu rúchu a vodu tu zachovaj a skrze sklenici ji propal jakožto jinú vodu, ješto propalují. A propále smiešej s šalvejnú vodú, jakož s již nahoře slyšel. A jestliže vody březové snad mieti nemuožeš, i vezmi čisté májové rosy před sluncem s luk v čisté prostěradlo, a potom vydav vodu z prostěradla v nějakú sklenici, jakož toho obyčej jest, v úkropě také ji propal. A kdy bude propálená na čisto, smiešej ji s čistú vodú šalvějnú jeden diel jako druhý, vstaviž někde v chlad, ať nemá slunce, ať se spolu ty vody stydnú. A pí ji také na čtítrobu jako prvnie vody z břiezy, a budeš zdráv vnitř.</w:t>
      </w:r>
    </w:p>
    <w:p w:rsidR="00C16663" w:rsidRDefault="00083972">
      <w:pPr>
        <w:pStyle w:val="Podnadpis"/>
      </w:pPr>
      <w:r>
        <w:rPr>
          <w:rStyle w:val="foliace"/>
        </w:rPr>
        <w:t xml:space="preserve">64v </w:t>
      </w:r>
      <w:r>
        <w:rPr>
          <w:rStyle w:val="Text"/>
        </w:rPr>
        <w:t>Proti žízni toto</w:t>
      </w:r>
    </w:p>
    <w:p w:rsidR="00C16663" w:rsidRDefault="00083972">
      <w:r>
        <w:rPr>
          <w:rStyle w:val="Text"/>
        </w:rPr>
        <w:t xml:space="preserve">Vezmi kořenie omanové a zsuš je a ztluc na prach a vespi do medu opinovaného </w:t>
      </w:r>
      <w:r>
        <w:rPr>
          <w:rStyle w:val="poznamka"/>
        </w:rPr>
        <w:t xml:space="preserve">nad –i– nadepsáno ě </w:t>
      </w:r>
      <w:r>
        <w:rPr>
          <w:rStyle w:val="Text"/>
        </w:rPr>
        <w:t>a vař v tom medu až do sucha a zetři na prach a schovaj v měchýři nebo v měšci a požívaj toho, kdy tě žízeň napadne, a mine tě.</w:t>
      </w:r>
    </w:p>
    <w:p w:rsidR="00C16663" w:rsidRDefault="00C16663">
      <w:pPr>
        <w:pStyle w:val="Volnyradek"/>
      </w:pPr>
    </w:p>
    <w:p w:rsidR="00C16663" w:rsidRDefault="00083972">
      <w:pPr>
        <w:pStyle w:val="Nadpis"/>
      </w:pPr>
      <w:r>
        <w:rPr>
          <w:rStyle w:val="Text"/>
        </w:rPr>
        <w:t>Počíná se lékařstvie proti té nemoci, ješto slove súchotiny</w:t>
      </w:r>
    </w:p>
    <w:p w:rsidR="00C16663" w:rsidRDefault="00083972">
      <w:r>
        <w:rPr>
          <w:rStyle w:val="Text"/>
        </w:rPr>
        <w:t xml:space="preserve">A protož slušie věděti, od čeho se stává ta nemoc, a to pro výstrahu. Súchotiny, ta nemoc, stává se čtverú věcí. Najprvé od přílišného chvostánie v lázni. Druhé, od silných krmí kořením rozličných, když je jí </w:t>
      </w:r>
      <w:r>
        <w:rPr>
          <w:rStyle w:val="doplnenytext"/>
        </w:rPr>
        <w:t xml:space="preserve">u </w:t>
      </w:r>
      <w:r>
        <w:rPr>
          <w:rStyle w:val="Text"/>
        </w:rPr>
        <w:t>velikém horce. Třetie, kdy se vínem opí po lázni nebo před lázní. Čtvrté, když v lázni neb jinde v horce z ženú mnoho ležé. A protož se vystřiehati slušie těchto věcí.</w:t>
      </w:r>
    </w:p>
    <w:p w:rsidR="00C16663" w:rsidRDefault="00083972">
      <w:pPr>
        <w:pStyle w:val="Podnadpis"/>
      </w:pPr>
      <w:r>
        <w:rPr>
          <w:rStyle w:val="Text"/>
        </w:rPr>
        <w:t>Proti súchotinám</w:t>
      </w:r>
    </w:p>
    <w:p w:rsidR="00C16663" w:rsidRDefault="00083972">
      <w:r>
        <w:rPr>
          <w:rStyle w:val="Text"/>
        </w:rPr>
        <w:t xml:space="preserve">Vezmi starček, jazýček a benediktu bielého a kozlíčku, a to dobře vař. A nemocného mej tiem kořením, když bude nemocný v lázni celý den, a daj mu píti v lázni z toho kořenie z benediktu červeného, z šalvěje a z balšánu, yzopu. Tož to na čtítrobu píti, potom muož píti zkořici </w:t>
      </w:r>
      <w:r>
        <w:rPr>
          <w:rStyle w:val="lemma"/>
        </w:rPr>
        <w:t xml:space="preserve">zkořice </w:t>
      </w:r>
      <w:r>
        <w:rPr>
          <w:rStyle w:val="hyperlemma"/>
        </w:rPr>
        <w:t xml:space="preserve">skořicě </w:t>
      </w:r>
      <w:r>
        <w:rPr>
          <w:rStyle w:val="Text"/>
        </w:rPr>
        <w:t>nastúhanú, ale skrovně. Potom omoče rúchu, obvěž hlavu a pospi chvíli, potom když to všecko učiníš</w:t>
      </w:r>
      <w:r>
        <w:rPr>
          <w:rStyle w:val="emendace"/>
        </w:rPr>
        <w:t xml:space="preserve">učiníš </w:t>
      </w:r>
      <w:r>
        <w:rPr>
          <w:rStyle w:val="pramen"/>
        </w:rPr>
        <w:t>vczinijeſs</w:t>
      </w:r>
      <w:r>
        <w:rPr>
          <w:rStyle w:val="Text"/>
        </w:rPr>
        <w:t>, púštěj krev z hlavnie žíly z obú rukú, což nejviece muožeš. Neb od púštěnie bude úduov počištěnie, a tak budeš, dá li pán buoh, zdráv.</w:t>
      </w:r>
    </w:p>
    <w:p w:rsidR="00C16663" w:rsidRDefault="00083972">
      <w:pPr>
        <w:pStyle w:val="Podnadpis"/>
      </w:pPr>
      <w:r>
        <w:rPr>
          <w:rStyle w:val="foliace"/>
        </w:rPr>
        <w:t xml:space="preserve">65r </w:t>
      </w:r>
      <w:r>
        <w:rPr>
          <w:rStyle w:val="Text"/>
        </w:rPr>
        <w:t>Proti súchotinám</w:t>
      </w:r>
    </w:p>
    <w:p w:rsidR="00C16663" w:rsidRDefault="00083972">
      <w:r>
        <w:rPr>
          <w:rStyle w:val="Text"/>
        </w:rPr>
        <w:t>Pí teplé mléko kozie a k tomu vezmi fíkuov a vař a pí tu jíchu a hryz lékořici a varuj se zimy a perného a slaného, toť jest jisté.</w:t>
      </w:r>
    </w:p>
    <w:p w:rsidR="00C16663" w:rsidRDefault="00083972">
      <w:pPr>
        <w:pStyle w:val="Podnadpis"/>
      </w:pPr>
      <w:r>
        <w:rPr>
          <w:rStyle w:val="Text"/>
        </w:rPr>
        <w:t>Proti súchotinám</w:t>
      </w:r>
    </w:p>
    <w:p w:rsidR="00C16663" w:rsidRDefault="00083972">
      <w:r>
        <w:rPr>
          <w:rStyle w:val="Text"/>
        </w:rPr>
        <w:t xml:space="preserve">Vezmi truskavec i s kořenem, vařiž u vodě a tiem se pař u vanně, oblečiž se v beraní </w:t>
      </w:r>
      <w:r>
        <w:rPr>
          <w:rStyle w:val="emendace"/>
        </w:rPr>
        <w:t xml:space="preserve">beraní </w:t>
      </w:r>
      <w:r>
        <w:rPr>
          <w:rStyle w:val="pramen"/>
        </w:rPr>
        <w:t xml:space="preserve">beranije </w:t>
      </w:r>
      <w:r>
        <w:rPr>
          <w:rStyle w:val="Text"/>
        </w:rPr>
        <w:t>kožich na život i na nohy, když z té vanny vejdeš. A pak pí kozie mléko.</w:t>
      </w:r>
    </w:p>
    <w:p w:rsidR="00C16663" w:rsidRDefault="00083972">
      <w:pPr>
        <w:pStyle w:val="Podnadpis"/>
      </w:pPr>
      <w:r>
        <w:rPr>
          <w:rStyle w:val="Text"/>
        </w:rPr>
        <w:t>Proti témuž</w:t>
      </w:r>
    </w:p>
    <w:p w:rsidR="00C16663" w:rsidRDefault="00083972">
      <w:r>
        <w:rPr>
          <w:rStyle w:val="Text"/>
        </w:rPr>
        <w:lastRenderedPageBreak/>
        <w:t>Dubna, toho měsiece, když ho přibývá, kázati osiku zatieti a tu vodu ráno a večer píti a tiem súchotiny zapudíš</w:t>
      </w:r>
      <w:r>
        <w:rPr>
          <w:rStyle w:val="emendace"/>
        </w:rPr>
        <w:t xml:space="preserve">zapudíš </w:t>
      </w:r>
      <w:r>
        <w:rPr>
          <w:rStyle w:val="pramen"/>
        </w:rPr>
        <w:t>zapudijeſs</w:t>
      </w:r>
      <w:r>
        <w:rPr>
          <w:rStyle w:val="Text"/>
        </w:rPr>
        <w:t>.</w:t>
      </w:r>
    </w:p>
    <w:p w:rsidR="00C16663" w:rsidRDefault="00083972">
      <w:pPr>
        <w:pStyle w:val="Podnadpis"/>
      </w:pPr>
      <w:r>
        <w:rPr>
          <w:rStyle w:val="Text"/>
        </w:rPr>
        <w:t>Jinak proti súchotinám</w:t>
      </w:r>
    </w:p>
    <w:p w:rsidR="00C16663" w:rsidRDefault="00083972">
      <w:r>
        <w:rPr>
          <w:rStyle w:val="Text"/>
        </w:rPr>
        <w:t>Vezmi yzop, anéz a fíky a pepře lot a fíkuov, jako by mohl plnú rukú anebo hrst nabrati, a skořice dva loty a šalvěje, jako by mohl v ruku vzieti, kopytníka tolikéž, vezmi dvě pintě medu, vařiž to, ať uvře puol pinty, nechajž ať se ustojí a učistí, zcediž to pěkně, píž ráno a večer, a budeš na prsi zdráv. Vezmiž pak stred a vaječný žlútek a bobkový olej a slepičie sádlo a vosk, zpustiž to v hromadu rovnú měrú. A když bude vřieti, vespiž prachu chřenového, ať povře, a potom zceď, mažiž tiem kuoži neb jirchu, obkládajž pak tiem prsi na noc, podčině rúchu na prsi a na tu kuoži polož.</w:t>
      </w:r>
    </w:p>
    <w:p w:rsidR="00C16663" w:rsidRDefault="00083972">
      <w:pPr>
        <w:pStyle w:val="Podnadpis"/>
      </w:pPr>
      <w:r>
        <w:rPr>
          <w:rStyle w:val="Text"/>
        </w:rPr>
        <w:t>Proti súchotinám</w:t>
      </w:r>
    </w:p>
    <w:p w:rsidR="00C16663" w:rsidRDefault="00083972">
      <w:r>
        <w:rPr>
          <w:rStyle w:val="Text"/>
        </w:rPr>
        <w:t xml:space="preserve">Zetři bobek z </w:t>
      </w:r>
      <w:r>
        <w:rPr>
          <w:rStyle w:val="lemma"/>
        </w:rPr>
        <w:t xml:space="preserve">z </w:t>
      </w:r>
      <w:r>
        <w:rPr>
          <w:rStyle w:val="hyperlemma"/>
        </w:rPr>
        <w:t xml:space="preserve">s </w:t>
      </w:r>
      <w:r>
        <w:rPr>
          <w:rStyle w:val="Text"/>
        </w:rPr>
        <w:t>červeným vínem, píž ráno a večer.</w:t>
      </w:r>
    </w:p>
    <w:p w:rsidR="00C16663" w:rsidRDefault="00083972">
      <w:pPr>
        <w:pStyle w:val="Podnadpis"/>
      </w:pPr>
      <w:r>
        <w:rPr>
          <w:rStyle w:val="Text"/>
        </w:rPr>
        <w:t xml:space="preserve">Súchotiny komu škodí, ješto jemu údové schnú </w:t>
      </w:r>
      <w:r>
        <w:rPr>
          <w:rStyle w:val="emendace"/>
        </w:rPr>
        <w:t xml:space="preserve">schnú </w:t>
      </w:r>
      <w:r>
        <w:rPr>
          <w:rStyle w:val="pramen"/>
        </w:rPr>
        <w:t>ſthnu</w:t>
      </w:r>
    </w:p>
    <w:p w:rsidR="00C16663" w:rsidRDefault="00083972">
      <w:r>
        <w:rPr>
          <w:rStyle w:val="Text"/>
        </w:rPr>
        <w:t xml:space="preserve">Ten vezmi tuk z koňských kostí, z psích kostí, </w:t>
      </w:r>
      <w:r>
        <w:rPr>
          <w:rStyle w:val="foliace"/>
        </w:rPr>
        <w:t xml:space="preserve">65v </w:t>
      </w:r>
      <w:r>
        <w:rPr>
          <w:rStyle w:val="Text"/>
        </w:rPr>
        <w:t xml:space="preserve">staré sádlo, dennie kořenie, ztluc to dobře spolu a přepusť to v pánvici a tiem se maž u horka a koží </w:t>
      </w:r>
      <w:r>
        <w:rPr>
          <w:rStyle w:val="emendace"/>
        </w:rPr>
        <w:t xml:space="preserve">koží </w:t>
      </w:r>
      <w:r>
        <w:rPr>
          <w:rStyle w:val="pramen"/>
        </w:rPr>
        <w:t xml:space="preserve">kozije </w:t>
      </w:r>
      <w:r>
        <w:rPr>
          <w:rStyle w:val="Text"/>
        </w:rPr>
        <w:t>se otáhni.</w:t>
      </w:r>
    </w:p>
    <w:p w:rsidR="00C16663" w:rsidRDefault="00083972">
      <w:pPr>
        <w:pStyle w:val="Podnadpis"/>
      </w:pPr>
      <w:r>
        <w:rPr>
          <w:rStyle w:val="cizijazyk"/>
        </w:rPr>
        <w:t xml:space="preserve">Item </w:t>
      </w:r>
      <w:r>
        <w:rPr>
          <w:rStyle w:val="Text"/>
        </w:rPr>
        <w:t>komu schne všecko tělo aneb který úd</w:t>
      </w:r>
    </w:p>
    <w:p w:rsidR="00C16663" w:rsidRDefault="00083972">
      <w:r>
        <w:rPr>
          <w:rStyle w:val="Text"/>
        </w:rPr>
        <w:t>Vezmi štěnce, odři z nich kuoži, anebo jedno stěně, vstrč v hus a to pec na uhlí, a věz, že má býti muži psík a húser, a ženě hus a tísta</w:t>
      </w:r>
      <w:r>
        <w:rPr>
          <w:rStyle w:val="lemma"/>
        </w:rPr>
        <w:t xml:space="preserve">tísta </w:t>
      </w:r>
      <w:r>
        <w:rPr>
          <w:rStyle w:val="hyperlemma"/>
        </w:rPr>
        <w:t>tista</w:t>
      </w:r>
      <w:r>
        <w:rPr>
          <w:rStyle w:val="Text"/>
        </w:rPr>
        <w:t xml:space="preserve">. A ten tuk, který z toho vykape, schovaj a tiem maž úd nebo tělo, kteréž počíná schnúti. Pakli všecko tělo schne, vař je v kotle, a když již dobře uvře, umej se tiem anebo všecko tělo a maž se potom tiem tukem, maž, jako svrchu psáno stojí, a psí koží obvazuj. A to čiň vždy třetí </w:t>
      </w:r>
      <w:r>
        <w:rPr>
          <w:rStyle w:val="emendace"/>
        </w:rPr>
        <w:t xml:space="preserve">třetí </w:t>
      </w:r>
      <w:r>
        <w:rPr>
          <w:rStyle w:val="pramen"/>
        </w:rPr>
        <w:t xml:space="preserve">tzetije </w:t>
      </w:r>
      <w:r>
        <w:rPr>
          <w:rStyle w:val="Text"/>
        </w:rPr>
        <w:t xml:space="preserve">den, až i budeš s pomocí boží </w:t>
      </w:r>
      <w:r>
        <w:rPr>
          <w:rStyle w:val="emendace"/>
        </w:rPr>
        <w:t xml:space="preserve">boží </w:t>
      </w:r>
      <w:r>
        <w:rPr>
          <w:rStyle w:val="pramen"/>
        </w:rPr>
        <w:t xml:space="preserve">bozije </w:t>
      </w:r>
      <w:r>
        <w:rPr>
          <w:rStyle w:val="Text"/>
        </w:rPr>
        <w:t>zdráv.</w:t>
      </w:r>
    </w:p>
    <w:p w:rsidR="00C16663" w:rsidRDefault="00083972">
      <w:pPr>
        <w:pStyle w:val="Podnadpis"/>
      </w:pPr>
      <w:r>
        <w:rPr>
          <w:rStyle w:val="Text"/>
        </w:rPr>
        <w:t>Proti súchotinám</w:t>
      </w:r>
    </w:p>
    <w:p w:rsidR="00C16663" w:rsidRDefault="00083972">
      <w:r>
        <w:rPr>
          <w:rStyle w:val="Text"/>
        </w:rPr>
        <w:t>Vezmi lékořici, yzop, anéz, fíky, vařiž to spolu v medové břečce, a když třetina uvře, píž to ráno a večer, ažť i přestane súchotina</w:t>
      </w:r>
      <w:r>
        <w:rPr>
          <w:rStyle w:val="lemma"/>
        </w:rPr>
        <w:t xml:space="preserve">súchotina </w:t>
      </w:r>
      <w:r>
        <w:rPr>
          <w:rStyle w:val="hyperlemma"/>
        </w:rPr>
        <w:t>súchotina</w:t>
      </w:r>
      <w:r>
        <w:rPr>
          <w:rStyle w:val="Text"/>
        </w:rPr>
        <w:t>. A tukem maž, jako svrchu psáno stojí, budeš zdráv.</w:t>
      </w:r>
    </w:p>
    <w:p w:rsidR="00C16663" w:rsidRDefault="00C16663">
      <w:pPr>
        <w:pStyle w:val="Volnyradek"/>
      </w:pPr>
    </w:p>
    <w:p w:rsidR="00C16663" w:rsidRDefault="00083972">
      <w:pPr>
        <w:pStyle w:val="Nadpis"/>
      </w:pPr>
      <w:r>
        <w:rPr>
          <w:rStyle w:val="Text"/>
        </w:rPr>
        <w:t>Počíná se lékařstvie, ktož nemuož zachovati, a také ktož krví chrká aneb chce tratiti</w:t>
      </w:r>
    </w:p>
    <w:p w:rsidR="00C16663" w:rsidRDefault="00083972">
      <w:r>
        <w:rPr>
          <w:rStyle w:val="Text"/>
        </w:rPr>
        <w:t>Přijme li kto silné lékařstvie, že mu se chce tratiti, ten omoč rúchu v studené vodě a obiň okolo hrdla, a nebude tratiti.</w:t>
      </w:r>
    </w:p>
    <w:p w:rsidR="00C16663" w:rsidRDefault="00083972">
      <w:pPr>
        <w:pStyle w:val="Podnadpis"/>
      </w:pPr>
      <w:r>
        <w:rPr>
          <w:rStyle w:val="Text"/>
        </w:rPr>
        <w:t>Kto často tratí</w:t>
      </w:r>
    </w:p>
    <w:p w:rsidR="00C16663" w:rsidRDefault="00083972">
      <w:r>
        <w:rPr>
          <w:rStyle w:val="Text"/>
        </w:rPr>
        <w:t>Vezmi rúty, pelyňku a balšánu a slézu červeného, vuondaj to v pytlík a polož sobě na pupek, nalož také i na žaludek za horka, ale prvé máš zvařiti u vodě, toť jest velmi prospěšno proti sračce.</w:t>
      </w:r>
    </w:p>
    <w:p w:rsidR="00C16663" w:rsidRDefault="00083972">
      <w:pPr>
        <w:pStyle w:val="Podnadpis"/>
      </w:pPr>
      <w:r>
        <w:rPr>
          <w:rStyle w:val="foliace"/>
        </w:rPr>
        <w:lastRenderedPageBreak/>
        <w:t xml:space="preserve">66r </w:t>
      </w:r>
      <w:r>
        <w:rPr>
          <w:rStyle w:val="Text"/>
        </w:rPr>
        <w:t xml:space="preserve">Proti tracení </w:t>
      </w:r>
      <w:r>
        <w:rPr>
          <w:rStyle w:val="emendace"/>
        </w:rPr>
        <w:t xml:space="preserve">tracení </w:t>
      </w:r>
      <w:r>
        <w:rPr>
          <w:rStyle w:val="pramen"/>
        </w:rPr>
        <w:t>traczenije</w:t>
      </w:r>
    </w:p>
    <w:p w:rsidR="00C16663" w:rsidRDefault="00083972">
      <w:r>
        <w:rPr>
          <w:rStyle w:val="Text"/>
        </w:rPr>
        <w:t xml:space="preserve">Vezmi ječnú múku a přičiň k ní </w:t>
      </w:r>
      <w:r>
        <w:rPr>
          <w:rStyle w:val="emendace"/>
        </w:rPr>
        <w:t xml:space="preserve">ní </w:t>
      </w:r>
      <w:r>
        <w:rPr>
          <w:rStyle w:val="pramen"/>
        </w:rPr>
        <w:t xml:space="preserve">nije </w:t>
      </w:r>
      <w:r>
        <w:rPr>
          <w:rStyle w:val="Text"/>
        </w:rPr>
        <w:t xml:space="preserve">mandlových jader, a to vař v mléce, ať bude varmuže, a přičiň mladých vinných jablek. Ta kaše odžene zlú krev od plic, a nepomůž liť to, ale usuš dobře ječmen, ažť červen </w:t>
      </w:r>
      <w:r>
        <w:rPr>
          <w:rStyle w:val="lemma"/>
        </w:rPr>
        <w:t xml:space="preserve">červený </w:t>
      </w:r>
      <w:r>
        <w:rPr>
          <w:rStyle w:val="hyperlemma"/>
        </w:rPr>
        <w:t xml:space="preserve">črvený </w:t>
      </w:r>
      <w:r>
        <w:rPr>
          <w:rStyle w:val="Text"/>
        </w:rPr>
        <w:t>bude, potom vař jej u vodě tak dlúho, ažť se bude pukati. A pak tu vodu pí. Potom velikú makovici vlož do peci, ažť se upeče, žeť voda z nie puojde, pí ji, a bude liť která nemoc v prsech, té zbudeš po sedmi dnech, a budeš zdráv.</w:t>
      </w:r>
    </w:p>
    <w:p w:rsidR="00C16663" w:rsidRDefault="00083972">
      <w:pPr>
        <w:pStyle w:val="Podnadpis"/>
      </w:pPr>
      <w:r>
        <w:rPr>
          <w:rStyle w:val="Text"/>
        </w:rPr>
        <w:t>Kto chce, aby tratil</w:t>
      </w:r>
    </w:p>
    <w:p w:rsidR="00C16663" w:rsidRDefault="00083972">
      <w:r>
        <w:rPr>
          <w:rStyle w:val="Text"/>
        </w:rPr>
        <w:t>A také, ktož byl tráven, ješto by dlúhý čas ležalo v žaludku, vař u pivě oman s kopytníkem, s kořenem i listem, daj nemocnému píti, vyhánieť všecky věci nepožité, které sú mnohý čas ležely v žaludku. Ale daj méně kopytníku, nebo jest silné kořenie.</w:t>
      </w:r>
    </w:p>
    <w:p w:rsidR="00C16663" w:rsidRDefault="00083972">
      <w:pPr>
        <w:pStyle w:val="Podnadpis"/>
      </w:pPr>
      <w:r>
        <w:rPr>
          <w:rStyle w:val="Text"/>
        </w:rPr>
        <w:t>Opět jinak takto</w:t>
      </w:r>
    </w:p>
    <w:p w:rsidR="00C16663" w:rsidRDefault="00083972">
      <w:r>
        <w:rPr>
          <w:rStyle w:val="Text"/>
        </w:rPr>
        <w:t>Vezmi polej a měké vajce a šafrán, ztluka píž ráno a večer.</w:t>
      </w:r>
    </w:p>
    <w:p w:rsidR="00C16663" w:rsidRDefault="00083972">
      <w:pPr>
        <w:pStyle w:val="Podnadpis"/>
      </w:pPr>
      <w:r>
        <w:rPr>
          <w:rStyle w:val="cizijazyk"/>
        </w:rPr>
        <w:t xml:space="preserve">Item </w:t>
      </w:r>
      <w:r>
        <w:rPr>
          <w:rStyle w:val="Text"/>
        </w:rPr>
        <w:t>jinak</w:t>
      </w:r>
    </w:p>
    <w:p w:rsidR="00C16663" w:rsidRDefault="00083972">
      <w:r>
        <w:rPr>
          <w:rStyle w:val="Text"/>
        </w:rPr>
        <w:t>Vezmi siemě vlaského kopru, zetra vařiž to u víně, přileje octa, vezmi také česnek, vařiž to spolu a píž to tak teple, a budeš viece tratiti.</w:t>
      </w:r>
    </w:p>
    <w:p w:rsidR="00C16663" w:rsidRDefault="00083972">
      <w:pPr>
        <w:pStyle w:val="Podnadpis"/>
      </w:pPr>
      <w:r>
        <w:rPr>
          <w:rStyle w:val="cizijazyk"/>
        </w:rPr>
        <w:t xml:space="preserve">Item </w:t>
      </w:r>
      <w:r>
        <w:rPr>
          <w:rStyle w:val="Text"/>
        </w:rPr>
        <w:t xml:space="preserve">kto tratí krví </w:t>
      </w:r>
      <w:r>
        <w:rPr>
          <w:rStyle w:val="emendace"/>
        </w:rPr>
        <w:t xml:space="preserve">krví </w:t>
      </w:r>
      <w:r>
        <w:rPr>
          <w:rStyle w:val="pramen"/>
        </w:rPr>
        <w:t>krwije</w:t>
      </w:r>
    </w:p>
    <w:p w:rsidR="00C16663" w:rsidRDefault="00083972">
      <w:r>
        <w:rPr>
          <w:rStyle w:val="Text"/>
        </w:rPr>
        <w:t>Vezmi verbenu, vařiž v octě s čakankú, píž to dobře teplé ráno a večer, zkušeno jest.</w:t>
      </w:r>
    </w:p>
    <w:p w:rsidR="00C16663" w:rsidRDefault="00083972">
      <w:pPr>
        <w:pStyle w:val="Podnadpis"/>
      </w:pPr>
      <w:r>
        <w:rPr>
          <w:rStyle w:val="Text"/>
        </w:rPr>
        <w:t>Opět k témuž takto</w:t>
      </w:r>
    </w:p>
    <w:p w:rsidR="00C16663" w:rsidRDefault="00083972">
      <w:r>
        <w:rPr>
          <w:rStyle w:val="Text"/>
        </w:rPr>
        <w:t xml:space="preserve">Vezmi česenku šest hlaviček, omanu, zeměžluč, kozlíku, řebříčku s vodú hrachovú, píž to na čtítrobu, a nebudeš krví </w:t>
      </w:r>
      <w:r>
        <w:rPr>
          <w:rStyle w:val="emendace"/>
        </w:rPr>
        <w:t xml:space="preserve">krví </w:t>
      </w:r>
      <w:r>
        <w:rPr>
          <w:rStyle w:val="pramen"/>
        </w:rPr>
        <w:t xml:space="preserve">krwije </w:t>
      </w:r>
      <w:r>
        <w:rPr>
          <w:rStyle w:val="Text"/>
        </w:rPr>
        <w:t>tratiti.</w:t>
      </w:r>
    </w:p>
    <w:p w:rsidR="00C16663" w:rsidRDefault="00083972">
      <w:pPr>
        <w:pStyle w:val="Podnadpis"/>
      </w:pPr>
      <w:r>
        <w:rPr>
          <w:rStyle w:val="Text"/>
        </w:rPr>
        <w:t xml:space="preserve">Pro tracení </w:t>
      </w:r>
      <w:r>
        <w:rPr>
          <w:rStyle w:val="emendace"/>
        </w:rPr>
        <w:t xml:space="preserve">tracení </w:t>
      </w:r>
      <w:r>
        <w:rPr>
          <w:rStyle w:val="pramen"/>
        </w:rPr>
        <w:t>traczenije</w:t>
      </w:r>
    </w:p>
    <w:p w:rsidR="00C16663" w:rsidRDefault="00083972">
      <w:r>
        <w:rPr>
          <w:rStyle w:val="Text"/>
        </w:rPr>
        <w:t xml:space="preserve">Vezmi medu a tolikéž octa, směs v hromadu a zvař </w:t>
      </w:r>
      <w:r>
        <w:rPr>
          <w:rStyle w:val="poznamka"/>
        </w:rPr>
        <w:t xml:space="preserve">v rkp. se omylem dvakrát opakuje na hranici stran: v hromadu a zvař </w:t>
      </w:r>
      <w:r>
        <w:rPr>
          <w:rStyle w:val="foliace"/>
        </w:rPr>
        <w:t xml:space="preserve">66v </w:t>
      </w:r>
      <w:r>
        <w:rPr>
          <w:rStyle w:val="Text"/>
        </w:rPr>
        <w:t>a to pí, a nebudeš tratiti.</w:t>
      </w:r>
    </w:p>
    <w:p w:rsidR="00C16663" w:rsidRDefault="00083972">
      <w:pPr>
        <w:pStyle w:val="Podnadpis"/>
      </w:pPr>
      <w:r>
        <w:rPr>
          <w:rStyle w:val="Text"/>
        </w:rPr>
        <w:t xml:space="preserve">Opět proti tracení </w:t>
      </w:r>
      <w:r>
        <w:rPr>
          <w:rStyle w:val="emendace"/>
        </w:rPr>
        <w:t xml:space="preserve">tracení </w:t>
      </w:r>
      <w:r>
        <w:rPr>
          <w:rStyle w:val="pramen"/>
        </w:rPr>
        <w:t>traczenije</w:t>
      </w:r>
    </w:p>
    <w:p w:rsidR="00C16663" w:rsidRDefault="00083972">
      <w:r>
        <w:rPr>
          <w:rStyle w:val="Text"/>
        </w:rPr>
        <w:t>Vezmi žené víno a pí na čtítrobu. Anebo vezmi mátu a zsuš ji a nadělaj z nie prachu a požívaj toho prachu v krmiech.</w:t>
      </w:r>
    </w:p>
    <w:p w:rsidR="00C16663" w:rsidRDefault="00083972">
      <w:pPr>
        <w:pStyle w:val="Podnadpis"/>
      </w:pPr>
      <w:r>
        <w:rPr>
          <w:rStyle w:val="Text"/>
        </w:rPr>
        <w:t xml:space="preserve">Proti tracení </w:t>
      </w:r>
      <w:r>
        <w:rPr>
          <w:rStyle w:val="emendace"/>
        </w:rPr>
        <w:t xml:space="preserve">tracení </w:t>
      </w:r>
      <w:r>
        <w:rPr>
          <w:rStyle w:val="pramen"/>
        </w:rPr>
        <w:t xml:space="preserve">traczenije </w:t>
      </w:r>
      <w:r>
        <w:rPr>
          <w:rStyle w:val="Text"/>
        </w:rPr>
        <w:t xml:space="preserve">krví </w:t>
      </w:r>
      <w:r>
        <w:rPr>
          <w:rStyle w:val="emendace"/>
        </w:rPr>
        <w:t xml:space="preserve">krví </w:t>
      </w:r>
      <w:r>
        <w:rPr>
          <w:rStyle w:val="pramen"/>
        </w:rPr>
        <w:t>krwije</w:t>
      </w:r>
    </w:p>
    <w:p w:rsidR="00C16663" w:rsidRDefault="00083972">
      <w:r>
        <w:rPr>
          <w:rStyle w:val="Text"/>
        </w:rPr>
        <w:t>Vezmi betoniku, to jest červenú bukvici, ztluc s vínem a přilož teple na žaludek.</w:t>
      </w:r>
    </w:p>
    <w:p w:rsidR="00C16663" w:rsidRDefault="00C16663">
      <w:pPr>
        <w:pStyle w:val="Volnyradek"/>
      </w:pPr>
    </w:p>
    <w:p w:rsidR="00C16663" w:rsidRDefault="00083972">
      <w:pPr>
        <w:pStyle w:val="Nadpis"/>
      </w:pPr>
      <w:r>
        <w:rPr>
          <w:rStyle w:val="Text"/>
        </w:rPr>
        <w:t>Počíná se lékařstvie proti vodnému teleti. A protož slušie věděti, od čeho se stává.</w:t>
      </w:r>
    </w:p>
    <w:p w:rsidR="00C16663" w:rsidRDefault="00083972">
      <w:r>
        <w:rPr>
          <w:rStyle w:val="Text"/>
        </w:rPr>
        <w:lastRenderedPageBreak/>
        <w:t>Ta veliká nemoc se stává od velikého pití na čtítrobu. Druhé, z velikého smradu, ješto se zpekl mezi masem a mezi kůží</w:t>
      </w:r>
      <w:r>
        <w:rPr>
          <w:rStyle w:val="emendace"/>
        </w:rPr>
        <w:t xml:space="preserve">kůží </w:t>
      </w:r>
      <w:r>
        <w:rPr>
          <w:rStyle w:val="pramen"/>
        </w:rPr>
        <w:t>kuzije</w:t>
      </w:r>
      <w:r>
        <w:rPr>
          <w:rStyle w:val="Text"/>
        </w:rPr>
        <w:t xml:space="preserve">. Třetie, od velikého utrpenie na smilstvie. Čtvrté, ješto přílišně vodu v měchýři zadržují. Páté, od jednoho červa zeleného a kusého, ješto se narozuje neb narozují </w:t>
      </w:r>
      <w:r>
        <w:rPr>
          <w:rStyle w:val="emendace"/>
        </w:rPr>
        <w:t xml:space="preserve">narozují </w:t>
      </w:r>
      <w:r>
        <w:rPr>
          <w:rStyle w:val="pramen"/>
        </w:rPr>
        <w:t xml:space="preserve">narozugije </w:t>
      </w:r>
      <w:r>
        <w:rPr>
          <w:rStyle w:val="Text"/>
        </w:rPr>
        <w:t>u vodách března, toho měsíce. Ktož ten vypí, hned bude mieti tuto nemoc. Šesté, ktož snie z ryby vodné tele. Sedmé, ktož pí bez smiery a hrubě požírá v horce jako v lázni nebo po lázni, dokudž ještě nevystydne, neb se to pití zaleje za kuoži a z toho bývá vodnotedlnost. Protož slušie po lázně po málu píti, a to tence, jako po nitce, ale ne jako by v škorni lel. A těch se viece slušie vystřiehati, kteréž sú škodlivé. A protož toto lékařstvie jest proti té nemoci, ješto od nie pomůž.</w:t>
      </w:r>
    </w:p>
    <w:p w:rsidR="00C16663" w:rsidRDefault="00083972">
      <w:pPr>
        <w:pStyle w:val="Podnadpis"/>
      </w:pPr>
      <w:r>
        <w:rPr>
          <w:rStyle w:val="foliace"/>
        </w:rPr>
        <w:t xml:space="preserve">67r </w:t>
      </w:r>
      <w:r>
        <w:rPr>
          <w:rStyle w:val="Text"/>
        </w:rPr>
        <w:t>Proti vodnému teleti</w:t>
      </w:r>
    </w:p>
    <w:p w:rsidR="00C16663" w:rsidRDefault="00083972">
      <w:r>
        <w:rPr>
          <w:rStyle w:val="Text"/>
        </w:rPr>
        <w:t xml:space="preserve">Vezmi černobýl a pelyněk a jazýček s kořenem a na malé kusy zkrájej a to spolu vař v novém hrnci anebo v kotle. A pak učiň lázně </w:t>
      </w:r>
      <w:r>
        <w:rPr>
          <w:rStyle w:val="emendace"/>
        </w:rPr>
        <w:t xml:space="preserve">lázně </w:t>
      </w:r>
      <w:r>
        <w:rPr>
          <w:rStyle w:val="pramen"/>
        </w:rPr>
        <w:t xml:space="preserve">laznije </w:t>
      </w:r>
      <w:r>
        <w:rPr>
          <w:rStyle w:val="Text"/>
        </w:rPr>
        <w:t xml:space="preserve">u vanně a podstav děravú stolici podeň </w:t>
      </w:r>
      <w:r>
        <w:rPr>
          <w:rStyle w:val="lemma"/>
        </w:rPr>
        <w:t xml:space="preserve">on </w:t>
      </w:r>
      <w:r>
        <w:rPr>
          <w:rStyle w:val="hyperlemma"/>
        </w:rPr>
        <w:t xml:space="preserve">on </w:t>
      </w:r>
      <w:r>
        <w:rPr>
          <w:rStyle w:val="Text"/>
        </w:rPr>
        <w:t xml:space="preserve">a pod ni polož kovářské truosky rozpálené. A když pak nemocný na stolici sedne, tehdy vodu lej na ty truosky z kořenie prvé řečeného, aby se nemocný upotil. A to čiň ráno, prvé, než slunce zejde, a také jemu zmý hlavu tú vodú i všecko tělo až do hrdla. A v té lázni má býti celý den. A tu lázni čiň jemu vždy přez </w:t>
      </w:r>
      <w:r>
        <w:rPr>
          <w:rStyle w:val="lemma"/>
        </w:rPr>
        <w:t xml:space="preserve">přez </w:t>
      </w:r>
      <w:r>
        <w:rPr>
          <w:rStyle w:val="hyperlemma"/>
        </w:rPr>
        <w:t xml:space="preserve">přěs </w:t>
      </w:r>
      <w:r>
        <w:rPr>
          <w:rStyle w:val="Text"/>
        </w:rPr>
        <w:t xml:space="preserve">den a vždy po lázni kaž jemu lehnúti a vodievaj </w:t>
      </w:r>
      <w:r>
        <w:rPr>
          <w:rStyle w:val="lemma"/>
        </w:rPr>
        <w:t xml:space="preserve">vodievati </w:t>
      </w:r>
      <w:r>
        <w:rPr>
          <w:rStyle w:val="hyperlemma"/>
        </w:rPr>
        <w:t xml:space="preserve">odievati </w:t>
      </w:r>
      <w:r>
        <w:rPr>
          <w:rStyle w:val="Text"/>
        </w:rPr>
        <w:t xml:space="preserve">jej dobře, ať se velmi potí. A pak ten pot z něho stieraj, potom vezmi luoj jelení </w:t>
      </w:r>
      <w:r>
        <w:rPr>
          <w:rStyle w:val="emendace"/>
        </w:rPr>
        <w:t xml:space="preserve">jelení </w:t>
      </w:r>
      <w:r>
        <w:rPr>
          <w:rStyle w:val="pramen"/>
        </w:rPr>
        <w:t xml:space="preserve">gelenije </w:t>
      </w:r>
      <w:r>
        <w:rPr>
          <w:rStyle w:val="Text"/>
        </w:rPr>
        <w:t xml:space="preserve">a pryskyřici a bobrový stroj a to spolu ztluc a tiem jemu maž život dobře po lázni. A učiň jemu takové pití: Vezmi bukvici, hadové kořenie a bedrník a kozlík, a to z </w:t>
      </w:r>
      <w:r>
        <w:rPr>
          <w:rStyle w:val="lemma"/>
        </w:rPr>
        <w:t xml:space="preserve">z </w:t>
      </w:r>
      <w:r>
        <w:rPr>
          <w:rStyle w:val="hyperlemma"/>
        </w:rPr>
        <w:t xml:space="preserve">s </w:t>
      </w:r>
      <w:r>
        <w:rPr>
          <w:rStyle w:val="Text"/>
        </w:rPr>
        <w:t>bobrovým strojem vařiti u víně i ustuditi a zcediti a po lázni píti nemocnému dáti to pití. A pak potom kaž jemu pochoditi sem i tam po domu. A s tiem ať odpočine, až to pitie na své miesto přijde, a nemocný bude zdráv.</w:t>
      </w:r>
    </w:p>
    <w:p w:rsidR="00C16663" w:rsidRDefault="00083972">
      <w:pPr>
        <w:pStyle w:val="Podnadpis"/>
      </w:pPr>
      <w:r>
        <w:rPr>
          <w:rStyle w:val="Text"/>
        </w:rPr>
        <w:t>Proti vodnému teleti</w:t>
      </w:r>
    </w:p>
    <w:p w:rsidR="00C16663" w:rsidRDefault="00083972">
      <w:r>
        <w:rPr>
          <w:rStyle w:val="Text"/>
        </w:rPr>
        <w:t xml:space="preserve">Vezmi lajno dietěte, kteréž se kojí </w:t>
      </w:r>
      <w:r>
        <w:rPr>
          <w:rStyle w:val="emendace"/>
        </w:rPr>
        <w:t xml:space="preserve">kojí </w:t>
      </w:r>
      <w:r>
        <w:rPr>
          <w:rStyle w:val="pramen"/>
        </w:rPr>
        <w:t xml:space="preserve">kogije </w:t>
      </w:r>
      <w:r>
        <w:rPr>
          <w:rStyle w:val="Text"/>
        </w:rPr>
        <w:t xml:space="preserve">ještě, ať jest v poluletí </w:t>
      </w:r>
      <w:r>
        <w:rPr>
          <w:rStyle w:val="emendace"/>
        </w:rPr>
        <w:t xml:space="preserve">poluletí </w:t>
      </w:r>
      <w:r>
        <w:rPr>
          <w:rStyle w:val="pramen"/>
        </w:rPr>
        <w:t xml:space="preserve">poluletije </w:t>
      </w:r>
      <w:r>
        <w:rPr>
          <w:rStyle w:val="Text"/>
        </w:rPr>
        <w:t xml:space="preserve">nebo málo viece, a směs je s pivem a z </w:t>
      </w:r>
      <w:r>
        <w:rPr>
          <w:rStyle w:val="lemma"/>
        </w:rPr>
        <w:t xml:space="preserve">z </w:t>
      </w:r>
      <w:r>
        <w:rPr>
          <w:rStyle w:val="hyperlemma"/>
        </w:rPr>
        <w:t xml:space="preserve">s </w:t>
      </w:r>
      <w:r>
        <w:rPr>
          <w:rStyle w:val="Text"/>
        </w:rPr>
        <w:t xml:space="preserve">bylinami novými, jakožto s majoránú a </w:t>
      </w:r>
      <w:r>
        <w:rPr>
          <w:rStyle w:val="cizijazyk"/>
        </w:rPr>
        <w:t xml:space="preserve">basilicon </w:t>
      </w:r>
      <w:r>
        <w:rPr>
          <w:rStyle w:val="Text"/>
        </w:rPr>
        <w:t>anebo s jinými vonnými bylinami. A daj píti nemocnému, a budeť zdráv.</w:t>
      </w:r>
    </w:p>
    <w:p w:rsidR="00C16663" w:rsidRDefault="00083972">
      <w:pPr>
        <w:pStyle w:val="Podnadpis"/>
      </w:pPr>
      <w:r>
        <w:rPr>
          <w:rStyle w:val="Text"/>
        </w:rPr>
        <w:t>Proti vodnotedlnosti</w:t>
      </w:r>
    </w:p>
    <w:p w:rsidR="00C16663" w:rsidRDefault="00083972">
      <w:r>
        <w:rPr>
          <w:rStyle w:val="Text"/>
        </w:rPr>
        <w:t xml:space="preserve">Vezmi ječmen, yzop, </w:t>
      </w:r>
      <w:r>
        <w:rPr>
          <w:rStyle w:val="foliace"/>
        </w:rPr>
        <w:t xml:space="preserve">67v </w:t>
      </w:r>
      <w:r>
        <w:rPr>
          <w:rStyle w:val="Text"/>
        </w:rPr>
        <w:t>šalvěji, kosatec červený, čtyři pinty vody, vař ty věci, ažť polovice uvře, zcedě vuondaj v to teple medu čistého, píž ráno a večer jeden truňk jako čtvrt žejtlíka, pokušeno jest.</w:t>
      </w:r>
    </w:p>
    <w:p w:rsidR="00C16663" w:rsidRDefault="00083972">
      <w:pPr>
        <w:pStyle w:val="Podnadpis"/>
      </w:pPr>
      <w:r>
        <w:rPr>
          <w:rStyle w:val="Text"/>
        </w:rPr>
        <w:t>O vodnotedlné nemoci</w:t>
      </w:r>
    </w:p>
    <w:p w:rsidR="00C16663" w:rsidRDefault="00083972">
      <w:r>
        <w:rPr>
          <w:rStyle w:val="Text"/>
        </w:rPr>
        <w:t>Vezmi kozie mléko a česnek a to vař u víně a dávaj píti nemocnému, vezma k tomu jitrocel a také se tiem maž po životě velmi dobře.</w:t>
      </w:r>
    </w:p>
    <w:p w:rsidR="00C16663" w:rsidRDefault="00083972">
      <w:pPr>
        <w:pStyle w:val="Podnadpis"/>
      </w:pPr>
      <w:r>
        <w:rPr>
          <w:rStyle w:val="Text"/>
        </w:rPr>
        <w:t>Proti vodnému teleti</w:t>
      </w:r>
    </w:p>
    <w:p w:rsidR="00C16663" w:rsidRDefault="00083972">
      <w:r>
        <w:rPr>
          <w:rStyle w:val="Text"/>
        </w:rPr>
        <w:lastRenderedPageBreak/>
        <w:t>Vezmi kořen petruželný, anézový, opichový, kopřivný, chebdový, bzový, vše v jedné mieře, vařiž to v puol druhé pintě vína s librú medu, aby toho třetie čést uvřela, potom aby toho nemocný v lázni kamenné to pil v horce.</w:t>
      </w:r>
    </w:p>
    <w:p w:rsidR="00C16663" w:rsidRDefault="00083972">
      <w:pPr>
        <w:pStyle w:val="Podnadpis"/>
      </w:pPr>
      <w:r>
        <w:rPr>
          <w:rStyle w:val="Text"/>
        </w:rPr>
        <w:t>Opět jinak proti teleti zkušené</w:t>
      </w:r>
    </w:p>
    <w:p w:rsidR="00C16663" w:rsidRDefault="00083972">
      <w:r>
        <w:rPr>
          <w:rStyle w:val="Text"/>
        </w:rPr>
        <w:t>Vezmi kuoru bzovú, vydav vodu, ztluka prvé do škořepiny vaječné, přičině vína tolikéž, až bude plná, a to daj píti nemocnému.</w:t>
      </w:r>
    </w:p>
    <w:p w:rsidR="00C16663" w:rsidRDefault="00083972">
      <w:pPr>
        <w:pStyle w:val="Podnadpis"/>
      </w:pPr>
      <w:r>
        <w:rPr>
          <w:rStyle w:val="Text"/>
        </w:rPr>
        <w:t>Opět jinak proti témuž</w:t>
      </w:r>
    </w:p>
    <w:p w:rsidR="00C16663" w:rsidRDefault="00083972">
      <w:r>
        <w:rPr>
          <w:rStyle w:val="Text"/>
        </w:rPr>
        <w:t>Vezmi krev havranovú, s vínem smiešeje, i píti na čtítrobu ráno a večer, a budeť zdráv.</w:t>
      </w:r>
    </w:p>
    <w:p w:rsidR="00C16663" w:rsidRDefault="00083972">
      <w:pPr>
        <w:pStyle w:val="Podnadpis"/>
      </w:pPr>
      <w:r>
        <w:rPr>
          <w:rStyle w:val="Text"/>
        </w:rPr>
        <w:t>Pařenie proti té nemoci, neb sú zhojili jednoho tiem</w:t>
      </w:r>
    </w:p>
    <w:p w:rsidR="00C16663" w:rsidRDefault="00083972">
      <w:r>
        <w:rPr>
          <w:rStyle w:val="Text"/>
        </w:rPr>
        <w:t xml:space="preserve">Vezmi jahodky </w:t>
      </w:r>
      <w:r>
        <w:rPr>
          <w:rStyle w:val="lemma"/>
        </w:rPr>
        <w:t xml:space="preserve">jahodka </w:t>
      </w:r>
      <w:r>
        <w:rPr>
          <w:rStyle w:val="hyperlemma"/>
        </w:rPr>
        <w:t xml:space="preserve">jahódka </w:t>
      </w:r>
      <w:r>
        <w:rPr>
          <w:rStyle w:val="Text"/>
        </w:rPr>
        <w:t>bzové aneb kuory, nenie li jahodek</w:t>
      </w:r>
      <w:r>
        <w:rPr>
          <w:rStyle w:val="lemma"/>
        </w:rPr>
        <w:t xml:space="preserve">jahodka </w:t>
      </w:r>
      <w:r>
        <w:rPr>
          <w:rStyle w:val="hyperlemma"/>
        </w:rPr>
        <w:t>jahódka</w:t>
      </w:r>
      <w:r>
        <w:rPr>
          <w:rStyle w:val="Text"/>
        </w:rPr>
        <w:t xml:space="preserve">, a vezmi kořenie chebdového, pař se tiem často. A varuj se pitie, zvláště vody a mléka, a čímž najméně muožeš, nepí mnoho. Také jeden několik let trpěl tu nemoc, </w:t>
      </w:r>
      <w:r>
        <w:rPr>
          <w:rStyle w:val="foliace"/>
        </w:rPr>
        <w:t xml:space="preserve">68r </w:t>
      </w:r>
      <w:r>
        <w:rPr>
          <w:rStyle w:val="Text"/>
        </w:rPr>
        <w:t xml:space="preserve">a jeden lékař obinul jej všudy hnojem až do třetieho dne, jedině </w:t>
      </w:r>
      <w:r>
        <w:rPr>
          <w:rStyle w:val="poznamka"/>
        </w:rPr>
        <w:t xml:space="preserve">poškozený text </w:t>
      </w:r>
      <w:r>
        <w:rPr>
          <w:rStyle w:val="Text"/>
        </w:rPr>
        <w:t>mu hlavy nechal vně. A nedá mu jiesti ani píti, věziž, že jest tak dobře chudým lékařstvie, jako komu jest život míl</w:t>
      </w:r>
      <w:r>
        <w:rPr>
          <w:rStyle w:val="emendace"/>
        </w:rPr>
        <w:t xml:space="preserve">míl </w:t>
      </w:r>
      <w:r>
        <w:rPr>
          <w:rStyle w:val="pramen"/>
        </w:rPr>
        <w:t xml:space="preserve">mijel </w:t>
      </w:r>
      <w:r>
        <w:rPr>
          <w:rStyle w:val="lemma"/>
        </w:rPr>
        <w:t xml:space="preserve">milý </w:t>
      </w:r>
      <w:r>
        <w:rPr>
          <w:rStyle w:val="hyperlemma"/>
        </w:rPr>
        <w:t>milý</w:t>
      </w:r>
      <w:r>
        <w:rPr>
          <w:rStyle w:val="Text"/>
        </w:rPr>
        <w:t>, toť jest jisté lékařstvie.</w:t>
      </w:r>
    </w:p>
    <w:p w:rsidR="00C16663" w:rsidRDefault="00083972">
      <w:pPr>
        <w:pStyle w:val="Podnadpis"/>
      </w:pPr>
      <w:r>
        <w:rPr>
          <w:rStyle w:val="Text"/>
        </w:rPr>
        <w:t xml:space="preserve">Kto má vodné tele, ješto břicho </w:t>
      </w:r>
      <w:r>
        <w:rPr>
          <w:rStyle w:val="emendace"/>
        </w:rPr>
        <w:t xml:space="preserve">břicho </w:t>
      </w:r>
      <w:r>
        <w:rPr>
          <w:rStyle w:val="pramen"/>
        </w:rPr>
        <w:t xml:space="preserve">brzijecho </w:t>
      </w:r>
      <w:r>
        <w:rPr>
          <w:rStyle w:val="Text"/>
        </w:rPr>
        <w:t>otieká</w:t>
      </w:r>
    </w:p>
    <w:p w:rsidR="00C16663" w:rsidRDefault="00083972">
      <w:r>
        <w:rPr>
          <w:rStyle w:val="Text"/>
        </w:rPr>
        <w:t>Vezmi rmen i s kořenem, vařiž u víně, ať dvě čésti vyvrú, a třetí čést daj jemu píti večer a ráno, a mineť tele vodné hned.</w:t>
      </w:r>
    </w:p>
    <w:p w:rsidR="00C16663" w:rsidRDefault="00083972">
      <w:pPr>
        <w:pStyle w:val="Podnadpis"/>
      </w:pPr>
      <w:r>
        <w:rPr>
          <w:rStyle w:val="Text"/>
        </w:rPr>
        <w:t>Proti vodnému teleti, ješto člověk schne a břicho jemu velmi roste</w:t>
      </w:r>
    </w:p>
    <w:p w:rsidR="00C16663" w:rsidRDefault="00083972">
      <w:r>
        <w:rPr>
          <w:rStyle w:val="Text"/>
        </w:rPr>
        <w:t xml:space="preserve">Vezmi ozimý semenec a k tomu tekúcie vodu, kažiž jej velmi dobře vařiti a s tiem semenec rozetříti. A potom nic viece nevařiti, a kaž nemocnému do lázni jíti a vzíti prostěradlo </w:t>
      </w:r>
      <w:r>
        <w:rPr>
          <w:rStyle w:val="doplnenytext"/>
        </w:rPr>
        <w:t xml:space="preserve">z </w:t>
      </w:r>
      <w:r>
        <w:rPr>
          <w:rStyle w:val="Text"/>
        </w:rPr>
        <w:t>hlavných konopí, ať na tom lehne, a tiem jíšelem jej omyti, a tu ať se potí. A prostěradlem aby se třel a také v lázni ať se napí toho jíšela. A po lázni, vezmúce hustého sádla, rozpuště to sádlo, vložiž v ně modré sukno a tiem nemocného obiň, což najhorčeji muožeš, to sádlo rozhřeje s tiem suknem. A tak polože jej, oděj velmi dobře, aby se upotil. A vezma cibule a petruželné kořenie a starého sádla, vaře u víně, aby to jedl ráno a večer. A pak tento nápoj muože často píti: Vezmi šalvěji, otrhaj konečky, vezmi lebedku, vařiž to v novém hrnci v pivě, až dvě čésti vyvrú. A třetí částka zuostane, zakopati to v zemi za tři dni a dávaj píti nemocnému, a bude zdráv.</w:t>
      </w:r>
    </w:p>
    <w:p w:rsidR="00C16663" w:rsidRDefault="00083972">
      <w:pPr>
        <w:pStyle w:val="Podnadpis"/>
      </w:pPr>
      <w:r>
        <w:rPr>
          <w:rStyle w:val="foliace"/>
        </w:rPr>
        <w:t xml:space="preserve">68v </w:t>
      </w:r>
      <w:r>
        <w:rPr>
          <w:rStyle w:val="cizijazyk"/>
        </w:rPr>
        <w:t xml:space="preserve">Item </w:t>
      </w:r>
      <w:r>
        <w:rPr>
          <w:rStyle w:val="Text"/>
        </w:rPr>
        <w:t>proti témuž</w:t>
      </w:r>
    </w:p>
    <w:p w:rsidR="00C16663" w:rsidRDefault="00083972">
      <w:r>
        <w:rPr>
          <w:rStyle w:val="Text"/>
        </w:rPr>
        <w:t xml:space="preserve">Vezmi vosku a mléka a olej a tiem maž nemocného okolo pupka </w:t>
      </w:r>
      <w:r>
        <w:rPr>
          <w:rStyle w:val="doplnenytext"/>
        </w:rPr>
        <w:t>po jiném paření.</w:t>
      </w:r>
      <w:r>
        <w:rPr>
          <w:rStyle w:val="poznamka"/>
        </w:rPr>
        <w:t>nečitelný (setřený) text doplněn podle rkp. KNM I F 11</w:t>
      </w:r>
    </w:p>
    <w:p w:rsidR="00C16663" w:rsidRDefault="00083972">
      <w:pPr>
        <w:pStyle w:val="Podnadpis"/>
      </w:pPr>
      <w:r>
        <w:rPr>
          <w:rStyle w:val="Text"/>
        </w:rPr>
        <w:t>Proti vodnému teleti</w:t>
      </w:r>
    </w:p>
    <w:p w:rsidR="00C16663" w:rsidRDefault="00083972">
      <w:r>
        <w:rPr>
          <w:rStyle w:val="Text"/>
        </w:rPr>
        <w:lastRenderedPageBreak/>
        <w:t xml:space="preserve">Vezmi kámen hlavy hadové a polož jej nemocnému pod mezní </w:t>
      </w:r>
      <w:r>
        <w:rPr>
          <w:rStyle w:val="emendace"/>
        </w:rPr>
        <w:t xml:space="preserve">mezní </w:t>
      </w:r>
      <w:r>
        <w:rPr>
          <w:rStyle w:val="pramen"/>
        </w:rPr>
        <w:t xml:space="preserve">meznije </w:t>
      </w:r>
      <w:r>
        <w:rPr>
          <w:rStyle w:val="Text"/>
        </w:rPr>
        <w:t>prst. A to jest zkušené, toho kamene, polož jej pod kád plné vody, všecku vodu vypí, toť jest zkušené.</w:t>
      </w:r>
    </w:p>
    <w:p w:rsidR="00C16663" w:rsidRDefault="00083972">
      <w:pPr>
        <w:pStyle w:val="Podnadpis"/>
      </w:pPr>
      <w:r>
        <w:rPr>
          <w:rStyle w:val="Text"/>
        </w:rPr>
        <w:t>Proti dně vnitřní</w:t>
      </w:r>
    </w:p>
    <w:p w:rsidR="00C16663" w:rsidRDefault="00083972">
      <w:r>
        <w:rPr>
          <w:rStyle w:val="Text"/>
        </w:rPr>
        <w:t>Vezmi bobek zelený, galgan, šalvěji a rútu, vařiž to všecko v čisté syrovátce puol dne.</w:t>
      </w:r>
    </w:p>
    <w:p w:rsidR="00C16663" w:rsidRDefault="00C16663">
      <w:pPr>
        <w:pStyle w:val="Volnyradek"/>
      </w:pPr>
    </w:p>
    <w:p w:rsidR="00C16663" w:rsidRDefault="00083972">
      <w:pPr>
        <w:pStyle w:val="Nadpis"/>
      </w:pPr>
      <w:r>
        <w:rPr>
          <w:rStyle w:val="Text"/>
        </w:rPr>
        <w:t xml:space="preserve">Počíná se lékařstvie proti střevní </w:t>
      </w:r>
      <w:r>
        <w:rPr>
          <w:rStyle w:val="emendace"/>
        </w:rPr>
        <w:t xml:space="preserve">střevní </w:t>
      </w:r>
      <w:r>
        <w:rPr>
          <w:rStyle w:val="pramen"/>
        </w:rPr>
        <w:t xml:space="preserve">ſtrzewnije </w:t>
      </w:r>
      <w:r>
        <w:rPr>
          <w:rStyle w:val="Text"/>
        </w:rPr>
        <w:t>dně v životě</w:t>
      </w:r>
    </w:p>
    <w:p w:rsidR="00C16663" w:rsidRDefault="00083972">
      <w:r>
        <w:rPr>
          <w:rStyle w:val="Text"/>
        </w:rPr>
        <w:t xml:space="preserve">Vezmi barvínek, vař s bobrovým strojem a nasypa mezi to jalovce, řebříčku </w:t>
      </w:r>
      <w:r>
        <w:rPr>
          <w:rStyle w:val="emendace"/>
        </w:rPr>
        <w:t xml:space="preserve">řebříčku </w:t>
      </w:r>
      <w:r>
        <w:rPr>
          <w:rStyle w:val="pramen"/>
        </w:rPr>
        <w:t xml:space="preserve">rzebrzijeczku </w:t>
      </w:r>
      <w:r>
        <w:rPr>
          <w:rStyle w:val="Text"/>
        </w:rPr>
        <w:t>přičiniti, píž to s vínem ráno a večer, dnu vnitřní utiší</w:t>
      </w:r>
      <w:r>
        <w:rPr>
          <w:rStyle w:val="emendace"/>
        </w:rPr>
        <w:t xml:space="preserve">utiší </w:t>
      </w:r>
      <w:r>
        <w:rPr>
          <w:rStyle w:val="pramen"/>
        </w:rPr>
        <w:t>vtiſſije</w:t>
      </w:r>
      <w:r>
        <w:rPr>
          <w:rStyle w:val="Text"/>
        </w:rPr>
        <w:t>.</w:t>
      </w:r>
    </w:p>
    <w:p w:rsidR="00C16663" w:rsidRDefault="00083972">
      <w:pPr>
        <w:pStyle w:val="Podnadpis"/>
      </w:pPr>
      <w:r>
        <w:rPr>
          <w:rStyle w:val="cizijazyk"/>
        </w:rPr>
        <w:t xml:space="preserve">Item </w:t>
      </w:r>
      <w:r>
        <w:rPr>
          <w:rStyle w:val="Text"/>
        </w:rPr>
        <w:t>proti témuž</w:t>
      </w:r>
    </w:p>
    <w:p w:rsidR="00C16663" w:rsidRDefault="00083972">
      <w:r>
        <w:rPr>
          <w:rStyle w:val="Text"/>
        </w:rPr>
        <w:t>Vezmi bobek zelený, galgan, šalvěji a rútu, vařiž to v čisté syrovátce za puol dne a nedaj kypěti, píž to ráno a večer. A to učiň po třikrát aneb viece. Také by mohl k tomu dobrovníku přičiniti a píti, dobréť jest. A druhdy u víně anebo u pivě vaře i píti, toť jest dobré lékařstvie.</w:t>
      </w:r>
    </w:p>
    <w:p w:rsidR="00C16663" w:rsidRDefault="00083972">
      <w:pPr>
        <w:pStyle w:val="Podnadpis"/>
      </w:pPr>
      <w:r>
        <w:rPr>
          <w:rStyle w:val="Text"/>
        </w:rPr>
        <w:t xml:space="preserve">Proti střevní </w:t>
      </w:r>
      <w:r>
        <w:rPr>
          <w:rStyle w:val="emendace"/>
        </w:rPr>
        <w:t xml:space="preserve">střevní </w:t>
      </w:r>
      <w:r>
        <w:rPr>
          <w:rStyle w:val="pramen"/>
        </w:rPr>
        <w:t xml:space="preserve">Strzewnije </w:t>
      </w:r>
      <w:r>
        <w:rPr>
          <w:rStyle w:val="Text"/>
        </w:rPr>
        <w:t>dně</w:t>
      </w:r>
    </w:p>
    <w:p w:rsidR="00C16663" w:rsidRDefault="00083972">
      <w:r>
        <w:rPr>
          <w:rStyle w:val="Text"/>
        </w:rPr>
        <w:t>Vezmi vlčí lýko, zetřiž je s vínem a daj nemocnému píti.</w:t>
      </w:r>
    </w:p>
    <w:p w:rsidR="00C16663" w:rsidRDefault="00083972">
      <w:pPr>
        <w:pStyle w:val="Podnadpis"/>
      </w:pPr>
      <w:r>
        <w:rPr>
          <w:rStyle w:val="Text"/>
        </w:rPr>
        <w:t xml:space="preserve">Proti střevní </w:t>
      </w:r>
      <w:r>
        <w:rPr>
          <w:rStyle w:val="emendace"/>
        </w:rPr>
        <w:t xml:space="preserve">střevní </w:t>
      </w:r>
      <w:r>
        <w:rPr>
          <w:rStyle w:val="pramen"/>
        </w:rPr>
        <w:t xml:space="preserve">Strzewnije </w:t>
      </w:r>
      <w:r>
        <w:rPr>
          <w:rStyle w:val="Text"/>
        </w:rPr>
        <w:t>dně</w:t>
      </w:r>
    </w:p>
    <w:p w:rsidR="00C16663" w:rsidRDefault="00083972">
      <w:r>
        <w:rPr>
          <w:rStyle w:val="Text"/>
        </w:rPr>
        <w:t>Vezmi muškát a muškátový květ, citvar, hřebíčky</w:t>
      </w:r>
      <w:r>
        <w:rPr>
          <w:rStyle w:val="emendace"/>
        </w:rPr>
        <w:t xml:space="preserve">hřebíčky </w:t>
      </w:r>
      <w:r>
        <w:rPr>
          <w:rStyle w:val="pramen"/>
        </w:rPr>
        <w:t>hrzebijeczky</w:t>
      </w:r>
      <w:r>
        <w:rPr>
          <w:rStyle w:val="Text"/>
        </w:rPr>
        <w:t xml:space="preserve">, zázvor, galgan, šalvěji, bobek, a to ať jest bobku za peniez, a všeho prvnieho po puol lotu, </w:t>
      </w:r>
      <w:r>
        <w:rPr>
          <w:rStyle w:val="foliace"/>
        </w:rPr>
        <w:t xml:space="preserve">69r </w:t>
      </w:r>
      <w:r>
        <w:rPr>
          <w:rStyle w:val="Text"/>
        </w:rPr>
        <w:t xml:space="preserve">to vše spolu ztluka </w:t>
      </w:r>
      <w:r>
        <w:rPr>
          <w:rStyle w:val="doplnenytext"/>
        </w:rPr>
        <w:t xml:space="preserve">daj </w:t>
      </w:r>
      <w:r>
        <w:rPr>
          <w:rStyle w:val="poznamka"/>
        </w:rPr>
        <w:t xml:space="preserve">nečitelný (setřený) text doplněn podle rkp. KNM I F 11 </w:t>
      </w:r>
      <w:r>
        <w:rPr>
          <w:rStyle w:val="Text"/>
        </w:rPr>
        <w:t>teple píti s vínem na čtítrobu a na noc, a budeš zdráv, toť jest jisté.</w:t>
      </w:r>
    </w:p>
    <w:p w:rsidR="00C16663" w:rsidRDefault="00083972">
      <w:pPr>
        <w:pStyle w:val="Podnadpis"/>
      </w:pPr>
      <w:r>
        <w:rPr>
          <w:rStyle w:val="Text"/>
        </w:rPr>
        <w:t>Opět jinak</w:t>
      </w:r>
    </w:p>
    <w:p w:rsidR="00C16663" w:rsidRDefault="00083972">
      <w:r>
        <w:rPr>
          <w:rStyle w:val="Text"/>
        </w:rPr>
        <w:t xml:space="preserve">Vezmi žaludek vlčí </w:t>
      </w:r>
      <w:r>
        <w:rPr>
          <w:rStyle w:val="emendace"/>
        </w:rPr>
        <w:t xml:space="preserve">vlčí </w:t>
      </w:r>
      <w:r>
        <w:rPr>
          <w:rStyle w:val="pramen"/>
        </w:rPr>
        <w:t xml:space="preserve">wlczije </w:t>
      </w:r>
      <w:r>
        <w:rPr>
          <w:rStyle w:val="Text"/>
        </w:rPr>
        <w:t>a nalí do něho vína a nechaj tak státi za devět dní. A potom to víno píti. A žaludek vysuš, a opět naleje vína, učiň jako prvé, a to čiň čtyřikrát nebo pětkrát, vždycky vína nalévaje na ten žaludek, a nemocnému také přivazuj na bolest, a ten žaludek muožeš za dlúhý čas chovati, a toť jest jisté.</w:t>
      </w:r>
    </w:p>
    <w:p w:rsidR="00C16663" w:rsidRDefault="00083972">
      <w:pPr>
        <w:pStyle w:val="Podnadpis"/>
      </w:pPr>
      <w:r>
        <w:rPr>
          <w:rStyle w:val="Text"/>
        </w:rPr>
        <w:t xml:space="preserve">Proti střevní </w:t>
      </w:r>
      <w:r>
        <w:rPr>
          <w:rStyle w:val="emendace"/>
        </w:rPr>
        <w:t xml:space="preserve">střevní </w:t>
      </w:r>
      <w:r>
        <w:rPr>
          <w:rStyle w:val="pramen"/>
        </w:rPr>
        <w:t xml:space="preserve">ſtrzewnije </w:t>
      </w:r>
      <w:r>
        <w:rPr>
          <w:rStyle w:val="Text"/>
        </w:rPr>
        <w:t>dně</w:t>
      </w:r>
    </w:p>
    <w:p w:rsidR="00C16663" w:rsidRDefault="00083972">
      <w:r>
        <w:rPr>
          <w:rStyle w:val="Text"/>
        </w:rPr>
        <w:t>Vezmi dryák, rozpusť jej v teplé vodě a dávaj nemocnému často ráno píti, a budeť zdráv, a také nemocného maž tú vodú s dryákem, aby dále votok nešel.</w:t>
      </w:r>
    </w:p>
    <w:p w:rsidR="00C16663" w:rsidRDefault="00083972">
      <w:pPr>
        <w:pStyle w:val="Podnadpis"/>
      </w:pPr>
      <w:r>
        <w:rPr>
          <w:rStyle w:val="Text"/>
        </w:rPr>
        <w:t xml:space="preserve">Proti vnitřní </w:t>
      </w:r>
      <w:r>
        <w:rPr>
          <w:rStyle w:val="emendace"/>
        </w:rPr>
        <w:t xml:space="preserve">vnitřní </w:t>
      </w:r>
      <w:r>
        <w:rPr>
          <w:rStyle w:val="pramen"/>
        </w:rPr>
        <w:t xml:space="preserve">wnitrznije </w:t>
      </w:r>
      <w:r>
        <w:rPr>
          <w:rStyle w:val="Text"/>
        </w:rPr>
        <w:t>dně</w:t>
      </w:r>
    </w:p>
    <w:p w:rsidR="00C16663" w:rsidRDefault="00083972">
      <w:r>
        <w:rPr>
          <w:rStyle w:val="Text"/>
        </w:rPr>
        <w:t>Vezmi to kořenie, ješto slove denní kořenie a máť listie jako petružel. A umyje kořen, vařiž v starém pivě, a dávaj nemocnému píti. Anebo takto: Vezmi červený benedikt a vař jej v starém pivě a dávaj nemocnému píti ráno a na noc teple, a budeť zdráv.</w:t>
      </w:r>
    </w:p>
    <w:p w:rsidR="00C16663" w:rsidRDefault="00083972">
      <w:pPr>
        <w:pStyle w:val="Podnadpis"/>
      </w:pPr>
      <w:r>
        <w:rPr>
          <w:rStyle w:val="Text"/>
        </w:rPr>
        <w:t>Opět jinak takto</w:t>
      </w:r>
    </w:p>
    <w:p w:rsidR="00C16663" w:rsidRDefault="00083972">
      <w:r>
        <w:rPr>
          <w:rStyle w:val="Text"/>
        </w:rPr>
        <w:lastRenderedPageBreak/>
        <w:t>Vezmi bedrníku za dva penieze a starého piva také za dva penieze a vezma nový čbánek, vuondaj ten bedrník tam a vlí to pivo naň, a zmaže jej dobře, ten žbánek</w:t>
      </w:r>
      <w:r>
        <w:rPr>
          <w:rStyle w:val="lemma"/>
        </w:rPr>
        <w:t xml:space="preserve">žbánek </w:t>
      </w:r>
      <w:r>
        <w:rPr>
          <w:rStyle w:val="hyperlemma"/>
        </w:rPr>
        <w:t>čbánek</w:t>
      </w:r>
      <w:r>
        <w:rPr>
          <w:rStyle w:val="Text"/>
        </w:rPr>
        <w:t>, vařiž ten bedrník, až ho třetina uvře a dvě zuostanú a nechaj jeho tam státi. Tehdy vezma ten žbánek</w:t>
      </w:r>
      <w:r>
        <w:rPr>
          <w:rStyle w:val="lemma"/>
        </w:rPr>
        <w:t xml:space="preserve">žbánek </w:t>
      </w:r>
      <w:r>
        <w:rPr>
          <w:rStyle w:val="hyperlemma"/>
        </w:rPr>
        <w:t>čbánek</w:t>
      </w:r>
      <w:r>
        <w:rPr>
          <w:rStyle w:val="Text"/>
        </w:rPr>
        <w:t xml:space="preserve">, </w:t>
      </w:r>
      <w:r>
        <w:rPr>
          <w:rStyle w:val="foliace"/>
        </w:rPr>
        <w:t xml:space="preserve">69v </w:t>
      </w:r>
      <w:r>
        <w:rPr>
          <w:rStyle w:val="Text"/>
        </w:rPr>
        <w:t xml:space="preserve">vkopaj jej někde do země v pivnici aneb v komoře a nechaj jeho státi až do čtvrtého dne, a pak vezmi šalvěji a jádra břeskvovná, zvař je dobře z </w:t>
      </w:r>
      <w:r>
        <w:rPr>
          <w:rStyle w:val="lemma"/>
        </w:rPr>
        <w:t xml:space="preserve">z </w:t>
      </w:r>
      <w:r>
        <w:rPr>
          <w:rStyle w:val="hyperlemma"/>
        </w:rPr>
        <w:t xml:space="preserve">s </w:t>
      </w:r>
      <w:r>
        <w:rPr>
          <w:rStyle w:val="Text"/>
        </w:rPr>
        <w:t>šalvějí a s medem. A potom napí se toho piva a také těch jader, vezma s tú šalvějí jako s puol lžičky, směsiž to. A to čiň, dokudž ta bolest nepřestane.</w:t>
      </w:r>
    </w:p>
    <w:p w:rsidR="00C16663" w:rsidRDefault="00C16663">
      <w:pPr>
        <w:pStyle w:val="Volnyradek"/>
      </w:pPr>
    </w:p>
    <w:p w:rsidR="00C16663" w:rsidRDefault="00083972">
      <w:pPr>
        <w:pStyle w:val="Nadpis"/>
      </w:pPr>
      <w:r>
        <w:rPr>
          <w:rStyle w:val="Text"/>
        </w:rPr>
        <w:t>Počíná se lékařstvie proti bolesti břicha a také proti červuom, komuž se břich nadýmá</w:t>
      </w:r>
    </w:p>
    <w:p w:rsidR="00C16663" w:rsidRDefault="00083972">
      <w:r>
        <w:rPr>
          <w:rStyle w:val="Text"/>
        </w:rPr>
        <w:t>Vezmi černobýl a oman, vař u vodě anebo v pivě, píž ráno a večer truňk dobrý.</w:t>
      </w:r>
    </w:p>
    <w:p w:rsidR="00C16663" w:rsidRDefault="00083972">
      <w:pPr>
        <w:pStyle w:val="Podnadpis"/>
      </w:pPr>
      <w:r>
        <w:rPr>
          <w:rStyle w:val="Text"/>
        </w:rPr>
        <w:t>Komu se břicho odme nemocí</w:t>
      </w:r>
    </w:p>
    <w:p w:rsidR="00C16663" w:rsidRDefault="00083972">
      <w:r>
        <w:rPr>
          <w:rStyle w:val="Text"/>
        </w:rPr>
        <w:t>Vezmi dobrý alant vinný a pí a vezma oman, ztluc jej, ztluka jej, vy</w:t>
      </w:r>
      <w:r w:rsidR="004E3303">
        <w:rPr>
          <w:rStyle w:val="Text"/>
        </w:rPr>
        <w:t>davi</w:t>
      </w:r>
      <w:r>
        <w:rPr>
          <w:rStyle w:val="Text"/>
        </w:rPr>
        <w:t>ž tu vodu, směs ji se strdí. A to pí za jedenáste dní, kdy měsíc scházie, a budeš zdráv. Anebo vezmi spodní bzovú kuoru, vař s kozím mlékem a pí.</w:t>
      </w:r>
    </w:p>
    <w:p w:rsidR="00C16663" w:rsidRDefault="00083972">
      <w:pPr>
        <w:pStyle w:val="Podnadpis"/>
      </w:pPr>
      <w:r>
        <w:rPr>
          <w:rStyle w:val="Text"/>
        </w:rPr>
        <w:t>Koho břicho bolí</w:t>
      </w:r>
    </w:p>
    <w:p w:rsidR="00C16663" w:rsidRDefault="00083972">
      <w:r>
        <w:rPr>
          <w:rStyle w:val="Text"/>
        </w:rPr>
        <w:t>Vezmi bukvici, vař ji u víně a omasť sádlem vepřovým. A to pí teple, a budeš zdráv.</w:t>
      </w:r>
    </w:p>
    <w:p w:rsidR="00C16663" w:rsidRDefault="00083972">
      <w:pPr>
        <w:pStyle w:val="Podnadpis"/>
      </w:pPr>
      <w:r>
        <w:rPr>
          <w:rStyle w:val="Text"/>
        </w:rPr>
        <w:t>Kohož v břiše hryze</w:t>
      </w:r>
    </w:p>
    <w:p w:rsidR="00C16663" w:rsidRDefault="00083972">
      <w:r>
        <w:rPr>
          <w:rStyle w:val="Text"/>
        </w:rPr>
        <w:t xml:space="preserve">Vodu opichovú daj nemocnému v lázni píti, a bude </w:t>
      </w:r>
      <w:r>
        <w:rPr>
          <w:rStyle w:val="cizijazyk"/>
        </w:rPr>
        <w:t>etc.</w:t>
      </w:r>
    </w:p>
    <w:p w:rsidR="00C16663" w:rsidRDefault="00083972">
      <w:pPr>
        <w:pStyle w:val="Podnadpis"/>
      </w:pPr>
      <w:r>
        <w:rPr>
          <w:rStyle w:val="Text"/>
        </w:rPr>
        <w:t>Proti rozličným červuom v břiše</w:t>
      </w:r>
    </w:p>
    <w:p w:rsidR="00C16663" w:rsidRDefault="00083972">
      <w:r>
        <w:rPr>
          <w:rStyle w:val="Text"/>
        </w:rPr>
        <w:t>Najprvé pí vodu s medem a s cukrem na čtítrobu. A potom pí pelyňkovú vodu a jitrocelovú vodu a zemrúť červi.</w:t>
      </w:r>
    </w:p>
    <w:p w:rsidR="00C16663" w:rsidRDefault="00083972">
      <w:pPr>
        <w:pStyle w:val="Podnadpis"/>
      </w:pPr>
      <w:r>
        <w:rPr>
          <w:rStyle w:val="Text"/>
        </w:rPr>
        <w:t>Kto má hlísty v břiše</w:t>
      </w:r>
    </w:p>
    <w:p w:rsidR="00C16663" w:rsidRDefault="00083972">
      <w:r>
        <w:rPr>
          <w:rStyle w:val="Text"/>
        </w:rPr>
        <w:t>Vezmi hořec a ztluc jej s rútú a pí s octem, dobřeť spomáhá.</w:t>
      </w:r>
    </w:p>
    <w:p w:rsidR="00C16663" w:rsidRDefault="00083972">
      <w:pPr>
        <w:pStyle w:val="Podnadpis"/>
      </w:pPr>
      <w:r>
        <w:rPr>
          <w:rStyle w:val="foliace"/>
        </w:rPr>
        <w:t xml:space="preserve">70r </w:t>
      </w:r>
      <w:r>
        <w:rPr>
          <w:rStyle w:val="Text"/>
        </w:rPr>
        <w:t>Komuž břich tvrdne</w:t>
      </w:r>
    </w:p>
    <w:p w:rsidR="00C16663" w:rsidRDefault="00083972">
      <w:r>
        <w:rPr>
          <w:rStyle w:val="Text"/>
        </w:rPr>
        <w:t>Vezmi červenú myrru a málo mýdla a kořének pomocníku, to vař u vodě a pí na čtítrobu, a budeš zdráv.</w:t>
      </w:r>
    </w:p>
    <w:p w:rsidR="00C16663" w:rsidRDefault="00083972">
      <w:pPr>
        <w:pStyle w:val="Podnadpis"/>
      </w:pPr>
      <w:r>
        <w:rPr>
          <w:rStyle w:val="Text"/>
        </w:rPr>
        <w:t>Proti srdnic</w:t>
      </w:r>
      <w:r w:rsidR="007C0B00">
        <w:rPr>
          <w:rStyle w:val="Text"/>
        </w:rPr>
        <w:t>é</w:t>
      </w:r>
      <w:r>
        <w:rPr>
          <w:rStyle w:val="Text"/>
        </w:rPr>
        <w:t xml:space="preserve">m </w:t>
      </w:r>
      <w:r>
        <w:rPr>
          <w:rStyle w:val="poznamka"/>
        </w:rPr>
        <w:t>nejisté čtení; rkp. KNM I F 11: srdečnicém</w:t>
      </w:r>
    </w:p>
    <w:p w:rsidR="00C16663" w:rsidRDefault="00083972">
      <w:r>
        <w:rPr>
          <w:rStyle w:val="Text"/>
        </w:rPr>
        <w:t>Vezmi zvonček s vlásením, jako na vrbě roste, vaře dávaj s vínem nebo s pivem často píti. A také muožeš tiem popařiti.</w:t>
      </w:r>
    </w:p>
    <w:p w:rsidR="00C16663" w:rsidRDefault="00083972">
      <w:pPr>
        <w:pStyle w:val="Podnadpis"/>
      </w:pPr>
      <w:r>
        <w:rPr>
          <w:rStyle w:val="Text"/>
        </w:rPr>
        <w:t>Kto má hlísty nebo škvorce</w:t>
      </w:r>
    </w:p>
    <w:p w:rsidR="00C16663" w:rsidRDefault="00083972">
      <w:r>
        <w:rPr>
          <w:rStyle w:val="Text"/>
        </w:rPr>
        <w:lastRenderedPageBreak/>
        <w:t>Vezmi pepř, rozetři jej a pí s horkú vodú, a zbudeš jich, a budeš zdráv.</w:t>
      </w:r>
    </w:p>
    <w:p w:rsidR="00C16663" w:rsidRDefault="00C16663">
      <w:pPr>
        <w:pStyle w:val="Volnyradek"/>
      </w:pPr>
    </w:p>
    <w:p w:rsidR="00C16663" w:rsidRDefault="00083972">
      <w:pPr>
        <w:pStyle w:val="Nadpis"/>
      </w:pPr>
      <w:r>
        <w:rPr>
          <w:rStyle w:val="Text"/>
        </w:rPr>
        <w:t xml:space="preserve">Počíná se lékařstvie proti kameni v měchýři a bolesti v ledví </w:t>
      </w:r>
      <w:r>
        <w:rPr>
          <w:rStyle w:val="emendace"/>
        </w:rPr>
        <w:t xml:space="preserve">ledví </w:t>
      </w:r>
      <w:r>
        <w:rPr>
          <w:rStyle w:val="pramen"/>
        </w:rPr>
        <w:t xml:space="preserve">ledwije </w:t>
      </w:r>
      <w:r>
        <w:rPr>
          <w:rStyle w:val="Text"/>
        </w:rPr>
        <w:t>a také hřbetu, chceš li uměti dělati</w:t>
      </w:r>
    </w:p>
    <w:p w:rsidR="00C16663" w:rsidRDefault="00083972">
      <w:r>
        <w:rPr>
          <w:rStyle w:val="Text"/>
        </w:rPr>
        <w:t>Vezmi dobrý prach, ješto každému živému člověku tiem prachem muožeš spomoci od kamene, a zvláště komuž jest dán, ten každý jest té bolesti zbaven. Najprvé z jara, když kořenie muož kopati a také když počíná z sebe púštěti to kořenie zelenost, tehdy je ihned ryj. Najprvé chřenového kořenie, potom petruželného, omanového, pléškového, páté máčkové, a to každé zvláště v moždíři ztluc a každé skrze sítečko prosej a přeměř, aby bylo jednoho jako druhého. A když přeměříš</w:t>
      </w:r>
      <w:r>
        <w:rPr>
          <w:rStyle w:val="emendace"/>
        </w:rPr>
        <w:t xml:space="preserve">přeměříš </w:t>
      </w:r>
      <w:r>
        <w:rPr>
          <w:rStyle w:val="pramen"/>
        </w:rPr>
        <w:t>przemierzijeſs</w:t>
      </w:r>
      <w:r>
        <w:rPr>
          <w:rStyle w:val="Text"/>
        </w:rPr>
        <w:t xml:space="preserve">, tehdy vše vespi v hromadu a smiešej velmi dobře, tak ten prach dobrý dokonalý bude. A komuž kámen bývá, ten vezmi hrnček, nalíž veň piva starého, přistaviž k uhlí a pěny smietaj, ažť i zevře, </w:t>
      </w:r>
      <w:r>
        <w:rPr>
          <w:rStyle w:val="foliace"/>
        </w:rPr>
        <w:t xml:space="preserve">70v </w:t>
      </w:r>
      <w:r>
        <w:rPr>
          <w:rStyle w:val="Text"/>
        </w:rPr>
        <w:t>tehdy odejma od uhlé, vespiž toho prachu v pivo jako se dva ořechy lésková, a daj tomu píti. A když se toho prachu napí, muože li mieti vannu, nechť vsedne do nie v teplém úkropě. Pakli vanny nebude, ale aby lehl v posteli a zahříl se. A v tu dobu najlépe přijímati ten prach, když mu chce býti a počíná ho trápiti.</w:t>
      </w:r>
    </w:p>
    <w:p w:rsidR="00C16663" w:rsidRDefault="00083972">
      <w:pPr>
        <w:pStyle w:val="Podnadpis"/>
      </w:pPr>
      <w:r>
        <w:rPr>
          <w:rStyle w:val="Text"/>
        </w:rPr>
        <w:t>Proti kameni toto</w:t>
      </w:r>
    </w:p>
    <w:p w:rsidR="00C16663" w:rsidRDefault="00083972">
      <w:r>
        <w:rPr>
          <w:rStyle w:val="Text"/>
        </w:rPr>
        <w:t>Vezmi kozie mléko a rozhřej velmi dobře a pí horké to mléko, a toť velmi spomáhá proti kameni.</w:t>
      </w:r>
    </w:p>
    <w:p w:rsidR="00C16663" w:rsidRDefault="00083972">
      <w:pPr>
        <w:pStyle w:val="Podnadpis"/>
      </w:pPr>
      <w:r>
        <w:rPr>
          <w:rStyle w:val="Text"/>
        </w:rPr>
        <w:t>Proti kameni lék mistra Albieho</w:t>
      </w:r>
    </w:p>
    <w:p w:rsidR="00C16663" w:rsidRDefault="00083972">
      <w:r>
        <w:rPr>
          <w:rStyle w:val="Text"/>
        </w:rPr>
        <w:t>Vezmi bobkuov, kořenie petruželného, chřenu, bedrníku, jádra břeskvovné, prustvorec, jednostajně každého, usuš v kamnách. A potom v moždieři na prach ztluc a toho prachu požívaj v pivě dvakrát nebo třikrát v témdni a nikdá tebe nebude trápiti.</w:t>
      </w:r>
    </w:p>
    <w:p w:rsidR="00C16663" w:rsidRDefault="00083972">
      <w:r>
        <w:rPr>
          <w:rStyle w:val="cizijazyk"/>
        </w:rPr>
        <w:t xml:space="preserve">Item </w:t>
      </w:r>
      <w:r>
        <w:rPr>
          <w:rStyle w:val="Text"/>
        </w:rPr>
        <w:t xml:space="preserve">višňové klé rozvař v pivě a za několiko dní na čtítrobu pí, divně pomáhá od kamene ten sirop. </w:t>
      </w:r>
      <w:r>
        <w:rPr>
          <w:rStyle w:val="cizijazyk"/>
        </w:rPr>
        <w:t xml:space="preserve">Item </w:t>
      </w:r>
      <w:r>
        <w:rPr>
          <w:rStyle w:val="Text"/>
        </w:rPr>
        <w:t>kokotie nohy kromě jiného masa, kto je jí, kámen od nich přestává.</w:t>
      </w:r>
    </w:p>
    <w:p w:rsidR="00C16663" w:rsidRDefault="00083972">
      <w:pPr>
        <w:pStyle w:val="Podnadpis"/>
      </w:pPr>
      <w:r>
        <w:rPr>
          <w:rStyle w:val="Text"/>
        </w:rPr>
        <w:t xml:space="preserve">Proti kameni v ledví </w:t>
      </w:r>
      <w:r>
        <w:rPr>
          <w:rStyle w:val="emendace"/>
        </w:rPr>
        <w:t xml:space="preserve">ledví </w:t>
      </w:r>
      <w:r>
        <w:rPr>
          <w:rStyle w:val="pramen"/>
        </w:rPr>
        <w:t>ledwije</w:t>
      </w:r>
    </w:p>
    <w:p w:rsidR="00C16663" w:rsidRDefault="00083972">
      <w:r>
        <w:rPr>
          <w:rStyle w:val="Text"/>
        </w:rPr>
        <w:t>Vezmi kořen, ješto slove tučný mužík, a to vař v pivě nebo u víně a toho požívaj a pí teple. A druzie jemu řiekají rozchodník a máť žlutý květ.</w:t>
      </w:r>
    </w:p>
    <w:p w:rsidR="00C16663" w:rsidRDefault="00083972">
      <w:pPr>
        <w:pStyle w:val="Podnadpis"/>
      </w:pPr>
      <w:r>
        <w:rPr>
          <w:rStyle w:val="Text"/>
        </w:rPr>
        <w:t>Opět jinak takto</w:t>
      </w:r>
    </w:p>
    <w:p w:rsidR="00C16663" w:rsidRDefault="00083972">
      <w:r>
        <w:rPr>
          <w:rStyle w:val="Text"/>
        </w:rPr>
        <w:t xml:space="preserve">Vezmi jednu věc, ješto roste na mchu, a to jest </w:t>
      </w:r>
      <w:r>
        <w:rPr>
          <w:rStyle w:val="foliace"/>
        </w:rPr>
        <w:t xml:space="preserve">71r </w:t>
      </w:r>
      <w:r>
        <w:rPr>
          <w:rStyle w:val="Text"/>
        </w:rPr>
        <w:t xml:space="preserve">zelené jako haléř. A najviece roste v starých studniciech na mchu, ztluciž to z </w:t>
      </w:r>
      <w:r>
        <w:rPr>
          <w:rStyle w:val="lemma"/>
        </w:rPr>
        <w:t xml:space="preserve">z </w:t>
      </w:r>
      <w:r>
        <w:rPr>
          <w:rStyle w:val="hyperlemma"/>
        </w:rPr>
        <w:t xml:space="preserve">s </w:t>
      </w:r>
      <w:r>
        <w:rPr>
          <w:rStyle w:val="Text"/>
        </w:rPr>
        <w:t>starým sádlem vepřovým, jestli muž, pakli žena, tehdy sviňským, mažiž to horce, jakož muožeš zdržeti, a mineť kámen.</w:t>
      </w:r>
    </w:p>
    <w:p w:rsidR="00C16663" w:rsidRDefault="00083972">
      <w:pPr>
        <w:pStyle w:val="Podnadpis"/>
      </w:pPr>
      <w:r>
        <w:rPr>
          <w:rStyle w:val="Text"/>
        </w:rPr>
        <w:t>Proti kamenu v měchýři</w:t>
      </w:r>
    </w:p>
    <w:p w:rsidR="00C16663" w:rsidRDefault="00083972">
      <w:r>
        <w:rPr>
          <w:rStyle w:val="Text"/>
        </w:rPr>
        <w:t>Vezmi octa lítého, nalíž do sklenice a vlož tam lajna holubie. A nech státi za sedm dní a tolik nocí, potom daj nemocnému píti, a zruší se kámen.</w:t>
      </w:r>
    </w:p>
    <w:p w:rsidR="00C16663" w:rsidRDefault="00083972">
      <w:pPr>
        <w:pStyle w:val="Podnadpis"/>
      </w:pPr>
      <w:r>
        <w:rPr>
          <w:rStyle w:val="Text"/>
        </w:rPr>
        <w:lastRenderedPageBreak/>
        <w:t>Opět jisté a zkušené</w:t>
      </w:r>
    </w:p>
    <w:p w:rsidR="00C16663" w:rsidRDefault="00083972">
      <w:r>
        <w:rPr>
          <w:rStyle w:val="Text"/>
        </w:rPr>
        <w:t>Vezmi jablko a rozkroj je na dvě, vyňma jádra z jablka, vlož na uhlé, ať se pekú. Tehdy vezmi síru dobře rozetřenú a pospi ty jablka hustě a přijma, věziž o tom prachu, že se hned kámen lomiti bude.</w:t>
      </w:r>
    </w:p>
    <w:p w:rsidR="00C16663" w:rsidRDefault="00083972">
      <w:pPr>
        <w:pStyle w:val="Podnadpis"/>
      </w:pPr>
      <w:r>
        <w:rPr>
          <w:rStyle w:val="Text"/>
        </w:rPr>
        <w:t>Proti každému kameni</w:t>
      </w:r>
    </w:p>
    <w:p w:rsidR="00C16663" w:rsidRDefault="00083972">
      <w:r>
        <w:rPr>
          <w:rStyle w:val="Text"/>
        </w:rPr>
        <w:t>Vezmi sena drobného vytřeného a ovsa nemláceného vršky a hlíny spálené z staré peci, vař dobře v dobrém víně tak dlúho, až polovice uvře aneb třetina, píž to ráno a večer, a zvláště v lázni, udělaje sobě vannu anebo kád, a vezma toho všeho jako svrchu stojí psáno, vař u vodě a klaď sobě na ledvie, což muožeš najhorčeji. A pí nápoj ten svrchu psaný, zkušeno jest.</w:t>
      </w:r>
    </w:p>
    <w:p w:rsidR="00C16663" w:rsidRDefault="00083972">
      <w:pPr>
        <w:pStyle w:val="Podnadpis"/>
      </w:pPr>
      <w:r>
        <w:rPr>
          <w:rStyle w:val="Text"/>
        </w:rPr>
        <w:t>Proti kameni</w:t>
      </w:r>
    </w:p>
    <w:p w:rsidR="00C16663" w:rsidRDefault="00083972">
      <w:r>
        <w:rPr>
          <w:rStyle w:val="Text"/>
        </w:rPr>
        <w:t>Vezmi najprvé rakové oči a polnie rútu, ztluciž to spolu, aby bylo jednoho jako druhého, nalíž piva starého nebo vína, když chceš spat jíti večer, a půjdeť od tebe jako písek.</w:t>
      </w:r>
    </w:p>
    <w:p w:rsidR="00C16663" w:rsidRDefault="00083972">
      <w:pPr>
        <w:pStyle w:val="Podnadpis"/>
      </w:pPr>
      <w:r>
        <w:rPr>
          <w:rStyle w:val="Text"/>
        </w:rPr>
        <w:t>Proti kameni celému</w:t>
      </w:r>
    </w:p>
    <w:p w:rsidR="00C16663" w:rsidRDefault="00083972">
      <w:r>
        <w:rPr>
          <w:rStyle w:val="Text"/>
        </w:rPr>
        <w:t xml:space="preserve">Vezmi jádra píchavých řepíkuov, muškát rozetři, </w:t>
      </w:r>
      <w:r>
        <w:rPr>
          <w:rStyle w:val="foliace"/>
        </w:rPr>
        <w:t xml:space="preserve">71v </w:t>
      </w:r>
      <w:r>
        <w:rPr>
          <w:rStyle w:val="Text"/>
        </w:rPr>
        <w:t xml:space="preserve">píž to ráno a večer z </w:t>
      </w:r>
      <w:r>
        <w:rPr>
          <w:rStyle w:val="lemma"/>
        </w:rPr>
        <w:t xml:space="preserve">z </w:t>
      </w:r>
      <w:r>
        <w:rPr>
          <w:rStyle w:val="hyperlemma"/>
        </w:rPr>
        <w:t xml:space="preserve">s </w:t>
      </w:r>
      <w:r>
        <w:rPr>
          <w:rStyle w:val="Text"/>
        </w:rPr>
        <w:t>starým pivem teplým.</w:t>
      </w:r>
    </w:p>
    <w:p w:rsidR="00C16663" w:rsidRDefault="00083972">
      <w:pPr>
        <w:pStyle w:val="Podnadpis"/>
      </w:pPr>
      <w:r>
        <w:rPr>
          <w:rStyle w:val="Text"/>
        </w:rPr>
        <w:t>Proti kameni</w:t>
      </w:r>
    </w:p>
    <w:p w:rsidR="00C16663" w:rsidRDefault="00083972">
      <w:r>
        <w:rPr>
          <w:rStyle w:val="Text"/>
        </w:rPr>
        <w:t>Vezmi ryby živé a spal je na prach v novém hrnci, zmaže hrnec dobře, a toho pracha požívaj v pití i také v jídle, to jest velmi prospěšno proti kamenu.</w:t>
      </w:r>
    </w:p>
    <w:p w:rsidR="00C16663" w:rsidRDefault="00083972">
      <w:pPr>
        <w:pStyle w:val="Podnadpis"/>
      </w:pPr>
      <w:r>
        <w:rPr>
          <w:rStyle w:val="Text"/>
        </w:rPr>
        <w:t>Opět proti kamenu</w:t>
      </w:r>
    </w:p>
    <w:p w:rsidR="00C16663" w:rsidRDefault="00083972">
      <w:r>
        <w:rPr>
          <w:rStyle w:val="Text"/>
        </w:rPr>
        <w:t>Vezmi jalovec, kopytník, ptačie hniezdo, bukvice, zvonček, kosatec, bedrník</w:t>
      </w:r>
      <w:r>
        <w:rPr>
          <w:rStyle w:val="emendace"/>
        </w:rPr>
        <w:t xml:space="preserve">bedrník </w:t>
      </w:r>
      <w:r>
        <w:rPr>
          <w:rStyle w:val="pramen"/>
        </w:rPr>
        <w:t>bednijk</w:t>
      </w:r>
      <w:r>
        <w:rPr>
          <w:rStyle w:val="Text"/>
        </w:rPr>
        <w:t>, máčku, třevdavu, yzop, brotan, šalvěji, černobýl, balšán, chvojku, jablečník bielý, hluchú kopřivu, čertkus, to jest sv. Petra kořenie, ať jest jednoho jako druhého, ještě k tomu červená lebedka, mateří dúška, červené kořenie, vařiž to u víně a pí často.</w:t>
      </w:r>
    </w:p>
    <w:p w:rsidR="00C16663" w:rsidRDefault="00083972">
      <w:pPr>
        <w:pStyle w:val="Podnadpis"/>
      </w:pPr>
      <w:r>
        <w:rPr>
          <w:rStyle w:val="Text"/>
        </w:rPr>
        <w:t>Proti kameni v měchýři</w:t>
      </w:r>
    </w:p>
    <w:p w:rsidR="00C16663" w:rsidRDefault="00083972">
      <w:r>
        <w:rPr>
          <w:rStyle w:val="Text"/>
        </w:rPr>
        <w:t>Vezmi kořen kopřivný a kořen Matky božie slzy a kořen řepíkový, ať jest jednoho jako druhého, a zřež v malé kusy a vlož to u vodu, což se zdáti bude, a to vař, ať třetina uvře. A potom pí ráno a večer, a to máš píti aspoň za XV dní vždycky.</w:t>
      </w:r>
    </w:p>
    <w:p w:rsidR="00C16663" w:rsidRDefault="00083972">
      <w:pPr>
        <w:pStyle w:val="Podnadpis"/>
      </w:pPr>
      <w:r>
        <w:rPr>
          <w:rStyle w:val="Text"/>
        </w:rPr>
        <w:t>Kto má kámen, buď muž nebo žena</w:t>
      </w:r>
    </w:p>
    <w:p w:rsidR="00C16663" w:rsidRDefault="00083972">
      <w:r>
        <w:rPr>
          <w:rStyle w:val="Text"/>
        </w:rPr>
        <w:t>Vezmi pupence a vař u pivě nebo u víně a nebo u vodě, bera proti vodě, jakož chceš a v čem chceš, píž to ráno a večer, zkušeno jest.</w:t>
      </w:r>
    </w:p>
    <w:p w:rsidR="00C16663" w:rsidRDefault="00083972">
      <w:pPr>
        <w:pStyle w:val="Podnadpis"/>
      </w:pPr>
      <w:r>
        <w:rPr>
          <w:rStyle w:val="Text"/>
        </w:rPr>
        <w:t>Opět proti kameni</w:t>
      </w:r>
    </w:p>
    <w:p w:rsidR="00C16663" w:rsidRDefault="00083972">
      <w:r>
        <w:rPr>
          <w:rStyle w:val="Text"/>
        </w:rPr>
        <w:lastRenderedPageBreak/>
        <w:t>Vezmi kapustu a sléz zaječí a černobýl, vařiž to dobře u vodě a pař se tiem po tři dni, a když se upaříš</w:t>
      </w:r>
      <w:r>
        <w:rPr>
          <w:rStyle w:val="emendace"/>
        </w:rPr>
        <w:t xml:space="preserve">upaříš </w:t>
      </w:r>
      <w:r>
        <w:rPr>
          <w:rStyle w:val="pramen"/>
        </w:rPr>
        <w:t>v parzijeſs</w:t>
      </w:r>
      <w:r>
        <w:rPr>
          <w:rStyle w:val="Text"/>
        </w:rPr>
        <w:t xml:space="preserve">, vezmi siemě od bedrníka, učiniž prach z něho, píž to u víně nebo u pivě. A pakliť to nezpomůž, vezmi krev kozlovú neřezaného </w:t>
      </w:r>
      <w:r>
        <w:rPr>
          <w:rStyle w:val="foliace"/>
        </w:rPr>
        <w:t xml:space="preserve">72r </w:t>
      </w:r>
      <w:r>
        <w:rPr>
          <w:rStyle w:val="Text"/>
        </w:rPr>
        <w:t>a tu spále, přičiniž prach a ten pí s vínem po tom paření</w:t>
      </w:r>
      <w:r>
        <w:rPr>
          <w:rStyle w:val="emendace"/>
        </w:rPr>
        <w:t xml:space="preserve">paření </w:t>
      </w:r>
      <w:r>
        <w:rPr>
          <w:rStyle w:val="pramen"/>
        </w:rPr>
        <w:t>parzenije</w:t>
      </w:r>
      <w:r>
        <w:rPr>
          <w:rStyle w:val="Text"/>
        </w:rPr>
        <w:t>, a budeš zdráv.</w:t>
      </w:r>
    </w:p>
    <w:p w:rsidR="00C16663" w:rsidRDefault="00083972">
      <w:pPr>
        <w:pStyle w:val="Podnadpis"/>
      </w:pPr>
      <w:r>
        <w:rPr>
          <w:rStyle w:val="Text"/>
        </w:rPr>
        <w:t>Opět k témuž</w:t>
      </w:r>
    </w:p>
    <w:p w:rsidR="00C16663" w:rsidRDefault="00083972">
      <w:r>
        <w:rPr>
          <w:rStyle w:val="Text"/>
        </w:rPr>
        <w:t>Vezmi chřen a ten zkrájej v malé kusy a nalí naň vína a nech tak státi až do třetieho dne. A potom to víno pí.</w:t>
      </w:r>
    </w:p>
    <w:p w:rsidR="00C16663" w:rsidRDefault="00083972">
      <w:pPr>
        <w:pStyle w:val="Podnadpis"/>
      </w:pPr>
      <w:r>
        <w:rPr>
          <w:rStyle w:val="Text"/>
        </w:rPr>
        <w:t>Kto má kámen v sobě</w:t>
      </w:r>
    </w:p>
    <w:p w:rsidR="00C16663" w:rsidRDefault="00083972">
      <w:r>
        <w:rPr>
          <w:rStyle w:val="Text"/>
        </w:rPr>
        <w:t>Vezmi česenkových vláskuov, což muožeš najviece, vařiž je v svídnickém pivě, vezma dvě pintě, tak vař, aby jedna pinta zuostala, i méně, dajž nemocnému píti ráno a večer, připraviž medenici, kažiž jemu vodu pustiti. A tuť jej uzřie před sebú.</w:t>
      </w:r>
    </w:p>
    <w:p w:rsidR="00C16663" w:rsidRDefault="00083972">
      <w:pPr>
        <w:pStyle w:val="Podnadpis"/>
      </w:pPr>
      <w:r>
        <w:rPr>
          <w:rStyle w:val="Text"/>
        </w:rPr>
        <w:t>Proti smrtedlnému kameni</w:t>
      </w:r>
    </w:p>
    <w:p w:rsidR="00C16663" w:rsidRDefault="00083972">
      <w:r>
        <w:rPr>
          <w:rStyle w:val="Text"/>
        </w:rPr>
        <w:t>Vezmi červený šípek i pecky, zsušiž jej na prach, daj jemu píti v vlaském víně ráno a večer, a tak, aneboť s vínem, ukrotí, neboť se zetře.</w:t>
      </w:r>
    </w:p>
    <w:p w:rsidR="00C16663" w:rsidRDefault="00083972">
      <w:pPr>
        <w:pStyle w:val="Podnadpis"/>
      </w:pPr>
      <w:r>
        <w:rPr>
          <w:rStyle w:val="Text"/>
        </w:rPr>
        <w:t>Proti kameni</w:t>
      </w:r>
    </w:p>
    <w:p w:rsidR="00C16663" w:rsidRDefault="00083972">
      <w:r>
        <w:rPr>
          <w:rStyle w:val="Text"/>
        </w:rPr>
        <w:t>Nalámaj vrchu planých trnek ty dni před sv. Duchem, zsuš je a zetři na prach, dávajž nemocnému, v kterém chceš pití</w:t>
      </w:r>
      <w:r>
        <w:rPr>
          <w:rStyle w:val="emendace"/>
        </w:rPr>
        <w:t xml:space="preserve">pití </w:t>
      </w:r>
      <w:r>
        <w:rPr>
          <w:rStyle w:val="pramen"/>
        </w:rPr>
        <w:t>pitije</w:t>
      </w:r>
      <w:r>
        <w:rPr>
          <w:rStyle w:val="Text"/>
        </w:rPr>
        <w:t>.</w:t>
      </w:r>
    </w:p>
    <w:p w:rsidR="00C16663" w:rsidRDefault="00083972">
      <w:pPr>
        <w:pStyle w:val="Podnadpis"/>
      </w:pPr>
      <w:r>
        <w:rPr>
          <w:rStyle w:val="Text"/>
        </w:rPr>
        <w:t>Proti kameni výborné</w:t>
      </w:r>
    </w:p>
    <w:p w:rsidR="00C16663" w:rsidRDefault="00083972">
      <w:r>
        <w:rPr>
          <w:rStyle w:val="Text"/>
        </w:rPr>
        <w:t>Vezmi lajna člověčí a přepal je skrze had jako víno ženné a pak tu vodu směs s ženým vínem a daj nemocnému píti, a bude zdráv.</w:t>
      </w:r>
    </w:p>
    <w:p w:rsidR="00C16663" w:rsidRDefault="00083972">
      <w:pPr>
        <w:pStyle w:val="Podnadpis"/>
      </w:pPr>
      <w:r>
        <w:rPr>
          <w:rStyle w:val="Text"/>
        </w:rPr>
        <w:t>Opět proti kameni</w:t>
      </w:r>
    </w:p>
    <w:p w:rsidR="00C16663" w:rsidRDefault="00083972">
      <w:r>
        <w:rPr>
          <w:rStyle w:val="Text"/>
        </w:rPr>
        <w:t>Vezmi smáhu řepnú a smáhu ředkvovnú a nech, ať toho nemocný požívá, a to jest zkušeno na jednom opatu.</w:t>
      </w:r>
    </w:p>
    <w:p w:rsidR="00C16663" w:rsidRDefault="00083972">
      <w:pPr>
        <w:pStyle w:val="Podnadpis"/>
      </w:pPr>
      <w:r>
        <w:rPr>
          <w:rStyle w:val="Text"/>
        </w:rPr>
        <w:t>Jinak proti témuž</w:t>
      </w:r>
    </w:p>
    <w:p w:rsidR="00C16663" w:rsidRDefault="00083972">
      <w:r>
        <w:rPr>
          <w:rStyle w:val="Text"/>
        </w:rPr>
        <w:t xml:space="preserve">Vezmi škořepinu rakovú </w:t>
      </w:r>
      <w:r>
        <w:rPr>
          <w:rStyle w:val="doplnenytext"/>
        </w:rPr>
        <w:t xml:space="preserve">s </w:t>
      </w:r>
      <w:r>
        <w:rPr>
          <w:rStyle w:val="Text"/>
        </w:rPr>
        <w:t>hlavú i s nohami, a to čistě vyčištěné zsuš, ztluc na prach čistě v moždíři a dávaj nemocnému u víně píti aneb u pivě, a to čiň často.</w:t>
      </w:r>
    </w:p>
    <w:p w:rsidR="00C16663" w:rsidRDefault="00083972">
      <w:pPr>
        <w:pStyle w:val="Podnadpis"/>
      </w:pPr>
      <w:r>
        <w:rPr>
          <w:rStyle w:val="foliace"/>
        </w:rPr>
        <w:t xml:space="preserve">72v </w:t>
      </w:r>
      <w:r>
        <w:rPr>
          <w:rStyle w:val="Text"/>
        </w:rPr>
        <w:t>Proti každému kameni</w:t>
      </w:r>
    </w:p>
    <w:p w:rsidR="00C16663" w:rsidRDefault="00083972">
      <w:r>
        <w:rPr>
          <w:rStyle w:val="Text"/>
        </w:rPr>
        <w:t xml:space="preserve">Vezmi svrčky, což jich muožeš najviece mieti, a vlož je do hrnce nového a spal je na popel a ten prach daj píti u víně nebo v pivě nemocnému ráno a večer, a chceš li, aby silnější </w:t>
      </w:r>
      <w:r>
        <w:rPr>
          <w:rStyle w:val="emendace"/>
        </w:rPr>
        <w:t xml:space="preserve">silnější </w:t>
      </w:r>
      <w:r>
        <w:rPr>
          <w:rStyle w:val="pramen"/>
        </w:rPr>
        <w:t xml:space="preserve">ſylnieyſſije </w:t>
      </w:r>
      <w:r>
        <w:rPr>
          <w:rStyle w:val="Text"/>
        </w:rPr>
        <w:t xml:space="preserve">byl, daj mu v uoctě </w:t>
      </w:r>
      <w:r>
        <w:rPr>
          <w:rStyle w:val="lemma"/>
        </w:rPr>
        <w:t xml:space="preserve">ocet </w:t>
      </w:r>
      <w:r>
        <w:rPr>
          <w:rStyle w:val="hyperlemma"/>
        </w:rPr>
        <w:t xml:space="preserve">ocet </w:t>
      </w:r>
      <w:r>
        <w:rPr>
          <w:rStyle w:val="Text"/>
        </w:rPr>
        <w:t>vínem píti. Také muožeš zázvoru přičiniti, aby lepšie chuti bylo to pitie.</w:t>
      </w:r>
    </w:p>
    <w:p w:rsidR="00C16663" w:rsidRDefault="00083972">
      <w:pPr>
        <w:pStyle w:val="Podnadpis"/>
      </w:pPr>
      <w:r>
        <w:rPr>
          <w:rStyle w:val="Text"/>
        </w:rPr>
        <w:t>Opět proti kameni</w:t>
      </w:r>
    </w:p>
    <w:p w:rsidR="00C16663" w:rsidRDefault="00083972">
      <w:r>
        <w:rPr>
          <w:rStyle w:val="Text"/>
        </w:rPr>
        <w:lastRenderedPageBreak/>
        <w:t xml:space="preserve">Vezmi kuoži z pupku kuřieho a učisť ji dobře, usuše zetři na prach, v pivě nebo v víně daj nemocnému píti, a budeť zdráv </w:t>
      </w:r>
      <w:r>
        <w:rPr>
          <w:rStyle w:val="cizijazyk"/>
        </w:rPr>
        <w:t>etc.</w:t>
      </w:r>
    </w:p>
    <w:p w:rsidR="00C16663" w:rsidRDefault="00083972">
      <w:pPr>
        <w:pStyle w:val="Podnadpis"/>
      </w:pPr>
      <w:r>
        <w:rPr>
          <w:rStyle w:val="Text"/>
        </w:rPr>
        <w:t>Opět proti kameni</w:t>
      </w:r>
    </w:p>
    <w:p w:rsidR="00C16663" w:rsidRDefault="00083972">
      <w:r>
        <w:rPr>
          <w:rStyle w:val="Text"/>
        </w:rPr>
        <w:t>Vezmi krev lištie a daj nemocnému s vínem píti. A kámen, který jest v měchýři, přes noc uzdraví a zlomí jej.</w:t>
      </w:r>
    </w:p>
    <w:p w:rsidR="00C16663" w:rsidRDefault="00083972">
      <w:pPr>
        <w:pStyle w:val="Podnadpis"/>
      </w:pPr>
      <w:r>
        <w:rPr>
          <w:rStyle w:val="Text"/>
        </w:rPr>
        <w:t>Proti každému kameni</w:t>
      </w:r>
    </w:p>
    <w:p w:rsidR="00C16663" w:rsidRDefault="00083972">
      <w:r>
        <w:rPr>
          <w:rStyle w:val="Text"/>
        </w:rPr>
        <w:t>Vezmi krtičné kořenie a vař u víně, až třetina uvře, píž to v lázni nebo u vanně, a také ráno i večer, zkušenoť jest.</w:t>
      </w:r>
    </w:p>
    <w:p w:rsidR="00C16663" w:rsidRDefault="00083972">
      <w:pPr>
        <w:pStyle w:val="Podnadpis"/>
      </w:pPr>
      <w:r>
        <w:rPr>
          <w:rStyle w:val="Text"/>
        </w:rPr>
        <w:t>Proti kameni výborné</w:t>
      </w:r>
    </w:p>
    <w:p w:rsidR="00C16663" w:rsidRDefault="00083972">
      <w:r>
        <w:rPr>
          <w:rStyle w:val="Text"/>
        </w:rPr>
        <w:t>Vezmi zázvor, citvar, skořici, dlúhý pepř, žernovky rakové a řepné semeno, všeho rovnú měrú, ztluc na prach, píž to u vanně anebo v lázně, to jest zkušené na mnohých lidech.</w:t>
      </w:r>
    </w:p>
    <w:p w:rsidR="00C16663" w:rsidRDefault="00083972">
      <w:pPr>
        <w:pStyle w:val="Podnadpis"/>
      </w:pPr>
      <w:r>
        <w:rPr>
          <w:rStyle w:val="Text"/>
        </w:rPr>
        <w:t>Proti kameni výborné lékařstvie</w:t>
      </w:r>
    </w:p>
    <w:p w:rsidR="00C16663" w:rsidRDefault="00083972">
      <w:r>
        <w:rPr>
          <w:rStyle w:val="Text"/>
        </w:rPr>
        <w:t>Vezmi pelyňku zeleného, což muožeš najviec, a to ztluc v moždíři po málu, vy</w:t>
      </w:r>
      <w:r w:rsidR="004E3303">
        <w:rPr>
          <w:rStyle w:val="Text"/>
        </w:rPr>
        <w:t>davi</w:t>
      </w:r>
      <w:r>
        <w:rPr>
          <w:rStyle w:val="Text"/>
        </w:rPr>
        <w:t xml:space="preserve">ž skrze rúchu, ztluka aneb v présku, jakož umieš. </w:t>
      </w:r>
      <w:r>
        <w:rPr>
          <w:rStyle w:val="foliace"/>
        </w:rPr>
        <w:t xml:space="preserve">73r </w:t>
      </w:r>
      <w:r>
        <w:rPr>
          <w:rStyle w:val="Text"/>
        </w:rPr>
        <w:t xml:space="preserve">A když té vody vydávené budeš mieti puol pinty, přičiniž k tomu vína vlaského žejtlík, směs to spolu a vlej v konev čistú. Vezmi pak tři kaménky jako slepičí vajce zvieci, rozpále v ohni, vlož do té konve tak horké a nech jich tam tak dlúho, ažť i samo ustydne. A potom vezma to, vlíž pěkně v sklenici a schovaj. A komuž potřebie bude, ten ho požívaj po tři léta. A potom nikdy se viece v tobě nerozmuož kámen. Pakli jest ženě kámen, ale udělaj vody pelyňkové z </w:t>
      </w:r>
      <w:r>
        <w:rPr>
          <w:rStyle w:val="lemma"/>
        </w:rPr>
        <w:t xml:space="preserve">z </w:t>
      </w:r>
      <w:r>
        <w:rPr>
          <w:rStyle w:val="hyperlemma"/>
        </w:rPr>
        <w:t xml:space="preserve">s </w:t>
      </w:r>
      <w:r>
        <w:rPr>
          <w:rStyle w:val="Text"/>
        </w:rPr>
        <w:t>žejtlík a vína žejtlík. A učiň jako prvé.</w:t>
      </w:r>
    </w:p>
    <w:p w:rsidR="00C16663" w:rsidRDefault="00083972">
      <w:pPr>
        <w:pStyle w:val="Podnadpis"/>
      </w:pPr>
      <w:r>
        <w:rPr>
          <w:rStyle w:val="Text"/>
        </w:rPr>
        <w:t>Proti kameni lék jednoho biskupa</w:t>
      </w:r>
    </w:p>
    <w:p w:rsidR="00C16663" w:rsidRDefault="00083972">
      <w:r>
        <w:rPr>
          <w:rStyle w:val="Text"/>
        </w:rPr>
        <w:t>Vezmi chebdie kořenie, a to umyje zkrájej v malé kusy jako kostky a vař u víně a daj nemocnému píti.</w:t>
      </w:r>
    </w:p>
    <w:p w:rsidR="00C16663" w:rsidRDefault="00083972">
      <w:pPr>
        <w:pStyle w:val="Podnadpis"/>
      </w:pPr>
      <w:r>
        <w:rPr>
          <w:rStyle w:val="Text"/>
        </w:rPr>
        <w:t>Proti kameni</w:t>
      </w:r>
    </w:p>
    <w:p w:rsidR="00C16663" w:rsidRDefault="00083972">
      <w:r>
        <w:rPr>
          <w:rStyle w:val="Text"/>
        </w:rPr>
        <w:t xml:space="preserve">Vezmi devět jahodek </w:t>
      </w:r>
      <w:r>
        <w:rPr>
          <w:rStyle w:val="lemma"/>
        </w:rPr>
        <w:t xml:space="preserve">jahodka </w:t>
      </w:r>
      <w:r>
        <w:rPr>
          <w:rStyle w:val="hyperlemma"/>
        </w:rPr>
        <w:t xml:space="preserve">jahódka </w:t>
      </w:r>
      <w:r>
        <w:rPr>
          <w:rStyle w:val="Text"/>
        </w:rPr>
        <w:t>břečtanu a rozetra s horkým vínem a daj píti nemocnému, kámen láme a vodu mocně vyhánie.</w:t>
      </w:r>
    </w:p>
    <w:p w:rsidR="00C16663" w:rsidRDefault="00083972">
      <w:pPr>
        <w:pStyle w:val="Podnadpis"/>
      </w:pPr>
      <w:r>
        <w:rPr>
          <w:rStyle w:val="Text"/>
        </w:rPr>
        <w:t>Opět jinak</w:t>
      </w:r>
    </w:p>
    <w:p w:rsidR="00C16663" w:rsidRDefault="00083972">
      <w:r>
        <w:rPr>
          <w:rStyle w:val="Text"/>
        </w:rPr>
        <w:t>Vezmi krev zaječí a kuoži celú zaječí, spaliž to v hrnci novém, dobře omaže. A zetři ten prach a daj nemocnému píti s lžíci toho prachu s vínem teplým na čtítrobu, kámen lomí a vodu mocně vyhánie z měchýře.</w:t>
      </w:r>
    </w:p>
    <w:p w:rsidR="00C16663" w:rsidRDefault="00083972">
      <w:pPr>
        <w:pStyle w:val="Podnadpis"/>
      </w:pPr>
      <w:r>
        <w:rPr>
          <w:rStyle w:val="Text"/>
        </w:rPr>
        <w:t>Opět jnak proti kameni</w:t>
      </w:r>
    </w:p>
    <w:p w:rsidR="00C16663" w:rsidRDefault="00083972">
      <w:r>
        <w:rPr>
          <w:rStyle w:val="Text"/>
        </w:rPr>
        <w:lastRenderedPageBreak/>
        <w:t>Vezmi hlemejždě velikého a nalezneš v hlavě kamének, ten zetři velmi dobře a potom daj nemocnému píti v horkém víně, ihned kámen s vodú vejde, ale jestli kámen velmi tvrdý a veliký, učiň prach z toho hlemejždě a pí, toť jest jisté lékařstvie.</w:t>
      </w:r>
    </w:p>
    <w:p w:rsidR="00C16663" w:rsidRDefault="00083972">
      <w:pPr>
        <w:pStyle w:val="Podnadpis"/>
      </w:pPr>
      <w:r>
        <w:rPr>
          <w:rStyle w:val="Text"/>
        </w:rPr>
        <w:t>Opět jinak takto</w:t>
      </w:r>
    </w:p>
    <w:p w:rsidR="00C16663" w:rsidRDefault="00083972">
      <w:r>
        <w:rPr>
          <w:rStyle w:val="Text"/>
        </w:rPr>
        <w:t xml:space="preserve">Vezmi tu krev, kterú žena trpí přirozenú nemoc, a usuš ji a zetři tu krev, daj ji nemocnému píti, </w:t>
      </w:r>
      <w:r>
        <w:rPr>
          <w:rStyle w:val="foliace"/>
        </w:rPr>
        <w:t xml:space="preserve">73v </w:t>
      </w:r>
      <w:r>
        <w:rPr>
          <w:rStyle w:val="Text"/>
        </w:rPr>
        <w:t>nade všecky lékařstvie kámen lomí. Ale od panny jest lepšie nežli od ženy, ale pro ohyzdu neprav nemocnému.</w:t>
      </w:r>
    </w:p>
    <w:p w:rsidR="00C16663" w:rsidRDefault="00083972">
      <w:pPr>
        <w:pStyle w:val="Podnadpis"/>
      </w:pPr>
      <w:r>
        <w:rPr>
          <w:rStyle w:val="Text"/>
        </w:rPr>
        <w:t>Opět proti kameni takto</w:t>
      </w:r>
    </w:p>
    <w:p w:rsidR="00C16663" w:rsidRDefault="00083972">
      <w:r>
        <w:rPr>
          <w:rStyle w:val="Text"/>
        </w:rPr>
        <w:t>Ktož pí smáhu černobýlovú na každý den puol číše, divně kámen lomí a jako piesek ven žene.</w:t>
      </w:r>
    </w:p>
    <w:p w:rsidR="00C16663" w:rsidRDefault="00083972">
      <w:pPr>
        <w:pStyle w:val="Podnadpis"/>
      </w:pPr>
      <w:r>
        <w:rPr>
          <w:rStyle w:val="Text"/>
        </w:rPr>
        <w:t>Proti kameni výborné</w:t>
      </w:r>
    </w:p>
    <w:p w:rsidR="00C16663" w:rsidRDefault="00083972">
      <w:r>
        <w:rPr>
          <w:rStyle w:val="Text"/>
        </w:rPr>
        <w:t xml:space="preserve">Vezmi hlohových jahodek </w:t>
      </w:r>
      <w:r>
        <w:rPr>
          <w:rStyle w:val="lemma"/>
        </w:rPr>
        <w:t xml:space="preserve">jahodka </w:t>
      </w:r>
      <w:r>
        <w:rPr>
          <w:rStyle w:val="hyperlemma"/>
        </w:rPr>
        <w:t xml:space="preserve">jahódka </w:t>
      </w:r>
      <w:r>
        <w:rPr>
          <w:rStyle w:val="Text"/>
        </w:rPr>
        <w:t>pecky, řeřábníkové pecky, z bavlny řepíčky, břeskvovných pecek jádra, meruňková, a ty řepíčkové jádra jako sú bodlivé jako Žižkuov palcát, rakové kaménky, ať jest jednoho jako druhého, zetřiž to vše na prach spolu. A ten prach dávaj nemocnému píti v lázni nebo v vanně. A také ráno a večer, toť jest jisté lékařstvie. Také se k tomu přidává pecky šípkové a kameníčko z hlav ježdíkových.</w:t>
      </w:r>
    </w:p>
    <w:p w:rsidR="00C16663" w:rsidRDefault="00083972">
      <w:pPr>
        <w:pStyle w:val="Podnadpis"/>
      </w:pPr>
      <w:r>
        <w:rPr>
          <w:rStyle w:val="Text"/>
        </w:rPr>
        <w:t>Komu ledvie schne</w:t>
      </w:r>
    </w:p>
    <w:p w:rsidR="00C16663" w:rsidRDefault="00083972">
      <w:r>
        <w:rPr>
          <w:rStyle w:val="Text"/>
        </w:rPr>
        <w:t>Vezmi kozlové ledvinky a spal je na prach v hrnci, zmaže hrnec jako obyčej jest. A ten prach pí v teplém víně nebo pivě.</w:t>
      </w:r>
    </w:p>
    <w:p w:rsidR="00C16663" w:rsidRDefault="00083972">
      <w:pPr>
        <w:pStyle w:val="Podnadpis"/>
      </w:pPr>
      <w:r>
        <w:rPr>
          <w:rStyle w:val="Text"/>
        </w:rPr>
        <w:t>Kohož ledvie bolí</w:t>
      </w:r>
    </w:p>
    <w:p w:rsidR="00C16663" w:rsidRDefault="00083972">
      <w:r>
        <w:rPr>
          <w:rStyle w:val="Text"/>
        </w:rPr>
        <w:t>Vezmi tučný mužík, to kořenie, a rozchodník, píž v pivě nebo u víně, zvaře po několikrát, a budeš zdráv.</w:t>
      </w:r>
    </w:p>
    <w:p w:rsidR="00C16663" w:rsidRDefault="00083972">
      <w:pPr>
        <w:pStyle w:val="Podnadpis"/>
      </w:pPr>
      <w:r>
        <w:rPr>
          <w:rStyle w:val="Text"/>
        </w:rPr>
        <w:t>Kohož lomí ledvie nebo jiný úd</w:t>
      </w:r>
    </w:p>
    <w:p w:rsidR="00C16663" w:rsidRDefault="00083972">
      <w:r>
        <w:rPr>
          <w:rStyle w:val="Text"/>
        </w:rPr>
        <w:t xml:space="preserve">Vezmi bob, ztluc jej nebo zetři dobře. A potom vař jako hrách, potom nalož na plátno </w:t>
      </w:r>
      <w:r>
        <w:rPr>
          <w:rStyle w:val="foliace"/>
        </w:rPr>
        <w:t xml:space="preserve">74r </w:t>
      </w:r>
      <w:r>
        <w:rPr>
          <w:rStyle w:val="Text"/>
        </w:rPr>
        <w:t xml:space="preserve">a věž na úd lámavý,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Kohož bolí kost hřbetová, že se natrhne</w:t>
      </w:r>
    </w:p>
    <w:p w:rsidR="00C16663" w:rsidRDefault="00083972">
      <w:r>
        <w:rPr>
          <w:rStyle w:val="Text"/>
        </w:rPr>
        <w:t>Maž sobě na noc kost hřbetovú lojem kozlovým přepuštěným, a budeš zdráv.</w:t>
      </w:r>
    </w:p>
    <w:p w:rsidR="00C16663" w:rsidRDefault="00C16663">
      <w:pPr>
        <w:pStyle w:val="Volnyradek"/>
      </w:pPr>
    </w:p>
    <w:p w:rsidR="00C16663" w:rsidRDefault="00083972">
      <w:pPr>
        <w:pStyle w:val="Nadpis"/>
      </w:pPr>
      <w:r>
        <w:rPr>
          <w:rStyle w:val="Text"/>
        </w:rPr>
        <w:t xml:space="preserve">Počíná se lékařstvie proti řezavce, totiž koho voda řeže, a také ktož krví </w:t>
      </w:r>
      <w:r>
        <w:rPr>
          <w:rStyle w:val="emendace"/>
        </w:rPr>
        <w:t xml:space="preserve">krví </w:t>
      </w:r>
      <w:r>
        <w:rPr>
          <w:rStyle w:val="pramen"/>
        </w:rPr>
        <w:t xml:space="preserve">krwije </w:t>
      </w:r>
      <w:r>
        <w:rPr>
          <w:rStyle w:val="Text"/>
        </w:rPr>
        <w:t>močí a ktož nemuož vody pustiti</w:t>
      </w:r>
    </w:p>
    <w:p w:rsidR="00C16663" w:rsidRDefault="00083972">
      <w:r>
        <w:rPr>
          <w:rStyle w:val="Text"/>
        </w:rPr>
        <w:t>Vezmi hnuoj býkový a směs s medem a shřeje přilož na hřbet</w:t>
      </w:r>
      <w:r>
        <w:rPr>
          <w:rStyle w:val="poznamka"/>
        </w:rPr>
        <w:t>rkp. KNM I F 11 uvádí: na hřeben</w:t>
      </w:r>
      <w:r>
        <w:rPr>
          <w:rStyle w:val="Text"/>
        </w:rPr>
        <w:t>, toť jest velmi prospěšno.</w:t>
      </w:r>
    </w:p>
    <w:p w:rsidR="00C16663" w:rsidRDefault="00083972">
      <w:pPr>
        <w:pStyle w:val="Podnadpis"/>
      </w:pPr>
      <w:r>
        <w:rPr>
          <w:rStyle w:val="Text"/>
        </w:rPr>
        <w:t>Kto nemuož pičkati</w:t>
      </w:r>
    </w:p>
    <w:p w:rsidR="00C16663" w:rsidRDefault="00083972">
      <w:r>
        <w:rPr>
          <w:rStyle w:val="Text"/>
        </w:rPr>
        <w:lastRenderedPageBreak/>
        <w:t xml:space="preserve">Vezmi strdi </w:t>
      </w:r>
      <w:r>
        <w:rPr>
          <w:rStyle w:val="poznamka"/>
        </w:rPr>
        <w:t xml:space="preserve">zjevně chybný zápis, rkp. KNM I F 11 uvádí: srsti </w:t>
      </w:r>
      <w:r>
        <w:rPr>
          <w:rStyle w:val="Text"/>
        </w:rPr>
        <w:t>zaječí, spaliž je na prach a daj píti, ktož nemuož vody pustiti, a mocně vodu ven z měchýře vypúštěti budeš.</w:t>
      </w:r>
    </w:p>
    <w:p w:rsidR="00C16663" w:rsidRDefault="00083972">
      <w:pPr>
        <w:pStyle w:val="Podnadpis"/>
      </w:pPr>
      <w:r>
        <w:rPr>
          <w:rStyle w:val="Text"/>
        </w:rPr>
        <w:t>Kohož voda řeže</w:t>
      </w:r>
    </w:p>
    <w:p w:rsidR="00C16663" w:rsidRDefault="00083972">
      <w:r>
        <w:rPr>
          <w:rStyle w:val="Text"/>
        </w:rPr>
        <w:t>Ten se zešti na velikú kopřivu, kteráž semeno nese, kopřivať uschne a on zdráv bude, a to často čiň, as za tři dni.</w:t>
      </w:r>
    </w:p>
    <w:p w:rsidR="00C16663" w:rsidRDefault="00083972">
      <w:pPr>
        <w:pStyle w:val="Podnadpis"/>
      </w:pPr>
      <w:r>
        <w:rPr>
          <w:rStyle w:val="Text"/>
        </w:rPr>
        <w:t>Opět proti témuž</w:t>
      </w:r>
    </w:p>
    <w:p w:rsidR="00C16663" w:rsidRDefault="00083972">
      <w:r>
        <w:rPr>
          <w:rStyle w:val="Text"/>
        </w:rPr>
        <w:t>Vezmi máčkové kořenie a to vař u vodě a učiň flastr a přilož na konec, a také muožeš popařiti.</w:t>
      </w:r>
    </w:p>
    <w:p w:rsidR="00C16663" w:rsidRDefault="00083972">
      <w:pPr>
        <w:pStyle w:val="Podnadpis"/>
      </w:pPr>
      <w:r>
        <w:rPr>
          <w:rStyle w:val="Text"/>
        </w:rPr>
        <w:t>Kto nemuož vody púštěti</w:t>
      </w:r>
    </w:p>
    <w:p w:rsidR="00C16663" w:rsidRDefault="00083972">
      <w:r>
        <w:rPr>
          <w:rStyle w:val="Text"/>
        </w:rPr>
        <w:t xml:space="preserve">Ten vezmi řetkev </w:t>
      </w:r>
      <w:r>
        <w:rPr>
          <w:rStyle w:val="lemma"/>
        </w:rPr>
        <w:t xml:space="preserve">řetkev </w:t>
      </w:r>
      <w:r>
        <w:rPr>
          <w:rStyle w:val="hyperlemma"/>
        </w:rPr>
        <w:t xml:space="preserve">ředkev </w:t>
      </w:r>
      <w:r>
        <w:rPr>
          <w:rStyle w:val="Text"/>
        </w:rPr>
        <w:t>a jez ji často, a také ztluka ji kamenem, přilož na konec. A také pravie, že žádná věc tak silně vody nevyhánie jako řetkev</w:t>
      </w:r>
      <w:r>
        <w:rPr>
          <w:rStyle w:val="lemma"/>
        </w:rPr>
        <w:t xml:space="preserve">řetkev </w:t>
      </w:r>
      <w:r>
        <w:rPr>
          <w:rStyle w:val="hyperlemma"/>
        </w:rPr>
        <w:t>ředkev</w:t>
      </w:r>
      <w:r>
        <w:rPr>
          <w:rStyle w:val="Text"/>
        </w:rPr>
        <w:t>.</w:t>
      </w:r>
    </w:p>
    <w:p w:rsidR="00C16663" w:rsidRDefault="00083972">
      <w:pPr>
        <w:pStyle w:val="Podnadpis"/>
      </w:pPr>
      <w:r>
        <w:rPr>
          <w:rStyle w:val="Text"/>
        </w:rPr>
        <w:t>Opět jinak</w:t>
      </w:r>
    </w:p>
    <w:p w:rsidR="00C16663" w:rsidRDefault="00083972">
      <w:r>
        <w:rPr>
          <w:rStyle w:val="Text"/>
        </w:rPr>
        <w:t xml:space="preserve">Vezmi řetkev </w:t>
      </w:r>
      <w:r>
        <w:rPr>
          <w:rStyle w:val="lemma"/>
        </w:rPr>
        <w:t xml:space="preserve">řetkev </w:t>
      </w:r>
      <w:r>
        <w:rPr>
          <w:rStyle w:val="hyperlemma"/>
        </w:rPr>
        <w:t xml:space="preserve">ředkev </w:t>
      </w:r>
      <w:r>
        <w:rPr>
          <w:rStyle w:val="Text"/>
        </w:rPr>
        <w:t>a vař ji v bílém víně a přiměš k tomu prachu zaječieho a daj píti nemocnému, a ihned se zeští</w:t>
      </w:r>
      <w:r>
        <w:rPr>
          <w:rStyle w:val="emendace"/>
        </w:rPr>
        <w:t xml:space="preserve">zeští </w:t>
      </w:r>
      <w:r>
        <w:rPr>
          <w:rStyle w:val="pramen"/>
        </w:rPr>
        <w:t>zeſſtije</w:t>
      </w:r>
      <w:r>
        <w:rPr>
          <w:rStyle w:val="Text"/>
        </w:rPr>
        <w:t>.</w:t>
      </w:r>
    </w:p>
    <w:p w:rsidR="00C16663" w:rsidRDefault="00083972">
      <w:pPr>
        <w:pStyle w:val="Podnadpis"/>
      </w:pPr>
      <w:r>
        <w:rPr>
          <w:rStyle w:val="Text"/>
        </w:rPr>
        <w:t>Kto nemuož vody púštěti</w:t>
      </w:r>
    </w:p>
    <w:p w:rsidR="00C16663" w:rsidRDefault="00083972">
      <w:r>
        <w:rPr>
          <w:rStyle w:val="Text"/>
        </w:rPr>
        <w:t xml:space="preserve">Vezmi zvonček aneb sv. Jana kořenie, ten kořen, </w:t>
      </w:r>
      <w:r>
        <w:rPr>
          <w:rStyle w:val="foliace"/>
        </w:rPr>
        <w:t xml:space="preserve">74v </w:t>
      </w:r>
      <w:r>
        <w:rPr>
          <w:rStyle w:val="Text"/>
        </w:rPr>
        <w:t>má žluté kvietí a list velmi děravý, vařiž u víně neb u pivě, a to pí teple. Tehdy vody ihned vypustíš</w:t>
      </w:r>
      <w:r>
        <w:rPr>
          <w:rStyle w:val="emendace"/>
        </w:rPr>
        <w:t xml:space="preserve">vypustíš </w:t>
      </w:r>
      <w:r>
        <w:rPr>
          <w:rStyle w:val="pramen"/>
        </w:rPr>
        <w:t>wypuſtijeſs</w:t>
      </w:r>
      <w:r>
        <w:rPr>
          <w:rStyle w:val="Text"/>
        </w:rPr>
        <w:t xml:space="preserve">, a to jest jisté. </w:t>
      </w:r>
      <w:r>
        <w:rPr>
          <w:rStyle w:val="pripisekinterlinearnisoucasny"/>
        </w:rPr>
        <w:t>Ypericon slove řecky.</w:t>
      </w:r>
    </w:p>
    <w:p w:rsidR="00C16663" w:rsidRDefault="00083972">
      <w:pPr>
        <w:pStyle w:val="Podnadpis"/>
      </w:pPr>
      <w:r>
        <w:rPr>
          <w:rStyle w:val="Text"/>
        </w:rPr>
        <w:t>Opět k témuž</w:t>
      </w:r>
    </w:p>
    <w:p w:rsidR="00C16663" w:rsidRDefault="00083972">
      <w:r>
        <w:rPr>
          <w:rStyle w:val="Text"/>
        </w:rPr>
        <w:t>Vezmi břeskvové pecky a žaludy, jednoho jako druhého, spaliž je, ať prachu bude, a to spal i s škořepinami a to daj nemocnému u vodě píti, budeť uzdraven na scavku. A pakli od toho lépe nebude, tehdy má kámen ten nemocný.</w:t>
      </w:r>
    </w:p>
    <w:p w:rsidR="00C16663" w:rsidRDefault="00083972">
      <w:pPr>
        <w:pStyle w:val="Podnadpis"/>
      </w:pPr>
      <w:r>
        <w:rPr>
          <w:rStyle w:val="Text"/>
        </w:rPr>
        <w:t>Kto nemuož vody pustiti</w:t>
      </w:r>
    </w:p>
    <w:p w:rsidR="00C16663" w:rsidRDefault="00083972">
      <w:r>
        <w:rPr>
          <w:rStyle w:val="Text"/>
        </w:rPr>
        <w:t>Vezmi řeřichu a tu zetři s vínem nebo s čistým octem a to dávaj často nemocnému píti.</w:t>
      </w:r>
    </w:p>
    <w:p w:rsidR="00C16663" w:rsidRDefault="00083972">
      <w:pPr>
        <w:pStyle w:val="Podnadpis"/>
      </w:pPr>
      <w:r>
        <w:rPr>
          <w:rStyle w:val="Text"/>
        </w:rPr>
        <w:t>Kto nemuož vody púštěti</w:t>
      </w:r>
    </w:p>
    <w:p w:rsidR="00C16663" w:rsidRDefault="00083972">
      <w:r>
        <w:rPr>
          <w:rStyle w:val="Text"/>
        </w:rPr>
        <w:t>Vezmi siemě lněné a vař je u vodě dobře a přivěž sobě na nádobie, což muožeš najhorčeji zdržeti.</w:t>
      </w:r>
    </w:p>
    <w:p w:rsidR="00C16663" w:rsidRDefault="00083972">
      <w:pPr>
        <w:pStyle w:val="Podnadpis"/>
      </w:pPr>
      <w:r>
        <w:rPr>
          <w:rStyle w:val="Text"/>
        </w:rPr>
        <w:t>Kto nemuož vody držeti</w:t>
      </w:r>
    </w:p>
    <w:p w:rsidR="00C16663" w:rsidRDefault="00083972">
      <w:r>
        <w:rPr>
          <w:rStyle w:val="Text"/>
        </w:rPr>
        <w:t>Vezmi starček a vař jej u víně, až třetina uvře, a přičiň soli a pí to na čtítrobu, a budeš držeti.</w:t>
      </w:r>
    </w:p>
    <w:p w:rsidR="00C16663" w:rsidRDefault="00083972">
      <w:pPr>
        <w:pStyle w:val="Podnadpis"/>
      </w:pPr>
      <w:r>
        <w:rPr>
          <w:rStyle w:val="Text"/>
        </w:rPr>
        <w:t xml:space="preserve">Kto močí krví </w:t>
      </w:r>
      <w:r>
        <w:rPr>
          <w:rStyle w:val="emendace"/>
        </w:rPr>
        <w:t xml:space="preserve">krví </w:t>
      </w:r>
      <w:r>
        <w:rPr>
          <w:rStyle w:val="pramen"/>
        </w:rPr>
        <w:t>krwije</w:t>
      </w:r>
    </w:p>
    <w:p w:rsidR="00C16663" w:rsidRDefault="00083972">
      <w:r>
        <w:rPr>
          <w:rStyle w:val="Text"/>
        </w:rPr>
        <w:t>Vezmi bobku a jalovce a to vař v novém hrnci u vodě a tu jistú vodu pí.</w:t>
      </w:r>
    </w:p>
    <w:p w:rsidR="00C16663" w:rsidRDefault="00083972">
      <w:pPr>
        <w:pStyle w:val="Podnadpis"/>
      </w:pPr>
      <w:r>
        <w:rPr>
          <w:rStyle w:val="Text"/>
        </w:rPr>
        <w:lastRenderedPageBreak/>
        <w:t>Opět</w:t>
      </w:r>
    </w:p>
    <w:p w:rsidR="00C16663" w:rsidRDefault="00083972">
      <w:r>
        <w:rPr>
          <w:rStyle w:val="Text"/>
        </w:rPr>
        <w:t>Vezmi Matky božie slzy a bedrník, zetři to spolu a jez. Anebo vař u vodě a tu vodu pí. A také jest dobrá ta voda, ktož má kámen.</w:t>
      </w:r>
    </w:p>
    <w:p w:rsidR="00C16663" w:rsidRDefault="00083972">
      <w:pPr>
        <w:pStyle w:val="Podnadpis"/>
      </w:pPr>
      <w:r>
        <w:rPr>
          <w:rStyle w:val="Text"/>
        </w:rPr>
        <w:t>Ktož krví močí</w:t>
      </w:r>
    </w:p>
    <w:p w:rsidR="00C16663" w:rsidRDefault="00083972">
      <w:r>
        <w:rPr>
          <w:rStyle w:val="Text"/>
        </w:rPr>
        <w:t>Vezmi šest hlávek česenku a zetři jej s vodú a tu vodu daj píti nemocnému.</w:t>
      </w:r>
    </w:p>
    <w:p w:rsidR="00C16663" w:rsidRDefault="00083972">
      <w:pPr>
        <w:pStyle w:val="Podnadpis"/>
      </w:pPr>
      <w:r>
        <w:rPr>
          <w:rStyle w:val="Text"/>
        </w:rPr>
        <w:t>Ktož nemuož vody púštěti</w:t>
      </w:r>
    </w:p>
    <w:p w:rsidR="00C16663" w:rsidRDefault="00083972">
      <w:r>
        <w:rPr>
          <w:rStyle w:val="Text"/>
        </w:rPr>
        <w:t xml:space="preserve">Vezmi bedrník a petružel s kořenem, sléz, česnek </w:t>
      </w:r>
      <w:r>
        <w:rPr>
          <w:rStyle w:val="foliace"/>
        </w:rPr>
        <w:t xml:space="preserve">75r </w:t>
      </w:r>
      <w:r>
        <w:rPr>
          <w:rStyle w:val="Text"/>
        </w:rPr>
        <w:t>s kořenem. A to vař v dobrém víně a dávaj píti v lázni nemocnému.</w:t>
      </w:r>
    </w:p>
    <w:p w:rsidR="00C16663" w:rsidRDefault="00083972">
      <w:pPr>
        <w:pStyle w:val="Podnadpis"/>
      </w:pPr>
      <w:r>
        <w:rPr>
          <w:rStyle w:val="Text"/>
        </w:rPr>
        <w:t>Kto nemuož močiti</w:t>
      </w:r>
    </w:p>
    <w:p w:rsidR="00C16663" w:rsidRDefault="00083972">
      <w:r>
        <w:rPr>
          <w:rStyle w:val="Text"/>
        </w:rPr>
        <w:t>Vezmi rak potočný živý jeden nebo viece a ztluc je dobře a nalí na ně vína dobrého, ať tak stojí na něm přes noc, a ráno pí v lázni v vodě, to jest u vanně, a budeš zdráv.</w:t>
      </w:r>
    </w:p>
    <w:p w:rsidR="00C16663" w:rsidRDefault="00083972">
      <w:pPr>
        <w:pStyle w:val="Podnadpis"/>
      </w:pPr>
      <w:r>
        <w:rPr>
          <w:rStyle w:val="Text"/>
        </w:rPr>
        <w:t>Kto nemuož vody držeti</w:t>
      </w:r>
    </w:p>
    <w:p w:rsidR="00C16663" w:rsidRDefault="00083972">
      <w:r>
        <w:rPr>
          <w:rStyle w:val="Text"/>
        </w:rPr>
        <w:t xml:space="preserve">Vezmi mosk </w:t>
      </w:r>
      <w:r>
        <w:rPr>
          <w:rStyle w:val="lemma"/>
        </w:rPr>
        <w:t xml:space="preserve">mosk </w:t>
      </w:r>
      <w:r>
        <w:rPr>
          <w:rStyle w:val="hyperlemma"/>
        </w:rPr>
        <w:t xml:space="preserve">mozk </w:t>
      </w:r>
      <w:r>
        <w:rPr>
          <w:rStyle w:val="Text"/>
        </w:rPr>
        <w:t>zaječí vařený, rozetři jej s vínem, dajž nemocnému píti na noc.</w:t>
      </w:r>
    </w:p>
    <w:p w:rsidR="00C16663" w:rsidRDefault="00083972">
      <w:pPr>
        <w:pStyle w:val="Podnadpis"/>
      </w:pPr>
      <w:r>
        <w:rPr>
          <w:rStyle w:val="Text"/>
        </w:rPr>
        <w:t>Opět k témuž</w:t>
      </w:r>
    </w:p>
    <w:p w:rsidR="00C16663" w:rsidRDefault="00083972">
      <w:r>
        <w:rPr>
          <w:rStyle w:val="Text"/>
        </w:rPr>
        <w:t>Vezmi měchýř od potočné ryby a daj nemocnému píti s octem a s vodú, když chce spat jíti, a to čiň za tři dni pořád.</w:t>
      </w:r>
    </w:p>
    <w:p w:rsidR="00C16663" w:rsidRDefault="00083972">
      <w:pPr>
        <w:pStyle w:val="Podnadpis"/>
      </w:pPr>
      <w:r>
        <w:rPr>
          <w:rStyle w:val="Text"/>
        </w:rPr>
        <w:t>Opět jinak</w:t>
      </w:r>
    </w:p>
    <w:p w:rsidR="00C16663" w:rsidRDefault="00083972">
      <w:r>
        <w:rPr>
          <w:rStyle w:val="Text"/>
        </w:rPr>
        <w:t>Vezmi měchýř kancový a upec a sněz a zabrání vodě téci a žádná tak věc neposilňuje měchýře jako to.</w:t>
      </w:r>
    </w:p>
    <w:p w:rsidR="00C16663" w:rsidRDefault="00083972">
      <w:pPr>
        <w:pStyle w:val="Podnadpis"/>
      </w:pPr>
      <w:r>
        <w:rPr>
          <w:rStyle w:val="Text"/>
        </w:rPr>
        <w:t>Opět jinak</w:t>
      </w:r>
    </w:p>
    <w:p w:rsidR="00C16663" w:rsidRDefault="00083972">
      <w:r>
        <w:rPr>
          <w:rStyle w:val="Text"/>
        </w:rPr>
        <w:t>Vezmi svinie měchýř a zetři s vínem nebo s pivem a daj nemocnému píti.</w:t>
      </w:r>
    </w:p>
    <w:p w:rsidR="00C16663" w:rsidRDefault="00083972">
      <w:pPr>
        <w:pStyle w:val="Podnadpis"/>
      </w:pPr>
      <w:r>
        <w:rPr>
          <w:rStyle w:val="Text"/>
        </w:rPr>
        <w:t>Kto se močí v luoži</w:t>
      </w:r>
    </w:p>
    <w:p w:rsidR="00C16663" w:rsidRDefault="00083972">
      <w:r>
        <w:rPr>
          <w:rStyle w:val="Text"/>
        </w:rPr>
        <w:t xml:space="preserve">Ten ať časem přijímá dryák, také ať přijímá prach učiněný z měchýře kozího, býkového, vepřového, a to s vodú přijímaj, v které </w:t>
      </w:r>
      <w:r>
        <w:rPr>
          <w:rStyle w:val="emendace"/>
        </w:rPr>
        <w:t xml:space="preserve">které </w:t>
      </w:r>
      <w:r>
        <w:rPr>
          <w:rStyle w:val="pramen"/>
        </w:rPr>
        <w:t xml:space="preserve">kterem </w:t>
      </w:r>
      <w:r>
        <w:rPr>
          <w:rStyle w:val="Text"/>
        </w:rPr>
        <w:t>sú žaludy vařeny, a kto nemuož vody držeti, siemě kopřivné a mléko pí, a budeš zdráv.</w:t>
      </w:r>
    </w:p>
    <w:p w:rsidR="00C16663" w:rsidRDefault="00C16663">
      <w:pPr>
        <w:pStyle w:val="Volnyradek"/>
      </w:pPr>
    </w:p>
    <w:p w:rsidR="00C16663" w:rsidRDefault="00083972">
      <w:pPr>
        <w:pStyle w:val="Nadpis"/>
      </w:pPr>
      <w:r>
        <w:rPr>
          <w:rStyle w:val="Text"/>
        </w:rPr>
        <w:t>Počíná se lékařstvie proti palici, to jest když konec bolí nebo hnije, a komu nároky otekú a také ktož má protrž, ješto střevo ven vycházie</w:t>
      </w:r>
    </w:p>
    <w:p w:rsidR="00C16663" w:rsidRDefault="00083972">
      <w:pPr>
        <w:pStyle w:val="Podnadpis"/>
      </w:pPr>
      <w:r>
        <w:rPr>
          <w:rStyle w:val="Text"/>
        </w:rPr>
        <w:t>Kohož konec bolí</w:t>
      </w:r>
    </w:p>
    <w:p w:rsidR="00C16663" w:rsidRDefault="00083972">
      <w:r>
        <w:rPr>
          <w:rStyle w:val="Text"/>
        </w:rPr>
        <w:lastRenderedPageBreak/>
        <w:t xml:space="preserve">Vezmi jitrocel s kořenem, staré sádlo, bielek od vajce, a to vše ztluc v hromadu, pak tiem ráno a večer všudy okolo konce obkládaj, </w:t>
      </w:r>
      <w:r>
        <w:rPr>
          <w:rStyle w:val="foliace"/>
        </w:rPr>
        <w:t xml:space="preserve">75v </w:t>
      </w:r>
      <w:r>
        <w:rPr>
          <w:rStyle w:val="Text"/>
        </w:rPr>
        <w:t>ale umej prvé dobře jitrocel a sádlo vymoč.</w:t>
      </w:r>
    </w:p>
    <w:p w:rsidR="00C16663" w:rsidRDefault="00083972">
      <w:pPr>
        <w:pStyle w:val="Podnadpis"/>
      </w:pPr>
      <w:r>
        <w:rPr>
          <w:rStyle w:val="Text"/>
        </w:rPr>
        <w:t>Proti palici</w:t>
      </w:r>
    </w:p>
    <w:p w:rsidR="00C16663" w:rsidRDefault="00083972">
      <w:r>
        <w:rPr>
          <w:rStyle w:val="Text"/>
        </w:rPr>
        <w:t xml:space="preserve">Vezmi vinštieř a ztluc jej dobře, vsypiž u víno a shřej to a pař konec v tom, jakž najhorčeji muožeš zdržati anebo strpěti, a nemuože li za kuoži vondati, tehdy vezmi měchýř, vlíž ten vinštieř veň, pak vondaj v měchýř pero nebo cievku, </w:t>
      </w:r>
      <w:r w:rsidR="004E3303">
        <w:rPr>
          <w:rStyle w:val="Text"/>
        </w:rPr>
        <w:t>davi</w:t>
      </w:r>
      <w:r>
        <w:rPr>
          <w:rStyle w:val="Text"/>
        </w:rPr>
        <w:t>ž měchýř, ať puojde vinštieř pod kuoži, ažť jako mine. Pak sypiž na rány, a zcelíť.</w:t>
      </w:r>
    </w:p>
    <w:p w:rsidR="00C16663" w:rsidRDefault="00083972">
      <w:pPr>
        <w:pStyle w:val="Podnadpis"/>
      </w:pPr>
      <w:r>
        <w:rPr>
          <w:rStyle w:val="Text"/>
        </w:rPr>
        <w:t>Komu konec oteče</w:t>
      </w:r>
    </w:p>
    <w:p w:rsidR="00C16663" w:rsidRDefault="00083972">
      <w:r>
        <w:rPr>
          <w:rStyle w:val="Text"/>
        </w:rPr>
        <w:t>Vezmi bielú múku a ztluc pelyněk a jitrocel a vyždmi tu vodu a směs s tú múkú a učiň těsto a to polož na samý konec, ihned otok mine.</w:t>
      </w:r>
    </w:p>
    <w:p w:rsidR="00C16663" w:rsidRDefault="00083972">
      <w:pPr>
        <w:pStyle w:val="Podnadpis"/>
      </w:pPr>
      <w:r>
        <w:rPr>
          <w:rStyle w:val="Text"/>
        </w:rPr>
        <w:t>Kto má palici na konci</w:t>
      </w:r>
    </w:p>
    <w:p w:rsidR="00C16663" w:rsidRDefault="00083972">
      <w:r>
        <w:rPr>
          <w:rStyle w:val="Text"/>
        </w:rPr>
        <w:t xml:space="preserve">Vezmi lajno člověčí a spal je na prach a směs je s pepřem třeným a na palici syp často ten prach, nic lepšieho. </w:t>
      </w:r>
      <w:r>
        <w:rPr>
          <w:rStyle w:val="cizijazyk"/>
        </w:rPr>
        <w:t xml:space="preserve">Item </w:t>
      </w:r>
      <w:r>
        <w:rPr>
          <w:rStyle w:val="Text"/>
        </w:rPr>
        <w:t>také kořen koprový s olejem zetřený proti otoku na nádobě mužské velmi spomáhá, když přiložie na bolest.</w:t>
      </w:r>
    </w:p>
    <w:p w:rsidR="00C16663" w:rsidRDefault="00083972">
      <w:pPr>
        <w:pStyle w:val="Podnadpis"/>
      </w:pPr>
      <w:r>
        <w:rPr>
          <w:rStyle w:val="Text"/>
        </w:rPr>
        <w:t>Komuž konec oteče a má horkost</w:t>
      </w:r>
    </w:p>
    <w:p w:rsidR="00C16663" w:rsidRDefault="00083972">
      <w:r>
        <w:rPr>
          <w:rStyle w:val="Text"/>
        </w:rPr>
        <w:t xml:space="preserve">Vezmi zázvoru a pepře, bielého kadidla a oman, a to vše v hromadu ztluc a přimazuj </w:t>
      </w:r>
      <w:r>
        <w:rPr>
          <w:rStyle w:val="lemma"/>
        </w:rPr>
        <w:t xml:space="preserve">přimazovati </w:t>
      </w:r>
      <w:r>
        <w:rPr>
          <w:rStyle w:val="hyperlemma"/>
        </w:rPr>
        <w:t xml:space="preserve">přimazovati </w:t>
      </w:r>
      <w:r>
        <w:rPr>
          <w:rStyle w:val="Text"/>
        </w:rPr>
        <w:t>na otok.</w:t>
      </w:r>
    </w:p>
    <w:p w:rsidR="00C16663" w:rsidRDefault="00083972">
      <w:pPr>
        <w:pStyle w:val="Podnadpis"/>
      </w:pPr>
      <w:r>
        <w:rPr>
          <w:rStyle w:val="Text"/>
        </w:rPr>
        <w:t>Proti palici na konci</w:t>
      </w:r>
    </w:p>
    <w:p w:rsidR="00C16663" w:rsidRDefault="00083972">
      <w:r>
        <w:rPr>
          <w:rStyle w:val="Text"/>
        </w:rPr>
        <w:t xml:space="preserve">Vezmi svaté Mářie slzy a vař dobře u vodě čisté a tú vodú umej sobě palici a tú bylinú oblož, přiváže šatú, a to čiň za tři dni ráno a večer. </w:t>
      </w:r>
      <w:r>
        <w:rPr>
          <w:rStyle w:val="cizijazyk"/>
        </w:rPr>
        <w:t xml:space="preserve">Item </w:t>
      </w:r>
      <w:r>
        <w:rPr>
          <w:rStyle w:val="Text"/>
        </w:rPr>
        <w:t>vezmi raky živé, kteréžto mají vajce pod vocasem, a ztluc je dobře v moždíři, vy</w:t>
      </w:r>
      <w:r w:rsidR="004E3303">
        <w:rPr>
          <w:rStyle w:val="Text"/>
        </w:rPr>
        <w:t>davi</w:t>
      </w:r>
      <w:r>
        <w:rPr>
          <w:rStyle w:val="Text"/>
        </w:rPr>
        <w:t xml:space="preserve">ž tu smáhu z nich skrze </w:t>
      </w:r>
      <w:r>
        <w:rPr>
          <w:rStyle w:val="foliace"/>
        </w:rPr>
        <w:t xml:space="preserve">76r </w:t>
      </w:r>
      <w:r>
        <w:rPr>
          <w:rStyle w:val="Text"/>
        </w:rPr>
        <w:t>rúšku a přikládaj po několikrát na konec.</w:t>
      </w:r>
    </w:p>
    <w:p w:rsidR="00C16663" w:rsidRDefault="00083972">
      <w:pPr>
        <w:pStyle w:val="Podnadpis"/>
      </w:pPr>
      <w:r>
        <w:rPr>
          <w:rStyle w:val="Text"/>
        </w:rPr>
        <w:t xml:space="preserve">Proti raku na nádobí mužském </w:t>
      </w:r>
      <w:r>
        <w:rPr>
          <w:rStyle w:val="emendace"/>
        </w:rPr>
        <w:t xml:space="preserve">mužském </w:t>
      </w:r>
      <w:r>
        <w:rPr>
          <w:rStyle w:val="pramen"/>
        </w:rPr>
        <w:t xml:space="preserve">muzſke </w:t>
      </w:r>
      <w:r>
        <w:rPr>
          <w:rStyle w:val="Text"/>
        </w:rPr>
        <w:t xml:space="preserve">nebo ženském </w:t>
      </w:r>
      <w:r>
        <w:rPr>
          <w:rStyle w:val="emendace"/>
        </w:rPr>
        <w:t xml:space="preserve">ženském </w:t>
      </w:r>
      <w:r>
        <w:rPr>
          <w:rStyle w:val="pramen"/>
        </w:rPr>
        <w:t>zenſke</w:t>
      </w:r>
    </w:p>
    <w:p w:rsidR="00C16663" w:rsidRDefault="00083972">
      <w:r>
        <w:rPr>
          <w:rStyle w:val="Text"/>
        </w:rPr>
        <w:t>Vezmi prach alúnový a posýpaj na shnilé miesto, neb ten prach vysuší shnilé miesto. A potom vezmi mast učiněnú z žlútkuov a obmazuj okolo nádoby, a budeš zdráv.</w:t>
      </w:r>
    </w:p>
    <w:p w:rsidR="00C16663" w:rsidRDefault="00083972">
      <w:pPr>
        <w:pStyle w:val="Podnadpis"/>
      </w:pPr>
      <w:r>
        <w:rPr>
          <w:rStyle w:val="Text"/>
        </w:rPr>
        <w:t>Komu konec oteče a hnije</w:t>
      </w:r>
    </w:p>
    <w:p w:rsidR="00C16663" w:rsidRDefault="00083972">
      <w:r>
        <w:rPr>
          <w:rStyle w:val="Text"/>
        </w:rPr>
        <w:t xml:space="preserve">Často sobě promývaj vínem v šalvěji vařeným. </w:t>
      </w:r>
      <w:r>
        <w:rPr>
          <w:rStyle w:val="cizijazyk"/>
        </w:rPr>
        <w:t xml:space="preserve">Item </w:t>
      </w:r>
      <w:r>
        <w:rPr>
          <w:rStyle w:val="Text"/>
        </w:rPr>
        <w:t xml:space="preserve">napal popela z makovic </w:t>
      </w:r>
      <w:r>
        <w:rPr>
          <w:rStyle w:val="emendace"/>
        </w:rPr>
        <w:t xml:space="preserve">makovic </w:t>
      </w:r>
      <w:r>
        <w:rPr>
          <w:rStyle w:val="pramen"/>
        </w:rPr>
        <w:t xml:space="preserve">malwicz </w:t>
      </w:r>
      <w:r>
        <w:rPr>
          <w:rStyle w:val="Text"/>
        </w:rPr>
        <w:t>a posýpaj, kdež hnije, ten popel velmi suší</w:t>
      </w:r>
      <w:r>
        <w:rPr>
          <w:rStyle w:val="emendace"/>
        </w:rPr>
        <w:t xml:space="preserve">suší </w:t>
      </w:r>
      <w:r>
        <w:rPr>
          <w:rStyle w:val="pramen"/>
        </w:rPr>
        <w:t>ſuſſije</w:t>
      </w:r>
      <w:r>
        <w:rPr>
          <w:rStyle w:val="Text"/>
        </w:rPr>
        <w:t>.</w:t>
      </w:r>
    </w:p>
    <w:p w:rsidR="00C16663" w:rsidRDefault="00083972">
      <w:pPr>
        <w:pStyle w:val="Podnadpis"/>
      </w:pPr>
      <w:r>
        <w:rPr>
          <w:rStyle w:val="Text"/>
        </w:rPr>
        <w:t>Opět k témuž</w:t>
      </w:r>
    </w:p>
    <w:p w:rsidR="00C16663" w:rsidRDefault="00083972">
      <w:r>
        <w:rPr>
          <w:rStyle w:val="Text"/>
        </w:rPr>
        <w:t xml:space="preserve">Vezmi fík suchý a ten ztluc s režnú múkú a nakládaj na bolest, a toť velmi prutce </w:t>
      </w:r>
      <w:r>
        <w:rPr>
          <w:rStyle w:val="lemma"/>
        </w:rPr>
        <w:t xml:space="preserve">prutce </w:t>
      </w:r>
      <w:r>
        <w:rPr>
          <w:rStyle w:val="hyperlemma"/>
        </w:rPr>
        <w:t xml:space="preserve">prudcě </w:t>
      </w:r>
      <w:r>
        <w:rPr>
          <w:rStyle w:val="Text"/>
        </w:rPr>
        <w:t xml:space="preserve">léčí. </w:t>
      </w:r>
      <w:r>
        <w:rPr>
          <w:rStyle w:val="cizijazyk"/>
        </w:rPr>
        <w:t xml:space="preserve">Item </w:t>
      </w:r>
      <w:r>
        <w:rPr>
          <w:rStyle w:val="Text"/>
        </w:rPr>
        <w:t>směs oleje s octem a přilož na otok.</w:t>
      </w:r>
    </w:p>
    <w:p w:rsidR="00C16663" w:rsidRDefault="00083972">
      <w:pPr>
        <w:pStyle w:val="Podnadpis"/>
      </w:pPr>
      <w:r>
        <w:rPr>
          <w:rStyle w:val="Text"/>
        </w:rPr>
        <w:lastRenderedPageBreak/>
        <w:t>Proti palici na konci</w:t>
      </w:r>
    </w:p>
    <w:p w:rsidR="00C16663" w:rsidRDefault="00083972">
      <w:r>
        <w:rPr>
          <w:rStyle w:val="Text"/>
        </w:rPr>
        <w:t>Vezmi jáhly a vař je dobře v másle májovém, a když je uvaříš</w:t>
      </w:r>
      <w:r>
        <w:rPr>
          <w:rStyle w:val="emendace"/>
        </w:rPr>
        <w:t xml:space="preserve">uvaříš </w:t>
      </w:r>
      <w:r>
        <w:rPr>
          <w:rStyle w:val="pramen"/>
        </w:rPr>
        <w:t>vwarzijeſs</w:t>
      </w:r>
      <w:r>
        <w:rPr>
          <w:rStyle w:val="Text"/>
        </w:rPr>
        <w:t>, slí s jáhel máslo, a budeť mast. A pak opět vař zanikl u vodě a tú vodú zmej nádobie prvé. A potom prvním máslem zmaž. A tak čiň ráno a večer, a budeš brzo zdráv.</w:t>
      </w:r>
    </w:p>
    <w:p w:rsidR="00C16663" w:rsidRDefault="00083972">
      <w:pPr>
        <w:pStyle w:val="Podnadpis"/>
      </w:pPr>
      <w:r>
        <w:rPr>
          <w:rStyle w:val="Text"/>
        </w:rPr>
        <w:t>Opět proti palici</w:t>
      </w:r>
    </w:p>
    <w:p w:rsidR="00C16663" w:rsidRDefault="00083972">
      <w:r>
        <w:rPr>
          <w:rStyle w:val="Text"/>
        </w:rPr>
        <w:t>Vezmi rútu a ztluc ji dobře v koziem mléce a třikrát nalož na to miesto bolavé.</w:t>
      </w:r>
    </w:p>
    <w:p w:rsidR="00C16663" w:rsidRDefault="00083972">
      <w:pPr>
        <w:pStyle w:val="Podnadpis"/>
      </w:pPr>
      <w:r>
        <w:rPr>
          <w:rStyle w:val="Text"/>
        </w:rPr>
        <w:t>Jinak</w:t>
      </w:r>
    </w:p>
    <w:p w:rsidR="00C16663" w:rsidRDefault="00083972">
      <w:r>
        <w:rPr>
          <w:rStyle w:val="Text"/>
        </w:rPr>
        <w:t xml:space="preserve">Vykopaj řebříček </w:t>
      </w:r>
      <w:r>
        <w:rPr>
          <w:rStyle w:val="emendace"/>
        </w:rPr>
        <w:t xml:space="preserve">řebříček </w:t>
      </w:r>
      <w:r>
        <w:rPr>
          <w:rStyle w:val="pramen"/>
        </w:rPr>
        <w:t xml:space="preserve">rzebrzijeczek </w:t>
      </w:r>
      <w:r>
        <w:rPr>
          <w:rStyle w:val="Text"/>
        </w:rPr>
        <w:t>i s kořenem a ztluc jej velmi dobře s starým sádlem a přilož na bolest.</w:t>
      </w:r>
    </w:p>
    <w:p w:rsidR="00C16663" w:rsidRDefault="00083972">
      <w:pPr>
        <w:pStyle w:val="Podnadpis"/>
      </w:pPr>
      <w:r>
        <w:rPr>
          <w:rStyle w:val="Text"/>
        </w:rPr>
        <w:t>Opět výborné k témuž</w:t>
      </w:r>
    </w:p>
    <w:p w:rsidR="00C16663" w:rsidRDefault="00083972">
      <w:r>
        <w:rPr>
          <w:rStyle w:val="Text"/>
        </w:rPr>
        <w:t xml:space="preserve">Vezmi kamence </w:t>
      </w:r>
      <w:r>
        <w:rPr>
          <w:rStyle w:val="foliace"/>
        </w:rPr>
        <w:t xml:space="preserve">76v </w:t>
      </w:r>
      <w:r>
        <w:rPr>
          <w:rStyle w:val="Text"/>
        </w:rPr>
        <w:t xml:space="preserve">bielého anebo ledku za tři penieze a za dva muškátu a zázvoru čtyři kusy, a to vše spal na prach na novém střiepku, a jestliže spolu speče, ale vezma nuož, struž </w:t>
      </w:r>
      <w:r>
        <w:rPr>
          <w:rStyle w:val="emendace"/>
        </w:rPr>
        <w:t xml:space="preserve">struž </w:t>
      </w:r>
      <w:r>
        <w:rPr>
          <w:rStyle w:val="pramen"/>
        </w:rPr>
        <w:t xml:space="preserve">ſtruož </w:t>
      </w:r>
      <w:r>
        <w:rPr>
          <w:rStyle w:val="Text"/>
        </w:rPr>
        <w:t>ten prach na ránu nožem anebo na bolest. A pakli rána nenie otevřená, ale vezmi mléko kozie teplé a promývaj, ažť se i otevře, a to často, a když se rána otevře, tehdy ten prach syp na ránu, a to jest zkušeno, a pravé lékařstvie.</w:t>
      </w:r>
    </w:p>
    <w:p w:rsidR="00C16663" w:rsidRDefault="00083972">
      <w:pPr>
        <w:pStyle w:val="Podnadpis"/>
      </w:pPr>
      <w:r>
        <w:rPr>
          <w:rStyle w:val="Text"/>
        </w:rPr>
        <w:t>Opět proti palici</w:t>
      </w:r>
    </w:p>
    <w:p w:rsidR="00C16663" w:rsidRDefault="00083972">
      <w:r>
        <w:rPr>
          <w:rStyle w:val="Text"/>
        </w:rPr>
        <w:t xml:space="preserve">Vezmi listie omanové a ztluc je se strdí a přikládaj na bolest, tiem dobře celí. </w:t>
      </w:r>
      <w:r>
        <w:rPr>
          <w:rStyle w:val="cizijazyk"/>
        </w:rPr>
        <w:t xml:space="preserve">Item </w:t>
      </w:r>
      <w:r>
        <w:rPr>
          <w:rStyle w:val="Text"/>
        </w:rPr>
        <w:t xml:space="preserve">vezmi aloe z apatéky zetřené a syp na tu bolest, spomáháť dobře. </w:t>
      </w:r>
      <w:r>
        <w:rPr>
          <w:rStyle w:val="cizijazyk"/>
        </w:rPr>
        <w:t xml:space="preserve">Item </w:t>
      </w:r>
      <w:r>
        <w:rPr>
          <w:rStyle w:val="Text"/>
        </w:rPr>
        <w:t>směs olej s voskem a přik</w:t>
      </w:r>
      <w:r w:rsidR="00935762">
        <w:rPr>
          <w:rStyle w:val="Text"/>
        </w:rPr>
        <w:t>l</w:t>
      </w:r>
      <w:r>
        <w:rPr>
          <w:rStyle w:val="Text"/>
        </w:rPr>
        <w:t>ádaj na otok, dobréť jest.</w:t>
      </w:r>
    </w:p>
    <w:p w:rsidR="00C16663" w:rsidRDefault="00083972">
      <w:pPr>
        <w:pStyle w:val="Podnadpis"/>
      </w:pPr>
      <w:r>
        <w:rPr>
          <w:rStyle w:val="Text"/>
        </w:rPr>
        <w:t>Kto má palici</w:t>
      </w:r>
    </w:p>
    <w:p w:rsidR="00C16663" w:rsidRDefault="00083972">
      <w:r>
        <w:rPr>
          <w:rStyle w:val="Text"/>
        </w:rPr>
        <w:t xml:space="preserve">Vezmi bielý dub a zsuš na prach z </w:t>
      </w:r>
      <w:r>
        <w:rPr>
          <w:rStyle w:val="lemma"/>
        </w:rPr>
        <w:t xml:space="preserve">z </w:t>
      </w:r>
      <w:r>
        <w:rPr>
          <w:rStyle w:val="hyperlemma"/>
        </w:rPr>
        <w:t xml:space="preserve">s </w:t>
      </w:r>
      <w:r>
        <w:rPr>
          <w:rStyle w:val="Text"/>
        </w:rPr>
        <w:t>bielkem vaječným, udělajž flastr z kúdele a vlož na tu bolest na konec.</w:t>
      </w:r>
    </w:p>
    <w:p w:rsidR="00C16663" w:rsidRDefault="00083972">
      <w:pPr>
        <w:pStyle w:val="Podnadpis"/>
      </w:pPr>
      <w:r>
        <w:rPr>
          <w:rStyle w:val="Text"/>
        </w:rPr>
        <w:t>Proti bolesti a palici, ješto hnije v luoně ženám</w:t>
      </w:r>
    </w:p>
    <w:p w:rsidR="00C16663" w:rsidRDefault="00083972">
      <w:r>
        <w:rPr>
          <w:rStyle w:val="Text"/>
        </w:rPr>
        <w:t>Vezmi těch koží, ješto prtáci vymietají ven, a těch zástoluov</w:t>
      </w:r>
      <w:r>
        <w:rPr>
          <w:rStyle w:val="lemma"/>
        </w:rPr>
        <w:t xml:space="preserve">zástol </w:t>
      </w:r>
      <w:r>
        <w:rPr>
          <w:rStyle w:val="hyperlemma"/>
        </w:rPr>
        <w:t>zástol</w:t>
      </w:r>
      <w:r>
        <w:rPr>
          <w:rStyle w:val="Text"/>
        </w:rPr>
        <w:t>, vložiž je v hrnec a vař je u vodě tak dlúho, ažť i na nich voda bude velmi hustá, zcediž a schovaj a mývaj sobě stroj nebo lůno, pak ostatek toho chamradie zsuš dobře a z toho prachu nadělaj a tiem prachem po tom vymývanie posýpaj konec a žena luono, toť velmi sušie a jest jisté.</w:t>
      </w:r>
    </w:p>
    <w:p w:rsidR="00C16663" w:rsidRDefault="00083972">
      <w:pPr>
        <w:pStyle w:val="Podnadpis"/>
      </w:pPr>
      <w:r>
        <w:rPr>
          <w:rStyle w:val="Text"/>
        </w:rPr>
        <w:t>Kohož konec bolí</w:t>
      </w:r>
    </w:p>
    <w:p w:rsidR="00C16663" w:rsidRDefault="00083972">
      <w:r>
        <w:rPr>
          <w:rStyle w:val="Text"/>
        </w:rPr>
        <w:t xml:space="preserve">Vezmi truoskuov od kováře a rozpal je dobře </w:t>
      </w:r>
      <w:r>
        <w:rPr>
          <w:rStyle w:val="foliace"/>
        </w:rPr>
        <w:t xml:space="preserve">77r </w:t>
      </w:r>
      <w:r>
        <w:rPr>
          <w:rStyle w:val="Text"/>
        </w:rPr>
        <w:t xml:space="preserve">a polož je do nového hrnce, v kterémžto hrnci ať jest lajno koňské, a vezmi ocet dobrý z vína, a to lajno a tu trůsku horkú vlí a postav nemocného nad tiem hrncem, ať se přikryje nemocný dobře okolo nádoby, aby pára ven nešla, nech, ať se paří nad tiem dobře. A to jemu čiň třikrát viece, dokavadžť nebude zdráv. A jestli pro bolest nemuož </w:t>
      </w:r>
      <w:r>
        <w:rPr>
          <w:rStyle w:val="Text"/>
        </w:rPr>
        <w:lastRenderedPageBreak/>
        <w:t>vody pustiti, ať držie nádobu v teplé vodě. A pakli bude konec hníti anebo bude li mieti dierky, jakož se to dosti přiházie neb často, tehdy vezmi olej z vaječných žlútkuov a pomazuj sobě bolesti, a budeš zdráv. A takto máš tento olej dělati: zvaře vajce tvrdě, oblúpě, bielky zavrci a žlútky na rendlíku smažiti, a pak vydáviti tu smáhu z nich, a bude olej žlútkový. A to, což zuostane z žlútkuov, zsuše ztlúci na prach a ten prach syp také na bolest.</w:t>
      </w:r>
    </w:p>
    <w:p w:rsidR="00C16663" w:rsidRDefault="00083972">
      <w:pPr>
        <w:pStyle w:val="Podnadpis"/>
      </w:pPr>
      <w:r>
        <w:rPr>
          <w:rStyle w:val="Text"/>
        </w:rPr>
        <w:t>Kto má nežity na konci</w:t>
      </w:r>
    </w:p>
    <w:p w:rsidR="00C16663" w:rsidRDefault="00083972">
      <w:r>
        <w:rPr>
          <w:rStyle w:val="Text"/>
        </w:rPr>
        <w:t xml:space="preserve">Promývaj sobě často močem anebo vodú, v kteréž s </w:t>
      </w:r>
      <w:r>
        <w:rPr>
          <w:rStyle w:val="lemma"/>
        </w:rPr>
        <w:t xml:space="preserve">býti </w:t>
      </w:r>
      <w:r>
        <w:rPr>
          <w:rStyle w:val="hyperlemma"/>
        </w:rPr>
        <w:t xml:space="preserve">býti </w:t>
      </w:r>
      <w:r>
        <w:rPr>
          <w:rStyle w:val="Text"/>
        </w:rPr>
        <w:t>šalvěji vařil, toť jest dobré.</w:t>
      </w:r>
    </w:p>
    <w:p w:rsidR="00C16663" w:rsidRDefault="00083972">
      <w:pPr>
        <w:pStyle w:val="Podnadpis"/>
      </w:pPr>
      <w:r>
        <w:rPr>
          <w:rStyle w:val="Text"/>
        </w:rPr>
        <w:t>Komu vajce otekú, takto čiň</w:t>
      </w:r>
    </w:p>
    <w:p w:rsidR="00C16663" w:rsidRDefault="00083972">
      <w:r>
        <w:rPr>
          <w:rStyle w:val="Text"/>
        </w:rPr>
        <w:t>Vezmi bob a vař jej v lúhu dobře, kladiž na otok. A tú vodú pař se dlúho, a budeš zdráv.</w:t>
      </w:r>
    </w:p>
    <w:p w:rsidR="00C16663" w:rsidRDefault="00083972">
      <w:pPr>
        <w:pStyle w:val="Podnadpis"/>
      </w:pPr>
      <w:r>
        <w:rPr>
          <w:rStyle w:val="Text"/>
        </w:rPr>
        <w:t>Proti bolesti konce</w:t>
      </w:r>
    </w:p>
    <w:p w:rsidR="00C16663" w:rsidRDefault="00083972">
      <w:r>
        <w:rPr>
          <w:rStyle w:val="Text"/>
        </w:rPr>
        <w:t xml:space="preserve">Vezmi mozk kancový anebo divokého vepře, směs s medem a nalož na bolest, divně celí. </w:t>
      </w:r>
      <w:r>
        <w:rPr>
          <w:rStyle w:val="cizijazyk"/>
        </w:rPr>
        <w:t xml:space="preserve">Item </w:t>
      </w:r>
      <w:r>
        <w:rPr>
          <w:rStyle w:val="Text"/>
        </w:rPr>
        <w:t>mléko kozie v nově dojené v hrnečku shřívaje, a kterak najteplejie muožeš zdržeti, vstrč tam konec do hrnečka, a divně celí.</w:t>
      </w:r>
    </w:p>
    <w:p w:rsidR="00C16663" w:rsidRDefault="00083972">
      <w:pPr>
        <w:pStyle w:val="Podnadpis"/>
      </w:pPr>
      <w:r>
        <w:rPr>
          <w:rStyle w:val="Text"/>
        </w:rPr>
        <w:t>Komuž vajce otekú, takto</w:t>
      </w:r>
    </w:p>
    <w:p w:rsidR="00C16663" w:rsidRDefault="00083972">
      <w:r>
        <w:rPr>
          <w:rStyle w:val="Text"/>
        </w:rPr>
        <w:t xml:space="preserve">Hledaj napřed, </w:t>
      </w:r>
      <w:r>
        <w:rPr>
          <w:rStyle w:val="foliace"/>
        </w:rPr>
        <w:t xml:space="preserve">77v </w:t>
      </w:r>
      <w:r>
        <w:rPr>
          <w:rStyle w:val="Text"/>
        </w:rPr>
        <w:t>o prsech ženských nebo což slušie k kokotu, ceckuom ženským, též také jest lékařstvie o otoku nárokuov.</w:t>
      </w:r>
    </w:p>
    <w:p w:rsidR="00C16663" w:rsidRDefault="00083972">
      <w:pPr>
        <w:pStyle w:val="Podnadpis"/>
      </w:pPr>
      <w:r>
        <w:rPr>
          <w:rStyle w:val="Text"/>
        </w:rPr>
        <w:t>Proti otoku nárokuov</w:t>
      </w:r>
    </w:p>
    <w:p w:rsidR="00C16663" w:rsidRDefault="00083972">
      <w:r>
        <w:rPr>
          <w:rStyle w:val="Text"/>
        </w:rPr>
        <w:t xml:space="preserve">Vezmi rútu a zetři ji z </w:t>
      </w:r>
      <w:r>
        <w:rPr>
          <w:rStyle w:val="lemma"/>
        </w:rPr>
        <w:t xml:space="preserve">z </w:t>
      </w:r>
      <w:r>
        <w:rPr>
          <w:rStyle w:val="hyperlemma"/>
        </w:rPr>
        <w:t xml:space="preserve">s </w:t>
      </w:r>
      <w:r>
        <w:rPr>
          <w:rStyle w:val="Text"/>
        </w:rPr>
        <w:t>bobkem a přikládaj na otok, a pomineť.</w:t>
      </w:r>
    </w:p>
    <w:p w:rsidR="00C16663" w:rsidRDefault="00083972">
      <w:pPr>
        <w:pStyle w:val="Podnadpis"/>
      </w:pPr>
      <w:r>
        <w:rPr>
          <w:rStyle w:val="Text"/>
        </w:rPr>
        <w:t>Komu luono oteče</w:t>
      </w:r>
    </w:p>
    <w:p w:rsidR="00C16663" w:rsidRDefault="00083972">
      <w:r>
        <w:rPr>
          <w:rStyle w:val="Text"/>
        </w:rPr>
        <w:t xml:space="preserve">Ješto jedno pachole urazilo se, že jednomu luono oteklo a bolelo, ztlukúce bzový květ suchý s starým sádlem vymočeným, přikládali sú, ihned spalo dobře, a jiný člověk </w:t>
      </w:r>
      <w:r>
        <w:rPr>
          <w:rStyle w:val="emendace"/>
        </w:rPr>
        <w:t xml:space="preserve">člověk </w:t>
      </w:r>
      <w:r>
        <w:rPr>
          <w:rStyle w:val="pramen"/>
        </w:rPr>
        <w:t xml:space="preserve">czlolowiek </w:t>
      </w:r>
      <w:r>
        <w:rPr>
          <w:rStyle w:val="Text"/>
        </w:rPr>
        <w:t>též, to jest zkušené.</w:t>
      </w:r>
    </w:p>
    <w:p w:rsidR="00C16663" w:rsidRDefault="00083972">
      <w:pPr>
        <w:pStyle w:val="Podnadpis"/>
      </w:pPr>
      <w:r>
        <w:rPr>
          <w:rStyle w:val="Text"/>
        </w:rPr>
        <w:t>Proti pruotrži</w:t>
      </w:r>
    </w:p>
    <w:p w:rsidR="00C16663" w:rsidRDefault="00083972">
      <w:r>
        <w:rPr>
          <w:rStyle w:val="Text"/>
        </w:rPr>
        <w:t>Vezmi husie mozk, chlupáček, máčku kořenie, a udělaj mast, vymoče staré sádlo, pamazuj tiem, kdež jest protrž</w:t>
      </w:r>
      <w:r>
        <w:rPr>
          <w:rStyle w:val="lemma"/>
        </w:rPr>
        <w:t xml:space="preserve">protrž </w:t>
      </w:r>
      <w:r>
        <w:rPr>
          <w:rStyle w:val="hyperlemma"/>
        </w:rPr>
        <w:t>prótrž</w:t>
      </w:r>
      <w:r>
        <w:rPr>
          <w:rStyle w:val="Text"/>
        </w:rPr>
        <w:t xml:space="preserve">. </w:t>
      </w:r>
      <w:r>
        <w:rPr>
          <w:rStyle w:val="cizijazyk"/>
        </w:rPr>
        <w:t xml:space="preserve">Item </w:t>
      </w:r>
      <w:r>
        <w:rPr>
          <w:rStyle w:val="Text"/>
        </w:rPr>
        <w:t>pí nátržník, vaře v starém pivě anebo v čem chceš, a udělaje podušky, vecpaje tam střevo, založ poduštičkú. A tiemto se máš pařiti najprvé: Vezmi nátržník, řepíček a čapí nosek, vař u vodě a tiem se pař. A potom tú mastí maž a ten traňk pí, a budeš zdráv, leč by byla zastaralá protrž.</w:t>
      </w:r>
    </w:p>
    <w:p w:rsidR="00C16663" w:rsidRDefault="00C16663">
      <w:pPr>
        <w:pStyle w:val="Volnyradek"/>
      </w:pPr>
    </w:p>
    <w:p w:rsidR="00C16663" w:rsidRDefault="00083972">
      <w:pPr>
        <w:pStyle w:val="Nadpis"/>
      </w:pPr>
      <w:r>
        <w:rPr>
          <w:rStyle w:val="Text"/>
        </w:rPr>
        <w:t>Počíná se lékařstvie proti ženským nemocem, když od nie velmi teče čmýra a také když se v nie stavie čmýra. A také proti bolesti matky.</w:t>
      </w:r>
    </w:p>
    <w:p w:rsidR="00C16663" w:rsidRDefault="00083972">
      <w:r>
        <w:rPr>
          <w:rStyle w:val="Text"/>
        </w:rPr>
        <w:lastRenderedPageBreak/>
        <w:t xml:space="preserve">Najprvé slušie věděti, čeho se má nemocná žena varovati a čeho má požívati v své nemoci. Najprvé se má varovati všeho, což měkčí, jakožto mléčných věcí a ovoce, </w:t>
      </w:r>
      <w:r>
        <w:rPr>
          <w:rStyle w:val="foliace"/>
        </w:rPr>
        <w:t xml:space="preserve">78r </w:t>
      </w:r>
      <w:r>
        <w:rPr>
          <w:rStyle w:val="Text"/>
        </w:rPr>
        <w:t>starého piva. A má li muže</w:t>
      </w:r>
      <w:r>
        <w:rPr>
          <w:rStyle w:val="emendace"/>
        </w:rPr>
        <w:t xml:space="preserve">muže </w:t>
      </w:r>
      <w:r>
        <w:rPr>
          <w:rStyle w:val="pramen"/>
        </w:rPr>
        <w:t>muože</w:t>
      </w:r>
      <w:r>
        <w:rPr>
          <w:rStyle w:val="Text"/>
        </w:rPr>
        <w:t>, toho se se vší pilností najviece se varovati, aby s ním skutku neměla.</w:t>
      </w:r>
    </w:p>
    <w:p w:rsidR="00C16663" w:rsidRDefault="00083972">
      <w:r>
        <w:rPr>
          <w:rStyle w:val="cizijazyk"/>
        </w:rPr>
        <w:t xml:space="preserve">Item </w:t>
      </w:r>
      <w:r>
        <w:rPr>
          <w:rStyle w:val="Text"/>
        </w:rPr>
        <w:t xml:space="preserve">těchto věcí má požívati, na čtítrobu má se napiti vody života, latině slove </w:t>
      </w:r>
      <w:r>
        <w:rPr>
          <w:rStyle w:val="cizijazyk"/>
        </w:rPr>
        <w:t xml:space="preserve">aqua vite. </w:t>
      </w:r>
      <w:r>
        <w:rPr>
          <w:rStyle w:val="Text"/>
        </w:rPr>
        <w:t xml:space="preserve">A potom muože li se zdržeti od jídla a od pitie za jeden den. </w:t>
      </w:r>
      <w:r>
        <w:rPr>
          <w:rStyle w:val="cizijazyk"/>
        </w:rPr>
        <w:t xml:space="preserve">Item </w:t>
      </w:r>
      <w:r>
        <w:rPr>
          <w:rStyle w:val="Text"/>
        </w:rPr>
        <w:t xml:space="preserve">nadělaj prachu z čelisti kostí štičích </w:t>
      </w:r>
      <w:r>
        <w:rPr>
          <w:rStyle w:val="emendace"/>
        </w:rPr>
        <w:t xml:space="preserve">štičích </w:t>
      </w:r>
      <w:r>
        <w:rPr>
          <w:rStyle w:val="pramen"/>
        </w:rPr>
        <w:t xml:space="preserve">ſſtitich </w:t>
      </w:r>
      <w:r>
        <w:rPr>
          <w:rStyle w:val="Text"/>
        </w:rPr>
        <w:t>a ten prach jez s tvrdými vajci, posýpajíc vajce. A na ty vajce pí dobré víno, a také jiná lékařstvie učiň.</w:t>
      </w:r>
    </w:p>
    <w:p w:rsidR="00C16663" w:rsidRDefault="00083972">
      <w:pPr>
        <w:pStyle w:val="Podnadpis"/>
      </w:pPr>
      <w:r>
        <w:rPr>
          <w:rStyle w:val="Text"/>
        </w:rPr>
        <w:t xml:space="preserve">Proti přílišnému otoku </w:t>
      </w:r>
      <w:r>
        <w:rPr>
          <w:rStyle w:val="poznamka"/>
        </w:rPr>
        <w:t>zjevně chybný zápis, má být: toku</w:t>
      </w:r>
    </w:p>
    <w:p w:rsidR="00C16663" w:rsidRDefault="00083972">
      <w:r>
        <w:rPr>
          <w:rStyle w:val="Text"/>
        </w:rPr>
        <w:t>Vezmi muškát celý a vlož jej v jablko farlejové a upec to jablko, a když upeče, vyňma muškát, sněz na čtítrobu. A to čiň, dokudž nepřestane.</w:t>
      </w:r>
    </w:p>
    <w:p w:rsidR="00C16663" w:rsidRDefault="00083972">
      <w:pPr>
        <w:pStyle w:val="Podnadpis"/>
      </w:pPr>
      <w:r>
        <w:rPr>
          <w:rStyle w:val="Text"/>
        </w:rPr>
        <w:t xml:space="preserve">Ještě jistější </w:t>
      </w:r>
      <w:r>
        <w:rPr>
          <w:rStyle w:val="emendace"/>
        </w:rPr>
        <w:t xml:space="preserve">jistější </w:t>
      </w:r>
      <w:r>
        <w:rPr>
          <w:rStyle w:val="pramen"/>
        </w:rPr>
        <w:t xml:space="preserve">giſtieyſſije </w:t>
      </w:r>
      <w:r>
        <w:rPr>
          <w:rStyle w:val="Text"/>
        </w:rPr>
        <w:t>lék</w:t>
      </w:r>
    </w:p>
    <w:p w:rsidR="00C16663" w:rsidRDefault="00083972">
      <w:r>
        <w:rPr>
          <w:rStyle w:val="Text"/>
        </w:rPr>
        <w:t>Vezmi šafránu benátského za gr. anebo lot a tolikéť medu jarého, a pakli nemáš, ale jakého koli, směs v hromadu na dlani mezním prstem, a to jest, ješto prsten bývá na něm, a když zmiesíš</w:t>
      </w:r>
      <w:r>
        <w:rPr>
          <w:rStyle w:val="emendace"/>
        </w:rPr>
        <w:t xml:space="preserve">zmiesíš </w:t>
      </w:r>
      <w:r>
        <w:rPr>
          <w:rStyle w:val="pramen"/>
        </w:rPr>
        <w:t>zmijeſſijeſs</w:t>
      </w:r>
      <w:r>
        <w:rPr>
          <w:rStyle w:val="Text"/>
        </w:rPr>
        <w:t xml:space="preserve">, udělaj tiem prstem kulek devět. A pak ráno pohltni tři kulky na čtítrobu a potom nepí ani jez za dobrú chvíli, pak opět večer tři a potom též nejez ani pí, jdúci spat, a opět ráno tři a též učiň. A když pohltíš </w:t>
      </w:r>
      <w:r>
        <w:rPr>
          <w:rStyle w:val="emendace"/>
        </w:rPr>
        <w:t xml:space="preserve">pohltíš </w:t>
      </w:r>
      <w:r>
        <w:rPr>
          <w:rStyle w:val="pramen"/>
        </w:rPr>
        <w:t xml:space="preserve">pohlttijeſs </w:t>
      </w:r>
      <w:r>
        <w:rPr>
          <w:rStyle w:val="Text"/>
        </w:rPr>
        <w:t>ty tři kúsky, rci takto: Což jest mého přirozenie, zuostaň při mně, a což jest cizího, jdi pryč ode mne, ve jméno božie, i Syna, i Ducha svatého. Amen. A tak rci po každém přijetí.</w:t>
      </w:r>
    </w:p>
    <w:p w:rsidR="00C16663" w:rsidRDefault="00083972">
      <w:pPr>
        <w:pStyle w:val="Podnadpis"/>
      </w:pPr>
      <w:r>
        <w:rPr>
          <w:rStyle w:val="Text"/>
        </w:rPr>
        <w:t>Opět proti čmýře</w:t>
      </w:r>
    </w:p>
    <w:p w:rsidR="00C16663" w:rsidRDefault="00083972">
      <w:r>
        <w:rPr>
          <w:rStyle w:val="Text"/>
        </w:rPr>
        <w:t xml:space="preserve">Vezmi dobrú mysl a vař ji u vodě, s prúdu vezma. </w:t>
      </w:r>
      <w:r>
        <w:rPr>
          <w:rStyle w:val="foliace"/>
        </w:rPr>
        <w:t xml:space="preserve">78v </w:t>
      </w:r>
      <w:r>
        <w:rPr>
          <w:rStyle w:val="Text"/>
        </w:rPr>
        <w:t>A daj té vody teplé píti nemocné ženě a také tú vodú umej sobě, kdež tě bolí, jakož ženy vědí.</w:t>
      </w:r>
    </w:p>
    <w:p w:rsidR="00C16663" w:rsidRDefault="00083972">
      <w:pPr>
        <w:pStyle w:val="Podnadpis"/>
      </w:pPr>
      <w:r>
        <w:rPr>
          <w:rStyle w:val="Text"/>
        </w:rPr>
        <w:t>Proti přílišnému toku, která žena má nemoc, že se od nie leje, ješto žádný nemuož staviti.</w:t>
      </w:r>
    </w:p>
    <w:p w:rsidR="00C16663" w:rsidRDefault="00083972">
      <w:r>
        <w:rPr>
          <w:rStyle w:val="Text"/>
        </w:rPr>
        <w:t xml:space="preserve">Vezmi rúty zelené snopek aneb najméně lot, hřebíčku lot a šafránu lot, citvaru, muškátového květu lot, ztluc to vše v hromadu v moždíři, uvěž v rúšku, ať jest zvíci </w:t>
      </w:r>
      <w:r>
        <w:rPr>
          <w:rStyle w:val="emendace"/>
        </w:rPr>
        <w:t xml:space="preserve">zvíci </w:t>
      </w:r>
      <w:r>
        <w:rPr>
          <w:rStyle w:val="pramen"/>
        </w:rPr>
        <w:t xml:space="preserve">zwiczije </w:t>
      </w:r>
      <w:r>
        <w:rPr>
          <w:rStyle w:val="Text"/>
        </w:rPr>
        <w:t>jako vajce, a cpaj to v luono a hned otok mine, zkušené.</w:t>
      </w:r>
    </w:p>
    <w:p w:rsidR="00C16663" w:rsidRDefault="00083972">
      <w:pPr>
        <w:pStyle w:val="Podnadpis"/>
      </w:pPr>
      <w:r>
        <w:rPr>
          <w:rStyle w:val="Text"/>
        </w:rPr>
        <w:t>Opět výborný lék</w:t>
      </w:r>
    </w:p>
    <w:p w:rsidR="00C16663" w:rsidRDefault="00083972">
      <w:r>
        <w:rPr>
          <w:rStyle w:val="Text"/>
        </w:rPr>
        <w:t xml:space="preserve">Vezmi múky ječné zpytlované, a těch kulek, jako písaři z nich černidlo dělají, latině slovú </w:t>
      </w:r>
      <w:r>
        <w:rPr>
          <w:rStyle w:val="cizijazyk"/>
        </w:rPr>
        <w:t xml:space="preserve">galla, </w:t>
      </w:r>
      <w:r>
        <w:rPr>
          <w:rStyle w:val="Text"/>
        </w:rPr>
        <w:t>muškát, muškátový květ, skořici, směs to spolu a daj píti v červeném víně, hned stane.</w:t>
      </w:r>
    </w:p>
    <w:p w:rsidR="00C16663" w:rsidRDefault="00083972">
      <w:pPr>
        <w:pStyle w:val="Podnadpis"/>
      </w:pPr>
      <w:r>
        <w:rPr>
          <w:rStyle w:val="Text"/>
        </w:rPr>
        <w:t>Která žena přirozenú nemoc trpí, která má jako kúli v sobě</w:t>
      </w:r>
    </w:p>
    <w:p w:rsidR="00C16663" w:rsidRDefault="00083972">
      <w:r>
        <w:rPr>
          <w:rStyle w:val="Text"/>
        </w:rPr>
        <w:t xml:space="preserve">Vezmi vannu, zvař bielú lebedu nebo černobýl, pelyněk, balšán, všecko kořenie spolu vaře, ať se pařie v vanně, a potom ať má toto vařenie: zelé, psie víno, petružel, planý sléz, uvaře dobře z </w:t>
      </w:r>
      <w:r>
        <w:rPr>
          <w:rStyle w:val="lemma"/>
        </w:rPr>
        <w:t xml:space="preserve">z </w:t>
      </w:r>
      <w:r>
        <w:rPr>
          <w:rStyle w:val="hyperlemma"/>
        </w:rPr>
        <w:t xml:space="preserve">s </w:t>
      </w:r>
      <w:r>
        <w:rPr>
          <w:rStyle w:val="Text"/>
        </w:rPr>
        <w:t>sádlem, přičině bobrového stroje, jeziž to po té lázni. A ihned aby lehla, když to učiní, odějíci se.</w:t>
      </w:r>
    </w:p>
    <w:p w:rsidR="00C16663" w:rsidRDefault="00083972">
      <w:pPr>
        <w:pStyle w:val="Podnadpis"/>
      </w:pPr>
      <w:r>
        <w:rPr>
          <w:rStyle w:val="Text"/>
        </w:rPr>
        <w:lastRenderedPageBreak/>
        <w:t>Proti přílišnému toku jisté lékařstvie, by pak bylo od puol léta</w:t>
      </w:r>
    </w:p>
    <w:p w:rsidR="00C16663" w:rsidRDefault="00083972">
      <w:r>
        <w:rPr>
          <w:rStyle w:val="Text"/>
        </w:rPr>
        <w:t xml:space="preserve">Vezmi jablečník, planú mátu, šalvěji, a druzie řiekají kadidlo, bedrník, božie dřevce, a to jablko jako na šípku roste. K tomu vezmi </w:t>
      </w:r>
      <w:r>
        <w:rPr>
          <w:rStyle w:val="foliace"/>
        </w:rPr>
        <w:t xml:space="preserve">79r </w:t>
      </w:r>
      <w:r>
        <w:rPr>
          <w:rStyle w:val="Text"/>
        </w:rPr>
        <w:t>hrnec nový a vlož to kořenie v ten hrnec, vezmi pak piva starého dobrého neb jakéž máš, kterého ještě žádný nepil ani nenačínal, toho nalí do svrchnieho kořenie. A vař tako znenáhla a nedaj kypěti a zahraď pokličkú, ať pára ven nejde, a to pí ráno a večer, dokudž nebudeš zdráv.</w:t>
      </w:r>
    </w:p>
    <w:p w:rsidR="00C16663" w:rsidRDefault="00083972">
      <w:pPr>
        <w:pStyle w:val="Podnadpis"/>
      </w:pPr>
      <w:r>
        <w:rPr>
          <w:rStyle w:val="Text"/>
        </w:rPr>
        <w:t>Opět proti čmýře, když příliš jde, tajnú nemoc která znamenává</w:t>
      </w:r>
    </w:p>
    <w:p w:rsidR="00C16663" w:rsidRDefault="00083972">
      <w:r>
        <w:rPr>
          <w:rStyle w:val="Text"/>
        </w:rPr>
        <w:t>Vezmi jelení roh a struž jej a spal jej, ať prach bude, a vezmi siemě od řeřichy, zsuši to a zetři na prach a směs s oním prachem, píž to teple ráno a večer, a přestaneť ta nemoc.</w:t>
      </w:r>
    </w:p>
    <w:p w:rsidR="00C16663" w:rsidRDefault="00083972">
      <w:pPr>
        <w:pStyle w:val="Podnadpis"/>
      </w:pPr>
      <w:r>
        <w:rPr>
          <w:rStyle w:val="Text"/>
        </w:rPr>
        <w:t>Opět jinak</w:t>
      </w:r>
    </w:p>
    <w:p w:rsidR="00C16663" w:rsidRDefault="00083972">
      <w:r>
        <w:rPr>
          <w:rStyle w:val="Text"/>
        </w:rPr>
        <w:t xml:space="preserve">Vezmi korál a zetři jej a ten prach dávaj nemocné </w:t>
      </w:r>
      <w:r>
        <w:rPr>
          <w:rStyle w:val="poznamka"/>
        </w:rPr>
        <w:t xml:space="preserve">v rkp. původně zapsáno nemocný, poté nadepsáno touž rukou místo „y“ písmeno „e“ </w:t>
      </w:r>
      <w:r>
        <w:rPr>
          <w:rStyle w:val="Text"/>
        </w:rPr>
        <w:t xml:space="preserve">ženě píti s dobrým vínem, a přestaneť </w:t>
      </w:r>
      <w:r>
        <w:rPr>
          <w:rStyle w:val="cizijazyk"/>
        </w:rPr>
        <w:t>etc.</w:t>
      </w:r>
    </w:p>
    <w:p w:rsidR="00C16663" w:rsidRDefault="00083972">
      <w:pPr>
        <w:pStyle w:val="Podnadpis"/>
      </w:pPr>
      <w:r>
        <w:rPr>
          <w:rStyle w:val="Text"/>
        </w:rPr>
        <w:t xml:space="preserve">Opět proti </w:t>
      </w:r>
      <w:r>
        <w:rPr>
          <w:rStyle w:val="emendace"/>
        </w:rPr>
        <w:t xml:space="preserve">proti </w:t>
      </w:r>
      <w:r>
        <w:rPr>
          <w:rStyle w:val="pramen"/>
        </w:rPr>
        <w:t xml:space="preserve">pro </w:t>
      </w:r>
      <w:r>
        <w:rPr>
          <w:rStyle w:val="Text"/>
        </w:rPr>
        <w:t>čmýře</w:t>
      </w:r>
    </w:p>
    <w:p w:rsidR="00C16663" w:rsidRDefault="00083972">
      <w:r>
        <w:rPr>
          <w:rStyle w:val="Text"/>
        </w:rPr>
        <w:t>Postav baňky na dva cecky a nech jich tak státi za hodinu, a přestaneť ta nemoc tajná.</w:t>
      </w:r>
    </w:p>
    <w:p w:rsidR="00C16663" w:rsidRDefault="00083972">
      <w:pPr>
        <w:pStyle w:val="Podnadpis"/>
      </w:pPr>
      <w:r>
        <w:rPr>
          <w:rStyle w:val="Text"/>
        </w:rPr>
        <w:t>Opět proti té nemoci</w:t>
      </w:r>
    </w:p>
    <w:p w:rsidR="00C16663" w:rsidRDefault="00083972">
      <w:r>
        <w:rPr>
          <w:rStyle w:val="Text"/>
        </w:rPr>
        <w:t>Vezmi rybie škořepiny, ješto pútníci od sv. Jakuba přinášejí, ty zežži na prach a dávaj jí píti s vodú, a přestaneť.</w:t>
      </w:r>
    </w:p>
    <w:p w:rsidR="00C16663" w:rsidRDefault="00083972">
      <w:pPr>
        <w:pStyle w:val="Podnadpis"/>
      </w:pPr>
      <w:r>
        <w:rPr>
          <w:rStyle w:val="Text"/>
        </w:rPr>
        <w:t>Proti ženské nemoci</w:t>
      </w:r>
    </w:p>
    <w:p w:rsidR="00C16663" w:rsidRDefault="00083972">
      <w:r>
        <w:rPr>
          <w:rStyle w:val="Text"/>
        </w:rPr>
        <w:t>Vezmi dřevěného oleje, ještoť jest najnovější</w:t>
      </w:r>
      <w:r>
        <w:rPr>
          <w:rStyle w:val="emendace"/>
        </w:rPr>
        <w:t xml:space="preserve">najnovější </w:t>
      </w:r>
      <w:r>
        <w:rPr>
          <w:rStyle w:val="pramen"/>
        </w:rPr>
        <w:t>naynowieyſſije</w:t>
      </w:r>
      <w:r>
        <w:rPr>
          <w:rStyle w:val="Text"/>
        </w:rPr>
        <w:t xml:space="preserve">, a shřej. A potom vezmi čistú rúšku a omoč v tom, a což muožeš najhlúběji, v luono vlož. A to čiň, dokudž chceš. Potom vezmi libru anézu a vezmi tolikéž chvojky, jako ta </w:t>
      </w:r>
      <w:r>
        <w:rPr>
          <w:rStyle w:val="foliace"/>
        </w:rPr>
        <w:t xml:space="preserve">79v </w:t>
      </w:r>
      <w:r>
        <w:rPr>
          <w:rStyle w:val="Text"/>
        </w:rPr>
        <w:t>libra. A kaž zsekati chvojku velmi dobře a drobně a smiešej to, sekaje dobře obé spolu. A vezmi vlaského vína, kteréž najlepšie máš, jako dvě pintě. A vař to v novém žbánku</w:t>
      </w:r>
      <w:r>
        <w:rPr>
          <w:rStyle w:val="lemma"/>
        </w:rPr>
        <w:t xml:space="preserve">žbánek </w:t>
      </w:r>
      <w:r>
        <w:rPr>
          <w:rStyle w:val="hyperlemma"/>
        </w:rPr>
        <w:t>žbánek</w:t>
      </w:r>
      <w:r>
        <w:rPr>
          <w:rStyle w:val="Text"/>
        </w:rPr>
        <w:t>, až třetina uvře. A když najprvé na sobě uzřieš, tehdy pař se nad tiem, což muožeš najhorčeji strpěti. A to čiň za den dvakrát nebo třikrát, dokudž vuoni v sobě má. A kaž vždy zacpati pro vuoni, aby zuostala, a tak všecky tvé nemoci, ač pán buoh dá, ostanú tebe, a budeš zdráva.</w:t>
      </w:r>
    </w:p>
    <w:p w:rsidR="00C16663" w:rsidRDefault="00083972">
      <w:pPr>
        <w:pStyle w:val="Podnadpis"/>
      </w:pPr>
      <w:r>
        <w:rPr>
          <w:rStyle w:val="Text"/>
        </w:rPr>
        <w:t>Proti nemoci ženské</w:t>
      </w:r>
    </w:p>
    <w:p w:rsidR="00C16663" w:rsidRDefault="00083972">
      <w:r>
        <w:rPr>
          <w:rStyle w:val="Text"/>
        </w:rPr>
        <w:t>Vezmi jahody s listem i s kořenem a bielú dětelinu, též vařiž to v dobrém pivě starém, píž ráno a večer.</w:t>
      </w:r>
    </w:p>
    <w:p w:rsidR="00C16663" w:rsidRDefault="00083972">
      <w:pPr>
        <w:pStyle w:val="Podnadpis"/>
      </w:pPr>
      <w:r>
        <w:rPr>
          <w:rStyle w:val="Text"/>
        </w:rPr>
        <w:t>Proti bielé čmýře ženské</w:t>
      </w:r>
    </w:p>
    <w:p w:rsidR="00C16663" w:rsidRDefault="00083972">
      <w:r>
        <w:rPr>
          <w:rStyle w:val="Text"/>
        </w:rPr>
        <w:t xml:space="preserve">Vezmi bielých jahod kořenie a bielú dětelinu a od červené k červené. A měl li by husie škořepiny, ješto se husence z nich vyléhli, ztluc na prach, píž s tiem vařeným nápojem, jako prvé </w:t>
      </w:r>
      <w:r>
        <w:rPr>
          <w:rStyle w:val="Text"/>
        </w:rPr>
        <w:lastRenderedPageBreak/>
        <w:t xml:space="preserve">jmenován jest. A také jest </w:t>
      </w:r>
      <w:r>
        <w:rPr>
          <w:rStyle w:val="doplnenytext"/>
        </w:rPr>
        <w:t xml:space="preserve">dobrá </w:t>
      </w:r>
      <w:r>
        <w:rPr>
          <w:rStyle w:val="Text"/>
        </w:rPr>
        <w:t>k tomu přičiniti ta zelina podobná k jahodnému listu, ale plesnivá bývá zespod a svrchu dobře zelená, podlé cesty stojí mezi trávú, také za humnami na příkopách roste.</w:t>
      </w:r>
    </w:p>
    <w:p w:rsidR="00C16663" w:rsidRDefault="00083972">
      <w:pPr>
        <w:pStyle w:val="Podnadpis"/>
      </w:pPr>
      <w:r>
        <w:rPr>
          <w:rStyle w:val="Text"/>
        </w:rPr>
        <w:t>Opět proti nemoci</w:t>
      </w:r>
    </w:p>
    <w:p w:rsidR="00C16663" w:rsidRDefault="00083972">
      <w:r>
        <w:rPr>
          <w:rStyle w:val="Text"/>
        </w:rPr>
        <w:t xml:space="preserve">Vezmi tu drobnú zelinku s modrým květem, klaď ji do třevíce a okolo sebe aby opásala po životě pod pasem tú zelinku, nechajž tak do třetieho dne. A druhé vařenú zelinu, té druhdy muožeš píti, v pivě vař. A věz, žeť zajisté </w:t>
      </w:r>
      <w:r>
        <w:rPr>
          <w:rStyle w:val="foliace"/>
        </w:rPr>
        <w:t xml:space="preserve">80r </w:t>
      </w:r>
      <w:r>
        <w:rPr>
          <w:rStyle w:val="Text"/>
        </w:rPr>
        <w:t xml:space="preserve">přestane, toť jest zkušené. A pakli by byla smrtedlná, ale devátý </w:t>
      </w:r>
      <w:r>
        <w:rPr>
          <w:rStyle w:val="poznamka"/>
        </w:rPr>
        <w:t xml:space="preserve">zjevně chybný zápis, rkp. KNM I F 11 uvádí: dávati </w:t>
      </w:r>
      <w:r>
        <w:rPr>
          <w:rStyle w:val="Text"/>
        </w:rPr>
        <w:t>před smrtí přestane. A ty bylinky rostú v zahradě mezi trávú a také přede vsí podlé cesty, a máť listie drobné, dole jako truskavec a květ podobný verbeně, svrchu bývá co rozchodník, květ modrý co verbena, ta bylinka svrchu bývá jako hlavénka</w:t>
      </w:r>
      <w:r>
        <w:rPr>
          <w:rStyle w:val="lemma"/>
        </w:rPr>
        <w:t xml:space="preserve">hlavénka </w:t>
      </w:r>
      <w:r>
        <w:rPr>
          <w:rStyle w:val="hyperlemma"/>
        </w:rPr>
        <w:t>hlavénka</w:t>
      </w:r>
      <w:r>
        <w:rPr>
          <w:rStyle w:val="Text"/>
        </w:rPr>
        <w:t>.</w:t>
      </w:r>
    </w:p>
    <w:p w:rsidR="00C16663" w:rsidRDefault="00083972">
      <w:pPr>
        <w:pStyle w:val="Podnadpis"/>
      </w:pPr>
      <w:r>
        <w:rPr>
          <w:rStyle w:val="Text"/>
        </w:rPr>
        <w:t>Proti ženské nemoci</w:t>
      </w:r>
    </w:p>
    <w:p w:rsidR="00C16663" w:rsidRDefault="00083972">
      <w:r>
        <w:rPr>
          <w:rStyle w:val="Text"/>
        </w:rPr>
        <w:t>Vezmi řimbabu zelenú a černobýlovú, též zelenú, a bobrového stroje jako vlaský ořech, vař to v pintě vína anebo v pintě, aby třetina uvřela, nedaj kypěti, a má to pitie ráno před tiem časem, jakož dobře vieš, týden před tiem časem.</w:t>
      </w:r>
    </w:p>
    <w:p w:rsidR="00C16663" w:rsidRDefault="00083972">
      <w:pPr>
        <w:pStyle w:val="Podnadpis"/>
      </w:pPr>
      <w:r>
        <w:rPr>
          <w:rStyle w:val="Text"/>
        </w:rPr>
        <w:t>Opět jinak</w:t>
      </w:r>
    </w:p>
    <w:p w:rsidR="00C16663" w:rsidRDefault="00083972">
      <w:r>
        <w:rPr>
          <w:rStyle w:val="Text"/>
        </w:rPr>
        <w:t>Vezmi polej a zetři s octem a pí ráno na čtítrobu.</w:t>
      </w:r>
    </w:p>
    <w:p w:rsidR="00C16663" w:rsidRDefault="00083972">
      <w:pPr>
        <w:pStyle w:val="Podnadpis"/>
      </w:pPr>
      <w:r>
        <w:rPr>
          <w:rStyle w:val="Text"/>
        </w:rPr>
        <w:t>Proti všelikému toku</w:t>
      </w:r>
    </w:p>
    <w:p w:rsidR="00C16663" w:rsidRDefault="00083972">
      <w:r>
        <w:rPr>
          <w:rStyle w:val="Text"/>
        </w:rPr>
        <w:t>Vezmi nátržník a vař z starým pivem a pí na čtítrobu a přestaneť, toť jest jisté a zkušené.</w:t>
      </w:r>
    </w:p>
    <w:p w:rsidR="00C16663" w:rsidRDefault="00083972">
      <w:pPr>
        <w:pStyle w:val="Podnadpis"/>
      </w:pPr>
      <w:r>
        <w:rPr>
          <w:rStyle w:val="Text"/>
        </w:rPr>
        <w:t>Proti přílišnému toku</w:t>
      </w:r>
    </w:p>
    <w:p w:rsidR="00C16663" w:rsidRDefault="00083972">
      <w:r>
        <w:rPr>
          <w:rStyle w:val="Text"/>
        </w:rPr>
        <w:t>Vezmi černobýl a zřež jej v malé kusy a vař dobře u víně neb u vodě. A navěž toho na pupek ženě horkého, což najhorčejie strpěti muože, a přestaneť ta nemoc. Ale nechovaj dlúho na pupku, ale hned slož, když přestane tečenie. Nebo by nic nebylo prospěšno ten lék činiti.</w:t>
      </w:r>
    </w:p>
    <w:p w:rsidR="00C16663" w:rsidRDefault="00083972">
      <w:pPr>
        <w:pStyle w:val="Podnadpis"/>
      </w:pPr>
      <w:r>
        <w:rPr>
          <w:rStyle w:val="Text"/>
        </w:rPr>
        <w:t>Opět proti tomu takto</w:t>
      </w:r>
    </w:p>
    <w:p w:rsidR="00C16663" w:rsidRDefault="00083972">
      <w:r>
        <w:rPr>
          <w:rStyle w:val="Text"/>
        </w:rPr>
        <w:t>Která žena příliš trpí nemoc, ješto nemuož staviti, vezmi dražec vařený a vař u pivě nenačínaném, ažť třetina uvře, píž to ráno a večer.</w:t>
      </w:r>
    </w:p>
    <w:p w:rsidR="00C16663" w:rsidRDefault="00083972">
      <w:pPr>
        <w:pStyle w:val="Podnadpis"/>
      </w:pPr>
      <w:r>
        <w:rPr>
          <w:rStyle w:val="foliace"/>
        </w:rPr>
        <w:t xml:space="preserve">80v </w:t>
      </w:r>
      <w:r>
        <w:rPr>
          <w:rStyle w:val="Text"/>
        </w:rPr>
        <w:t>Opět k témuž takto</w:t>
      </w:r>
    </w:p>
    <w:p w:rsidR="00C16663" w:rsidRDefault="00083972">
      <w:r>
        <w:rPr>
          <w:rStyle w:val="Text"/>
        </w:rPr>
        <w:t>Vezmi révového popela, uvaž v šátek zvíci jako vajce a vecpaj sobě v luono.</w:t>
      </w:r>
    </w:p>
    <w:p w:rsidR="00C16663" w:rsidRDefault="00083972">
      <w:pPr>
        <w:pStyle w:val="Podnadpis"/>
      </w:pPr>
      <w:r>
        <w:rPr>
          <w:rStyle w:val="Text"/>
        </w:rPr>
        <w:t>Proti přílišnému toku</w:t>
      </w:r>
    </w:p>
    <w:p w:rsidR="00C16663" w:rsidRDefault="00083972">
      <w:r>
        <w:rPr>
          <w:rStyle w:val="Text"/>
        </w:rPr>
        <w:t xml:space="preserve">Vezmi žábu zemskú a vlož ji v nový hrnec zakryje a vlož ten hrnek v horkú pec, ať se ta žába spálí na prach, pak ten jistý prach nalož nemocné ženě na pupek a pod pupkem a přivěž rúchú, a když to nespomuož, tak sem zpraven, že smrtedlná jest nemoc. A stává se ta nemoc smrtedlná, když </w:t>
      </w:r>
      <w:r>
        <w:rPr>
          <w:rStyle w:val="Text"/>
        </w:rPr>
        <w:lastRenderedPageBreak/>
        <w:t>žena trpí přirozenú nemoc a přestúpí hrob, kdež šestinedělka leží, té nemuož žádný spomoci na světě. Také pravie, že když jest která nemocná a jde do kostela a pohlédne na knihy, když kněz Čtenie svaté čte anebo zpívá, že kněz hned zaslne, že nebude písma věděti, a kdyby tehdá kněz knihy zavřel, ta by žena do roka živa nebyla.</w:t>
      </w:r>
    </w:p>
    <w:p w:rsidR="00C16663" w:rsidRDefault="00083972">
      <w:pPr>
        <w:pStyle w:val="Podnadpis"/>
      </w:pPr>
      <w:r>
        <w:rPr>
          <w:rStyle w:val="Text"/>
        </w:rPr>
        <w:t>Proti přílišnému toku, proti čmýře, když velmi jde</w:t>
      </w:r>
    </w:p>
    <w:p w:rsidR="00C16663" w:rsidRDefault="00083972">
      <w:r>
        <w:rPr>
          <w:rStyle w:val="Text"/>
        </w:rPr>
        <w:t>Vezmi třináste hřebíčků a vstrč je v jablko v farlejové a upec je a daj sniesti ráno ženě nemocné, a tak čiň, ažť přestane.</w:t>
      </w:r>
    </w:p>
    <w:p w:rsidR="00C16663" w:rsidRDefault="00083972">
      <w:pPr>
        <w:pStyle w:val="Podnadpis"/>
      </w:pPr>
      <w:r>
        <w:rPr>
          <w:rStyle w:val="Text"/>
        </w:rPr>
        <w:t xml:space="preserve">Která nemuož přirozené nemoci mieti, ješto se v ní </w:t>
      </w:r>
      <w:r>
        <w:rPr>
          <w:rStyle w:val="emendace"/>
        </w:rPr>
        <w:t xml:space="preserve">ní </w:t>
      </w:r>
      <w:r>
        <w:rPr>
          <w:rStyle w:val="pramen"/>
        </w:rPr>
        <w:t xml:space="preserve">nije </w:t>
      </w:r>
      <w:r>
        <w:rPr>
          <w:rStyle w:val="Text"/>
        </w:rPr>
        <w:t>stavie</w:t>
      </w:r>
    </w:p>
    <w:p w:rsidR="00C16663" w:rsidRDefault="00083972">
      <w:r>
        <w:rPr>
          <w:rStyle w:val="Text"/>
        </w:rPr>
        <w:t xml:space="preserve">Vezmi lilium, kteréž v kostele na oltáři stálo, a ve čtvrtek před sluncem jdi, kdež roste višňoví černých višní, a struž </w:t>
      </w:r>
      <w:r w:rsidR="00A618CD">
        <w:rPr>
          <w:rStyle w:val="emendace"/>
        </w:rPr>
        <w:t xml:space="preserve">struž </w:t>
      </w:r>
      <w:r w:rsidR="00A618CD">
        <w:rPr>
          <w:rStyle w:val="pramen"/>
        </w:rPr>
        <w:t xml:space="preserve">ſtruoz </w:t>
      </w:r>
      <w:r>
        <w:rPr>
          <w:rStyle w:val="Text"/>
        </w:rPr>
        <w:t>kuoru doluov k kořenu, vařiž ty kuory s tiem lilium v starém pivě, dávajž to pitie ženě, v kteréž se stavilo, a rozpustíť se, ale nestrúhaj těch kuor višňových nahoru, nebť by se jí usty obrátila ta nemoc.</w:t>
      </w:r>
    </w:p>
    <w:p w:rsidR="00C16663" w:rsidRDefault="00083972">
      <w:pPr>
        <w:pStyle w:val="Podnadpis"/>
      </w:pPr>
      <w:r>
        <w:rPr>
          <w:rStyle w:val="foliace"/>
        </w:rPr>
        <w:t xml:space="preserve">81r </w:t>
      </w:r>
      <w:r>
        <w:rPr>
          <w:rStyle w:val="Text"/>
        </w:rPr>
        <w:t>Když se stavie v ženě, ješto slove zásněta</w:t>
      </w:r>
    </w:p>
    <w:p w:rsidR="00C16663" w:rsidRDefault="00083972">
      <w:r>
        <w:rPr>
          <w:rStyle w:val="Text"/>
        </w:rPr>
        <w:t>Struž mladého višňovie tři kuory, zetři višni ve čtvrtek před sluncem a neodřézni od dřeva, vařiž to v dobrém pivě, nehýbaje se z miesta, píž ráno a na noc. A aby jedla kyselý jíšel s vajci a s octem, druhdy vína přičině a omastiti čistým přepuštěným sádlem, požívaje toho.</w:t>
      </w:r>
    </w:p>
    <w:p w:rsidR="00C16663" w:rsidRDefault="00083972">
      <w:pPr>
        <w:pStyle w:val="Podnadpis"/>
      </w:pPr>
      <w:r>
        <w:rPr>
          <w:rStyle w:val="Text"/>
        </w:rPr>
        <w:t>Která žena má kúli v břiše</w:t>
      </w:r>
    </w:p>
    <w:p w:rsidR="00C16663" w:rsidRDefault="00083972">
      <w:r>
        <w:rPr>
          <w:rStyle w:val="Text"/>
        </w:rPr>
        <w:t>Vezmi polej, bobrový stroj, muškátový květ celý a šafránu celého, vařiž v starém pivě, přikrý ji taléřem chlebovým, vařiž to hodinu nebo dvě. A na noc nic nepí a pař se ovsem na to často, jako napřed psáno stojí.</w:t>
      </w:r>
    </w:p>
    <w:p w:rsidR="00C16663" w:rsidRDefault="00083972">
      <w:pPr>
        <w:pStyle w:val="Podnadpis"/>
      </w:pPr>
      <w:r>
        <w:rPr>
          <w:rStyle w:val="Text"/>
        </w:rPr>
        <w:t>Opět která žena v břiše kúli má</w:t>
      </w:r>
    </w:p>
    <w:p w:rsidR="00C16663" w:rsidRDefault="00083972">
      <w:r>
        <w:rPr>
          <w:rStyle w:val="Text"/>
        </w:rPr>
        <w:t xml:space="preserve">Vezmi vannu, zetřiž bielú lebedu neb černobýl nebo obé, pelyněk a balšán, vše spolu to kořenie vařiti, ať se tiem paří, sedieci v vanně. Potom aby měla </w:t>
      </w:r>
      <w:r>
        <w:rPr>
          <w:rStyle w:val="doplnenytext"/>
        </w:rPr>
        <w:t xml:space="preserve">… </w:t>
      </w:r>
      <w:r>
        <w:rPr>
          <w:rStyle w:val="poznamka"/>
        </w:rPr>
        <w:t xml:space="preserve">roztržená strana – nečitelný text </w:t>
      </w:r>
      <w:r>
        <w:rPr>
          <w:rStyle w:val="Text"/>
        </w:rPr>
        <w:t xml:space="preserve">zelé, psie víno, petružel, </w:t>
      </w:r>
      <w:r>
        <w:rPr>
          <w:rStyle w:val="doplnenytext"/>
        </w:rPr>
        <w:t xml:space="preserve">… </w:t>
      </w:r>
      <w:r>
        <w:rPr>
          <w:rStyle w:val="poznamka"/>
        </w:rPr>
        <w:t xml:space="preserve">roztržená strana – nečitelný text </w:t>
      </w:r>
      <w:r>
        <w:rPr>
          <w:rStyle w:val="Text"/>
        </w:rPr>
        <w:t>uvaře dobře s sádlem, přičině bobrového stroje, aby to jedla po té lázně a v lázni i to jedla, aby měla po tři dni, a ihned s tiem lehni.</w:t>
      </w:r>
    </w:p>
    <w:p w:rsidR="00C16663" w:rsidRDefault="00083972">
      <w:pPr>
        <w:pStyle w:val="Podnadpis"/>
      </w:pPr>
      <w:r>
        <w:rPr>
          <w:rStyle w:val="Text"/>
        </w:rPr>
        <w:t>Která žena má kúli</w:t>
      </w:r>
    </w:p>
    <w:p w:rsidR="00C16663" w:rsidRDefault="00083972">
      <w:r>
        <w:rPr>
          <w:rStyle w:val="Text"/>
        </w:rPr>
        <w:t>Vezmi semenec a rozetři s starým pivem, naklada do toho jíšela řimbaby, vař, vlož v to netřeného šafránu a naklada sádla, zvař a to pí ráno, a budeš zdráva.</w:t>
      </w:r>
    </w:p>
    <w:p w:rsidR="00C16663" w:rsidRDefault="00083972">
      <w:pPr>
        <w:pStyle w:val="Podnadpis"/>
      </w:pPr>
      <w:r>
        <w:rPr>
          <w:rStyle w:val="Text"/>
        </w:rPr>
        <w:t>Která žena má zásnětu, ješto mní, by břichatá byla</w:t>
      </w:r>
    </w:p>
    <w:p w:rsidR="00C16663" w:rsidRDefault="00083972">
      <w:r>
        <w:rPr>
          <w:rStyle w:val="Text"/>
        </w:rPr>
        <w:t xml:space="preserve">Utop topenici režnú dobře a namažiž ji stredem </w:t>
      </w:r>
      <w:r>
        <w:rPr>
          <w:rStyle w:val="foliace"/>
        </w:rPr>
        <w:t xml:space="preserve">81v </w:t>
      </w:r>
      <w:r>
        <w:rPr>
          <w:rStyle w:val="Text"/>
        </w:rPr>
        <w:t>dobře, jeziž to ráno a večer, toť jest zkušeno od mnohých lidí.</w:t>
      </w:r>
    </w:p>
    <w:p w:rsidR="00C16663" w:rsidRDefault="00083972">
      <w:pPr>
        <w:pStyle w:val="Podnadpis"/>
      </w:pPr>
      <w:r>
        <w:rPr>
          <w:rStyle w:val="Text"/>
        </w:rPr>
        <w:t>Která žena nemuož mieti přirozené nemoci</w:t>
      </w:r>
    </w:p>
    <w:p w:rsidR="00C16663" w:rsidRDefault="00083972">
      <w:r>
        <w:rPr>
          <w:rStyle w:val="Text"/>
        </w:rPr>
        <w:lastRenderedPageBreak/>
        <w:t>Vezmi podražec odevřený a vař v nenačínaném pivě, až třetina uvře, píž to ráno a večer.</w:t>
      </w:r>
    </w:p>
    <w:p w:rsidR="00C16663" w:rsidRDefault="00083972">
      <w:pPr>
        <w:pStyle w:val="Podnadpis"/>
      </w:pPr>
      <w:r>
        <w:rPr>
          <w:rStyle w:val="Text"/>
        </w:rPr>
        <w:t>Opět k témuž, která žena nemuož mieti své pravé nemoci</w:t>
      </w:r>
    </w:p>
    <w:p w:rsidR="00C16663" w:rsidRDefault="00083972">
      <w:r>
        <w:rPr>
          <w:rStyle w:val="Text"/>
        </w:rPr>
        <w:t>Vezmi kozie máslo a staré slaniny, vymoče je, vařiž dobře spolu v něm, a zázvor třený, jez to teple na čtítrobu a půjdeť od tebe.</w:t>
      </w:r>
    </w:p>
    <w:p w:rsidR="00C16663" w:rsidRDefault="00083972">
      <w:pPr>
        <w:pStyle w:val="Podnadpis"/>
      </w:pPr>
      <w:r>
        <w:rPr>
          <w:rStyle w:val="Text"/>
        </w:rPr>
        <w:t>Opět k témuž</w:t>
      </w:r>
    </w:p>
    <w:p w:rsidR="00C16663" w:rsidRDefault="00083972">
      <w:r>
        <w:rPr>
          <w:rStyle w:val="Text"/>
        </w:rPr>
        <w:t>Vezmi černobýl a ztluc jej a vydav z něho vodu a směs s myrrú, dajž jí to píti.</w:t>
      </w:r>
    </w:p>
    <w:p w:rsidR="00C16663" w:rsidRDefault="00083972">
      <w:pPr>
        <w:pStyle w:val="Podnadpis"/>
      </w:pPr>
      <w:r>
        <w:rPr>
          <w:rStyle w:val="Text"/>
        </w:rPr>
        <w:t>Opět</w:t>
      </w:r>
    </w:p>
    <w:p w:rsidR="00C16663" w:rsidRDefault="00083972">
      <w:r>
        <w:rPr>
          <w:rStyle w:val="Text"/>
        </w:rPr>
        <w:t>Vezmi jelení roh a zetři jej anebo ztluc, vespi jej na uhlé, postaviž je mezi nohami, přikrýž dobře, a pustíť se od ní.</w:t>
      </w:r>
    </w:p>
    <w:p w:rsidR="00C16663" w:rsidRDefault="00083972">
      <w:pPr>
        <w:pStyle w:val="Podnadpis"/>
      </w:pPr>
      <w:r>
        <w:rPr>
          <w:rStyle w:val="Text"/>
        </w:rPr>
        <w:t>Která žena nemuož pravé své nemoci mieti</w:t>
      </w:r>
    </w:p>
    <w:p w:rsidR="00C16663" w:rsidRDefault="00083972">
      <w:r>
        <w:rPr>
          <w:rStyle w:val="Text"/>
        </w:rPr>
        <w:t>Vezmi šalvěji, rútu, pelyněk, brotan a chvojku, vař to vše spolu dobře a přikrý hrnec, ať pára tam jde.</w:t>
      </w:r>
    </w:p>
    <w:p w:rsidR="00C16663" w:rsidRDefault="00083972">
      <w:pPr>
        <w:pStyle w:val="Podnadpis"/>
      </w:pPr>
      <w:r>
        <w:rPr>
          <w:rStyle w:val="Text"/>
        </w:rPr>
        <w:t>Opět jinak</w:t>
      </w:r>
    </w:p>
    <w:p w:rsidR="00C16663" w:rsidRDefault="00083972">
      <w:r>
        <w:rPr>
          <w:rStyle w:val="Text"/>
        </w:rPr>
        <w:t>Síry vezmi a temperuj s octem, ztluka pak to drž před nosem. A také ať sobě vleje v život svuoj, položíci se na znak.</w:t>
      </w:r>
    </w:p>
    <w:p w:rsidR="00C16663" w:rsidRDefault="00083972">
      <w:pPr>
        <w:pStyle w:val="Podnadpis"/>
      </w:pPr>
      <w:r>
        <w:rPr>
          <w:rStyle w:val="Text"/>
        </w:rPr>
        <w:t>Opět</w:t>
      </w:r>
    </w:p>
    <w:p w:rsidR="00C16663" w:rsidRDefault="00083972">
      <w:r>
        <w:rPr>
          <w:rStyle w:val="Text"/>
        </w:rPr>
        <w:t>Vezmi kořen od lilium, ztluc jej a vař a daj jí toho píti a půjdeť od ní její nemoc. Anebo símě liliové, rozetra daj jí píti.</w:t>
      </w:r>
    </w:p>
    <w:p w:rsidR="00C16663" w:rsidRDefault="00083972">
      <w:pPr>
        <w:pStyle w:val="Podnadpis"/>
      </w:pPr>
      <w:r>
        <w:rPr>
          <w:rStyle w:val="foliace"/>
        </w:rPr>
        <w:t xml:space="preserve">82r </w:t>
      </w:r>
      <w:r>
        <w:rPr>
          <w:rStyle w:val="Text"/>
        </w:rPr>
        <w:t>Opět která žena nemuož své přirozené nemoci míti</w:t>
      </w:r>
    </w:p>
    <w:p w:rsidR="00C16663" w:rsidRDefault="00083972">
      <w:r>
        <w:rPr>
          <w:rStyle w:val="Text"/>
        </w:rPr>
        <w:t>Vezmi česnek a ztluc jej s olejem a vlož jej v pytlík plátenný, široký na prst, vstrč jí v to miesto.</w:t>
      </w:r>
    </w:p>
    <w:p w:rsidR="00C16663" w:rsidRDefault="00083972">
      <w:pPr>
        <w:pStyle w:val="Podnadpis"/>
      </w:pPr>
      <w:r>
        <w:rPr>
          <w:rStyle w:val="Text"/>
        </w:rPr>
        <w:t>Proti tomu, když se v ženě staví nemoc tajná a nemuož ji mieti</w:t>
      </w:r>
    </w:p>
    <w:p w:rsidR="00C16663" w:rsidRDefault="00083972">
      <w:r>
        <w:rPr>
          <w:rStyle w:val="Text"/>
        </w:rPr>
        <w:t>Vezmi řimbabu, dobrú mysl, polej, šalvěji, toho všeho rovnú měrú, vařiž to dobře v novém hrnci za hodinu, ješto by byl v pintu, a to vař v starém pivě, až třetina uvře, a ten traňk pí ráno, o poledni a na noc, když chceš spat jíti, a toho požívaj za dvě neděle, i přijde přirozenie tvé, a to zcedě požívaj.</w:t>
      </w:r>
    </w:p>
    <w:p w:rsidR="00C16663" w:rsidRDefault="00083972">
      <w:r>
        <w:rPr>
          <w:rStyle w:val="cizijazyk"/>
        </w:rPr>
        <w:t xml:space="preserve">Item </w:t>
      </w:r>
      <w:r>
        <w:rPr>
          <w:rStyle w:val="Text"/>
        </w:rPr>
        <w:t xml:space="preserve">potom, když ty věci přijdú, udělaj sobě tento traňk týmž obyčejem jej </w:t>
      </w:r>
      <w:r>
        <w:rPr>
          <w:rStyle w:val="doplnenytext"/>
        </w:rPr>
        <w:t xml:space="preserve">vař </w:t>
      </w:r>
      <w:r>
        <w:rPr>
          <w:rStyle w:val="poznamka"/>
        </w:rPr>
        <w:t xml:space="preserve">doplněno podle rkp. KNM I F 11 </w:t>
      </w:r>
      <w:r>
        <w:rPr>
          <w:rStyle w:val="pripisekmarginalnisoucasny"/>
        </w:rPr>
        <w:t xml:space="preserve">pí </w:t>
      </w:r>
      <w:r>
        <w:rPr>
          <w:rStyle w:val="Text"/>
        </w:rPr>
        <w:t>a tak dlúho jako onen. Vezmi husí nohu, to kořenie, s natí, k tomu božie dřevce a zaječí matku od zajíce, balšán požívaj a přičiň k tomu liliový kořen a galganu, vař to vše spolu, aby nedal kypěti.</w:t>
      </w:r>
    </w:p>
    <w:p w:rsidR="00C16663" w:rsidRDefault="00083972">
      <w:pPr>
        <w:pStyle w:val="Podnadpis"/>
      </w:pPr>
      <w:r>
        <w:rPr>
          <w:rStyle w:val="Text"/>
        </w:rPr>
        <w:t>Které panně nemuož přirozená nemoc býti</w:t>
      </w:r>
    </w:p>
    <w:p w:rsidR="00C16663" w:rsidRDefault="00083972">
      <w:r>
        <w:rPr>
          <w:rStyle w:val="Text"/>
        </w:rPr>
        <w:lastRenderedPageBreak/>
        <w:t>Vezmi kopytník, psoser, lebedku červenú, černobýl, mateří dúšku, šalvěji, balšán, benedikt, červený kosatec, brotan, kořen slézový. To vař v starém pivě a požívaj toho v pivu, a zbudeť jie.</w:t>
      </w:r>
    </w:p>
    <w:p w:rsidR="00C16663" w:rsidRDefault="00083972">
      <w:pPr>
        <w:pStyle w:val="Podnadpis"/>
      </w:pPr>
      <w:r>
        <w:rPr>
          <w:rStyle w:val="Text"/>
        </w:rPr>
        <w:t xml:space="preserve">Zahnánie </w:t>
      </w:r>
      <w:r>
        <w:rPr>
          <w:rStyle w:val="emendace"/>
        </w:rPr>
        <w:t xml:space="preserve">Zahnánie </w:t>
      </w:r>
      <w:r>
        <w:rPr>
          <w:rStyle w:val="pramen"/>
        </w:rPr>
        <w:t xml:space="preserve">Z zahnanije </w:t>
      </w:r>
      <w:r>
        <w:rPr>
          <w:rStyle w:val="Text"/>
        </w:rPr>
        <w:t>čmýry po porodu</w:t>
      </w:r>
    </w:p>
    <w:p w:rsidR="00C16663" w:rsidRDefault="00083972">
      <w:r>
        <w:rPr>
          <w:rStyle w:val="Text"/>
        </w:rPr>
        <w:t xml:space="preserve">Vezmi kost z hlavy kapra a ztluc na prach a pí v pivě. Aneb daj jí kořenie, a to k zapuzení </w:t>
      </w:r>
      <w:r>
        <w:rPr>
          <w:rStyle w:val="emendace"/>
        </w:rPr>
        <w:t xml:space="preserve">zapuzení </w:t>
      </w:r>
      <w:r w:rsidR="007C0B00">
        <w:rPr>
          <w:rStyle w:val="pramen"/>
        </w:rPr>
        <w:t>zapuzenije</w:t>
      </w:r>
      <w:r>
        <w:rPr>
          <w:rStyle w:val="pramen"/>
        </w:rPr>
        <w:t xml:space="preserve"> </w:t>
      </w:r>
      <w:r>
        <w:rPr>
          <w:rStyle w:val="Text"/>
        </w:rPr>
        <w:t xml:space="preserve">čmýry, když teče od ženy, proti nepodobnému běhu. Aneb </w:t>
      </w:r>
      <w:r>
        <w:rPr>
          <w:rStyle w:val="foliace"/>
        </w:rPr>
        <w:t xml:space="preserve">82v </w:t>
      </w:r>
      <w:r>
        <w:rPr>
          <w:rStyle w:val="Text"/>
        </w:rPr>
        <w:t>polož myrru v jablko rozkrájené a potom zavři a polož na hrách, ať se upeče a potom ho dobuď a daj ženě sniesti to jablko. Anebo ať položie brotan do třevícuov a ať chodí v nich i leží</w:t>
      </w:r>
      <w:r>
        <w:rPr>
          <w:rStyle w:val="emendace"/>
        </w:rPr>
        <w:t xml:space="preserve">leží </w:t>
      </w:r>
      <w:r>
        <w:rPr>
          <w:rStyle w:val="pramen"/>
        </w:rPr>
        <w:t>lezije</w:t>
      </w:r>
      <w:r>
        <w:rPr>
          <w:rStyle w:val="Text"/>
        </w:rPr>
        <w:t>. A též také jitrocelem činie jako brotanem, a budeť zdráva.</w:t>
      </w:r>
    </w:p>
    <w:p w:rsidR="00C16663" w:rsidRDefault="00083972">
      <w:pPr>
        <w:pStyle w:val="Podnadpis"/>
      </w:pPr>
      <w:r>
        <w:rPr>
          <w:rStyle w:val="Text"/>
        </w:rPr>
        <w:t>Rozrazenie čmýry anebo učištěnie její, jistotné dokázanie</w:t>
      </w:r>
    </w:p>
    <w:p w:rsidR="00C16663" w:rsidRDefault="00083972">
      <w:r>
        <w:rPr>
          <w:rStyle w:val="Text"/>
        </w:rPr>
        <w:t>Vezmi kořenie z jitrocele i s listem a vař je u vodě dešťové a daj ženě píti, ženě trpící, a ihned rozrazí bez pochyby.</w:t>
      </w:r>
    </w:p>
    <w:p w:rsidR="00C16663" w:rsidRDefault="00083972">
      <w:pPr>
        <w:pStyle w:val="Podnadpis"/>
      </w:pPr>
      <w:r>
        <w:rPr>
          <w:rStyle w:val="Text"/>
        </w:rPr>
        <w:t>K témuž</w:t>
      </w:r>
    </w:p>
    <w:p w:rsidR="00C16663" w:rsidRDefault="00083972">
      <w:r>
        <w:rPr>
          <w:rStyle w:val="Text"/>
        </w:rPr>
        <w:t>Vezmi ruoženú vodu a daj píti nemocné ženě večer a ráno, rozrazuje zbytní tok a ihned rozrazie jej bez pochyby.</w:t>
      </w:r>
    </w:p>
    <w:p w:rsidR="00C16663" w:rsidRDefault="00083972">
      <w:pPr>
        <w:pStyle w:val="Podnadpis"/>
      </w:pPr>
      <w:r>
        <w:rPr>
          <w:rStyle w:val="Text"/>
        </w:rPr>
        <w:t>Počištěnie ženy po porodu</w:t>
      </w:r>
    </w:p>
    <w:p w:rsidR="00C16663" w:rsidRDefault="00083972">
      <w:r>
        <w:rPr>
          <w:rStyle w:val="Text"/>
        </w:rPr>
        <w:t>Vezmi siemě lněné a ztluc velmi dobře a zvař s mladým sádlem a daj jí píti.</w:t>
      </w:r>
    </w:p>
    <w:p w:rsidR="00C16663" w:rsidRDefault="00083972">
      <w:pPr>
        <w:pStyle w:val="Podnadpis"/>
      </w:pPr>
      <w:r>
        <w:rPr>
          <w:rStyle w:val="Text"/>
        </w:rPr>
        <w:t>Lékařstvie ženám ku porodu</w:t>
      </w:r>
    </w:p>
    <w:p w:rsidR="00C16663" w:rsidRDefault="00083972">
      <w:r>
        <w:rPr>
          <w:rStyle w:val="Text"/>
        </w:rPr>
        <w:t>Vezmi kořen verbeny, hodí se ženám ku porodu nositi při sobě a v posteli přikládati, neb ten kořen zahánie přeludy a trápenie velikých nebudú trpěti a utěšenie dobré mieti budú. A ten kořen bude li k hrdlu přivázán neb na ruku, neustane těžkostí nějakú, ale ty ženy poživú utěšenie, a které ženy verbenu mají, ty budú dobře spáti.</w:t>
      </w:r>
    </w:p>
    <w:p w:rsidR="00C16663" w:rsidRDefault="00083972">
      <w:pPr>
        <w:pStyle w:val="Podnadpis"/>
      </w:pPr>
      <w:r>
        <w:rPr>
          <w:rStyle w:val="Text"/>
        </w:rPr>
        <w:t>Od které ženy se lije</w:t>
      </w:r>
    </w:p>
    <w:p w:rsidR="00C16663" w:rsidRDefault="00083972">
      <w:r>
        <w:rPr>
          <w:rStyle w:val="Text"/>
        </w:rPr>
        <w:t xml:space="preserve">Která žena přílišný tok nemoci trpí, vezmi vodu jitrocelovú a omoč v ní </w:t>
      </w:r>
      <w:r>
        <w:rPr>
          <w:rStyle w:val="emendace"/>
        </w:rPr>
        <w:t xml:space="preserve">ní </w:t>
      </w:r>
      <w:r>
        <w:rPr>
          <w:rStyle w:val="pramen"/>
        </w:rPr>
        <w:t xml:space="preserve">nije </w:t>
      </w:r>
      <w:r>
        <w:rPr>
          <w:rStyle w:val="Text"/>
        </w:rPr>
        <w:t xml:space="preserve">chlup vlny zvieci jako vajce. A vstrč sobě v život, </w:t>
      </w:r>
      <w:r>
        <w:rPr>
          <w:rStyle w:val="foliace"/>
        </w:rPr>
        <w:t xml:space="preserve">83r </w:t>
      </w:r>
      <w:r>
        <w:rPr>
          <w:rStyle w:val="Text"/>
        </w:rPr>
        <w:t xml:space="preserve">jakož vieš, a tiem zastavíš </w:t>
      </w:r>
      <w:r>
        <w:rPr>
          <w:rStyle w:val="emendace"/>
        </w:rPr>
        <w:t xml:space="preserve">zastavíš </w:t>
      </w:r>
      <w:r>
        <w:rPr>
          <w:rStyle w:val="pramen"/>
        </w:rPr>
        <w:t xml:space="preserve">zaſtawijeſs </w:t>
      </w:r>
      <w:r>
        <w:rPr>
          <w:rStyle w:val="Text"/>
        </w:rPr>
        <w:t xml:space="preserve">tu nemoc, by ji pak nemohl jiným lékařstviem zastaviti. </w:t>
      </w:r>
      <w:r>
        <w:rPr>
          <w:rStyle w:val="cizijazyk"/>
        </w:rPr>
        <w:t xml:space="preserve">Item </w:t>
      </w:r>
      <w:r>
        <w:rPr>
          <w:rStyle w:val="Text"/>
        </w:rPr>
        <w:t>ta voda zažene červy, ješto se v břiše rodí.</w:t>
      </w:r>
    </w:p>
    <w:p w:rsidR="00C16663" w:rsidRDefault="00083972">
      <w:pPr>
        <w:pStyle w:val="Podnadpis"/>
      </w:pPr>
      <w:r>
        <w:rPr>
          <w:rStyle w:val="Text"/>
        </w:rPr>
        <w:t xml:space="preserve">Která žena nemuož vody držeti, ješto sobě po dietěti uškodí </w:t>
      </w:r>
      <w:r>
        <w:rPr>
          <w:rStyle w:val="emendace"/>
        </w:rPr>
        <w:t xml:space="preserve">uškodí </w:t>
      </w:r>
      <w:r>
        <w:rPr>
          <w:rStyle w:val="pramen"/>
        </w:rPr>
        <w:t>vſſkodije</w:t>
      </w:r>
    </w:p>
    <w:p w:rsidR="00C16663" w:rsidRDefault="00083972">
      <w:r>
        <w:rPr>
          <w:rStyle w:val="Text"/>
        </w:rPr>
        <w:t>Vezmi sádlo nedvězie a jezevcové, maž se tiem obojím v lázni zzadu několikrát, obiň se suknem ledajakýms a šatami na to a nemej se vodú.</w:t>
      </w:r>
    </w:p>
    <w:p w:rsidR="00C16663" w:rsidRDefault="00083972">
      <w:pPr>
        <w:pStyle w:val="Podnadpis"/>
      </w:pPr>
      <w:r>
        <w:rPr>
          <w:rStyle w:val="Text"/>
        </w:rPr>
        <w:t>Která žena čije dietě</w:t>
      </w:r>
    </w:p>
    <w:p w:rsidR="00C16663" w:rsidRDefault="00083972">
      <w:r>
        <w:rPr>
          <w:rStyle w:val="Text"/>
        </w:rPr>
        <w:t>Tehdy jez na každý den polej a porodíš bez bolesti chodiecí.</w:t>
      </w:r>
    </w:p>
    <w:p w:rsidR="00C16663" w:rsidRDefault="00083972">
      <w:pPr>
        <w:pStyle w:val="Podnadpis"/>
      </w:pPr>
      <w:r>
        <w:rPr>
          <w:rStyle w:val="Text"/>
        </w:rPr>
        <w:t>Žena břichatá bojí se snad, že by dietě k času nedonosila</w:t>
      </w:r>
    </w:p>
    <w:p w:rsidR="00C16663" w:rsidRDefault="00083972">
      <w:r>
        <w:rPr>
          <w:rStyle w:val="Text"/>
        </w:rPr>
        <w:lastRenderedPageBreak/>
        <w:t>Natrhaj střiebrničku, jemuž řiekají husí nuožka, má červené praménky a stříhané jako řebříček a zespod plesnivé, nakladúci té zelinky do třevícuov, chodiž na tom i léhaj. A to za tři dni učiníš, zkušenoť jest.</w:t>
      </w:r>
    </w:p>
    <w:p w:rsidR="00C16663" w:rsidRDefault="00083972">
      <w:pPr>
        <w:pStyle w:val="Podnadpis"/>
      </w:pPr>
      <w:r>
        <w:rPr>
          <w:rStyle w:val="Text"/>
        </w:rPr>
        <w:t>Která žena po dietěti jest nemocná</w:t>
      </w:r>
    </w:p>
    <w:p w:rsidR="00C16663" w:rsidRDefault="00083972">
      <w:r>
        <w:rPr>
          <w:rStyle w:val="Text"/>
        </w:rPr>
        <w:t xml:space="preserve">Navař jí ovsa s černobýlem a navaž jí toho teplého dole na střiesla a na stehna a obvázati loktuškú. A také ať sedí na děravé stolici, a to vařené lékařstvie podstavici </w:t>
      </w:r>
      <w:r>
        <w:rPr>
          <w:rStyle w:val="lemma"/>
        </w:rPr>
        <w:t xml:space="preserve">podstavici </w:t>
      </w:r>
      <w:r>
        <w:rPr>
          <w:rStyle w:val="hyperlemma"/>
        </w:rPr>
        <w:t xml:space="preserve">podstaviti </w:t>
      </w:r>
      <w:r>
        <w:rPr>
          <w:rStyle w:val="Text"/>
        </w:rPr>
        <w:t>pod ni. A okolo obestřiti šatami, ať ta pára skrze stolici na ni puojde. To ať učiní po několikrát, jest zkušené.</w:t>
      </w:r>
    </w:p>
    <w:p w:rsidR="00C16663" w:rsidRDefault="00083972">
      <w:pPr>
        <w:pStyle w:val="Podnadpis"/>
      </w:pPr>
      <w:r>
        <w:rPr>
          <w:rStyle w:val="Text"/>
        </w:rPr>
        <w:t xml:space="preserve">Která se žena po dietěti zkazí </w:t>
      </w:r>
      <w:r>
        <w:rPr>
          <w:rStyle w:val="emendace"/>
        </w:rPr>
        <w:t xml:space="preserve">zkazí </w:t>
      </w:r>
      <w:r>
        <w:rPr>
          <w:rStyle w:val="pramen"/>
        </w:rPr>
        <w:t>zkazije</w:t>
      </w:r>
    </w:p>
    <w:p w:rsidR="00C16663" w:rsidRDefault="00083972">
      <w:r>
        <w:rPr>
          <w:rStyle w:val="Text"/>
        </w:rPr>
        <w:t xml:space="preserve">Ta vezmi oleje lněného a medu jarého, jednoho jako druhého, a kmínu </w:t>
      </w:r>
      <w:r>
        <w:rPr>
          <w:rStyle w:val="emendace"/>
        </w:rPr>
        <w:t xml:space="preserve">kmínu </w:t>
      </w:r>
      <w:r>
        <w:rPr>
          <w:rStyle w:val="pramen"/>
        </w:rPr>
        <w:t xml:space="preserve">kmijenu </w:t>
      </w:r>
      <w:r>
        <w:rPr>
          <w:rStyle w:val="Text"/>
        </w:rPr>
        <w:t>vlaského, coť se zdá, To spolu vař a maž se tiem, jakož rozumieš, a to novú bavlnú, toť jest jisté a zkušené.</w:t>
      </w:r>
    </w:p>
    <w:p w:rsidR="00C16663" w:rsidRDefault="00083972">
      <w:pPr>
        <w:pStyle w:val="Podnadpis"/>
      </w:pPr>
      <w:r>
        <w:rPr>
          <w:rStyle w:val="foliace"/>
        </w:rPr>
        <w:t xml:space="preserve">83v </w:t>
      </w:r>
      <w:r>
        <w:rPr>
          <w:rStyle w:val="Text"/>
        </w:rPr>
        <w:t>Když dietě nerovně leží v mateři</w:t>
      </w:r>
    </w:p>
    <w:p w:rsidR="00C16663" w:rsidRDefault="00083972">
      <w:r>
        <w:rPr>
          <w:rStyle w:val="Text"/>
        </w:rPr>
        <w:t xml:space="preserve">Vezmi muškát pečený, šafrán a tučné vepřové, daj s jedniem truňkem vína nebo piva a zavře usta po vypití </w:t>
      </w:r>
      <w:r>
        <w:rPr>
          <w:rStyle w:val="emendace"/>
        </w:rPr>
        <w:t xml:space="preserve">vypití </w:t>
      </w:r>
      <w:r>
        <w:rPr>
          <w:rStyle w:val="pramen"/>
        </w:rPr>
        <w:t xml:space="preserve">wypitije </w:t>
      </w:r>
      <w:r>
        <w:rPr>
          <w:rStyle w:val="Text"/>
        </w:rPr>
        <w:t>a chřípě. A dietě se hne na své miesto.</w:t>
      </w:r>
    </w:p>
    <w:p w:rsidR="00C16663" w:rsidRDefault="00083972">
      <w:pPr>
        <w:pStyle w:val="Podnadpis"/>
      </w:pPr>
      <w:r>
        <w:rPr>
          <w:rStyle w:val="Text"/>
        </w:rPr>
        <w:t>Kteréj ženě vystúpí matka nahoru k srdci</w:t>
      </w:r>
    </w:p>
    <w:p w:rsidR="00C16663" w:rsidRDefault="00083972">
      <w:r>
        <w:rPr>
          <w:rStyle w:val="Text"/>
        </w:rPr>
        <w:t>Vezmi hovno čertovo, a to v apatéce najdeš, vlož na uhlé, a voníť jako kadidlo, aneb starý pytel anebo země pod prahem, kdež stúpají. A to vlož na uhlé a voněj a zstúpíť matka pro ten smrad doluov.</w:t>
      </w:r>
    </w:p>
    <w:p w:rsidR="00C16663" w:rsidRDefault="00083972">
      <w:pPr>
        <w:pStyle w:val="Podnadpis"/>
      </w:pPr>
      <w:r>
        <w:rPr>
          <w:rStyle w:val="Text"/>
        </w:rPr>
        <w:t>Proti bolesti matky</w:t>
      </w:r>
    </w:p>
    <w:p w:rsidR="00C16663" w:rsidRDefault="00083972">
      <w:r>
        <w:rPr>
          <w:rStyle w:val="Text"/>
        </w:rPr>
        <w:t>Vezmi hadové kořenie a napal z něho vody a napí se téj vody jeden truňk ráno a večer také jeden.</w:t>
      </w:r>
    </w:p>
    <w:p w:rsidR="00C16663" w:rsidRDefault="00083972">
      <w:pPr>
        <w:pStyle w:val="Podnadpis"/>
      </w:pPr>
      <w:r>
        <w:rPr>
          <w:rStyle w:val="Text"/>
        </w:rPr>
        <w:t>Aby matku uzdravil</w:t>
      </w:r>
    </w:p>
    <w:p w:rsidR="00C16663" w:rsidRDefault="00083972">
      <w:r>
        <w:rPr>
          <w:rStyle w:val="Text"/>
        </w:rPr>
        <w:t>Vař v starém pivě pelyněk a polej a bobrový stroj a pí ráno a večer.</w:t>
      </w:r>
    </w:p>
    <w:p w:rsidR="00C16663" w:rsidRDefault="00083972">
      <w:pPr>
        <w:pStyle w:val="Podnadpis"/>
      </w:pPr>
      <w:r>
        <w:rPr>
          <w:rStyle w:val="Text"/>
        </w:rPr>
        <w:t xml:space="preserve">Když se v ženě matka zkazí </w:t>
      </w:r>
      <w:r>
        <w:rPr>
          <w:rStyle w:val="emendace"/>
        </w:rPr>
        <w:t xml:space="preserve">zkazí </w:t>
      </w:r>
      <w:r>
        <w:rPr>
          <w:rStyle w:val="pramen"/>
        </w:rPr>
        <w:t>zkazije</w:t>
      </w:r>
    </w:p>
    <w:p w:rsidR="00C16663" w:rsidRDefault="00083972">
      <w:r>
        <w:rPr>
          <w:rStyle w:val="Text"/>
        </w:rPr>
        <w:t>Vezmi černobýle a řimbaby, vař to obé u vodě velmi dobře a tiem vařeným kořením matku obvázati a tú jíchú toho kořenie matku pařiti. Pakli by to nespomohlo, vezmi kořen černobýlový, rozetři jako chřen, vař v vlaském víně anebo v romanie</w:t>
      </w:r>
      <w:r>
        <w:rPr>
          <w:rStyle w:val="hyperlemma"/>
        </w:rPr>
        <w:t>romanie</w:t>
      </w:r>
      <w:r>
        <w:rPr>
          <w:rStyle w:val="Text"/>
        </w:rPr>
        <w:t>, píž to, a budeš zdráva.</w:t>
      </w:r>
    </w:p>
    <w:p w:rsidR="00C16663" w:rsidRDefault="00083972">
      <w:pPr>
        <w:pStyle w:val="Podnadpis"/>
      </w:pPr>
      <w:r>
        <w:rPr>
          <w:rStyle w:val="Text"/>
        </w:rPr>
        <w:t>Která se žena natrhne</w:t>
      </w:r>
    </w:p>
    <w:p w:rsidR="00C16663" w:rsidRDefault="00083972">
      <w:r>
        <w:rPr>
          <w:rStyle w:val="Text"/>
        </w:rPr>
        <w:t>Vezmi nedvězie sádlo, pomazuj sobě, jakož vieš, kde jest potřebie, a sypaj sobě, ješto kočičie ložičko ztlučeno bude na prach, aby tiem prachem zasýpala. Ale nemá li nedvězieho sádla, ale jezevcové.</w:t>
      </w:r>
    </w:p>
    <w:p w:rsidR="00C16663" w:rsidRDefault="00083972">
      <w:pPr>
        <w:pStyle w:val="Podnadpis"/>
      </w:pPr>
      <w:r>
        <w:rPr>
          <w:rStyle w:val="foliace"/>
        </w:rPr>
        <w:lastRenderedPageBreak/>
        <w:t xml:space="preserve">84r </w:t>
      </w:r>
      <w:r>
        <w:rPr>
          <w:rStyle w:val="Text"/>
        </w:rPr>
        <w:t xml:space="preserve">Která žena má v sobě horkost, když leží </w:t>
      </w:r>
      <w:r>
        <w:rPr>
          <w:rStyle w:val="emendace"/>
        </w:rPr>
        <w:t xml:space="preserve">leží </w:t>
      </w:r>
      <w:r>
        <w:rPr>
          <w:rStyle w:val="pramen"/>
        </w:rPr>
        <w:t xml:space="preserve">lezije </w:t>
      </w:r>
      <w:r>
        <w:rPr>
          <w:rStyle w:val="Text"/>
        </w:rPr>
        <w:t>v šesti neděléch, a chvíli studenost, to slove raná nemoc</w:t>
      </w:r>
    </w:p>
    <w:p w:rsidR="00C16663" w:rsidRDefault="00083972">
      <w:r>
        <w:rPr>
          <w:rStyle w:val="Text"/>
        </w:rPr>
        <w:t>Vezmi kořenie i s listem travničných jahod a zájemnieho kořenie, a to spolu vař u pivě, píž to za tepla ráno a večer. A kteráž by žena měla na sobě velikú bolest, jako by chtěla matku poroditi, ta též učiň, buďto s pivem nebo s vínem.</w:t>
      </w:r>
    </w:p>
    <w:p w:rsidR="00C16663" w:rsidRDefault="00083972">
      <w:pPr>
        <w:pStyle w:val="Podnadpis"/>
      </w:pPr>
      <w:r>
        <w:rPr>
          <w:rStyle w:val="Text"/>
        </w:rPr>
        <w:t>Které ženě matka se hned s miesta</w:t>
      </w:r>
    </w:p>
    <w:p w:rsidR="00C16663" w:rsidRDefault="00083972">
      <w:r>
        <w:rPr>
          <w:rStyle w:val="Text"/>
        </w:rPr>
        <w:t xml:space="preserve">Vezmi lebedku a chvoji jedlovú a třieslo ševcové nemočené, aby bylo toho třiesla s </w:t>
      </w:r>
      <w:r w:rsidR="00BE44D6">
        <w:rPr>
          <w:rStyle w:val="Text"/>
        </w:rPr>
        <w:t>mísu</w:t>
      </w:r>
      <w:r w:rsidR="00BE44D6">
        <w:rPr>
          <w:rStyle w:val="emendace"/>
        </w:rPr>
        <w:t xml:space="preserve">mísu </w:t>
      </w:r>
      <w:r w:rsidR="00BE44D6">
        <w:rPr>
          <w:rStyle w:val="pramen"/>
        </w:rPr>
        <w:t>mijeſu</w:t>
      </w:r>
      <w:r>
        <w:rPr>
          <w:rStyle w:val="Text"/>
        </w:rPr>
        <w:t>, a lebedky s hrst a té chvoje tolikéž, a to vař u vodě a nad tiem seď, aby pára v tě šla, a to čiň často, a budeš zdráva.</w:t>
      </w:r>
    </w:p>
    <w:p w:rsidR="00C16663" w:rsidRDefault="00083972">
      <w:pPr>
        <w:pStyle w:val="Podnadpis"/>
      </w:pPr>
      <w:r>
        <w:rPr>
          <w:rStyle w:val="Text"/>
        </w:rPr>
        <w:t>Která se žena natrhne</w:t>
      </w:r>
    </w:p>
    <w:p w:rsidR="00C16663" w:rsidRDefault="00083972">
      <w:r>
        <w:rPr>
          <w:rStyle w:val="Text"/>
        </w:rPr>
        <w:t>Vezmi starý chmel, vař u vodě a pař se tiem. I také pro zkúsanie vlčie pařiti dobré.</w:t>
      </w:r>
    </w:p>
    <w:p w:rsidR="00C16663" w:rsidRDefault="00083972">
      <w:pPr>
        <w:pStyle w:val="Podnadpis"/>
      </w:pPr>
      <w:r>
        <w:rPr>
          <w:rStyle w:val="Text"/>
        </w:rPr>
        <w:t>Které se ženě hne matka, ješto přistúpila k srdci</w:t>
      </w:r>
    </w:p>
    <w:p w:rsidR="00C16663" w:rsidRDefault="00083972">
      <w:r>
        <w:rPr>
          <w:rStyle w:val="Text"/>
        </w:rPr>
        <w:t>Vezmi podražec, ješto bývá jako nezavřený, přičiň bobrového stroje jako puol vlaského ořecha, bobkuov XIIte, vařiž to v starém pivě, píž ráno a večer, ihned zstúpí.</w:t>
      </w:r>
    </w:p>
    <w:p w:rsidR="00C16663" w:rsidRDefault="00083972">
      <w:pPr>
        <w:pStyle w:val="Podnadpis"/>
      </w:pPr>
      <w:r>
        <w:rPr>
          <w:rStyle w:val="Text"/>
        </w:rPr>
        <w:t>Jinak proti matce, ješto přistúpí k srdci, že nemá v pravý čas své nemoci</w:t>
      </w:r>
    </w:p>
    <w:p w:rsidR="00C16663" w:rsidRDefault="00083972">
      <w:r>
        <w:rPr>
          <w:rStyle w:val="Text"/>
        </w:rPr>
        <w:t>Upeciž česenku hlávku, ztluciž ten česnek pečený, vezmi k tomu třeného bobku a muškátového květu, jednoho jako druhého, aby to pila teple v starém pivě ráno, o poledni a na noc. A potom nepí za hodinu.</w:t>
      </w:r>
    </w:p>
    <w:p w:rsidR="00C16663" w:rsidRDefault="00083972">
      <w:pPr>
        <w:pStyle w:val="Podnadpis"/>
      </w:pPr>
      <w:r>
        <w:rPr>
          <w:rStyle w:val="Text"/>
        </w:rPr>
        <w:t>Opět</w:t>
      </w:r>
    </w:p>
    <w:p w:rsidR="00C16663" w:rsidRDefault="00083972">
      <w:r>
        <w:rPr>
          <w:rStyle w:val="Text"/>
        </w:rPr>
        <w:t>Vezmi anéz, pepř, šafrán, jednoho jako druhého, zetřiž a pí teple.</w:t>
      </w:r>
    </w:p>
    <w:p w:rsidR="00C16663" w:rsidRDefault="00083972">
      <w:pPr>
        <w:pStyle w:val="Podnadpis"/>
      </w:pPr>
      <w:r>
        <w:rPr>
          <w:rStyle w:val="Text"/>
        </w:rPr>
        <w:t>V které se ženě matka hnula</w:t>
      </w:r>
    </w:p>
    <w:p w:rsidR="00C16663" w:rsidRDefault="00083972">
      <w:r>
        <w:rPr>
          <w:rStyle w:val="Text"/>
        </w:rPr>
        <w:t xml:space="preserve">Ta vezmi podražec nezavřený a bobrového stroje jako puol vlaského ořecha a bobkuov XIIte, vařiž </w:t>
      </w:r>
      <w:r>
        <w:rPr>
          <w:rStyle w:val="emendace"/>
        </w:rPr>
        <w:t xml:space="preserve">vařiž </w:t>
      </w:r>
      <w:r>
        <w:rPr>
          <w:rStyle w:val="pramen"/>
        </w:rPr>
        <w:t xml:space="preserve">warzižto </w:t>
      </w:r>
      <w:r>
        <w:rPr>
          <w:rStyle w:val="poznamka"/>
        </w:rPr>
        <w:t xml:space="preserve">omylem zopakováno „to“ na hranici stran </w:t>
      </w:r>
      <w:r>
        <w:rPr>
          <w:rStyle w:val="foliace"/>
        </w:rPr>
        <w:t xml:space="preserve">84v </w:t>
      </w:r>
      <w:r>
        <w:rPr>
          <w:rStyle w:val="Text"/>
        </w:rPr>
        <w:t>to všecko v starém pivě, píž to ráno a večer, ihned matka zstúpí na své miesto.</w:t>
      </w:r>
    </w:p>
    <w:p w:rsidR="00C16663" w:rsidRDefault="00083972">
      <w:r>
        <w:rPr>
          <w:rStyle w:val="Text"/>
        </w:rPr>
        <w:t>Která žena hryze pivoňku měsíc před porodem, to dietě nemoci padúcie nebude mieti.</w:t>
      </w:r>
    </w:p>
    <w:p w:rsidR="00C16663" w:rsidRDefault="00083972">
      <w:pPr>
        <w:pStyle w:val="Podnadpis"/>
      </w:pPr>
      <w:r>
        <w:rPr>
          <w:rStyle w:val="Text"/>
        </w:rPr>
        <w:t>Která žena nemuož poroditi dietěte</w:t>
      </w:r>
    </w:p>
    <w:p w:rsidR="00C16663" w:rsidRDefault="00083972">
      <w:r>
        <w:rPr>
          <w:rStyle w:val="Text"/>
        </w:rPr>
        <w:t>Vezmi černobýle a vař u vodě, obvěžiž sobě okolo levé nohy nad kolenem blíž luona, což muož najhorčeji, a potom odejmi preč.</w:t>
      </w:r>
    </w:p>
    <w:p w:rsidR="00C16663" w:rsidRDefault="00083972">
      <w:pPr>
        <w:pStyle w:val="Podnadpis"/>
      </w:pPr>
      <w:r>
        <w:rPr>
          <w:rStyle w:val="Text"/>
        </w:rPr>
        <w:t>Opět o porodu</w:t>
      </w:r>
    </w:p>
    <w:p w:rsidR="00C16663" w:rsidRDefault="00083972">
      <w:r>
        <w:rPr>
          <w:rStyle w:val="Text"/>
        </w:rPr>
        <w:t>Vlož černobýl na tiemě a jalovec rozži a usta stiskni, ať moc jalovcová nevyjde, a porodíš.</w:t>
      </w:r>
    </w:p>
    <w:p w:rsidR="00C16663" w:rsidRDefault="00083972">
      <w:pPr>
        <w:pStyle w:val="Podnadpis"/>
      </w:pPr>
      <w:r>
        <w:rPr>
          <w:rStyle w:val="Text"/>
        </w:rPr>
        <w:t>Aby matka zase vstúpila na své miesto po porodu dietěte</w:t>
      </w:r>
    </w:p>
    <w:p w:rsidR="00C16663" w:rsidRDefault="00083972">
      <w:r>
        <w:rPr>
          <w:rStyle w:val="Text"/>
        </w:rPr>
        <w:lastRenderedPageBreak/>
        <w:t>Ta vezmi horčici bielú, a nemá li bielé, ale černé, ztluc ji, zhřeje klaď na pupek, a zstúpíť na své miesto.</w:t>
      </w:r>
    </w:p>
    <w:p w:rsidR="00C16663" w:rsidRDefault="00083972">
      <w:pPr>
        <w:pStyle w:val="Podnadpis"/>
      </w:pPr>
      <w:r>
        <w:rPr>
          <w:rStyle w:val="Text"/>
        </w:rPr>
        <w:t>Přeškodí li se matka dětinná v břiše ženě</w:t>
      </w:r>
    </w:p>
    <w:p w:rsidR="00C16663" w:rsidRDefault="00083972">
      <w:r>
        <w:rPr>
          <w:rStyle w:val="Text"/>
        </w:rPr>
        <w:t xml:space="preserve">Vezmi černobýl, pelyněk, sléz a rmen, řecké seno a drobné seno, ty otrusky. A to vše vař u vodě a tiem se pař po tři dni. A potom vezmi dvě pintě malvazie a puol lotu šafránu a puol lotu skořice, puol lotu vyřezaného šafránu a galganu kúsek a citvaru kousek, rajského zrnie puol lotu. Směs to vše v hromadu a ztluka dobře, prosej skrze sítko. A pak ten prach rozděl napoly, vespiž jednu polovici v malvazie, vařiž to v novém hrnci, zamaže okolo škřidly těstem, ažť by puol druhého žejtlíka uvřelo, a když uvře, nechaj do večera státi, a tak nazajtřie vezmi čistú rúšku, procediž to v čistú konev, aby z něho vuoně nevyšla, píž z toho dobrý truňk večer </w:t>
      </w:r>
      <w:r>
        <w:rPr>
          <w:rStyle w:val="foliace"/>
        </w:rPr>
        <w:t xml:space="preserve">85r </w:t>
      </w:r>
      <w:r>
        <w:rPr>
          <w:rStyle w:val="Text"/>
        </w:rPr>
        <w:t>a ráno, a nespomůže liť, vezmi opět dvě pintě malvazie, vařiž to, což schováno bylo kořenie, požívaj toho jako prvé, a oním se kořením pař po tři dni, jakož napřed psáno stojí.</w:t>
      </w:r>
    </w:p>
    <w:p w:rsidR="00C16663" w:rsidRDefault="00083972">
      <w:pPr>
        <w:pStyle w:val="Podnadpis"/>
      </w:pPr>
      <w:r>
        <w:rPr>
          <w:rStyle w:val="Text"/>
        </w:rPr>
        <w:t>Proti rozličné nemoci, kteráž je žena nezdravá</w:t>
      </w:r>
    </w:p>
    <w:p w:rsidR="00C16663" w:rsidRDefault="00083972">
      <w:r>
        <w:rPr>
          <w:rStyle w:val="Text"/>
        </w:rPr>
        <w:t>Vezmi černobýl a rútu a vař to rovně ztluka, daj jí tu vodu píti.</w:t>
      </w:r>
    </w:p>
    <w:p w:rsidR="00C16663" w:rsidRDefault="00083972">
      <w:pPr>
        <w:pStyle w:val="Podnadpis"/>
      </w:pPr>
      <w:r>
        <w:rPr>
          <w:rStyle w:val="Text"/>
        </w:rPr>
        <w:t>Proti úrazu těhotné ženě</w:t>
      </w:r>
    </w:p>
    <w:p w:rsidR="00C16663" w:rsidRDefault="00083972">
      <w:r>
        <w:rPr>
          <w:rStyle w:val="Text"/>
        </w:rPr>
        <w:t xml:space="preserve">Která žena těhotná se urazí </w:t>
      </w:r>
      <w:r>
        <w:rPr>
          <w:rStyle w:val="emendace"/>
        </w:rPr>
        <w:t xml:space="preserve">urazí </w:t>
      </w:r>
      <w:r>
        <w:rPr>
          <w:rStyle w:val="pramen"/>
        </w:rPr>
        <w:t xml:space="preserve">vrazije </w:t>
      </w:r>
      <w:r>
        <w:rPr>
          <w:rStyle w:val="Text"/>
        </w:rPr>
        <w:t xml:space="preserve">a bojí se, aby snad dietěte neporodila, tak, že se hne z svého miesta, rozetři devět dubových pupencuov a daj jí píti a druhý den opět devět a třetí </w:t>
      </w:r>
      <w:r>
        <w:rPr>
          <w:rStyle w:val="emendace"/>
        </w:rPr>
        <w:t xml:space="preserve">třetí </w:t>
      </w:r>
      <w:r>
        <w:rPr>
          <w:rStyle w:val="pramen"/>
        </w:rPr>
        <w:t xml:space="preserve">trzetije </w:t>
      </w:r>
      <w:r>
        <w:rPr>
          <w:rStyle w:val="Text"/>
        </w:rPr>
        <w:t>den opět devět, a budeť zdráva ta těhotná žena.</w:t>
      </w:r>
    </w:p>
    <w:p w:rsidR="00C16663" w:rsidRDefault="00083972">
      <w:pPr>
        <w:pStyle w:val="Podnadpis"/>
      </w:pPr>
      <w:r>
        <w:rPr>
          <w:rStyle w:val="Text"/>
        </w:rPr>
        <w:t xml:space="preserve">Která se žena břichatá urazí </w:t>
      </w:r>
      <w:r>
        <w:rPr>
          <w:rStyle w:val="emendace"/>
        </w:rPr>
        <w:t xml:space="preserve">urazí </w:t>
      </w:r>
      <w:r>
        <w:rPr>
          <w:rStyle w:val="pramen"/>
        </w:rPr>
        <w:t xml:space="preserve">vrazije </w:t>
      </w:r>
      <w:r>
        <w:rPr>
          <w:rStyle w:val="Text"/>
        </w:rPr>
        <w:t>a bojí se, aby plodu nepotratila</w:t>
      </w:r>
    </w:p>
    <w:p w:rsidR="00C16663" w:rsidRDefault="00083972">
      <w:r>
        <w:rPr>
          <w:rStyle w:val="Text"/>
        </w:rPr>
        <w:t>Ta jez kořenie vlaského kopru anebo siemě koprové jez, a nebude jí nic.</w:t>
      </w:r>
    </w:p>
    <w:p w:rsidR="00C16663" w:rsidRDefault="00083972">
      <w:pPr>
        <w:pStyle w:val="Podnadpis"/>
      </w:pPr>
      <w:r>
        <w:rPr>
          <w:rStyle w:val="Text"/>
        </w:rPr>
        <w:t>Která nemuož mrtvého dietěte poroditi</w:t>
      </w:r>
    </w:p>
    <w:p w:rsidR="00C16663" w:rsidRDefault="00083972">
      <w:r>
        <w:rPr>
          <w:rStyle w:val="Text"/>
        </w:rPr>
        <w:t>Vezmi černobýl a rmen, jednoho jako druhého, vař to v vlaském víně, píž to za tepla. Ale nenie li vlaského, tehdy v zemském, a lněné siemě i kořenie lněné k tomu přičiň, dobréť jest.</w:t>
      </w:r>
    </w:p>
    <w:p w:rsidR="00C16663" w:rsidRDefault="00083972">
      <w:pPr>
        <w:pStyle w:val="Podnadpis"/>
      </w:pPr>
      <w:r>
        <w:rPr>
          <w:rStyle w:val="Text"/>
        </w:rPr>
        <w:t>Která žena nemuož poroditi dietěte</w:t>
      </w:r>
    </w:p>
    <w:p w:rsidR="00C16663" w:rsidRDefault="00083972">
      <w:r>
        <w:rPr>
          <w:rStyle w:val="Text"/>
        </w:rPr>
        <w:t xml:space="preserve">Napiš tato slova na list a polož jí na břicho: </w:t>
      </w:r>
      <w:r>
        <w:rPr>
          <w:rStyle w:val="cizijazyk"/>
        </w:rPr>
        <w:t>De virgine – Vincit leo de tribu Iuda – Virgo Maria peperit Cristum. Elizabeth sterilis peperit Iohannem Baptistam. In nomine Patris et Filii et Spiritus sancti. Amen.</w:t>
      </w:r>
    </w:p>
    <w:p w:rsidR="00C16663" w:rsidRDefault="00083972">
      <w:pPr>
        <w:pStyle w:val="Podnadpis"/>
      </w:pPr>
      <w:r>
        <w:rPr>
          <w:rStyle w:val="Text"/>
        </w:rPr>
        <w:t>Opět jinak</w:t>
      </w:r>
    </w:p>
    <w:p w:rsidR="00C16663" w:rsidRDefault="00083972">
      <w:r>
        <w:rPr>
          <w:rStyle w:val="cizijazyk"/>
        </w:rPr>
        <w:t xml:space="preserve">Per Patrem et Filium et Spiritum sanctum, sis masculus vel femina, ut exeas de volua ista. </w:t>
      </w:r>
      <w:r>
        <w:rPr>
          <w:rStyle w:val="Text"/>
        </w:rPr>
        <w:t>A když se do dietě urodí, ihned ten list vezmi doluov z břicha.</w:t>
      </w:r>
    </w:p>
    <w:p w:rsidR="00C16663" w:rsidRDefault="00083972">
      <w:pPr>
        <w:pStyle w:val="Podnadpis"/>
      </w:pPr>
      <w:r>
        <w:rPr>
          <w:rStyle w:val="foliace"/>
        </w:rPr>
        <w:t xml:space="preserve">85v </w:t>
      </w:r>
      <w:r>
        <w:rPr>
          <w:rStyle w:val="Text"/>
        </w:rPr>
        <w:t>Aby od ženy druhé rozenie vyšlo</w:t>
      </w:r>
    </w:p>
    <w:p w:rsidR="00C16663" w:rsidRDefault="00083972">
      <w:r>
        <w:rPr>
          <w:rStyle w:val="Text"/>
        </w:rPr>
        <w:lastRenderedPageBreak/>
        <w:t>Polej jest dobrý požívati ženám, ješto babami zmeškány sú, a ješto v celosti od nich nevejde, jenž slove druhé rozenie, a když polej jí, tehdy odbude</w:t>
      </w:r>
      <w:r>
        <w:rPr>
          <w:rStyle w:val="emendace"/>
        </w:rPr>
        <w:t xml:space="preserve">odbude </w:t>
      </w:r>
      <w:r>
        <w:rPr>
          <w:rStyle w:val="pramen"/>
        </w:rPr>
        <w:t>odbud</w:t>
      </w:r>
      <w:r>
        <w:rPr>
          <w:rStyle w:val="Text"/>
        </w:rPr>
        <w:t>.</w:t>
      </w:r>
    </w:p>
    <w:p w:rsidR="00C16663" w:rsidRDefault="00083972">
      <w:pPr>
        <w:pStyle w:val="Podnadpis"/>
      </w:pPr>
      <w:r>
        <w:rPr>
          <w:rStyle w:val="Text"/>
        </w:rPr>
        <w:t>V které ženě luože po dietěti zuostane</w:t>
      </w:r>
    </w:p>
    <w:p w:rsidR="00C16663" w:rsidRDefault="00083972">
      <w:r>
        <w:rPr>
          <w:rStyle w:val="Text"/>
        </w:rPr>
        <w:t>Vezmi režné otruby a akštejn, vlož na uhlé, nech, ať tam puojde ten dým v život, a ihned vyjde.</w:t>
      </w:r>
    </w:p>
    <w:p w:rsidR="00C16663" w:rsidRDefault="00083972">
      <w:pPr>
        <w:pStyle w:val="Podnadpis"/>
      </w:pPr>
      <w:r>
        <w:rPr>
          <w:rStyle w:val="Text"/>
        </w:rPr>
        <w:t>Žena těhotná když sobě uškodí pádem nebo nezvyhlášením</w:t>
      </w:r>
      <w:r>
        <w:rPr>
          <w:rStyle w:val="poznamka"/>
        </w:rPr>
        <w:t>nejisté čtení, zřejmě chybný zápis</w:t>
      </w:r>
      <w:r>
        <w:rPr>
          <w:rStyle w:val="Text"/>
        </w:rPr>
        <w:t>, vstúpením nebo dietětem sobě uškodí</w:t>
      </w:r>
    </w:p>
    <w:p w:rsidR="00C16663" w:rsidRDefault="00083972">
      <w:r>
        <w:rPr>
          <w:rStyle w:val="Text"/>
        </w:rPr>
        <w:t>Pí medovú břečku teplú, vařiž s šalvějí</w:t>
      </w:r>
      <w:r>
        <w:rPr>
          <w:rStyle w:val="emendace"/>
        </w:rPr>
        <w:t xml:space="preserve">šalvějí </w:t>
      </w:r>
      <w:r>
        <w:rPr>
          <w:rStyle w:val="pramen"/>
        </w:rPr>
        <w:t>ſſalwiegie</w:t>
      </w:r>
      <w:r>
        <w:rPr>
          <w:rStyle w:val="Text"/>
        </w:rPr>
        <w:t>.</w:t>
      </w:r>
    </w:p>
    <w:p w:rsidR="00C16663" w:rsidRDefault="00083972">
      <w:pPr>
        <w:pStyle w:val="Podnadpis"/>
      </w:pPr>
      <w:r>
        <w:rPr>
          <w:rStyle w:val="Text"/>
        </w:rPr>
        <w:t>Proti bolesti v porodu</w:t>
      </w:r>
    </w:p>
    <w:p w:rsidR="00C16663" w:rsidRDefault="00083972">
      <w:r>
        <w:rPr>
          <w:rStyle w:val="Text"/>
        </w:rPr>
        <w:t xml:space="preserve">Kterú ženu trápí bolesti v porodu, ta sobě vař šalvěji z </w:t>
      </w:r>
      <w:r>
        <w:rPr>
          <w:rStyle w:val="lemma"/>
        </w:rPr>
        <w:t xml:space="preserve">z </w:t>
      </w:r>
      <w:r>
        <w:rPr>
          <w:rStyle w:val="hyperlemma"/>
        </w:rPr>
        <w:t xml:space="preserve">s </w:t>
      </w:r>
      <w:r>
        <w:rPr>
          <w:rStyle w:val="Text"/>
        </w:rPr>
        <w:t>bukvicí a dávaj nemocné ženě píti. A to jest prospěšno.</w:t>
      </w:r>
    </w:p>
    <w:p w:rsidR="00C16663" w:rsidRDefault="00083972">
      <w:r>
        <w:rPr>
          <w:rStyle w:val="Text"/>
        </w:rPr>
        <w:t xml:space="preserve">Která paní těhotná, že se jí přihodí, jakož se často stává, že se poruší </w:t>
      </w:r>
      <w:r>
        <w:rPr>
          <w:rStyle w:val="emendace"/>
        </w:rPr>
        <w:t xml:space="preserve">poruší </w:t>
      </w:r>
      <w:r>
        <w:rPr>
          <w:rStyle w:val="pramen"/>
        </w:rPr>
        <w:t xml:space="preserve">poruſſije </w:t>
      </w:r>
      <w:r>
        <w:rPr>
          <w:rStyle w:val="Text"/>
        </w:rPr>
        <w:t xml:space="preserve">zdviháním anebo během tak, že bude sama mieti, </w:t>
      </w:r>
      <w:r>
        <w:rPr>
          <w:rStyle w:val="doplnenytext"/>
        </w:rPr>
        <w:t xml:space="preserve">že v ní dítě umřelo, a bude velikú bolest míti, </w:t>
      </w:r>
      <w:r>
        <w:rPr>
          <w:rStyle w:val="poznamka"/>
        </w:rPr>
        <w:t xml:space="preserve">doplněno podle rkp. KNM I F 11 </w:t>
      </w:r>
      <w:r>
        <w:rPr>
          <w:rStyle w:val="Text"/>
        </w:rPr>
        <w:t>vezmi přejmy od ořechuov vlaských, ty, ješto bývají mezi jádrem, a vařiž to s medem a daj téj paní píti, bude li umrlé, ihned musie ven. A pakli jest živé, tehdy bolest se ukrotí.</w:t>
      </w:r>
    </w:p>
    <w:p w:rsidR="00C16663" w:rsidRDefault="00083972">
      <w:pPr>
        <w:pStyle w:val="Podnadpis"/>
      </w:pPr>
      <w:r>
        <w:rPr>
          <w:rStyle w:val="Text"/>
        </w:rPr>
        <w:t>Která nemuož dietěte poroditi</w:t>
      </w:r>
    </w:p>
    <w:p w:rsidR="00C16663" w:rsidRDefault="00083972">
      <w:r>
        <w:rPr>
          <w:rStyle w:val="Text"/>
        </w:rPr>
        <w:t xml:space="preserve">Vezmi třevdavu a učiň prach z něho a jádra břeskvovných </w:t>
      </w:r>
      <w:r>
        <w:rPr>
          <w:rStyle w:val="doplnenytext"/>
        </w:rPr>
        <w:t xml:space="preserve">pecek </w:t>
      </w:r>
      <w:r>
        <w:rPr>
          <w:rStyle w:val="poznamka"/>
        </w:rPr>
        <w:t xml:space="preserve">doplněno podle rkp. KNM I F 11 </w:t>
      </w:r>
      <w:r>
        <w:rPr>
          <w:rStyle w:val="Text"/>
        </w:rPr>
        <w:t>také prach a yzopový prach, daj jí píti u víně nebo u pivě, a hned porodí.</w:t>
      </w:r>
    </w:p>
    <w:p w:rsidR="00C16663" w:rsidRDefault="00083972">
      <w:pPr>
        <w:pStyle w:val="Podnadpis"/>
      </w:pPr>
      <w:r>
        <w:rPr>
          <w:rStyle w:val="Text"/>
        </w:rPr>
        <w:t>V které ženě hnije matka</w:t>
      </w:r>
    </w:p>
    <w:p w:rsidR="00C16663" w:rsidRDefault="00083972">
      <w:r>
        <w:rPr>
          <w:rStyle w:val="Text"/>
        </w:rPr>
        <w:t>Ta vař omanový kořen v májovém másle a v lněném oleji, ať jest jednoho jako druhého, a maž se tiem. A muži, kterému se kazí luono, také maž tiem.</w:t>
      </w:r>
    </w:p>
    <w:p w:rsidR="00C16663" w:rsidRDefault="00C16663">
      <w:pPr>
        <w:pStyle w:val="Volnyradek"/>
      </w:pPr>
    </w:p>
    <w:p w:rsidR="00C16663" w:rsidRDefault="00083972">
      <w:pPr>
        <w:pStyle w:val="Nadpis"/>
      </w:pPr>
      <w:r>
        <w:rPr>
          <w:rStyle w:val="Text"/>
        </w:rPr>
        <w:t xml:space="preserve">Počíná se lékařstvie o početí </w:t>
      </w:r>
      <w:r>
        <w:rPr>
          <w:rStyle w:val="emendace"/>
        </w:rPr>
        <w:t xml:space="preserve">početí </w:t>
      </w:r>
      <w:r>
        <w:rPr>
          <w:rStyle w:val="pramen"/>
        </w:rPr>
        <w:t xml:space="preserve">poczetije </w:t>
      </w:r>
      <w:r>
        <w:rPr>
          <w:rStyle w:val="Text"/>
        </w:rPr>
        <w:t xml:space="preserve">ženském, a kterak má poznati, co bude mieti žena břichatá, syna li, čili dceru, a bude li </w:t>
      </w:r>
      <w:r>
        <w:rPr>
          <w:rStyle w:val="foliace"/>
        </w:rPr>
        <w:t xml:space="preserve">86r </w:t>
      </w:r>
      <w:r>
        <w:rPr>
          <w:rStyle w:val="Text"/>
        </w:rPr>
        <w:t>moci dětí mievati, a která by ráda syna měla</w:t>
      </w:r>
    </w:p>
    <w:p w:rsidR="00C16663" w:rsidRDefault="00083972">
      <w:pPr>
        <w:pStyle w:val="Podnadpis"/>
      </w:pPr>
      <w:r>
        <w:rPr>
          <w:rStyle w:val="Text"/>
        </w:rPr>
        <w:t>Aby žena počala</w:t>
      </w:r>
    </w:p>
    <w:p w:rsidR="00C16663" w:rsidRDefault="00083972">
      <w:r>
        <w:rPr>
          <w:rStyle w:val="Text"/>
        </w:rPr>
        <w:t xml:space="preserve">Vezmi mléko od klisice, daj ženě píti a potom se s ní </w:t>
      </w:r>
      <w:r>
        <w:rPr>
          <w:rStyle w:val="emendace"/>
        </w:rPr>
        <w:t xml:space="preserve">ní </w:t>
      </w:r>
      <w:r>
        <w:rPr>
          <w:rStyle w:val="pramen"/>
        </w:rPr>
        <w:t xml:space="preserve">nije </w:t>
      </w:r>
      <w:r>
        <w:rPr>
          <w:rStyle w:val="Text"/>
        </w:rPr>
        <w:t>kaž skládati, a počneť.</w:t>
      </w:r>
    </w:p>
    <w:p w:rsidR="00C16663" w:rsidRDefault="00083972">
      <w:pPr>
        <w:pStyle w:val="Podnadpis"/>
      </w:pPr>
      <w:r>
        <w:rPr>
          <w:rStyle w:val="Text"/>
        </w:rPr>
        <w:t>Aby žena počala</w:t>
      </w:r>
    </w:p>
    <w:p w:rsidR="00C16663" w:rsidRDefault="00083972">
      <w:r>
        <w:rPr>
          <w:rStyle w:val="Text"/>
        </w:rPr>
        <w:t>Vezmi prsi zaječí i cecky a spal je na prach a ten prach daj ženě píti u víně bielém u vanně a ten den ať se skládá s mužem, a počneť.</w:t>
      </w:r>
    </w:p>
    <w:p w:rsidR="00C16663" w:rsidRDefault="00083972">
      <w:pPr>
        <w:pStyle w:val="Podnadpis"/>
      </w:pPr>
      <w:r>
        <w:rPr>
          <w:rStyle w:val="Text"/>
        </w:rPr>
        <w:t xml:space="preserve">Opět jinak ku početí </w:t>
      </w:r>
      <w:r>
        <w:rPr>
          <w:rStyle w:val="emendace"/>
        </w:rPr>
        <w:t xml:space="preserve">početí </w:t>
      </w:r>
      <w:r>
        <w:rPr>
          <w:rStyle w:val="pramen"/>
        </w:rPr>
        <w:t>poczetije</w:t>
      </w:r>
    </w:p>
    <w:p w:rsidR="00C16663" w:rsidRDefault="00083972">
      <w:r>
        <w:rPr>
          <w:rStyle w:val="Text"/>
        </w:rPr>
        <w:t>Vezmi mléko osličie, a žena ať sobě jím pomaže nad pupkem, když se má s mužem pojieti.</w:t>
      </w:r>
    </w:p>
    <w:p w:rsidR="00C16663" w:rsidRDefault="00083972">
      <w:r>
        <w:rPr>
          <w:rStyle w:val="cizijazyk"/>
        </w:rPr>
        <w:lastRenderedPageBreak/>
        <w:t xml:space="preserve">Item </w:t>
      </w:r>
      <w:r>
        <w:rPr>
          <w:rStyle w:val="Text"/>
        </w:rPr>
        <w:t xml:space="preserve">žena po své nemoci umej se vínem čistým červeným, ale prvé v něm vařiti bielú lebedku. A po umytí </w:t>
      </w:r>
      <w:r>
        <w:rPr>
          <w:rStyle w:val="emendace"/>
        </w:rPr>
        <w:t xml:space="preserve">umytí </w:t>
      </w:r>
      <w:r>
        <w:rPr>
          <w:rStyle w:val="pramen"/>
        </w:rPr>
        <w:t xml:space="preserve">vmytije </w:t>
      </w:r>
      <w:r>
        <w:rPr>
          <w:rStyle w:val="Text"/>
        </w:rPr>
        <w:t>vína červeného popař se vínem s lebedkú bielú vařeným, pustiec sobě páru v život. A potom popař se majoránú, basilikú a mátú u víně vařenú. A potom jez žena mozk zaječí</w:t>
      </w:r>
      <w:r>
        <w:rPr>
          <w:rStyle w:val="emendace"/>
        </w:rPr>
        <w:t xml:space="preserve">zaječí </w:t>
      </w:r>
      <w:r>
        <w:rPr>
          <w:rStyle w:val="pramen"/>
        </w:rPr>
        <w:t>zageczije</w:t>
      </w:r>
      <w:r>
        <w:rPr>
          <w:rStyle w:val="Text"/>
        </w:rPr>
        <w:t>, a počneť.</w:t>
      </w:r>
    </w:p>
    <w:p w:rsidR="00C16663" w:rsidRDefault="00083972">
      <w:r>
        <w:rPr>
          <w:rStyle w:val="cizijazyk"/>
        </w:rPr>
        <w:t xml:space="preserve">Item </w:t>
      </w:r>
      <w:r>
        <w:rPr>
          <w:rStyle w:val="Text"/>
        </w:rPr>
        <w:t xml:space="preserve">bude li žena jiesti kořen většieho vstavače, počne dceru, a pakli muž bude jiesti ten kořen a složie se z </w:t>
      </w:r>
      <w:r>
        <w:rPr>
          <w:rStyle w:val="lemma"/>
        </w:rPr>
        <w:t xml:space="preserve">z </w:t>
      </w:r>
      <w:r>
        <w:rPr>
          <w:rStyle w:val="hyperlemma"/>
        </w:rPr>
        <w:t xml:space="preserve">s </w:t>
      </w:r>
      <w:r>
        <w:rPr>
          <w:rStyle w:val="Text"/>
        </w:rPr>
        <w:t>ženú, tehdy žena počne synem.</w:t>
      </w:r>
    </w:p>
    <w:p w:rsidR="00C16663" w:rsidRDefault="00083972">
      <w:pPr>
        <w:pStyle w:val="Podnadpis"/>
      </w:pPr>
      <w:r>
        <w:rPr>
          <w:rStyle w:val="Text"/>
        </w:rPr>
        <w:t>Která žena chce počieti</w:t>
      </w:r>
    </w:p>
    <w:p w:rsidR="00C16663" w:rsidRDefault="00083972">
      <w:r>
        <w:rPr>
          <w:rStyle w:val="Text"/>
        </w:rPr>
        <w:t xml:space="preserve">Vezmi krev zaječie s listiem </w:t>
      </w:r>
      <w:r>
        <w:rPr>
          <w:rStyle w:val="poznamka"/>
        </w:rPr>
        <w:t xml:space="preserve">nejisté čtení </w:t>
      </w:r>
      <w:r>
        <w:rPr>
          <w:rStyle w:val="Text"/>
        </w:rPr>
        <w:t>a usuše zdelajž to na prach, s vínem daj píti teplým v lázni. A s mužem se ten den slož, a počneť bez pochyby.</w:t>
      </w:r>
    </w:p>
    <w:p w:rsidR="00C16663" w:rsidRDefault="00083972">
      <w:r>
        <w:rPr>
          <w:rStyle w:val="cizijazyk"/>
        </w:rPr>
        <w:t xml:space="preserve">Item silermontanum, </w:t>
      </w:r>
      <w:r>
        <w:rPr>
          <w:rStyle w:val="Text"/>
        </w:rPr>
        <w:t xml:space="preserve">to siemě, daj ženě často jiesti, a počneť. Ano jej dávají ovcím, aby se bahnily. </w:t>
      </w:r>
      <w:r>
        <w:rPr>
          <w:rStyle w:val="cizijazyk"/>
        </w:rPr>
        <w:t xml:space="preserve">Item </w:t>
      </w:r>
      <w:r>
        <w:rPr>
          <w:rStyle w:val="Text"/>
        </w:rPr>
        <w:t xml:space="preserve">prach z nárokuov kancových dán v pití </w:t>
      </w:r>
      <w:r>
        <w:rPr>
          <w:rStyle w:val="emendace"/>
        </w:rPr>
        <w:t xml:space="preserve">pití </w:t>
      </w:r>
      <w:r>
        <w:rPr>
          <w:rStyle w:val="pramen"/>
        </w:rPr>
        <w:t xml:space="preserve">pitije </w:t>
      </w:r>
      <w:r>
        <w:rPr>
          <w:rStyle w:val="Text"/>
        </w:rPr>
        <w:t>ženě po nemoci její</w:t>
      </w:r>
      <w:r>
        <w:rPr>
          <w:rStyle w:val="emendace"/>
        </w:rPr>
        <w:t xml:space="preserve">její </w:t>
      </w:r>
      <w:r>
        <w:rPr>
          <w:rStyle w:val="pramen"/>
        </w:rPr>
        <w:t>gegije</w:t>
      </w:r>
      <w:r>
        <w:rPr>
          <w:rStyle w:val="Text"/>
        </w:rPr>
        <w:t>, činí</w:t>
      </w:r>
      <w:r>
        <w:rPr>
          <w:rStyle w:val="emendace"/>
        </w:rPr>
        <w:t xml:space="preserve">činí </w:t>
      </w:r>
      <w:r>
        <w:rPr>
          <w:rStyle w:val="pramen"/>
        </w:rPr>
        <w:t>czinije</w:t>
      </w:r>
      <w:r>
        <w:rPr>
          <w:rStyle w:val="Text"/>
        </w:rPr>
        <w:t xml:space="preserve">, že počne. </w:t>
      </w:r>
      <w:r>
        <w:rPr>
          <w:rStyle w:val="cizijazyk"/>
        </w:rPr>
        <w:t xml:space="preserve">Item </w:t>
      </w:r>
      <w:r>
        <w:rPr>
          <w:rStyle w:val="Text"/>
        </w:rPr>
        <w:t>přijmi muž syřiště zaječie od samce, a žena od samice, a počneť.</w:t>
      </w:r>
    </w:p>
    <w:p w:rsidR="00C16663" w:rsidRDefault="00083972">
      <w:pPr>
        <w:pStyle w:val="Podnadpis"/>
      </w:pPr>
      <w:r>
        <w:rPr>
          <w:rStyle w:val="Text"/>
        </w:rPr>
        <w:t>Která žena chce počieti</w:t>
      </w:r>
    </w:p>
    <w:p w:rsidR="00C16663" w:rsidRDefault="00083972">
      <w:r>
        <w:rPr>
          <w:rStyle w:val="Text"/>
        </w:rPr>
        <w:t xml:space="preserve">Pomaž nádobie sobě muž i žena vstavačovú smáhú a pospi na to prachem učiněným </w:t>
      </w:r>
      <w:r>
        <w:rPr>
          <w:rStyle w:val="emendace"/>
        </w:rPr>
        <w:t xml:space="preserve">učiněným </w:t>
      </w:r>
      <w:r>
        <w:rPr>
          <w:rStyle w:val="pramen"/>
        </w:rPr>
        <w:t xml:space="preserve">vczynieny </w:t>
      </w:r>
      <w:r>
        <w:rPr>
          <w:rStyle w:val="Text"/>
        </w:rPr>
        <w:t xml:space="preserve">z materníka zaječieho. </w:t>
      </w:r>
      <w:r>
        <w:rPr>
          <w:rStyle w:val="foliace"/>
        </w:rPr>
        <w:t xml:space="preserve">86v </w:t>
      </w:r>
      <w:r>
        <w:rPr>
          <w:rStyle w:val="Text"/>
        </w:rPr>
        <w:t>A potom se složte. A žena bezdětkyně počne, a také sobě toho prachu nasyp v život nebo v luono, nebo velmi ten prach přirozenie vysušuje a siemě uzdravuje. A počne žena jalová.</w:t>
      </w:r>
    </w:p>
    <w:p w:rsidR="00C16663" w:rsidRDefault="00083972">
      <w:r>
        <w:rPr>
          <w:rStyle w:val="cizijazyk"/>
        </w:rPr>
        <w:t xml:space="preserve">Item </w:t>
      </w:r>
      <w:r>
        <w:rPr>
          <w:rStyle w:val="Text"/>
        </w:rPr>
        <w:t>bude li žena píti s vínem sliny zaječie, kteréž okolo úst mievá a okolo zubuov, když jie osenie nebo trávu, ihned počne.</w:t>
      </w:r>
    </w:p>
    <w:p w:rsidR="00C16663" w:rsidRDefault="00083972">
      <w:r>
        <w:rPr>
          <w:rStyle w:val="cizijazyk"/>
        </w:rPr>
        <w:t xml:space="preserve">Item </w:t>
      </w:r>
      <w:r>
        <w:rPr>
          <w:rStyle w:val="Text"/>
        </w:rPr>
        <w:t>když se žena pojímá s mužem, ať žena ty časy zdvihne nohy nahoru, a když siemě přijímá, aby všecku mysl přiložila, aby siemě přijala, což najviece bude moci. A po tom skutku ať lehne znak a zavřieť semeno, a počne.</w:t>
      </w:r>
    </w:p>
    <w:p w:rsidR="00C16663" w:rsidRDefault="00083972">
      <w:r>
        <w:rPr>
          <w:rStyle w:val="cizijazyk"/>
        </w:rPr>
        <w:t xml:space="preserve">Item </w:t>
      </w:r>
      <w:r>
        <w:rPr>
          <w:rStyle w:val="Text"/>
        </w:rPr>
        <w:t>podkaď se žena kúkolí a kadidlem bielým, jakož vie, a počneť.</w:t>
      </w:r>
    </w:p>
    <w:p w:rsidR="00C16663" w:rsidRDefault="00083972">
      <w:pPr>
        <w:pStyle w:val="Podnadpis"/>
      </w:pPr>
      <w:r>
        <w:rPr>
          <w:rStyle w:val="Text"/>
        </w:rPr>
        <w:t>Aby žena brzo počala</w:t>
      </w:r>
    </w:p>
    <w:p w:rsidR="00C16663" w:rsidRDefault="00083972">
      <w:r>
        <w:rPr>
          <w:rStyle w:val="Text"/>
        </w:rPr>
        <w:t>Vezmi stéblo od rúty, udělaj prsten a vstrč na prst prstenný na pravú ruku, a počneť.</w:t>
      </w:r>
    </w:p>
    <w:p w:rsidR="00C16663" w:rsidRDefault="00083972">
      <w:pPr>
        <w:pStyle w:val="Podnadpis"/>
      </w:pPr>
      <w:r>
        <w:rPr>
          <w:rStyle w:val="cizijazyk"/>
        </w:rPr>
        <w:t xml:space="preserve">Item </w:t>
      </w:r>
      <w:r>
        <w:rPr>
          <w:rStyle w:val="Text"/>
        </w:rPr>
        <w:t>aby žena skuoro počala</w:t>
      </w:r>
    </w:p>
    <w:p w:rsidR="00C16663" w:rsidRDefault="00083972">
      <w:r>
        <w:rPr>
          <w:rStyle w:val="Text"/>
        </w:rPr>
        <w:t xml:space="preserve">Vezmi lékořici v obecném oleji, požívaj toho žena, ihned se obměkčí </w:t>
      </w:r>
      <w:r>
        <w:rPr>
          <w:rStyle w:val="emendace"/>
        </w:rPr>
        <w:t xml:space="preserve">obměkčí </w:t>
      </w:r>
      <w:r>
        <w:rPr>
          <w:rStyle w:val="pramen"/>
        </w:rPr>
        <w:t xml:space="preserve">obmiekczije </w:t>
      </w:r>
      <w:r>
        <w:rPr>
          <w:rStyle w:val="Text"/>
        </w:rPr>
        <w:t>luože jejie a potom počne.</w:t>
      </w:r>
    </w:p>
    <w:p w:rsidR="00C16663" w:rsidRDefault="00083972">
      <w:pPr>
        <w:pStyle w:val="Podnadpis"/>
      </w:pPr>
      <w:r>
        <w:rPr>
          <w:rStyle w:val="Text"/>
        </w:rPr>
        <w:t>Aby žena synem počala</w:t>
      </w:r>
    </w:p>
    <w:p w:rsidR="00C16663" w:rsidRDefault="00083972">
      <w:r>
        <w:rPr>
          <w:rStyle w:val="Text"/>
        </w:rPr>
        <w:t>Která žena by žádala mieti syna, měj toto naučenie a pomni, když dietěti pupek uvázaný upadne, jakož ony vědie, toho hned hleď a pilna buď mátě aneb otec, vstrč jej v neboziezovú dieru a nechaj tam, a věz jistě, že potom synem počne. A to jest pravda.</w:t>
      </w:r>
    </w:p>
    <w:p w:rsidR="00C16663" w:rsidRDefault="00083972">
      <w:pPr>
        <w:pStyle w:val="Podnadpis"/>
      </w:pPr>
      <w:r>
        <w:rPr>
          <w:rStyle w:val="Text"/>
        </w:rPr>
        <w:t>Která by žena ráda měla syna</w:t>
      </w:r>
    </w:p>
    <w:p w:rsidR="00C16663" w:rsidRDefault="00083972">
      <w:r>
        <w:rPr>
          <w:rStyle w:val="Text"/>
        </w:rPr>
        <w:lastRenderedPageBreak/>
        <w:t xml:space="preserve">Když již porodí děvečku a když již baba pupek uřeže, tehdy mátě ten odřezek vezmi na mězný prst, jako na něm prsten nosí, na pravú ruku strč tu kožku a druhým mezním převrať na ruby na prst mezní druhým mezním prstem, schovajž </w:t>
      </w:r>
      <w:r>
        <w:rPr>
          <w:rStyle w:val="foliace"/>
        </w:rPr>
        <w:t xml:space="preserve">87r </w:t>
      </w:r>
      <w:r>
        <w:rPr>
          <w:rStyle w:val="Text"/>
        </w:rPr>
        <w:t>ji velmi pilně, a za pravduť bude mieti syna, a bude li zase chtieti dcery, převrať kuožku zase, a budeť mieti dcery. A toť jest jisté.</w:t>
      </w:r>
    </w:p>
    <w:p w:rsidR="00C16663" w:rsidRDefault="00083972">
      <w:pPr>
        <w:pStyle w:val="Podnadpis"/>
      </w:pPr>
      <w:r>
        <w:rPr>
          <w:rStyle w:val="Text"/>
        </w:rPr>
        <w:t>Která žena sobě zaděl</w:t>
      </w:r>
      <w:r w:rsidR="00C47056">
        <w:rPr>
          <w:rStyle w:val="Text"/>
        </w:rPr>
        <w:t>á</w:t>
      </w:r>
      <w:r>
        <w:rPr>
          <w:rStyle w:val="Text"/>
        </w:rPr>
        <w:t>, aby dietě neměla</w:t>
      </w:r>
    </w:p>
    <w:p w:rsidR="00C16663" w:rsidRDefault="00083972">
      <w:r>
        <w:rPr>
          <w:rStyle w:val="Text"/>
        </w:rPr>
        <w:t xml:space="preserve">Chceš li účinek odjíti, vezmi tu zelinu, ješto slove bielý zvonček, navaře jeho u víně nebo u pivě, píž, buďto kterak kolivěk učiněno, aby nemievala dietě, když zvonček bude píti, zrušíť se všecky babinské účinky, že bude bez překážky děti roditi. A také která žena břichatá hledá nápoje, že by chtěla plod vyhnati, dávaj jí píti toho bielého zvonce, nech, ať pije jej. A potom což chce jiného, již ho nezbude, až se narodí jako jiné dietě. A jest zajisté pravda. A ten zvonček u potoka na vrbie i na třtie jako klobúček roste, i na plotu druhdy. A zelina se odnie </w:t>
      </w:r>
      <w:r>
        <w:rPr>
          <w:rStyle w:val="poznamka"/>
        </w:rPr>
        <w:t xml:space="preserve">nejisté čtení </w:t>
      </w:r>
      <w:r>
        <w:rPr>
          <w:rStyle w:val="Text"/>
        </w:rPr>
        <w:t>jako svlačina okolo vrbie a máť květ pěkný bielý.</w:t>
      </w:r>
    </w:p>
    <w:p w:rsidR="00C16663" w:rsidRDefault="00C16663">
      <w:pPr>
        <w:pStyle w:val="Volnyradek"/>
      </w:pPr>
    </w:p>
    <w:p w:rsidR="00C16663" w:rsidRDefault="00083972">
      <w:pPr>
        <w:pStyle w:val="Nadpis"/>
      </w:pPr>
      <w:r>
        <w:rPr>
          <w:rStyle w:val="Text"/>
        </w:rPr>
        <w:t>Počíná se lékařstvie proti červené nemoci a také proti běhavce a ktož nemuož stolice mieti a také komu střevo zadkem vycházie</w:t>
      </w:r>
    </w:p>
    <w:p w:rsidR="00C16663" w:rsidRDefault="00083972">
      <w:r>
        <w:rPr>
          <w:rStyle w:val="Text"/>
        </w:rPr>
        <w:t xml:space="preserve">Najprvé slušie viděti, od čeho se stává červená nemoc. Najprvé když se člověk velmi opí anebo objie a na to se myje v horce. Druhé od velikého ustánie u veliké horko a ihned pí víno anebo pivo neskrovně. Třetie, ješto člověk na čtítrobu pí vždy a nic nejie, od toho drobové seschnú </w:t>
      </w:r>
      <w:r>
        <w:rPr>
          <w:rStyle w:val="emendace"/>
        </w:rPr>
        <w:t xml:space="preserve">seschnú </w:t>
      </w:r>
      <w:r>
        <w:rPr>
          <w:rStyle w:val="pramen"/>
        </w:rPr>
        <w:t xml:space="preserve">ſechnu </w:t>
      </w:r>
      <w:r>
        <w:rPr>
          <w:rStyle w:val="Text"/>
        </w:rPr>
        <w:t>se. Nebo srostú, a k tomu slušie toto lékařstvie.</w:t>
      </w:r>
    </w:p>
    <w:p w:rsidR="00C16663" w:rsidRDefault="00083972">
      <w:pPr>
        <w:pStyle w:val="Podnadpis"/>
      </w:pPr>
      <w:r>
        <w:rPr>
          <w:rStyle w:val="Text"/>
        </w:rPr>
        <w:t>Proti červené nemoci</w:t>
      </w:r>
    </w:p>
    <w:p w:rsidR="00C16663" w:rsidRDefault="00083972">
      <w:r>
        <w:rPr>
          <w:rStyle w:val="Text"/>
        </w:rPr>
        <w:t xml:space="preserve">Vezmi siemě černobýlové a siemě jazýčkové a to spolu ztluc a k tomu pečené maso hovědí </w:t>
      </w:r>
      <w:r>
        <w:rPr>
          <w:rStyle w:val="foliace"/>
        </w:rPr>
        <w:t xml:space="preserve">87v </w:t>
      </w:r>
      <w:r>
        <w:rPr>
          <w:rStyle w:val="Text"/>
        </w:rPr>
        <w:t>a tvrdá vajce tiem prachem posýpati. A to ať jest z horkého octa ráno i večer, to máš činiti po tři dni.</w:t>
      </w:r>
    </w:p>
    <w:p w:rsidR="00C16663" w:rsidRDefault="00083972">
      <w:pPr>
        <w:pStyle w:val="Podnadpis"/>
      </w:pPr>
      <w:r>
        <w:rPr>
          <w:rStyle w:val="Text"/>
        </w:rPr>
        <w:t>Opět proti červené nemoci</w:t>
      </w:r>
    </w:p>
    <w:p w:rsidR="00C16663" w:rsidRDefault="00083972">
      <w:r>
        <w:rPr>
          <w:rStyle w:val="Text"/>
        </w:rPr>
        <w:t>Vezmi múky ovesné a siemě jalovcové a to spolu směs, učiniž pokrútku, upec ji a daj nemocnému sniesti ráno a večer v horce, a bude zdráv.</w:t>
      </w:r>
    </w:p>
    <w:p w:rsidR="00C16663" w:rsidRDefault="00083972">
      <w:pPr>
        <w:pStyle w:val="Podnadpis"/>
      </w:pPr>
      <w:r>
        <w:rPr>
          <w:rStyle w:val="Text"/>
        </w:rPr>
        <w:t>Proti červené nemoci</w:t>
      </w:r>
    </w:p>
    <w:p w:rsidR="00C16663" w:rsidRDefault="00083972">
      <w:r>
        <w:rPr>
          <w:rStyle w:val="Text"/>
        </w:rPr>
        <w:t xml:space="preserve">Šalvějné listie zsekaj, což muožeš najlépe, vezmiž pak vajce syrové a s solí, ať jest dobře i přesoleno, směsiž </w:t>
      </w:r>
      <w:r>
        <w:rPr>
          <w:rStyle w:val="emendace"/>
        </w:rPr>
        <w:t xml:space="preserve">směsiž </w:t>
      </w:r>
      <w:r>
        <w:rPr>
          <w:rStyle w:val="pramen"/>
        </w:rPr>
        <w:t xml:space="preserve">ſmieziz </w:t>
      </w:r>
      <w:r>
        <w:rPr>
          <w:rStyle w:val="Text"/>
        </w:rPr>
        <w:t>tu šalvěji, lžící miešeje, až to i shústne jako pokrútka, a to na horké miesto na ohniště nebo v peci a vždy lžíci rozdavuje, a když porozumieš, že dobře bude, toho požívaj ráno a večer.</w:t>
      </w:r>
    </w:p>
    <w:p w:rsidR="00C16663" w:rsidRDefault="00083972">
      <w:pPr>
        <w:pStyle w:val="Podnadpis"/>
      </w:pPr>
      <w:r>
        <w:rPr>
          <w:rStyle w:val="Text"/>
        </w:rPr>
        <w:t>Proti červené nemoci</w:t>
      </w:r>
    </w:p>
    <w:p w:rsidR="00C16663" w:rsidRDefault="00083972">
      <w:r>
        <w:rPr>
          <w:rStyle w:val="Text"/>
        </w:rPr>
        <w:t>Vezmi pepř, šafrán, vajce, siemě jitrocelové a múku bielú, mák a kvasnice, zetři ty věci a učiň z toho ze všeho pokrútku. A té požívaj ráno a na noc, a přestaneť.</w:t>
      </w:r>
    </w:p>
    <w:p w:rsidR="00C16663" w:rsidRDefault="00083972">
      <w:pPr>
        <w:pStyle w:val="Podnadpis"/>
      </w:pPr>
      <w:r>
        <w:rPr>
          <w:rStyle w:val="Text"/>
        </w:rPr>
        <w:lastRenderedPageBreak/>
        <w:t>Proti červené nemoci</w:t>
      </w:r>
    </w:p>
    <w:p w:rsidR="00C16663" w:rsidRDefault="00083972">
      <w:r>
        <w:rPr>
          <w:rStyle w:val="Text"/>
        </w:rPr>
        <w:t>Vezmi siemě černobýlové, to vespi do rendlíka na rozpuštěné máslo, a hned na to nalí vajec a přičiň málo šafránu netřeného a daj nemocnému jísti.</w:t>
      </w:r>
    </w:p>
    <w:p w:rsidR="00C16663" w:rsidRDefault="00083972">
      <w:pPr>
        <w:pStyle w:val="Podnadpis"/>
      </w:pPr>
      <w:r>
        <w:rPr>
          <w:rStyle w:val="Text"/>
        </w:rPr>
        <w:t>Proti témuž</w:t>
      </w:r>
    </w:p>
    <w:p w:rsidR="00C16663" w:rsidRDefault="00083972">
      <w:r>
        <w:rPr>
          <w:rStyle w:val="Text"/>
        </w:rPr>
        <w:t>Truskavec polož do hrnce a vař a daj nemocnému píti a učiň topeničku a tu moč v medu a, pospa mákem, daj nemocnému jísti, a potom pí.</w:t>
      </w:r>
    </w:p>
    <w:p w:rsidR="00C16663" w:rsidRDefault="00083972">
      <w:pPr>
        <w:pStyle w:val="Podnadpis"/>
      </w:pPr>
      <w:r>
        <w:rPr>
          <w:rStyle w:val="Text"/>
        </w:rPr>
        <w:t>Lékařstvie mistra Křišťana pražského proti červené nemoci</w:t>
      </w:r>
    </w:p>
    <w:p w:rsidR="00C16663" w:rsidRDefault="00083972">
      <w:r>
        <w:rPr>
          <w:rStyle w:val="Text"/>
        </w:rPr>
        <w:t xml:space="preserve">Najprvé věz, že přílišný tok z břicha, a zvláště krvavý, jest nebezpečný, a protož lékařstvie apatečného nechajíce, také mohú </w:t>
      </w:r>
      <w:r>
        <w:rPr>
          <w:rStyle w:val="foliace"/>
        </w:rPr>
        <w:t xml:space="preserve">88r </w:t>
      </w:r>
      <w:r>
        <w:rPr>
          <w:rStyle w:val="Text"/>
        </w:rPr>
        <w:t>býti sprostná lékařstvie.</w:t>
      </w:r>
    </w:p>
    <w:p w:rsidR="00C16663" w:rsidRDefault="00083972">
      <w:r>
        <w:rPr>
          <w:rStyle w:val="cizijazyk"/>
        </w:rPr>
        <w:t xml:space="preserve">Item </w:t>
      </w:r>
      <w:r>
        <w:rPr>
          <w:rStyle w:val="Text"/>
        </w:rPr>
        <w:t>voda žžená z jitrocelu nebo mízka jeho vydávená a pitá uzdravená</w:t>
      </w:r>
      <w:r>
        <w:rPr>
          <w:rStyle w:val="poznamka"/>
        </w:rPr>
        <w:t>zjevně chybný (zkomolený) zápis</w:t>
      </w:r>
      <w:r>
        <w:rPr>
          <w:rStyle w:val="Text"/>
        </w:rPr>
        <w:t xml:space="preserve">. Také žlútkové z vajec dlúho v octě vařených s jitrocelovým semenem aneb sýr starý neshnilý vařený ve čtyřech nebo v pěti vodách, také suol aby z něho všecka vytekla a vyvřela a potom ten sýr vysušený a v prach ztlučený, ten prach velmi tvrdí. Anebo buď zvláště s vodú jitrocelovú. Také rýže a prosa pražené na pánvi a potom zetřené v prach aneb buď z toho prachu a z mléka kozieho dobře převařeného varmuže a daj jiesti. Také rýže, mléko kravie anebo lépe kozie převařené, vínem ustuzeným rozpálené železo nebo ocel </w:t>
      </w:r>
      <w:r>
        <w:rPr>
          <w:rStyle w:val="emendace"/>
        </w:rPr>
        <w:t xml:space="preserve">ocel </w:t>
      </w:r>
      <w:r>
        <w:rPr>
          <w:rStyle w:val="pramen"/>
        </w:rPr>
        <w:t xml:space="preserve">czel </w:t>
      </w:r>
      <w:r>
        <w:rPr>
          <w:rStyle w:val="Text"/>
        </w:rPr>
        <w:t xml:space="preserve">několikrát bude uhašeno. Také až to mléko zevře od železa, toť tvrdí břicho a léčí </w:t>
      </w:r>
      <w:r>
        <w:rPr>
          <w:rStyle w:val="emendace"/>
        </w:rPr>
        <w:t xml:space="preserve">léčí </w:t>
      </w:r>
      <w:r>
        <w:rPr>
          <w:rStyle w:val="pramen"/>
        </w:rPr>
        <w:t xml:space="preserve">leczije </w:t>
      </w:r>
      <w:r>
        <w:rPr>
          <w:rStyle w:val="Text"/>
        </w:rPr>
        <w:t xml:space="preserve">hryzenie v střevách. Také ruožená voda neb voda z hrušek </w:t>
      </w:r>
      <w:r>
        <w:rPr>
          <w:rStyle w:val="emendace"/>
        </w:rPr>
        <w:t xml:space="preserve">hrušek </w:t>
      </w:r>
      <w:r>
        <w:rPr>
          <w:rStyle w:val="pramen"/>
        </w:rPr>
        <w:t xml:space="preserve">ruſſek </w:t>
      </w:r>
      <w:r>
        <w:rPr>
          <w:rStyle w:val="Text"/>
        </w:rPr>
        <w:t xml:space="preserve">pečených tvrdých jest dobře k červené nemoci. Také syryště </w:t>
      </w:r>
      <w:r>
        <w:rPr>
          <w:rStyle w:val="lemma"/>
        </w:rPr>
        <w:t xml:space="preserve">syryště </w:t>
      </w:r>
      <w:r>
        <w:rPr>
          <w:rStyle w:val="hyperlemma"/>
        </w:rPr>
        <w:t xml:space="preserve">syřišče </w:t>
      </w:r>
      <w:r>
        <w:rPr>
          <w:rStyle w:val="Text"/>
        </w:rPr>
        <w:t xml:space="preserve">zaječí nebo kozé usušené nebo v prach ztlučené s vodú jitrocelovú velmi spomáhá, a zvláště ženám. Také voda dšťová a krmě z tú vodú vařené, a zvláště kdúle v té vodě vařené. Také siemě polnie řeřichy pražené s vodú se kdúlí neb planých trnek pité pomáhají. Také planá jablka pečené a na břicho jako flastr položiti. Také učiň flastr, učiň z bielkuov vaječných a z toho, ješto v apatéce menují </w:t>
      </w:r>
      <w:r>
        <w:rPr>
          <w:rStyle w:val="cizijazyk"/>
        </w:rPr>
        <w:t xml:space="preserve">bolus Armenus, </w:t>
      </w:r>
      <w:r>
        <w:rPr>
          <w:rStyle w:val="Text"/>
        </w:rPr>
        <w:t xml:space="preserve">a polož na břicho nemocného. Také lajna holubie zetřená s octem ostrým a jako flastr na břicho položená zadržují tok. Také púštědlnice baňka nebo dvě na břicho položená bez sekánie zastavují tok břicha. </w:t>
      </w:r>
      <w:r>
        <w:rPr>
          <w:rStyle w:val="foliace"/>
        </w:rPr>
        <w:t xml:space="preserve">88v </w:t>
      </w:r>
      <w:r>
        <w:rPr>
          <w:rStyle w:val="Text"/>
        </w:rPr>
        <w:t xml:space="preserve">Také tyto věci všecky se hodí proti červené nemoci: jitrocel, korál, dubenky, vlaský jaspis, </w:t>
      </w:r>
      <w:r>
        <w:rPr>
          <w:rStyle w:val="cizijazyk"/>
        </w:rPr>
        <w:t xml:space="preserve">amatites, </w:t>
      </w:r>
      <w:r>
        <w:rPr>
          <w:rStyle w:val="Text"/>
        </w:rPr>
        <w:t>hrušky suché a kdúle pečené bez kořenie. Ale věz, bude li stolice té nemoci černá nebo zelená, tehdy ta nemoc obecně jest smrtedlná.</w:t>
      </w:r>
    </w:p>
    <w:p w:rsidR="00C16663" w:rsidRDefault="00083972">
      <w:pPr>
        <w:pStyle w:val="Podnadpis"/>
      </w:pPr>
      <w:r>
        <w:rPr>
          <w:rStyle w:val="Text"/>
        </w:rPr>
        <w:t>Proti červené nemoci</w:t>
      </w:r>
    </w:p>
    <w:p w:rsidR="00C16663" w:rsidRDefault="00083972">
      <w:r>
        <w:rPr>
          <w:rStyle w:val="Text"/>
        </w:rPr>
        <w:t>Vezmi kořen bodlákový</w:t>
      </w:r>
      <w:r>
        <w:rPr>
          <w:rStyle w:val="emendace"/>
        </w:rPr>
        <w:t xml:space="preserve">bodlákový </w:t>
      </w:r>
      <w:r>
        <w:rPr>
          <w:rStyle w:val="pramen"/>
        </w:rPr>
        <w:t>boblakowy</w:t>
      </w:r>
      <w:r>
        <w:rPr>
          <w:rStyle w:val="Text"/>
        </w:rPr>
        <w:t>, u pivě dávaj nemocnému píti.</w:t>
      </w:r>
    </w:p>
    <w:p w:rsidR="00C16663" w:rsidRDefault="00083972">
      <w:pPr>
        <w:pStyle w:val="Podnadpis"/>
      </w:pPr>
      <w:r>
        <w:rPr>
          <w:rStyle w:val="Text"/>
        </w:rPr>
        <w:t>Opět k témuž</w:t>
      </w:r>
    </w:p>
    <w:p w:rsidR="00C16663" w:rsidRDefault="00083972">
      <w:r>
        <w:rPr>
          <w:rStyle w:val="Text"/>
        </w:rPr>
        <w:t xml:space="preserve">Spal v novém hrnci srsti zaječí z řetkve </w:t>
      </w:r>
      <w:r>
        <w:rPr>
          <w:rStyle w:val="lemma"/>
        </w:rPr>
        <w:t xml:space="preserve">řetkev </w:t>
      </w:r>
      <w:r>
        <w:rPr>
          <w:rStyle w:val="hyperlemma"/>
        </w:rPr>
        <w:t xml:space="preserve">ředkev </w:t>
      </w:r>
      <w:r>
        <w:rPr>
          <w:rStyle w:val="Text"/>
        </w:rPr>
        <w:t>a vydav z toho tu vodu, dávajž píti nemocnému.</w:t>
      </w:r>
    </w:p>
    <w:p w:rsidR="00C16663" w:rsidRDefault="00083972">
      <w:pPr>
        <w:pStyle w:val="Podnadpis"/>
      </w:pPr>
      <w:r>
        <w:rPr>
          <w:rStyle w:val="Text"/>
        </w:rPr>
        <w:t>Proti červené nemoci</w:t>
      </w:r>
    </w:p>
    <w:p w:rsidR="00C16663" w:rsidRDefault="00083972">
      <w:r>
        <w:rPr>
          <w:rStyle w:val="Text"/>
        </w:rPr>
        <w:lastRenderedPageBreak/>
        <w:t>Vezmi kořenuov blénových, kolik chceš, vař v starém pivě tak, ať polovice uvře, ažť ostane žejtlík, procedě píž ráno a večer, to čiň po tři dni, dobréť jest.</w:t>
      </w:r>
    </w:p>
    <w:p w:rsidR="00C16663" w:rsidRDefault="00083972">
      <w:pPr>
        <w:pStyle w:val="Podnadpis"/>
      </w:pPr>
      <w:r>
        <w:rPr>
          <w:rStyle w:val="Text"/>
        </w:rPr>
        <w:t>Proti červené nemoci</w:t>
      </w:r>
    </w:p>
    <w:p w:rsidR="00C16663" w:rsidRDefault="00083972">
      <w:r>
        <w:rPr>
          <w:rStyle w:val="Text"/>
        </w:rPr>
        <w:t>Říkaj třikrát pořád: Byl jest pán Ježíš jat i umučen, rytieř slepý proklál jeho bok svatý, tuť jest i tekla krev i voda, tekši, i přestala, takéž tomuto člověku Hřmonovi byla bielá i červená nemoc, byvši,</w:t>
      </w:r>
      <w:r>
        <w:rPr>
          <w:rStyle w:val="emendace"/>
        </w:rPr>
        <w:t xml:space="preserve">byvši </w:t>
      </w:r>
      <w:r>
        <w:rPr>
          <w:rStyle w:val="pramen"/>
        </w:rPr>
        <w:t xml:space="preserve">bywſſije </w:t>
      </w:r>
      <w:r>
        <w:rPr>
          <w:rStyle w:val="Text"/>
        </w:rPr>
        <w:t>i přestala, toho jemu dopomáhaj Otec i Syn i Duch svatý. Amen.</w:t>
      </w:r>
    </w:p>
    <w:p w:rsidR="00C16663" w:rsidRDefault="00083972">
      <w:pPr>
        <w:pStyle w:val="Podnadpis"/>
      </w:pPr>
      <w:r>
        <w:rPr>
          <w:rStyle w:val="Text"/>
        </w:rPr>
        <w:t>Proti červené nemoci</w:t>
      </w:r>
    </w:p>
    <w:p w:rsidR="00C16663" w:rsidRDefault="00083972">
      <w:r>
        <w:rPr>
          <w:rStyle w:val="Text"/>
        </w:rPr>
        <w:t>Vezmi žitnú múku a tolikéž muškátu třeného, nabiž v to vajec, učiniž šišky, vař v másle a jez to často.</w:t>
      </w:r>
    </w:p>
    <w:p w:rsidR="00C16663" w:rsidRDefault="00083972">
      <w:pPr>
        <w:pStyle w:val="Podnadpis"/>
      </w:pPr>
      <w:r>
        <w:rPr>
          <w:rStyle w:val="Text"/>
        </w:rPr>
        <w:t>Proti července</w:t>
      </w:r>
    </w:p>
    <w:p w:rsidR="00C16663" w:rsidRDefault="00083972">
      <w:r>
        <w:rPr>
          <w:rStyle w:val="Text"/>
        </w:rPr>
        <w:t>Cypřišové dřevo a lajna vlaštovičie vezmi, daj nemocnému píti ráno několikrát.</w:t>
      </w:r>
    </w:p>
    <w:p w:rsidR="00C16663" w:rsidRDefault="00083972">
      <w:pPr>
        <w:pStyle w:val="Podnadpis"/>
      </w:pPr>
      <w:r>
        <w:rPr>
          <w:rStyle w:val="Text"/>
        </w:rPr>
        <w:t>Opět jinak</w:t>
      </w:r>
    </w:p>
    <w:p w:rsidR="00C16663" w:rsidRDefault="00083972">
      <w:r>
        <w:rPr>
          <w:rStyle w:val="Text"/>
        </w:rPr>
        <w:t xml:space="preserve">Vezmi lajna vlaštovičie, </w:t>
      </w:r>
      <w:r>
        <w:rPr>
          <w:rStyle w:val="foliace"/>
        </w:rPr>
        <w:t xml:space="preserve">89r </w:t>
      </w:r>
      <w:r>
        <w:rPr>
          <w:rStyle w:val="Text"/>
        </w:rPr>
        <w:t>daj nemocnému píti rozetra. A nepřestane liť po jednú, daj po druhé i po třetie, a lépeť jest s muškátem, a přestaneť, toť jest jisté, zkušené.</w:t>
      </w:r>
    </w:p>
    <w:p w:rsidR="00C16663" w:rsidRDefault="00083972">
      <w:pPr>
        <w:pStyle w:val="Podnadpis"/>
      </w:pPr>
      <w:r>
        <w:rPr>
          <w:rStyle w:val="Text"/>
        </w:rPr>
        <w:t>Opět k témuž</w:t>
      </w:r>
    </w:p>
    <w:p w:rsidR="00C16663" w:rsidRDefault="00083972">
      <w:r>
        <w:rPr>
          <w:rStyle w:val="Text"/>
        </w:rPr>
        <w:t>Vezmi nátržník a dubový list, na prach zetři oboje, píž ráno a večer aneb třikrát za den v dobrém pivě.</w:t>
      </w:r>
    </w:p>
    <w:p w:rsidR="00C16663" w:rsidRDefault="00083972">
      <w:pPr>
        <w:pStyle w:val="Podnadpis"/>
      </w:pPr>
      <w:r>
        <w:rPr>
          <w:rStyle w:val="Text"/>
        </w:rPr>
        <w:t>Opět</w:t>
      </w:r>
    </w:p>
    <w:p w:rsidR="00C16663" w:rsidRDefault="00083972">
      <w:r>
        <w:rPr>
          <w:rStyle w:val="Text"/>
        </w:rPr>
        <w:t>Vezmi lipové uhlé ztluka a pepř, ocet, med, rozpusť to spolu shřívaje, píž to večer a ráno, zkušenoť jest to lékařstvie.</w:t>
      </w:r>
    </w:p>
    <w:p w:rsidR="00C16663" w:rsidRDefault="00083972">
      <w:pPr>
        <w:pStyle w:val="Podnadpis"/>
      </w:pPr>
      <w:r>
        <w:rPr>
          <w:rStyle w:val="Text"/>
        </w:rPr>
        <w:t>Proti červené nemoci</w:t>
      </w:r>
    </w:p>
    <w:p w:rsidR="00C16663" w:rsidRDefault="00083972">
      <w:r>
        <w:rPr>
          <w:rStyle w:val="Text"/>
        </w:rPr>
        <w:t>Vezmi zvonček, kuory hruškové, a to vař v žitném pivě dobrém, potom ztluc škořepiny vaječné, z kterých se kuřence vyléhnú, píž ten prach s tiem nápojem dvakrát za den, leč komu smrtedlná, tehdy by nepřestala.</w:t>
      </w:r>
    </w:p>
    <w:p w:rsidR="00C16663" w:rsidRDefault="00083972">
      <w:pPr>
        <w:pStyle w:val="Podnadpis"/>
      </w:pPr>
      <w:r>
        <w:rPr>
          <w:rStyle w:val="Text"/>
        </w:rPr>
        <w:t>Opět jinak k témuž</w:t>
      </w:r>
    </w:p>
    <w:p w:rsidR="00C16663" w:rsidRDefault="00083972">
      <w:r>
        <w:rPr>
          <w:rStyle w:val="Text"/>
        </w:rPr>
        <w:t>Vezmi s</w:t>
      </w:r>
      <w:r w:rsidR="00850F0C">
        <w:rPr>
          <w:rStyle w:val="Text"/>
        </w:rPr>
        <w:t>t</w:t>
      </w:r>
      <w:r>
        <w:rPr>
          <w:rStyle w:val="Text"/>
        </w:rPr>
        <w:t>red a vař v dobrém víně červeném, což najlépe muožeš, a daj píti nemocnému.</w:t>
      </w:r>
    </w:p>
    <w:p w:rsidR="00C16663" w:rsidRDefault="00083972">
      <w:pPr>
        <w:pStyle w:val="Podnadpis"/>
      </w:pPr>
      <w:r>
        <w:rPr>
          <w:rStyle w:val="Text"/>
        </w:rPr>
        <w:t>Proti červené nemoci</w:t>
      </w:r>
    </w:p>
    <w:p w:rsidR="00C16663" w:rsidRDefault="00083972">
      <w:r>
        <w:rPr>
          <w:rStyle w:val="Text"/>
        </w:rPr>
        <w:t>Vezmi červotečiny, shřeje po několikrát, píž to, a budeš zdráv.</w:t>
      </w:r>
    </w:p>
    <w:p w:rsidR="00C16663" w:rsidRDefault="00083972">
      <w:pPr>
        <w:pStyle w:val="Podnadpis"/>
      </w:pPr>
      <w:r>
        <w:rPr>
          <w:rStyle w:val="Text"/>
        </w:rPr>
        <w:t>Proti července</w:t>
      </w:r>
    </w:p>
    <w:p w:rsidR="00C16663" w:rsidRDefault="00083972">
      <w:r>
        <w:rPr>
          <w:rStyle w:val="Text"/>
        </w:rPr>
        <w:lastRenderedPageBreak/>
        <w:t xml:space="preserve">Vezmi vodu dešťovú v ty časy, když z střechy teče, do nějaké nádoby, prvé, nežli země dopadne, a pak tu vodu vař tak dlúho, až polovice uvře, nechť se ustojí. A to pí na noc studené. </w:t>
      </w:r>
      <w:r>
        <w:rPr>
          <w:rStyle w:val="cizijazyk"/>
        </w:rPr>
        <w:t xml:space="preserve">Item </w:t>
      </w:r>
      <w:r>
        <w:rPr>
          <w:rStyle w:val="Text"/>
        </w:rPr>
        <w:t>také muož býti z potoka, a píti teple ráno i večer</w:t>
      </w:r>
      <w:r>
        <w:rPr>
          <w:rStyle w:val="emendace"/>
        </w:rPr>
        <w:t xml:space="preserve">večer </w:t>
      </w:r>
      <w:r>
        <w:rPr>
          <w:rStyle w:val="pramen"/>
        </w:rPr>
        <w:t>wecze</w:t>
      </w:r>
      <w:r>
        <w:rPr>
          <w:rStyle w:val="Text"/>
        </w:rPr>
        <w:t>.</w:t>
      </w:r>
    </w:p>
    <w:p w:rsidR="00C16663" w:rsidRDefault="00083972">
      <w:pPr>
        <w:pStyle w:val="Podnadpis"/>
      </w:pPr>
      <w:r>
        <w:rPr>
          <w:rStyle w:val="Text"/>
        </w:rPr>
        <w:t>Proti červené nemoci</w:t>
      </w:r>
    </w:p>
    <w:p w:rsidR="00C16663" w:rsidRDefault="00083972">
      <w:r>
        <w:rPr>
          <w:rStyle w:val="Text"/>
        </w:rPr>
        <w:t>Vezmi kořen, ješto slove hadovník, zetři jej na prach, a vajce nové upec měkce. A nic jiného nejez té noci.</w:t>
      </w:r>
    </w:p>
    <w:p w:rsidR="00C16663" w:rsidRDefault="00083972">
      <w:pPr>
        <w:pStyle w:val="Podnadpis"/>
      </w:pPr>
      <w:r>
        <w:rPr>
          <w:rStyle w:val="Text"/>
        </w:rPr>
        <w:t>Proti témuž</w:t>
      </w:r>
    </w:p>
    <w:p w:rsidR="00C16663" w:rsidRDefault="00083972">
      <w:r>
        <w:rPr>
          <w:rStyle w:val="Text"/>
        </w:rPr>
        <w:t xml:space="preserve">Vezmi ty </w:t>
      </w:r>
      <w:r>
        <w:rPr>
          <w:rStyle w:val="foliace"/>
        </w:rPr>
        <w:t xml:space="preserve">89v </w:t>
      </w:r>
      <w:r>
        <w:rPr>
          <w:rStyle w:val="Text"/>
        </w:rPr>
        <w:t>šípky</w:t>
      </w:r>
      <w:r>
        <w:rPr>
          <w:rStyle w:val="poznamka"/>
        </w:rPr>
        <w:t>zjevně chybný zápis, rkp. KNM I F 11 uvádí: šišky</w:t>
      </w:r>
      <w:r>
        <w:rPr>
          <w:rStyle w:val="Text"/>
        </w:rPr>
        <w:t>, ješto na olši rostú, a vař je v starém pivě nebo v červeném víně a daj nemocnému píti.</w:t>
      </w:r>
    </w:p>
    <w:p w:rsidR="00C16663" w:rsidRDefault="00083972">
      <w:pPr>
        <w:pStyle w:val="Podnadpis"/>
      </w:pPr>
      <w:r>
        <w:rPr>
          <w:rStyle w:val="Text"/>
        </w:rPr>
        <w:t>Čeho se má varovati, ktožkoli trpí červenú nemoc</w:t>
      </w:r>
    </w:p>
    <w:p w:rsidR="00C16663" w:rsidRDefault="00083972">
      <w:r>
        <w:rPr>
          <w:rStyle w:val="Text"/>
        </w:rPr>
        <w:t xml:space="preserve">Ten vezmi prvním snědením </w:t>
      </w:r>
      <w:r>
        <w:rPr>
          <w:rStyle w:val="poznamka"/>
        </w:rPr>
        <w:t xml:space="preserve">zjevně chybný zápis, rkp. KNM I F 11 uvádí: snu jednu </w:t>
      </w:r>
      <w:r>
        <w:rPr>
          <w:rStyle w:val="Text"/>
        </w:rPr>
        <w:t>piluli anebo ráno, když počíná svítati, a zapí červeným vínem. A potom polež na pokoji za čtyry neb za pět hodin bez jiedla a pitie. A potom požívaj krmí požitých a pražených a trpkých věcí a hrubých pokrmuov jako krup, masa hovězieho pečeného, mazance pečené s mákem, sýr pečený jako topenice, sýr na pánvi, rýži praženú na rendlíku s mlékem mandlovým</w:t>
      </w:r>
      <w:r>
        <w:rPr>
          <w:rStyle w:val="emendace"/>
        </w:rPr>
        <w:t xml:space="preserve">mandlovým </w:t>
      </w:r>
      <w:r>
        <w:rPr>
          <w:rStyle w:val="pramen"/>
        </w:rPr>
        <w:t>mandlowych</w:t>
      </w:r>
      <w:r>
        <w:rPr>
          <w:rStyle w:val="Text"/>
        </w:rPr>
        <w:t xml:space="preserve">. A všecky věci pečené zavírají a tvrdí život, když je jie na počátku oběda, a též víno červené na počátku oběda tvrdí. Ale věz, že všecky věci slané příliš a velmi kořenné polévce </w:t>
      </w:r>
      <w:r>
        <w:rPr>
          <w:rStyle w:val="poznamka"/>
        </w:rPr>
        <w:t xml:space="preserve">zkomoleno? </w:t>
      </w:r>
      <w:r>
        <w:rPr>
          <w:rStyle w:val="Text"/>
        </w:rPr>
        <w:t>a jíchy na počátku oběda měkčí břich. Ale jiné, jim odporné věci, zsužují a tvrdí život.</w:t>
      </w:r>
    </w:p>
    <w:p w:rsidR="00C16663" w:rsidRDefault="00083972">
      <w:pPr>
        <w:pStyle w:val="Podnadpis"/>
      </w:pPr>
      <w:r>
        <w:rPr>
          <w:rStyle w:val="Text"/>
        </w:rPr>
        <w:t>Proti červené nemoci</w:t>
      </w:r>
    </w:p>
    <w:p w:rsidR="00C16663" w:rsidRDefault="00083972">
      <w:r>
        <w:rPr>
          <w:rStyle w:val="Text"/>
        </w:rPr>
        <w:t xml:space="preserve">Vezmi tři vajce a upec je tvrdě a daj nemocnému sniesti na čtítrobu i </w:t>
      </w:r>
      <w:r>
        <w:rPr>
          <w:rStyle w:val="doplnenytext"/>
        </w:rPr>
        <w:t xml:space="preserve">s </w:t>
      </w:r>
      <w:r>
        <w:rPr>
          <w:rStyle w:val="Text"/>
        </w:rPr>
        <w:t>škořepinami a na noc opět tři. A napí se na ně červeného vína, a tak čiň po tři jitra a po tři večery, ažť i přestane ta nemoc.</w:t>
      </w:r>
    </w:p>
    <w:p w:rsidR="00C16663" w:rsidRDefault="00083972">
      <w:pPr>
        <w:pStyle w:val="Podnadpis"/>
      </w:pPr>
      <w:r>
        <w:rPr>
          <w:rStyle w:val="Text"/>
        </w:rPr>
        <w:t>Opět k témuž</w:t>
      </w:r>
    </w:p>
    <w:p w:rsidR="00C16663" w:rsidRDefault="00083972">
      <w:r>
        <w:rPr>
          <w:rStyle w:val="Text"/>
        </w:rPr>
        <w:t>Vezmi topenici z sedlského kyselého chleba z režného, usuše ji, omoč v octě a nakvap na nie vosku a daj nemocnému sniesti na čtítrobu a na noc.</w:t>
      </w:r>
    </w:p>
    <w:p w:rsidR="00C16663" w:rsidRDefault="00083972">
      <w:pPr>
        <w:pStyle w:val="Podnadpis"/>
      </w:pPr>
      <w:r>
        <w:rPr>
          <w:rStyle w:val="Text"/>
        </w:rPr>
        <w:t>Opět k témuž</w:t>
      </w:r>
    </w:p>
    <w:p w:rsidR="00C16663" w:rsidRDefault="00083972">
      <w:r>
        <w:rPr>
          <w:rStyle w:val="Text"/>
        </w:rPr>
        <w:t>Vezmi topenici z sedlského kyselého chleba a omoč v octě a potrus prachem z červotočin a daj nemocnému sniesti ráno a večer.</w:t>
      </w:r>
    </w:p>
    <w:p w:rsidR="00C16663" w:rsidRDefault="00083972">
      <w:pPr>
        <w:pStyle w:val="Podnadpis"/>
      </w:pPr>
      <w:r>
        <w:rPr>
          <w:rStyle w:val="foliace"/>
        </w:rPr>
        <w:t xml:space="preserve">90r </w:t>
      </w:r>
      <w:r>
        <w:rPr>
          <w:rStyle w:val="Text"/>
        </w:rPr>
        <w:t>Kto má běhavku</w:t>
      </w:r>
    </w:p>
    <w:p w:rsidR="00C16663" w:rsidRDefault="00083972">
      <w:r>
        <w:rPr>
          <w:rStyle w:val="Text"/>
        </w:rPr>
        <w:t>Vezmi bukvici a vař ji u vodě a pí na čtítrobu, a budeš zdráv.</w:t>
      </w:r>
    </w:p>
    <w:p w:rsidR="00C16663" w:rsidRDefault="00083972">
      <w:pPr>
        <w:pStyle w:val="Podnadpis"/>
      </w:pPr>
      <w:r>
        <w:rPr>
          <w:rStyle w:val="Text"/>
        </w:rPr>
        <w:t>Opět kto má sračku</w:t>
      </w:r>
    </w:p>
    <w:p w:rsidR="00C16663" w:rsidRDefault="00083972">
      <w:r>
        <w:rPr>
          <w:rStyle w:val="Text"/>
        </w:rPr>
        <w:t xml:space="preserve">Vezmi kuoru z červené hrušky a vař z </w:t>
      </w:r>
      <w:r>
        <w:rPr>
          <w:rStyle w:val="lemma"/>
        </w:rPr>
        <w:t xml:space="preserve">z </w:t>
      </w:r>
      <w:r>
        <w:rPr>
          <w:rStyle w:val="hyperlemma"/>
        </w:rPr>
        <w:t xml:space="preserve">s </w:t>
      </w:r>
      <w:r>
        <w:rPr>
          <w:rStyle w:val="Text"/>
        </w:rPr>
        <w:t xml:space="preserve">dobrým vínem, až málo zuostane, a to pí teple. Pakli komu chce červená nemoc býti, vezmi kuory červené hrušky plané a vař u víně červeném starém </w:t>
      </w:r>
      <w:r>
        <w:rPr>
          <w:rStyle w:val="Text"/>
        </w:rPr>
        <w:lastRenderedPageBreak/>
        <w:t>anebo bielém, ale lépe v červeném, když muožeš mieti, a vař čtyřikrát a najméně třikrát ať vyvře, až málo zuostane. A opět nalí, a po třetie, když chceš naliti, vrž rúty snopek. A zvař dobře</w:t>
      </w:r>
      <w:r>
        <w:rPr>
          <w:rStyle w:val="emendace"/>
        </w:rPr>
        <w:t xml:space="preserve">dobře </w:t>
      </w:r>
      <w:r>
        <w:rPr>
          <w:rStyle w:val="pramen"/>
        </w:rPr>
        <w:t>dobrzie</w:t>
      </w:r>
      <w:r>
        <w:rPr>
          <w:rStyle w:val="Text"/>
        </w:rPr>
        <w:t>, píž ráno a večer, ale zkrájej kuory v malé kusy.</w:t>
      </w:r>
    </w:p>
    <w:p w:rsidR="00C16663" w:rsidRDefault="00083972">
      <w:pPr>
        <w:pStyle w:val="Podnadpis"/>
      </w:pPr>
      <w:r>
        <w:rPr>
          <w:rStyle w:val="Text"/>
        </w:rPr>
        <w:t>Kto jest měkek v životě</w:t>
      </w:r>
    </w:p>
    <w:p w:rsidR="00C16663" w:rsidRDefault="00083972">
      <w:r>
        <w:rPr>
          <w:rStyle w:val="Text"/>
        </w:rPr>
        <w:t>Vezmi perník dětinský a nadělaj z něho topenek, připeka je, jeziž ráno a večer a nepí a to, což muožeš najdéle.</w:t>
      </w:r>
    </w:p>
    <w:p w:rsidR="00C16663" w:rsidRDefault="00083972">
      <w:pPr>
        <w:pStyle w:val="Podnadpis"/>
      </w:pPr>
      <w:r>
        <w:rPr>
          <w:rStyle w:val="Text"/>
        </w:rPr>
        <w:t>Kto nemuož stolice mieti, že se v něm staví</w:t>
      </w:r>
    </w:p>
    <w:p w:rsidR="00C16663" w:rsidRDefault="00083972">
      <w:r>
        <w:rPr>
          <w:rStyle w:val="Text"/>
        </w:rPr>
        <w:t>Vař bukvice v starém pivě dlúho, píž to, anebo slanú vodú zvaře.</w:t>
      </w:r>
    </w:p>
    <w:p w:rsidR="00C16663" w:rsidRDefault="00083972">
      <w:pPr>
        <w:pStyle w:val="Podnadpis"/>
      </w:pPr>
      <w:r>
        <w:rPr>
          <w:rStyle w:val="Text"/>
        </w:rPr>
        <w:t>Opět kto nemuož stolice mieti</w:t>
      </w:r>
    </w:p>
    <w:p w:rsidR="00C16663" w:rsidRDefault="00083972">
      <w:r>
        <w:rPr>
          <w:rStyle w:val="Text"/>
        </w:rPr>
        <w:t>Vezmi polévku z hovězieho masa, když počíná zvírati, vespi do ní zázvoru třeného a pí na čtítrobu, a druzie dávají hrachovú polévku píti na čtítrobu.</w:t>
      </w:r>
    </w:p>
    <w:p w:rsidR="00C16663" w:rsidRDefault="00083972">
      <w:pPr>
        <w:pStyle w:val="Podnadpis"/>
      </w:pPr>
      <w:r>
        <w:rPr>
          <w:rStyle w:val="Text"/>
        </w:rPr>
        <w:t>Kto jest tvrd v životě – sirop</w:t>
      </w:r>
    </w:p>
    <w:p w:rsidR="00C16663" w:rsidRDefault="00083972">
      <w:r>
        <w:rPr>
          <w:rStyle w:val="Text"/>
        </w:rPr>
        <w:t xml:space="preserve">Vezmi šalvěji, yzop, jablečník, brotan, lebedku červenú, celidoni, pelyněk, osladič, lékořici, koprové siemě, polní </w:t>
      </w:r>
      <w:r>
        <w:rPr>
          <w:rStyle w:val="emendace"/>
        </w:rPr>
        <w:t xml:space="preserve">polní </w:t>
      </w:r>
      <w:r>
        <w:rPr>
          <w:rStyle w:val="pramen"/>
        </w:rPr>
        <w:t xml:space="preserve">polnije </w:t>
      </w:r>
      <w:r>
        <w:rPr>
          <w:rStyle w:val="Text"/>
        </w:rPr>
        <w:t>kmín, anéz, vař u pivě dobře, přičin medu a pí.</w:t>
      </w:r>
    </w:p>
    <w:p w:rsidR="00C16663" w:rsidRDefault="00083972">
      <w:pPr>
        <w:pStyle w:val="Podnadpis"/>
      </w:pPr>
      <w:r>
        <w:rPr>
          <w:rStyle w:val="Text"/>
        </w:rPr>
        <w:t>Opět</w:t>
      </w:r>
    </w:p>
    <w:p w:rsidR="00C16663" w:rsidRDefault="00083972">
      <w:r>
        <w:rPr>
          <w:rStyle w:val="Text"/>
        </w:rPr>
        <w:t xml:space="preserve">Vezmi sléz, vař z </w:t>
      </w:r>
      <w:r>
        <w:rPr>
          <w:rStyle w:val="lemma"/>
        </w:rPr>
        <w:t xml:space="preserve">z </w:t>
      </w:r>
      <w:r>
        <w:rPr>
          <w:rStyle w:val="hyperlemma"/>
        </w:rPr>
        <w:t xml:space="preserve">s </w:t>
      </w:r>
      <w:r>
        <w:rPr>
          <w:rStyle w:val="Text"/>
        </w:rPr>
        <w:t>tekúcí vodú, omasť husím sádlem, přisole jeziž, a vodu beř po vodě doluov.</w:t>
      </w:r>
    </w:p>
    <w:p w:rsidR="00C16663" w:rsidRDefault="00083972">
      <w:pPr>
        <w:pStyle w:val="Podnadpis"/>
      </w:pPr>
      <w:r>
        <w:rPr>
          <w:rStyle w:val="Text"/>
        </w:rPr>
        <w:t>Opět</w:t>
      </w:r>
    </w:p>
    <w:p w:rsidR="00C16663" w:rsidRDefault="00083972">
      <w:r>
        <w:rPr>
          <w:rStyle w:val="Text"/>
        </w:rPr>
        <w:t xml:space="preserve">Vezmi bobek, kmín, šalvěji, rútu, každého za rovno, a galganu, učiň z toho ze všeho prach, požívaj v pití </w:t>
      </w:r>
      <w:r>
        <w:rPr>
          <w:rStyle w:val="emendace"/>
        </w:rPr>
        <w:t xml:space="preserve">pití </w:t>
      </w:r>
      <w:r>
        <w:rPr>
          <w:rStyle w:val="pramen"/>
        </w:rPr>
        <w:t xml:space="preserve">pitije </w:t>
      </w:r>
      <w:r>
        <w:rPr>
          <w:rStyle w:val="Text"/>
        </w:rPr>
        <w:t>a v jídle.</w:t>
      </w:r>
    </w:p>
    <w:p w:rsidR="00C16663" w:rsidRDefault="00083972">
      <w:pPr>
        <w:pStyle w:val="Podnadpis"/>
      </w:pPr>
      <w:r>
        <w:rPr>
          <w:rStyle w:val="Text"/>
        </w:rPr>
        <w:t>Kto jest tvrd v životě, ješto se v něm staví</w:t>
      </w:r>
    </w:p>
    <w:p w:rsidR="00C16663" w:rsidRDefault="00083972">
      <w:r>
        <w:rPr>
          <w:rStyle w:val="Text"/>
        </w:rPr>
        <w:t xml:space="preserve">Vezmi hřebíčky, muškátový květ, muškát, galgan, </w:t>
      </w:r>
      <w:r>
        <w:rPr>
          <w:rStyle w:val="foliace"/>
        </w:rPr>
        <w:t xml:space="preserve">90v </w:t>
      </w:r>
      <w:r>
        <w:rPr>
          <w:rStyle w:val="Text"/>
        </w:rPr>
        <w:t>anéz, kmín a pak vezmi skořice jako toho všeho, cukru, coť se zdáti bude, komu třeba, daj jemu na čtítrobu málo, neb jest velmi líté, a potom velmi nepí a nejez, dokudž se skrze něho nehne.</w:t>
      </w:r>
    </w:p>
    <w:p w:rsidR="00C16663" w:rsidRDefault="00083972">
      <w:pPr>
        <w:pStyle w:val="Podnadpis"/>
      </w:pPr>
      <w:r>
        <w:rPr>
          <w:rStyle w:val="Text"/>
        </w:rPr>
        <w:t>Opět</w:t>
      </w:r>
    </w:p>
    <w:p w:rsidR="00C16663" w:rsidRDefault="00083972">
      <w:r>
        <w:rPr>
          <w:rStyle w:val="Text"/>
        </w:rPr>
        <w:t>Vař fíky s řiečnú vodú a vlož tam medu, což se zdá, a to proceď skrze čistú rúchu a daj nemocnému píti ráno, jest dobré.</w:t>
      </w:r>
    </w:p>
    <w:p w:rsidR="00C16663" w:rsidRDefault="00083972">
      <w:pPr>
        <w:pStyle w:val="Podnadpis"/>
      </w:pPr>
      <w:r>
        <w:rPr>
          <w:rStyle w:val="Text"/>
        </w:rPr>
        <w:t>Kto jest tvrd velmi</w:t>
      </w:r>
    </w:p>
    <w:p w:rsidR="00C16663" w:rsidRDefault="00083972">
      <w:r>
        <w:rPr>
          <w:rStyle w:val="Text"/>
        </w:rPr>
        <w:t>Vykopaj tři kořeny, což muožeš najdelší</w:t>
      </w:r>
      <w:r>
        <w:rPr>
          <w:rStyle w:val="emendace"/>
        </w:rPr>
        <w:t xml:space="preserve">najdelší </w:t>
      </w:r>
      <w:r>
        <w:rPr>
          <w:rStyle w:val="pramen"/>
        </w:rPr>
        <w:t>naydelſſije</w:t>
      </w:r>
      <w:r>
        <w:rPr>
          <w:rStyle w:val="Text"/>
        </w:rPr>
        <w:t xml:space="preserve">, buďto na pied nebo na dvě, a zasyp zase dolinu, kdež </w:t>
      </w:r>
      <w:r>
        <w:rPr>
          <w:rStyle w:val="emendace"/>
        </w:rPr>
        <w:t xml:space="preserve">kdež </w:t>
      </w:r>
      <w:r>
        <w:rPr>
          <w:rStyle w:val="pramen"/>
        </w:rPr>
        <w:t xml:space="preserve">když </w:t>
      </w:r>
      <w:r>
        <w:rPr>
          <w:rStyle w:val="Text"/>
        </w:rPr>
        <w:t>kopáš</w:t>
      </w:r>
      <w:r>
        <w:rPr>
          <w:rStyle w:val="emendace"/>
        </w:rPr>
        <w:t xml:space="preserve">kopáš </w:t>
      </w:r>
      <w:r>
        <w:rPr>
          <w:rStyle w:val="pramen"/>
        </w:rPr>
        <w:t>kopak</w:t>
      </w:r>
      <w:r>
        <w:rPr>
          <w:rStyle w:val="Text"/>
        </w:rPr>
        <w:t xml:space="preserve">, spaliž to kořenie v střepě nebo v hrnku, vezmi kalkus z toho popela, pak pař se až po pás, a mlácený oves, zvláště ten zavěž v miešku nebo zašiti </w:t>
      </w:r>
      <w:r>
        <w:rPr>
          <w:rStyle w:val="Text"/>
        </w:rPr>
        <w:lastRenderedPageBreak/>
        <w:t>muožeš, polož do kádi, sediž na něm. A pak se napí onoho kalkusu kotačkového s husím sádlem, a hned budeš zdráv. Zdá liť se, učiň dvakrát, muži húserovým sádlem, a ženě s husím sádlem, zkušeno jest.</w:t>
      </w:r>
    </w:p>
    <w:p w:rsidR="00C16663" w:rsidRDefault="00083972">
      <w:pPr>
        <w:pStyle w:val="Podnadpis"/>
      </w:pPr>
      <w:r>
        <w:rPr>
          <w:rStyle w:val="Text"/>
        </w:rPr>
        <w:t>Opět proti tvrdosti</w:t>
      </w:r>
    </w:p>
    <w:p w:rsidR="00C16663" w:rsidRDefault="00083972">
      <w:r>
        <w:rPr>
          <w:rStyle w:val="Text"/>
        </w:rPr>
        <w:t xml:space="preserve">Vezmi česnek, zetři s kozím mlékem a daj píti nemocnému. </w:t>
      </w:r>
      <w:r>
        <w:rPr>
          <w:rStyle w:val="cizijazyk"/>
        </w:rPr>
        <w:t xml:space="preserve">Item </w:t>
      </w:r>
      <w:r>
        <w:rPr>
          <w:rStyle w:val="Text"/>
        </w:rPr>
        <w:t>kořen blénový s starým sádlem zetřený, zhřeje dobře nohu, přilož na patu, a měkčíť.</w:t>
      </w:r>
    </w:p>
    <w:p w:rsidR="00C16663" w:rsidRDefault="00083972">
      <w:pPr>
        <w:pStyle w:val="Podnadpis"/>
      </w:pPr>
      <w:r>
        <w:rPr>
          <w:rStyle w:val="Text"/>
        </w:rPr>
        <w:t>Kto jest tvrd v životě</w:t>
      </w:r>
    </w:p>
    <w:p w:rsidR="00C16663" w:rsidRDefault="00083972">
      <w:r>
        <w:rPr>
          <w:rStyle w:val="Text"/>
        </w:rPr>
        <w:t>Vezmi kořen kaviasový, nastružiž jeho v nový hrnec, nalíž vody a nechajž dobře vřieti, píž to i s kořenem na čtítrobu, a budeš zdráv.</w:t>
      </w:r>
    </w:p>
    <w:p w:rsidR="00C16663" w:rsidRDefault="00083972">
      <w:pPr>
        <w:pStyle w:val="Podnadpis"/>
      </w:pPr>
      <w:r>
        <w:rPr>
          <w:rStyle w:val="Text"/>
        </w:rPr>
        <w:t>Kto má průjem aneb úplavici a nemuož staviti</w:t>
      </w:r>
    </w:p>
    <w:p w:rsidR="00C16663" w:rsidRDefault="00083972">
      <w:r>
        <w:rPr>
          <w:rStyle w:val="Text"/>
        </w:rPr>
        <w:t>Vezmi ovčie plíce, vlož u víno a nech jich za tři dni moknúti. A potom vezmi kravieho mléka, ješto toho léta telila se</w:t>
      </w:r>
      <w:r>
        <w:rPr>
          <w:rStyle w:val="poznamka"/>
        </w:rPr>
        <w:t>rkp. KNM I F 11 uvádí: netelila se</w:t>
      </w:r>
      <w:r>
        <w:rPr>
          <w:rStyle w:val="Text"/>
        </w:rPr>
        <w:t>, přilíž vína tolikéž, shřejž to dobře v pánvi, píž to ráno a večer, přestaneť celé.</w:t>
      </w:r>
    </w:p>
    <w:p w:rsidR="00C16663" w:rsidRDefault="00083972">
      <w:pPr>
        <w:pStyle w:val="Podnadpis"/>
      </w:pPr>
      <w:r>
        <w:rPr>
          <w:rStyle w:val="Text"/>
        </w:rPr>
        <w:t>Opět proti průjmu</w:t>
      </w:r>
    </w:p>
    <w:p w:rsidR="00C16663" w:rsidRDefault="00083972">
      <w:r>
        <w:rPr>
          <w:rStyle w:val="Text"/>
        </w:rPr>
        <w:t xml:space="preserve">Vezmi svinie </w:t>
      </w:r>
      <w:r>
        <w:rPr>
          <w:rStyle w:val="foliace"/>
        </w:rPr>
        <w:t xml:space="preserve">91r </w:t>
      </w:r>
      <w:r>
        <w:rPr>
          <w:rStyle w:val="Text"/>
        </w:rPr>
        <w:t>lajno a vař je i procediž skrze rúchu a přičiň k tomu cukru, dajž nemocnému píti. A potom vezmi to lajno a přivěž jemu na pupek. Také ať se nemocný chová od ženy a od pitie přílišného a od zimy, neb jinak smrt hotová.</w:t>
      </w:r>
    </w:p>
    <w:p w:rsidR="00C16663" w:rsidRDefault="00083972">
      <w:pPr>
        <w:pStyle w:val="Podnadpis"/>
      </w:pPr>
      <w:r>
        <w:rPr>
          <w:rStyle w:val="Text"/>
        </w:rPr>
        <w:t>Kto jest tvrd v životě</w:t>
      </w:r>
    </w:p>
    <w:p w:rsidR="00C16663" w:rsidRDefault="00083972">
      <w:r>
        <w:rPr>
          <w:rStyle w:val="Text"/>
        </w:rPr>
        <w:t>Vezmi piva s kádi s sádlem vyškvařeným, pí teple a hned se projde.</w:t>
      </w:r>
    </w:p>
    <w:p w:rsidR="00C16663" w:rsidRDefault="00083972">
      <w:pPr>
        <w:pStyle w:val="Podnadpis"/>
      </w:pPr>
      <w:r>
        <w:rPr>
          <w:rStyle w:val="Text"/>
        </w:rPr>
        <w:t>Kto nemuož stolice mieti</w:t>
      </w:r>
    </w:p>
    <w:p w:rsidR="00C16663" w:rsidRDefault="00083972">
      <w:r>
        <w:rPr>
          <w:rStyle w:val="Text"/>
        </w:rPr>
        <w:t xml:space="preserve">Ten vezmi medu nebo strdi z lžíci nebo puol a tolikéž soli, smiešeje to spolu, vařiž v pánvici až do černa, vždy miešeje, potom vezmi dsku nebo medenici, pomažiž leckterús mastností, totiž sádlem nebo máslem. A potom ten med uvařený dobře vlí na tu dsku nebo na medenici </w:t>
      </w:r>
      <w:r>
        <w:rPr>
          <w:rStyle w:val="emendace"/>
        </w:rPr>
        <w:t xml:space="preserve">medenici </w:t>
      </w:r>
      <w:r>
        <w:rPr>
          <w:rStyle w:val="pramen"/>
        </w:rPr>
        <w:t xml:space="preserve">medeniczij </w:t>
      </w:r>
      <w:r>
        <w:rPr>
          <w:rStyle w:val="Text"/>
        </w:rPr>
        <w:t xml:space="preserve">a potom hned za horka ujímaj po kusu toho těsta se dsky nebo z medenice, pospa bielú múkú, válejž mezi rukama a udělajž čépky. A potom, když chceš, sobě ten čépek v zadek vstrč, nebude li dosti na jednom, ale druhý i třetí </w:t>
      </w:r>
      <w:r>
        <w:rPr>
          <w:rStyle w:val="emendace"/>
        </w:rPr>
        <w:t xml:space="preserve">třetí </w:t>
      </w:r>
      <w:r>
        <w:rPr>
          <w:rStyle w:val="pramen"/>
        </w:rPr>
        <w:t xml:space="preserve">trzetije </w:t>
      </w:r>
      <w:r>
        <w:rPr>
          <w:rStyle w:val="Text"/>
        </w:rPr>
        <w:t>vstrč v zadek, ažť i práskne jako z pušky, nelekaj se nic.</w:t>
      </w:r>
    </w:p>
    <w:p w:rsidR="00C16663" w:rsidRDefault="00083972">
      <w:pPr>
        <w:pStyle w:val="Podnadpis"/>
      </w:pPr>
      <w:r>
        <w:rPr>
          <w:rStyle w:val="Text"/>
        </w:rPr>
        <w:t>Opět</w:t>
      </w:r>
    </w:p>
    <w:p w:rsidR="00C16663" w:rsidRDefault="00083972">
      <w:r>
        <w:rPr>
          <w:rStyle w:val="Text"/>
        </w:rPr>
        <w:t xml:space="preserve">Vezmi žlútek vaječný syrový a mýdlo benádské </w:t>
      </w:r>
      <w:r>
        <w:rPr>
          <w:rStyle w:val="lemma"/>
        </w:rPr>
        <w:t xml:space="preserve">benádský </w:t>
      </w:r>
      <w:r>
        <w:rPr>
          <w:rStyle w:val="hyperlemma"/>
        </w:rPr>
        <w:t xml:space="preserve">benátský </w:t>
      </w:r>
      <w:r>
        <w:rPr>
          <w:rStyle w:val="Text"/>
        </w:rPr>
        <w:t>a soli málo a to vše spolu směs a ztluc na mísy a vlož do šátku a dělaj jako homoličky a nech, ať uschne, a potom vstrč v zadek.</w:t>
      </w:r>
    </w:p>
    <w:p w:rsidR="00C16663" w:rsidRDefault="00083972">
      <w:pPr>
        <w:pStyle w:val="Podnadpis"/>
      </w:pPr>
      <w:r>
        <w:rPr>
          <w:rStyle w:val="Text"/>
        </w:rPr>
        <w:t>Opět jinak takto</w:t>
      </w:r>
    </w:p>
    <w:p w:rsidR="00C16663" w:rsidRDefault="00083972">
      <w:r>
        <w:rPr>
          <w:rStyle w:val="Text"/>
        </w:rPr>
        <w:lastRenderedPageBreak/>
        <w:t>Vezmi kořene topolového, ztluc jej a přičiň mláta a vař to spolu v tučném vepřovém sádle. A učiň flastr a přilož na žaludek, toť měkčí.</w:t>
      </w:r>
    </w:p>
    <w:p w:rsidR="00C16663" w:rsidRDefault="00083972">
      <w:r>
        <w:rPr>
          <w:rStyle w:val="cizijazyk"/>
        </w:rPr>
        <w:t xml:space="preserve">Item </w:t>
      </w:r>
      <w:r>
        <w:rPr>
          <w:rStyle w:val="Text"/>
        </w:rPr>
        <w:t>slaniny syrové rozpusť na pánvici nebo na rendlíku a přičiň málo atramentu a vař to spolu, ať málo povře, a učině flastr, přilož na břicho, toť také měkčí.</w:t>
      </w:r>
    </w:p>
    <w:p w:rsidR="00C16663" w:rsidRDefault="00083972">
      <w:r>
        <w:rPr>
          <w:rStyle w:val="cizijazyk"/>
        </w:rPr>
        <w:t xml:space="preserve">Item </w:t>
      </w:r>
      <w:r>
        <w:rPr>
          <w:rStyle w:val="Text"/>
        </w:rPr>
        <w:t>vezmi puol škořepiny vlaského ořecha másla a polož na břicho.</w:t>
      </w:r>
    </w:p>
    <w:p w:rsidR="00C16663" w:rsidRDefault="00083972">
      <w:pPr>
        <w:pStyle w:val="Podnadpis"/>
      </w:pPr>
      <w:r>
        <w:rPr>
          <w:rStyle w:val="foliace"/>
        </w:rPr>
        <w:t xml:space="preserve">91v </w:t>
      </w:r>
      <w:r>
        <w:rPr>
          <w:rStyle w:val="Text"/>
        </w:rPr>
        <w:t>Komu jelito vycházie</w:t>
      </w:r>
    </w:p>
    <w:p w:rsidR="00C16663" w:rsidRDefault="00083972">
      <w:r>
        <w:rPr>
          <w:rStyle w:val="Text"/>
        </w:rPr>
        <w:t>Vezmi vosk, smolu, pryskyřici a kozlový luoj a to zpusť spolu, pak omoč v tom rúchu, vstrčiž tu rúchu v zadek teplý, a ostaneť jelito tiem.</w:t>
      </w:r>
    </w:p>
    <w:p w:rsidR="00C16663" w:rsidRDefault="00083972">
      <w:pPr>
        <w:pStyle w:val="Podnadpis"/>
      </w:pPr>
      <w:r>
        <w:rPr>
          <w:rStyle w:val="Text"/>
        </w:rPr>
        <w:t>Střevo komu vycházie</w:t>
      </w:r>
    </w:p>
    <w:p w:rsidR="00C16663" w:rsidRDefault="00083972">
      <w:r>
        <w:rPr>
          <w:rStyle w:val="Text"/>
        </w:rPr>
        <w:t>Vezma jablko jedno a vykroj z něho všecka jádra z jednoho konce a vlož do něho síry. A potom dopéci teple to jablko, vlož, ať se upeče, to jablko sněz ráno jedno a večer druhé, a tak čiň po tři dni. A tiem se zhojíš</w:t>
      </w:r>
      <w:r>
        <w:rPr>
          <w:rStyle w:val="emendace"/>
        </w:rPr>
        <w:t xml:space="preserve">zhojíš </w:t>
      </w:r>
      <w:r>
        <w:rPr>
          <w:rStyle w:val="pramen"/>
        </w:rPr>
        <w:t>zhogijeſs</w:t>
      </w:r>
      <w:r>
        <w:rPr>
          <w:rStyle w:val="Text"/>
        </w:rPr>
        <w:t>, že se střevo na miesto vejde, a to jest jisté.</w:t>
      </w:r>
    </w:p>
    <w:p w:rsidR="00C16663" w:rsidRDefault="00083972">
      <w:pPr>
        <w:pStyle w:val="Podnadpis"/>
      </w:pPr>
      <w:r>
        <w:rPr>
          <w:rStyle w:val="Text"/>
        </w:rPr>
        <w:t>Komu střevo v luono vychodí</w:t>
      </w:r>
    </w:p>
    <w:p w:rsidR="00C16663" w:rsidRDefault="00083972">
      <w:r>
        <w:rPr>
          <w:rStyle w:val="Text"/>
        </w:rPr>
        <w:t>Vezmi zanikl, úložník</w:t>
      </w:r>
      <w:r>
        <w:rPr>
          <w:rStyle w:val="lemma"/>
        </w:rPr>
        <w:t xml:space="preserve">úložník </w:t>
      </w:r>
      <w:r>
        <w:rPr>
          <w:rStyle w:val="hyperlemma"/>
        </w:rPr>
        <w:t>úložník</w:t>
      </w:r>
      <w:r>
        <w:rPr>
          <w:rStyle w:val="Text"/>
        </w:rPr>
        <w:t>, ranník, braničník</w:t>
      </w:r>
      <w:r>
        <w:rPr>
          <w:rStyle w:val="lemma"/>
        </w:rPr>
        <w:t xml:space="preserve">braničník </w:t>
      </w:r>
      <w:r>
        <w:rPr>
          <w:rStyle w:val="hyperlemma"/>
        </w:rPr>
        <w:t>braničník</w:t>
      </w:r>
      <w:r>
        <w:rPr>
          <w:rStyle w:val="Text"/>
        </w:rPr>
        <w:t>, ješto se pne po zemi, a to spolu vař. A tiem popař</w:t>
      </w:r>
      <w:r w:rsidR="005E7DAF">
        <w:rPr>
          <w:rStyle w:val="Text"/>
        </w:rPr>
        <w:t>ú</w:t>
      </w:r>
      <w:r>
        <w:rPr>
          <w:rStyle w:val="Text"/>
        </w:rPr>
        <w:t xml:space="preserve">j </w:t>
      </w:r>
      <w:r w:rsidR="005E7DAF" w:rsidRPr="005E7DAF">
        <w:rPr>
          <w:rStyle w:val="emendace"/>
        </w:rPr>
        <w:t>popařúj</w:t>
      </w:r>
      <w:r w:rsidR="005E7DAF">
        <w:rPr>
          <w:rStyle w:val="emendace"/>
        </w:rPr>
        <w:t xml:space="preserve"> </w:t>
      </w:r>
      <w:r w:rsidR="005E7DAF" w:rsidRPr="005E7DAF">
        <w:rPr>
          <w:rStyle w:val="pramen"/>
        </w:rPr>
        <w:t>poparzuoy</w:t>
      </w:r>
      <w:r w:rsidR="005E7DAF">
        <w:rPr>
          <w:rStyle w:val="pramen"/>
        </w:rPr>
        <w:t xml:space="preserve"> </w:t>
      </w:r>
      <w:r>
        <w:rPr>
          <w:rStyle w:val="Text"/>
        </w:rPr>
        <w:t>a obkládaj syrovým předenem okolo člověka, a tak se zhojíš, zkušeno jest.</w:t>
      </w:r>
    </w:p>
    <w:p w:rsidR="00C16663" w:rsidRDefault="00083972">
      <w:pPr>
        <w:pStyle w:val="Podnadpis"/>
      </w:pPr>
      <w:r>
        <w:rPr>
          <w:rStyle w:val="Text"/>
        </w:rPr>
        <w:t>Komu zadkem střeva lezú</w:t>
      </w:r>
    </w:p>
    <w:p w:rsidR="00C16663" w:rsidRDefault="00083972">
      <w:r>
        <w:rPr>
          <w:rStyle w:val="Text"/>
        </w:rPr>
        <w:t xml:space="preserve">Vezmi diviznu </w:t>
      </w:r>
      <w:r>
        <w:rPr>
          <w:rStyle w:val="emendace"/>
        </w:rPr>
        <w:t xml:space="preserve">diviznu </w:t>
      </w:r>
      <w:r>
        <w:rPr>
          <w:rStyle w:val="pramen"/>
        </w:rPr>
        <w:t xml:space="preserve">diwinu </w:t>
      </w:r>
      <w:r>
        <w:rPr>
          <w:rStyle w:val="Text"/>
        </w:rPr>
        <w:t xml:space="preserve">i s kořenem a z </w:t>
      </w:r>
      <w:r>
        <w:rPr>
          <w:rStyle w:val="lemma"/>
        </w:rPr>
        <w:t xml:space="preserve">z </w:t>
      </w:r>
      <w:r>
        <w:rPr>
          <w:rStyle w:val="hyperlemma"/>
        </w:rPr>
        <w:t xml:space="preserve">s </w:t>
      </w:r>
      <w:r>
        <w:rPr>
          <w:rStyle w:val="Text"/>
        </w:rPr>
        <w:t xml:space="preserve">kostivalem, vař to spolu a pař se tiem, přičiníš li devěsilu, lépeť bude, ve čtvrtek do slunce kopaného, druzie i polnie šalvěji, a tiem všem </w:t>
      </w:r>
      <w:r>
        <w:rPr>
          <w:rStyle w:val="emendace"/>
        </w:rPr>
        <w:t xml:space="preserve">všem </w:t>
      </w:r>
      <w:r>
        <w:rPr>
          <w:rStyle w:val="pramen"/>
        </w:rPr>
        <w:t xml:space="preserve">wſſijem </w:t>
      </w:r>
      <w:r>
        <w:rPr>
          <w:rStyle w:val="Text"/>
        </w:rPr>
        <w:t>se pař.</w:t>
      </w:r>
    </w:p>
    <w:p w:rsidR="00C16663" w:rsidRDefault="00083972">
      <w:pPr>
        <w:pStyle w:val="Podnadpis"/>
      </w:pPr>
      <w:r>
        <w:rPr>
          <w:rStyle w:val="Text"/>
        </w:rPr>
        <w:t>Komu střevo vycházie</w:t>
      </w:r>
    </w:p>
    <w:p w:rsidR="00C16663" w:rsidRDefault="00083972">
      <w:r>
        <w:rPr>
          <w:rStyle w:val="Text"/>
        </w:rPr>
        <w:t>Vezmi konopí hlavatých, navaře jich ten den, pař se.</w:t>
      </w:r>
    </w:p>
    <w:p w:rsidR="00C16663" w:rsidRDefault="00083972">
      <w:pPr>
        <w:pStyle w:val="Podnadpis"/>
      </w:pPr>
      <w:r>
        <w:rPr>
          <w:rStyle w:val="Text"/>
        </w:rPr>
        <w:t>Komu střevo vycházie</w:t>
      </w:r>
    </w:p>
    <w:p w:rsidR="00C16663" w:rsidRDefault="00083972">
      <w:r>
        <w:rPr>
          <w:rStyle w:val="Text"/>
        </w:rPr>
        <w:t xml:space="preserve">Vezmi konopie hlavaté česané a zvař je v úkropě. Vezmiž ty konopie ven a pospi sírú tlučenú, polož jemu pod zadek, tomu, komu střevo vychodí, vtiskna zase, přikládaj, což najhorčeji muožeš. A to přez </w:t>
      </w:r>
      <w:r>
        <w:rPr>
          <w:rStyle w:val="lemma"/>
        </w:rPr>
        <w:t xml:space="preserve">přez </w:t>
      </w:r>
      <w:r>
        <w:rPr>
          <w:rStyle w:val="hyperlemma"/>
        </w:rPr>
        <w:t xml:space="preserve">přěs </w:t>
      </w:r>
      <w:r>
        <w:rPr>
          <w:rStyle w:val="Text"/>
        </w:rPr>
        <w:t>den několikrát, a pomni, když by vařil z devěsilem neb s polnie šalvějí.</w:t>
      </w:r>
    </w:p>
    <w:p w:rsidR="00C16663" w:rsidRDefault="00083972">
      <w:r>
        <w:rPr>
          <w:rStyle w:val="cizijazyk"/>
        </w:rPr>
        <w:t xml:space="preserve">Item </w:t>
      </w:r>
      <w:r>
        <w:rPr>
          <w:rStyle w:val="Text"/>
        </w:rPr>
        <w:t xml:space="preserve">oves nemlácený vař i slaniny a pař třikrát nebo čtyrykrát za den vždy. A zase schovaje do hrnce a shřívaje a opět pařiti. A druhdy by mohl s polnie šalvějí a druhdy z </w:t>
      </w:r>
      <w:r>
        <w:rPr>
          <w:rStyle w:val="lemma"/>
        </w:rPr>
        <w:t xml:space="preserve">z </w:t>
      </w:r>
      <w:r>
        <w:rPr>
          <w:rStyle w:val="hyperlemma"/>
        </w:rPr>
        <w:t xml:space="preserve">s </w:t>
      </w:r>
      <w:r>
        <w:rPr>
          <w:rStyle w:val="Text"/>
        </w:rPr>
        <w:t>devěsilem pařiti.</w:t>
      </w:r>
    </w:p>
    <w:p w:rsidR="00C16663" w:rsidRDefault="00083972">
      <w:pPr>
        <w:pStyle w:val="Podnadpis"/>
      </w:pPr>
      <w:r>
        <w:rPr>
          <w:rStyle w:val="foliace"/>
        </w:rPr>
        <w:t xml:space="preserve">92r </w:t>
      </w:r>
      <w:r>
        <w:rPr>
          <w:rStyle w:val="Text"/>
        </w:rPr>
        <w:t>Komu východ vychodí</w:t>
      </w:r>
    </w:p>
    <w:p w:rsidR="00C16663" w:rsidRDefault="00083972">
      <w:r>
        <w:rPr>
          <w:rStyle w:val="Text"/>
        </w:rPr>
        <w:t>Vezmi jitrocel a vař s octem a to dávaj píti nemocnému a pař jeho, jako svrchu psáno stojí napřed.</w:t>
      </w:r>
    </w:p>
    <w:p w:rsidR="00C16663" w:rsidRDefault="00083972">
      <w:pPr>
        <w:pStyle w:val="Podnadpis"/>
      </w:pPr>
      <w:r>
        <w:rPr>
          <w:rStyle w:val="Text"/>
        </w:rPr>
        <w:lastRenderedPageBreak/>
        <w:t>Proti fíku v zadku</w:t>
      </w:r>
    </w:p>
    <w:p w:rsidR="00C16663" w:rsidRDefault="00083972">
      <w:r>
        <w:rPr>
          <w:rStyle w:val="Text"/>
        </w:rPr>
        <w:t>Vezmi žlútky vaječné a směs je s olejem dřevěným, s lojem jelením, mozk z hnátuov ovčiech, zpusť to vše v hromadu a namazuj sobě tiem bolest, u ohně zhřívaje. A to čiň často a tiem fík bude schnúti, až i pomine.</w:t>
      </w:r>
    </w:p>
    <w:p w:rsidR="00C16663" w:rsidRDefault="00083972">
      <w:pPr>
        <w:pStyle w:val="Podnadpis"/>
      </w:pPr>
      <w:r>
        <w:rPr>
          <w:rStyle w:val="Text"/>
        </w:rPr>
        <w:t>Opět proti fíku neb komu hnije zadek aneb komu zadkem střeva lezú</w:t>
      </w:r>
    </w:p>
    <w:p w:rsidR="00C16663" w:rsidRDefault="00083972">
      <w:r>
        <w:rPr>
          <w:rStyle w:val="Text"/>
        </w:rPr>
        <w:t>Vezmi bobky kozie a spal je v novém hrnci nebo střiepku na prach. Potom vezmi olej dřevěný a pomaž jím fík. A potom na to tiem prachem posýpaj, a budeš zdráv, dá li pán buoh.</w:t>
      </w:r>
    </w:p>
    <w:p w:rsidR="00C16663" w:rsidRDefault="00C16663">
      <w:pPr>
        <w:pStyle w:val="Volnyradek"/>
      </w:pPr>
    </w:p>
    <w:p w:rsidR="00C16663" w:rsidRDefault="00083972">
      <w:pPr>
        <w:pStyle w:val="Nadpis"/>
      </w:pPr>
      <w:r>
        <w:rPr>
          <w:rStyle w:val="Text"/>
        </w:rPr>
        <w:t>Počíná se lékařstvie proti šlaku, ješto umře jedna polovice člověka aneb ruka aneb noha aneb komu schne který úd</w:t>
      </w:r>
    </w:p>
    <w:p w:rsidR="00C16663" w:rsidRDefault="00083972">
      <w:r>
        <w:rPr>
          <w:rStyle w:val="cizijazyk"/>
        </w:rPr>
        <w:t xml:space="preserve">Item </w:t>
      </w:r>
      <w:r>
        <w:rPr>
          <w:rStyle w:val="Text"/>
        </w:rPr>
        <w:t>kto má šlak, že leží</w:t>
      </w:r>
      <w:r>
        <w:rPr>
          <w:rStyle w:val="emendace"/>
        </w:rPr>
        <w:t xml:space="preserve">leží </w:t>
      </w:r>
      <w:r>
        <w:rPr>
          <w:rStyle w:val="pramen"/>
        </w:rPr>
        <w:t>lezije</w:t>
      </w:r>
      <w:r>
        <w:rPr>
          <w:rStyle w:val="Text"/>
        </w:rPr>
        <w:t xml:space="preserve">, nemoha choditi, neb kterýmž kolivěk údem vlásti nemuože, vezmi </w:t>
      </w:r>
      <w:r>
        <w:rPr>
          <w:rStyle w:val="emendace"/>
        </w:rPr>
        <w:t xml:space="preserve">vezmi </w:t>
      </w:r>
      <w:r>
        <w:rPr>
          <w:rStyle w:val="pramen"/>
        </w:rPr>
        <w:t xml:space="preserve">wezme </w:t>
      </w:r>
      <w:r>
        <w:rPr>
          <w:rStyle w:val="Text"/>
        </w:rPr>
        <w:t xml:space="preserve">melé hrušky a ztluc v moždieři, vybera dřievíčko, a směs je z </w:t>
      </w:r>
      <w:r>
        <w:rPr>
          <w:rStyle w:val="lemma"/>
        </w:rPr>
        <w:t xml:space="preserve">z </w:t>
      </w:r>
      <w:r>
        <w:rPr>
          <w:rStyle w:val="hyperlemma"/>
        </w:rPr>
        <w:t xml:space="preserve">s </w:t>
      </w:r>
      <w:r>
        <w:rPr>
          <w:rStyle w:val="Text"/>
        </w:rPr>
        <w:t>starým sádlem, což muožeš najstaršie mieti, a tiem maž nemocného na horce, a budeť zdráv, to jest zkušeno na jednom, ješto tři léta ležal na šlak, že ho musili krmiti, a tiem jest uléčen, že jest potom chodil.</w:t>
      </w:r>
    </w:p>
    <w:p w:rsidR="00C16663" w:rsidRDefault="00083972">
      <w:pPr>
        <w:pStyle w:val="Podnadpis"/>
      </w:pPr>
      <w:r>
        <w:rPr>
          <w:rStyle w:val="Text"/>
        </w:rPr>
        <w:t>Opět proti šlaku</w:t>
      </w:r>
    </w:p>
    <w:p w:rsidR="00C16663" w:rsidRDefault="00083972">
      <w:r>
        <w:rPr>
          <w:rStyle w:val="Text"/>
        </w:rPr>
        <w:t>Vezmi konopie ozimé, ješto sú oklepie, semkniž z nich list doluov, vezmi chmelé hrst proti tomu, pařiž se tiem u vanně, vyst</w:t>
      </w:r>
      <w:r w:rsidR="00C47056">
        <w:rPr>
          <w:rStyle w:val="Text"/>
        </w:rPr>
        <w:t>r</w:t>
      </w:r>
      <w:r>
        <w:rPr>
          <w:rStyle w:val="Text"/>
        </w:rPr>
        <w:t>če hlavu ven. Vezmi pak pánev s horkým břemenem a tu jíchu lej na to břímě, a když se potiti dobře budeš, vezmi plátno nové ostré a tři se jím po chřbetě i po nohách.</w:t>
      </w:r>
    </w:p>
    <w:p w:rsidR="00C16663" w:rsidRDefault="00083972">
      <w:pPr>
        <w:pStyle w:val="Podnadpis"/>
      </w:pPr>
      <w:r>
        <w:rPr>
          <w:rStyle w:val="foliace"/>
        </w:rPr>
        <w:t xml:space="preserve">92v </w:t>
      </w:r>
      <w:r>
        <w:rPr>
          <w:rStyle w:val="Text"/>
        </w:rPr>
        <w:t>Jinak proti šlaku</w:t>
      </w:r>
    </w:p>
    <w:p w:rsidR="00C16663" w:rsidRDefault="00083972">
      <w:r>
        <w:rPr>
          <w:rStyle w:val="Text"/>
        </w:rPr>
        <w:t>Vezmi bielú horčici, rozetra ji, mažiž se tiem. A také bielé horčice často požívaj. A potom vezmi bobrový stroj a šalvěji, zvonček a to vař a daj píti.</w:t>
      </w:r>
    </w:p>
    <w:p w:rsidR="00C16663" w:rsidRDefault="00083972">
      <w:pPr>
        <w:pStyle w:val="Podnadpis"/>
      </w:pPr>
      <w:r>
        <w:rPr>
          <w:rStyle w:val="Text"/>
        </w:rPr>
        <w:t>Proti náhlému šlaku aneb komuž ruka aneb noha uschne a umře neb kterýkoli úd</w:t>
      </w:r>
    </w:p>
    <w:p w:rsidR="00C16663" w:rsidRDefault="00083972">
      <w:r>
        <w:rPr>
          <w:rStyle w:val="Text"/>
        </w:rPr>
        <w:t xml:space="preserve">Vezmi bielú horčici s vínem neb s octem a vokřek </w:t>
      </w:r>
      <w:r>
        <w:rPr>
          <w:rStyle w:val="poznamka"/>
        </w:rPr>
        <w:t xml:space="preserve">zjevně chybný (zkomolený) zápis, má být: vokřehek, tj. okřehek </w:t>
      </w:r>
      <w:r>
        <w:rPr>
          <w:rStyle w:val="Text"/>
        </w:rPr>
        <w:t xml:space="preserve">žabí </w:t>
      </w:r>
      <w:r>
        <w:rPr>
          <w:rStyle w:val="emendace"/>
        </w:rPr>
        <w:t xml:space="preserve">žabí </w:t>
      </w:r>
      <w:r>
        <w:rPr>
          <w:rStyle w:val="pramen"/>
        </w:rPr>
        <w:t xml:space="preserve">zabije </w:t>
      </w:r>
      <w:r>
        <w:rPr>
          <w:rStyle w:val="Text"/>
        </w:rPr>
        <w:t xml:space="preserve">a to ztluc obé spolu dobře, udělaj sobě flastr, oblož sobě nohu neb ruku. A nechaj tak státi do třetieho dne. A potom </w:t>
      </w:r>
      <w:r w:rsidR="00C47056">
        <w:rPr>
          <w:rStyle w:val="Text"/>
        </w:rPr>
        <w:t>o</w:t>
      </w:r>
      <w:r>
        <w:rPr>
          <w:rStyle w:val="Text"/>
        </w:rPr>
        <w:t>bnovuj</w:t>
      </w:r>
      <w:r w:rsidR="00C47056">
        <w:rPr>
          <w:rStyle w:val="emendace"/>
        </w:rPr>
        <w:t xml:space="preserve">obnovuj </w:t>
      </w:r>
      <w:r w:rsidR="00C47056">
        <w:rPr>
          <w:rStyle w:val="pramen"/>
        </w:rPr>
        <w:t>obnowuoy</w:t>
      </w:r>
      <w:r>
        <w:rPr>
          <w:rStyle w:val="Text"/>
        </w:rPr>
        <w:t>, kolikrát potřebie bude.</w:t>
      </w:r>
    </w:p>
    <w:p w:rsidR="00C16663" w:rsidRDefault="00083972">
      <w:pPr>
        <w:pStyle w:val="Podnadpis"/>
      </w:pPr>
      <w:r>
        <w:rPr>
          <w:rStyle w:val="Text"/>
        </w:rPr>
        <w:t>Proti šlaku opět</w:t>
      </w:r>
    </w:p>
    <w:p w:rsidR="00C16663" w:rsidRDefault="00083972">
      <w:r>
        <w:rPr>
          <w:rStyle w:val="Text"/>
        </w:rPr>
        <w:t xml:space="preserve">Vezmi cibule a jalovec, ztluc dobře a naklaď na ten úd, který jest umřel. </w:t>
      </w:r>
      <w:r>
        <w:rPr>
          <w:rStyle w:val="cizijazyk"/>
        </w:rPr>
        <w:t xml:space="preserve">Item </w:t>
      </w:r>
      <w:r>
        <w:rPr>
          <w:rStyle w:val="Text"/>
        </w:rPr>
        <w:t>vezmi pak cibuli velikú, vyhlúbaj ji a naklaď do ní toho jalovce, vložiž ji v horký popel, ať se upeče, a vezma ztluc ji a maž sobě ruku anebo nohu. Ale máš tu cibuli zase zašpuntovati, když ji budeš chtieti péci.</w:t>
      </w:r>
    </w:p>
    <w:p w:rsidR="00C16663" w:rsidRDefault="00083972">
      <w:pPr>
        <w:pStyle w:val="Podnadpis"/>
      </w:pPr>
      <w:r>
        <w:rPr>
          <w:rStyle w:val="Text"/>
        </w:rPr>
        <w:t>Proti šlaku i proti pakostnici</w:t>
      </w:r>
    </w:p>
    <w:p w:rsidR="00C16663" w:rsidRDefault="00083972">
      <w:r>
        <w:rPr>
          <w:rStyle w:val="Text"/>
        </w:rPr>
        <w:lastRenderedPageBreak/>
        <w:t xml:space="preserve">Vezmi jalovec, bielú horčici, zetři to spolu a směs s ženým vínem, vstruž v to benádského </w:t>
      </w:r>
      <w:r>
        <w:rPr>
          <w:rStyle w:val="lemma"/>
        </w:rPr>
        <w:t xml:space="preserve">benádský </w:t>
      </w:r>
      <w:r>
        <w:rPr>
          <w:rStyle w:val="hyperlemma"/>
        </w:rPr>
        <w:t xml:space="preserve">benátský </w:t>
      </w:r>
      <w:r>
        <w:rPr>
          <w:rStyle w:val="Text"/>
        </w:rPr>
        <w:t>mýdla, to vše spolu zdělaj, maž se v teple ráno i večer anebo v lázně bez oblitie. Také muožeš bielého kadidla k tomu přičiniti, zkušenoť jest.</w:t>
      </w:r>
    </w:p>
    <w:p w:rsidR="00C16663" w:rsidRDefault="00083972">
      <w:pPr>
        <w:pStyle w:val="Podnadpis"/>
      </w:pPr>
      <w:r>
        <w:rPr>
          <w:rStyle w:val="Text"/>
        </w:rPr>
        <w:t>Proti šlaku</w:t>
      </w:r>
    </w:p>
    <w:p w:rsidR="00C16663" w:rsidRDefault="00083972">
      <w:r>
        <w:rPr>
          <w:rStyle w:val="Text"/>
        </w:rPr>
        <w:t xml:space="preserve">Vezmi rmen, truskavec </w:t>
      </w:r>
      <w:r>
        <w:rPr>
          <w:rStyle w:val="doplnenytext"/>
        </w:rPr>
        <w:t xml:space="preserve">… </w:t>
      </w:r>
      <w:r>
        <w:rPr>
          <w:rStyle w:val="poznamka"/>
        </w:rPr>
        <w:t xml:space="preserve">v rukopise vynecháno místo za nepřečtený text </w:t>
      </w:r>
      <w:r>
        <w:rPr>
          <w:rStyle w:val="Text"/>
        </w:rPr>
        <w:t>spolu vař u vodě a tiem nemocného mej, pak potom daj jemu bielú horčici třenú u vodě, v kteréž by bylo vařeno truskavec, polej a šalvěje.</w:t>
      </w:r>
    </w:p>
    <w:p w:rsidR="00C16663" w:rsidRDefault="00083972">
      <w:pPr>
        <w:pStyle w:val="Podnadpis"/>
      </w:pPr>
      <w:r>
        <w:rPr>
          <w:rStyle w:val="Text"/>
        </w:rPr>
        <w:t>Opět proti šlaku</w:t>
      </w:r>
    </w:p>
    <w:p w:rsidR="00C16663" w:rsidRDefault="00083972">
      <w:r>
        <w:rPr>
          <w:rStyle w:val="Text"/>
        </w:rPr>
        <w:t>Vezmi rozchodník a potočník a řebříček</w:t>
      </w:r>
      <w:r>
        <w:rPr>
          <w:rStyle w:val="emendace"/>
        </w:rPr>
        <w:t xml:space="preserve">řebříček </w:t>
      </w:r>
      <w:r>
        <w:rPr>
          <w:rStyle w:val="pramen"/>
        </w:rPr>
        <w:t>rzebrzijeczek</w:t>
      </w:r>
      <w:r>
        <w:rPr>
          <w:rStyle w:val="Text"/>
        </w:rPr>
        <w:t xml:space="preserve">, a to spolu </w:t>
      </w:r>
      <w:r>
        <w:rPr>
          <w:rStyle w:val="foliace"/>
        </w:rPr>
        <w:t xml:space="preserve">93r </w:t>
      </w:r>
      <w:r>
        <w:rPr>
          <w:rStyle w:val="Text"/>
        </w:rPr>
        <w:t xml:space="preserve">dobře zetra, přičiniž k tomu sádla starého a kočičieho, a toho másla jako máje měsíce dělají, rozškvařiž vše spolu a vlí na vodu, vypeřiž to ve třech vodách, vlož to na čistý len, postaviž do peci na nějaký střep, provrtaje jej, ať skrze střep teče do čistého hrnka, a cožť vyteče, tiem nemocného maž. A druhdy jej diviznú pař a také bielú horčici </w:t>
      </w:r>
      <w:r>
        <w:rPr>
          <w:rStyle w:val="emendace"/>
        </w:rPr>
        <w:t xml:space="preserve">horčici </w:t>
      </w:r>
      <w:r>
        <w:rPr>
          <w:rStyle w:val="pramen"/>
        </w:rPr>
        <w:t xml:space="preserve">horcziczij </w:t>
      </w:r>
      <w:r>
        <w:rPr>
          <w:rStyle w:val="Text"/>
        </w:rPr>
        <w:t>aby často požíval i také třieti se jí nebo z nie olej učině a stierati se horčicí s vínem anebo roztočkami vinými. A též pro pakostnici mazati se u tepla. Věz, žeť jest zkušené.</w:t>
      </w:r>
    </w:p>
    <w:p w:rsidR="00C16663" w:rsidRDefault="00083972">
      <w:pPr>
        <w:pStyle w:val="Podnadpis"/>
      </w:pPr>
      <w:r>
        <w:rPr>
          <w:rStyle w:val="cizijazyk"/>
        </w:rPr>
        <w:t xml:space="preserve">Item </w:t>
      </w:r>
      <w:r>
        <w:rPr>
          <w:rStyle w:val="Text"/>
        </w:rPr>
        <w:t>proti šlaku</w:t>
      </w:r>
    </w:p>
    <w:p w:rsidR="00C16663" w:rsidRDefault="00083972">
      <w:r>
        <w:rPr>
          <w:rStyle w:val="Text"/>
        </w:rPr>
        <w:t xml:space="preserve">Vezmi celidoni a vař u pivě a nedaj kypěti, a to pí ráno a večer, a zvaře </w:t>
      </w:r>
      <w:r>
        <w:rPr>
          <w:rStyle w:val="cizijazyk"/>
        </w:rPr>
        <w:t xml:space="preserve">celidoni </w:t>
      </w:r>
      <w:r>
        <w:rPr>
          <w:rStyle w:val="Text"/>
        </w:rPr>
        <w:t>u vodě, pařiž ten úd tiem, kterýž jest poražený nemocí šlakovú.</w:t>
      </w:r>
    </w:p>
    <w:p w:rsidR="00C16663" w:rsidRDefault="00083972">
      <w:pPr>
        <w:pStyle w:val="Podnadpis"/>
      </w:pPr>
      <w:r>
        <w:rPr>
          <w:rStyle w:val="Text"/>
        </w:rPr>
        <w:t>Znamenaj proti šlaku</w:t>
      </w:r>
    </w:p>
    <w:p w:rsidR="00C16663" w:rsidRDefault="00083972">
      <w:r>
        <w:rPr>
          <w:rStyle w:val="Text"/>
        </w:rPr>
        <w:t xml:space="preserve">Vezmi jalovce hrst, bobkuov hrst, to jest XXXti, bielé horčice hrst malú, bielého kadidla za groš, benádského </w:t>
      </w:r>
      <w:r>
        <w:rPr>
          <w:rStyle w:val="lemma"/>
        </w:rPr>
        <w:t xml:space="preserve">benádský </w:t>
      </w:r>
      <w:r>
        <w:rPr>
          <w:rStyle w:val="hyperlemma"/>
        </w:rPr>
        <w:t xml:space="preserve">benátský </w:t>
      </w:r>
      <w:r>
        <w:rPr>
          <w:rStyle w:val="Text"/>
        </w:rPr>
        <w:t>mýdla za dva peníze neb za tři, semene kopřivného, což muožeš mezi tři prsty vzíti, ztluciž to vše v hromadu. Ale bobky máš oblúpiti a zkrájeti, třiž to v pánvi, přilévaje vína, a tak dobře tři, ažť bude jako kaše, a když bude dobře, shrom</w:t>
      </w:r>
      <w:r w:rsidR="00436E81">
        <w:rPr>
          <w:rStyle w:val="Text"/>
        </w:rPr>
        <w:t>a</w:t>
      </w:r>
      <w:r>
        <w:rPr>
          <w:rStyle w:val="Text"/>
        </w:rPr>
        <w:t xml:space="preserve">žď to do čistého hrnka a tu kaši zvař a potom tři nemocného v lázni na svrchnici anebo v pivovaře před kotlinú. A také k té kaši přilévaj vína ženého, neb jest dobré k tomu, ale najprvé když přijde do lázny a bude na svrchnici, tehdy vezmi žahavky kopřivné a tiem </w:t>
      </w:r>
      <w:r>
        <w:rPr>
          <w:rStyle w:val="foliace"/>
        </w:rPr>
        <w:t xml:space="preserve">93v </w:t>
      </w:r>
      <w:r>
        <w:rPr>
          <w:rStyle w:val="Text"/>
        </w:rPr>
        <w:t>zmrskaj ty údy šlakem natružené</w:t>
      </w:r>
      <w:r>
        <w:rPr>
          <w:rStyle w:val="poznamka"/>
        </w:rPr>
        <w:t>?</w:t>
      </w:r>
      <w:r>
        <w:rPr>
          <w:rStyle w:val="Text"/>
        </w:rPr>
        <w:t>. A pak tepruv mastí jeho maž dobře v horce a potom jeho zmej, připravě vannu, jakož napřed psáno stojí. Ale znamenaj toto, když by chtěl komu pomoci od té nemoci, máš uštnúti nemocného, a učije li nemocný to uštnutí, tehdy věz, žeť jest dobré znamenie, že jemu bohdá muožeš pomoci.</w:t>
      </w:r>
    </w:p>
    <w:p w:rsidR="00C16663" w:rsidRDefault="00083972">
      <w:pPr>
        <w:pStyle w:val="Podnadpis"/>
      </w:pPr>
      <w:r>
        <w:rPr>
          <w:rStyle w:val="Text"/>
        </w:rPr>
        <w:t>Opět proti šlaku</w:t>
      </w:r>
    </w:p>
    <w:p w:rsidR="00C16663" w:rsidRDefault="00083972">
      <w:r>
        <w:rPr>
          <w:rStyle w:val="Text"/>
        </w:rPr>
        <w:t>Napec chleba po věrteli, a když ještě chléb v peci, připrav nemocnému vannu suchú a přikrý ji, jakož vieš, a vsaď tam nemocného, a bera po jednom pecnu, rozlamuj na dvé a drž nad tiem údem, a když ten ustydne, vezma druhý, a pak až do posledního. A ten chléb daj chudým.</w:t>
      </w:r>
    </w:p>
    <w:p w:rsidR="00C16663" w:rsidRDefault="00C16663">
      <w:pPr>
        <w:pStyle w:val="Volnyradek"/>
      </w:pPr>
    </w:p>
    <w:p w:rsidR="00C16663" w:rsidRDefault="00083972">
      <w:pPr>
        <w:pStyle w:val="Nadpis"/>
      </w:pPr>
      <w:r>
        <w:rPr>
          <w:rStyle w:val="Text"/>
        </w:rPr>
        <w:lastRenderedPageBreak/>
        <w:t>Počíná se lékařstvie proti dně, ale že jest dna rozličná, protož slušie věděti, od čeho se ta nemoc stává</w:t>
      </w:r>
    </w:p>
    <w:p w:rsidR="00C16663" w:rsidRDefault="00083972">
      <w:r>
        <w:rPr>
          <w:rStyle w:val="Text"/>
        </w:rPr>
        <w:t xml:space="preserve">Dna jest rozličná, jedna mrtvá a druhá živá, třetie horká, čtvrtá jest mrtvá, dna v kostech, v mozku, od níž se ruce i nohy skloňují. A ta se stává od úrazu a od velikého bitie kyji, ješto kyji tlukú. Druhé, ješto činie smilstvie přes moc. Druhá dna jest, ješto slove živá. A ta se stává, ješto budí člověka, když spí, velikým křikem, z toho protrhnutie stává se. Druhé, když zlejí koho studenú vodú v lázni neb v domě a z toho užasnutí stává se ta nemoc. A k té slušie toto lékařstvie: Púštěti baňkami krev z toho miesta, ješto tě ta dna hryze, tak ji vypustíš neb vypudíš. Třetie jest horká, a ta se stává, ješto člověk u velikém horku vešken se upotí </w:t>
      </w:r>
      <w:r>
        <w:rPr>
          <w:rStyle w:val="emendace"/>
        </w:rPr>
        <w:t xml:space="preserve">upotí </w:t>
      </w:r>
      <w:r>
        <w:rPr>
          <w:rStyle w:val="pramen"/>
        </w:rPr>
        <w:t xml:space="preserve">vpotije </w:t>
      </w:r>
      <w:r>
        <w:rPr>
          <w:rStyle w:val="Text"/>
        </w:rPr>
        <w:t xml:space="preserve">a pí silné víno nebo pivo neskrovně a hned leží s ženú. Druhé, se stává od velmi </w:t>
      </w:r>
      <w:r>
        <w:rPr>
          <w:rStyle w:val="foliace"/>
        </w:rPr>
        <w:t xml:space="preserve">94r </w:t>
      </w:r>
      <w:r>
        <w:rPr>
          <w:rStyle w:val="Text"/>
        </w:rPr>
        <w:t>dobrých krmí</w:t>
      </w:r>
      <w:r>
        <w:rPr>
          <w:rStyle w:val="emendace"/>
        </w:rPr>
        <w:t xml:space="preserve">krmí </w:t>
      </w:r>
      <w:r>
        <w:rPr>
          <w:rStyle w:val="pramen"/>
        </w:rPr>
        <w:t>krmije</w:t>
      </w:r>
      <w:r>
        <w:rPr>
          <w:rStyle w:val="Text"/>
        </w:rPr>
        <w:t>, ješto jich člověk mnoho jí, neb tiem krve přibývá. Třetie, ktož mnoho pí v lázni v horké, protož toto lékařstvie jest k tomu.</w:t>
      </w:r>
    </w:p>
    <w:p w:rsidR="00C16663" w:rsidRDefault="00083972">
      <w:r>
        <w:rPr>
          <w:rStyle w:val="Text"/>
        </w:rPr>
        <w:t xml:space="preserve">Vezmi siemě černobýlové a kopřivné i s kořenem a pryskyřici, vosk a staré sádlo a mozk jelení </w:t>
      </w:r>
      <w:r>
        <w:rPr>
          <w:rStyle w:val="emendace"/>
        </w:rPr>
        <w:t xml:space="preserve">jelení </w:t>
      </w:r>
      <w:r>
        <w:rPr>
          <w:rStyle w:val="pramen"/>
        </w:rPr>
        <w:t xml:space="preserve">gelenije </w:t>
      </w:r>
      <w:r>
        <w:rPr>
          <w:rStyle w:val="Text"/>
        </w:rPr>
        <w:t>neb mladého koně a nový bobrový stroj, dřevěný olej a víno neb ocet a kdúle. A to vše spolu ztlúci a v nový hrnec vložiti a opět vínem rozvařiti přes celý den. A to nemocnému mazati večer a ráno po tři dni, a budeť zdráv.</w:t>
      </w:r>
    </w:p>
    <w:p w:rsidR="00C16663" w:rsidRDefault="00083972">
      <w:r>
        <w:rPr>
          <w:rStyle w:val="Text"/>
        </w:rPr>
        <w:t>Čtvrtá se stává od púštěnie, když baňkami púštie krev za mládu a bez potřebie. A ta jest zákožnie a ta bývá s otokem.</w:t>
      </w:r>
    </w:p>
    <w:p w:rsidR="00C16663" w:rsidRDefault="00083972">
      <w:pPr>
        <w:pStyle w:val="Podnadpis"/>
      </w:pPr>
      <w:r>
        <w:rPr>
          <w:rStyle w:val="Text"/>
        </w:rPr>
        <w:t>Proti dně s otokem</w:t>
      </w:r>
    </w:p>
    <w:p w:rsidR="00C16663" w:rsidRDefault="00083972">
      <w:r>
        <w:rPr>
          <w:rStyle w:val="Text"/>
        </w:rPr>
        <w:t>Vezmi psieho vína jahody a staré sádlo a ztluc to spolu a maž u horka.</w:t>
      </w:r>
    </w:p>
    <w:p w:rsidR="00C16663" w:rsidRDefault="00083972">
      <w:pPr>
        <w:pStyle w:val="Podnadpis"/>
      </w:pPr>
      <w:r>
        <w:rPr>
          <w:rStyle w:val="Text"/>
        </w:rPr>
        <w:t>Proti dně zkušený lék</w:t>
      </w:r>
    </w:p>
    <w:p w:rsidR="00C16663" w:rsidRDefault="00083972">
      <w:r>
        <w:rPr>
          <w:rStyle w:val="Text"/>
        </w:rPr>
        <w:t>Vezmi cibule syrové, zřežiž ji na kusy drobné a ztluc dobře, až by z ní mohl vodu věděti</w:t>
      </w:r>
      <w:r>
        <w:rPr>
          <w:rStyle w:val="poznamka"/>
        </w:rPr>
        <w:t>zjevně chybný (zkomolený) zápis</w:t>
      </w:r>
      <w:r>
        <w:rPr>
          <w:rStyle w:val="Text"/>
        </w:rPr>
        <w:t>. A tú cibulí tak ztlučenú obvěž sobě nohu neb kdež kolivěk.</w:t>
      </w:r>
    </w:p>
    <w:p w:rsidR="00C16663" w:rsidRDefault="00083972">
      <w:pPr>
        <w:pStyle w:val="Podnadpis"/>
      </w:pPr>
      <w:r>
        <w:rPr>
          <w:rStyle w:val="Text"/>
        </w:rPr>
        <w:t>Opět jiné zkušené</w:t>
      </w:r>
    </w:p>
    <w:p w:rsidR="00C16663" w:rsidRDefault="00083972">
      <w:r>
        <w:rPr>
          <w:rStyle w:val="Text"/>
        </w:rPr>
        <w:t>Vezmi čistého medu, strdi, namažiž jí sukno a svrchu pospi solí dobře a tiem sobě obvěž nohu anebo kdež kolivěk.</w:t>
      </w:r>
    </w:p>
    <w:p w:rsidR="00C16663" w:rsidRDefault="00083972">
      <w:pPr>
        <w:pStyle w:val="Podnadpis"/>
      </w:pPr>
      <w:r>
        <w:rPr>
          <w:rStyle w:val="Text"/>
        </w:rPr>
        <w:t>Opět proti dně</w:t>
      </w:r>
    </w:p>
    <w:p w:rsidR="00C16663" w:rsidRDefault="00083972">
      <w:r>
        <w:rPr>
          <w:rStyle w:val="Text"/>
        </w:rPr>
        <w:t xml:space="preserve">Vezmi hořký lupen, pak ošklub všecko okolo těch praménkuov, jakož v prostředku sú, pak ty praménky zdrob tiem obyčejem jako gerhart, zvařiž dobře jako zelé, pak zcediž tu vodu doluov. Pak vezmi čistého sádla nového přepuštěného, omastiž dobře zelé, jeziž to na čtítrobu za několiko </w:t>
      </w:r>
      <w:r>
        <w:rPr>
          <w:rStyle w:val="emendace"/>
        </w:rPr>
        <w:t xml:space="preserve">několiko </w:t>
      </w:r>
      <w:r>
        <w:rPr>
          <w:rStyle w:val="pramen"/>
        </w:rPr>
        <w:t xml:space="preserve">nieliko </w:t>
      </w:r>
      <w:r>
        <w:rPr>
          <w:rStyle w:val="Text"/>
        </w:rPr>
        <w:t xml:space="preserve">dní, a to rozuměj, že když tě bolí v ledvie, buďto dna nebo kámen, jakož často v ledvie bolest bývá, to se stává z přílišného množstvie semene, tak v ženách </w:t>
      </w:r>
      <w:r>
        <w:rPr>
          <w:rStyle w:val="foliace"/>
        </w:rPr>
        <w:t xml:space="preserve">94v </w:t>
      </w:r>
      <w:r>
        <w:rPr>
          <w:rStyle w:val="Text"/>
        </w:rPr>
        <w:t>a vdovách, kteréž muže nemají.</w:t>
      </w:r>
    </w:p>
    <w:p w:rsidR="00C16663" w:rsidRDefault="00083972">
      <w:pPr>
        <w:pStyle w:val="Podnadpis"/>
      </w:pPr>
      <w:r>
        <w:rPr>
          <w:rStyle w:val="Text"/>
        </w:rPr>
        <w:t>Proti dně, kohož zlámá</w:t>
      </w:r>
    </w:p>
    <w:p w:rsidR="00C16663" w:rsidRDefault="00083972">
      <w:r>
        <w:rPr>
          <w:rStyle w:val="Text"/>
        </w:rPr>
        <w:lastRenderedPageBreak/>
        <w:t xml:space="preserve">Nakopaj chebdie, když chceš a což se zdá, nakladiž jeho v kotlík anebo v hrnec, jako se zdáti bude, kažiž tomu zlámanému dnú u vanně seděti aneb lehnúti a pař jej tú vodú, a vezma rútu, položiti na něho, a vždy slévati jeho teplým. Pak z vanny vezma jeho, mažiž jeho na těch údech zlámaných mastí. A takto má dělána býti: Vezmi kořen chebdový čistý, bielý, učištěný, ztluciž jej dobře jako chřen, vezmi starého sádla, což muožeš najstaršieho, ztluciž je tak dobře, jako slušie na mast s tiem kořenem ztlučeným, a maž toho dnú zlámaného u horka, doluov maže, obina jej v prostěradla, i položiti jej,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najdeť zase, a to čiň, kolikrát chceš. Také kterákoli dna jest mine. A střevnie dnu ktož má, pí tento sirop. Také hlavnie dnu kto má, mej se tiem siropem. A semenec ozimý ztluka s vínem, vložiž na židoviny a potom lehni.</w:t>
      </w:r>
    </w:p>
    <w:p w:rsidR="00C16663" w:rsidRDefault="00083972">
      <w:pPr>
        <w:pStyle w:val="Podnadpis"/>
      </w:pPr>
      <w:r>
        <w:rPr>
          <w:rStyle w:val="Text"/>
        </w:rPr>
        <w:t>Proti dně, kdež koli buď, mezi plecoma neb na rukú neb na noze</w:t>
      </w:r>
    </w:p>
    <w:p w:rsidR="00C16663" w:rsidRDefault="00083972">
      <w:r>
        <w:rPr>
          <w:rStyle w:val="Text"/>
        </w:rPr>
        <w:t xml:space="preserve">Vezmi česnek s solí, tak mnoho bylo jako toho všeho česenku. A věž na rámě nebo na ruku nebo na nohu, a nech tak, až opuchne aneb se odme jako měchýřek. A pakli neopuchne, učiň druhé i třetie,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Proti pakostnici dobré</w:t>
      </w:r>
    </w:p>
    <w:p w:rsidR="00C16663" w:rsidRDefault="00083972">
      <w:r>
        <w:rPr>
          <w:rStyle w:val="Text"/>
        </w:rPr>
        <w:t>Vezmi lžíci pepře a jalovce druhú, ztenka dobře vleješ v to plnú lžíci vína, mažiž se v horce sedě nebo na svrchnici v lázni. Pakli jednoho se dvě lžíci, budiž každého tolikéž, ať jest za roveň, a učiň, jako napřed psáno stojí.</w:t>
      </w:r>
    </w:p>
    <w:p w:rsidR="00C16663" w:rsidRDefault="00083972">
      <w:pPr>
        <w:pStyle w:val="Podnadpis"/>
      </w:pPr>
      <w:r>
        <w:rPr>
          <w:rStyle w:val="Text"/>
        </w:rPr>
        <w:t>Proti pakostnici</w:t>
      </w:r>
    </w:p>
    <w:p w:rsidR="00C16663" w:rsidRDefault="00083972">
      <w:r>
        <w:rPr>
          <w:rStyle w:val="Text"/>
        </w:rPr>
        <w:t xml:space="preserve">Vezmi jalovec, bielú horčici, zetři z </w:t>
      </w:r>
      <w:r>
        <w:rPr>
          <w:rStyle w:val="lemma"/>
        </w:rPr>
        <w:t xml:space="preserve">z </w:t>
      </w:r>
      <w:r>
        <w:rPr>
          <w:rStyle w:val="hyperlemma"/>
        </w:rPr>
        <w:t xml:space="preserve">s </w:t>
      </w:r>
      <w:r>
        <w:rPr>
          <w:rStyle w:val="Text"/>
        </w:rPr>
        <w:t>ženým vínem, jakož napřed o šlaku psáno stojí.</w:t>
      </w:r>
    </w:p>
    <w:p w:rsidR="00C16663" w:rsidRDefault="00083972">
      <w:pPr>
        <w:pStyle w:val="Podnadpis"/>
      </w:pPr>
      <w:r>
        <w:rPr>
          <w:rStyle w:val="foliace"/>
        </w:rPr>
        <w:t xml:space="preserve">95r </w:t>
      </w:r>
      <w:r>
        <w:rPr>
          <w:rStyle w:val="Text"/>
        </w:rPr>
        <w:t>Proti dně zkušené</w:t>
      </w:r>
    </w:p>
    <w:p w:rsidR="00C16663" w:rsidRDefault="00083972">
      <w:r>
        <w:rPr>
          <w:rStyle w:val="Text"/>
        </w:rPr>
        <w:t xml:space="preserve">Vezmi černobýl s semenem, řebříček </w:t>
      </w:r>
      <w:r>
        <w:rPr>
          <w:rStyle w:val="emendace"/>
        </w:rPr>
        <w:t xml:space="preserve">řebříček </w:t>
      </w:r>
      <w:r>
        <w:rPr>
          <w:rStyle w:val="pramen"/>
        </w:rPr>
        <w:t xml:space="preserve">rzebrzijeczek </w:t>
      </w:r>
      <w:r>
        <w:rPr>
          <w:rStyle w:val="Text"/>
        </w:rPr>
        <w:t xml:space="preserve">s semenem, blén s semenem i s kořenem, k tomu vosk, staré sádlo, mozk jelení </w:t>
      </w:r>
      <w:r>
        <w:rPr>
          <w:rStyle w:val="emendace"/>
        </w:rPr>
        <w:t xml:space="preserve">jelení </w:t>
      </w:r>
      <w:r>
        <w:rPr>
          <w:rStyle w:val="pramen"/>
        </w:rPr>
        <w:t xml:space="preserve">gelenije </w:t>
      </w:r>
      <w:r>
        <w:rPr>
          <w:rStyle w:val="Text"/>
        </w:rPr>
        <w:t xml:space="preserve">neb koňský z hnátuov, bobrový stroj, </w:t>
      </w:r>
      <w:r>
        <w:rPr>
          <w:rStyle w:val="doplnenytext"/>
        </w:rPr>
        <w:t xml:space="preserve">olej </w:t>
      </w:r>
      <w:r>
        <w:rPr>
          <w:rStyle w:val="poznamka"/>
        </w:rPr>
        <w:t xml:space="preserve">doplněno podle rkp. KNM I F 11 </w:t>
      </w:r>
      <w:r>
        <w:rPr>
          <w:rStyle w:val="Text"/>
        </w:rPr>
        <w:t>nový, víno, ocet a kdúle, ty všecky věci ztluc a vař potom aspoň za hodinu a zvaře proceď skrze rúchu a schovaj v pušku a maž se ráno i večer u tepla, a budeš zdráv.</w:t>
      </w:r>
    </w:p>
    <w:p w:rsidR="00C16663" w:rsidRDefault="00083972">
      <w:pPr>
        <w:pStyle w:val="Podnadpis"/>
      </w:pPr>
      <w:r>
        <w:rPr>
          <w:rStyle w:val="Text"/>
        </w:rPr>
        <w:t>Komu dna škodí</w:t>
      </w:r>
    </w:p>
    <w:p w:rsidR="00C16663" w:rsidRDefault="00083972">
      <w:r>
        <w:rPr>
          <w:rStyle w:val="Text"/>
        </w:rPr>
        <w:t>Ten vezmi tři hrsti zeleného bobku a šalvěje tři hrsti, vařiž to dvé v dobrém pivě pšeničním a pí ráno i večer.</w:t>
      </w:r>
    </w:p>
    <w:p w:rsidR="00C16663" w:rsidRDefault="00083972">
      <w:pPr>
        <w:pStyle w:val="Podnadpis"/>
      </w:pPr>
      <w:r>
        <w:rPr>
          <w:rStyle w:val="Text"/>
        </w:rPr>
        <w:t>Opět proti dně</w:t>
      </w:r>
    </w:p>
    <w:p w:rsidR="00C16663" w:rsidRDefault="00083972">
      <w:r>
        <w:rPr>
          <w:rStyle w:val="Text"/>
        </w:rPr>
        <w:t>Vezmi kořenie planých štětek, vař dobře u víně a to pí v lázni, aby se dobře potil. A to čiň často za týden kromě svátkuov, tak, aby ten týden nebylo žádného svátku, ale já jsem přidával tři kořeny čakankového.</w:t>
      </w:r>
    </w:p>
    <w:p w:rsidR="00C16663" w:rsidRDefault="00083972">
      <w:pPr>
        <w:pStyle w:val="Podnadpis"/>
      </w:pPr>
      <w:r>
        <w:rPr>
          <w:rStyle w:val="Text"/>
        </w:rPr>
        <w:t>Opět proti dně</w:t>
      </w:r>
    </w:p>
    <w:p w:rsidR="00C16663" w:rsidRDefault="00083972">
      <w:r>
        <w:rPr>
          <w:rStyle w:val="Text"/>
        </w:rPr>
        <w:lastRenderedPageBreak/>
        <w:t xml:space="preserve">Vezmi černohlávek a vař jej, v kterém koli pití </w:t>
      </w:r>
      <w:r>
        <w:rPr>
          <w:rStyle w:val="emendace"/>
        </w:rPr>
        <w:t xml:space="preserve">pití </w:t>
      </w:r>
      <w:r>
        <w:rPr>
          <w:rStyle w:val="pramen"/>
        </w:rPr>
        <w:t xml:space="preserve">pitije </w:t>
      </w:r>
      <w:r>
        <w:rPr>
          <w:rStyle w:val="Text"/>
        </w:rPr>
        <w:t>chceš a kterúž koli hodinu píti chceš, pí to, a budeš zdráv. A to jest zkušené, neb byla dna jednoho zlámala, že jej v plachtě nosili, a toho požíval a byl zdráv.</w:t>
      </w:r>
    </w:p>
    <w:p w:rsidR="00C16663" w:rsidRDefault="00083972">
      <w:pPr>
        <w:pStyle w:val="Podnadpis"/>
      </w:pPr>
      <w:r>
        <w:rPr>
          <w:rStyle w:val="Text"/>
        </w:rPr>
        <w:t xml:space="preserve">Proti dně v nohách, a ta slove latině </w:t>
      </w:r>
      <w:r>
        <w:rPr>
          <w:rStyle w:val="cizijazyk"/>
        </w:rPr>
        <w:t>podagra</w:t>
      </w:r>
    </w:p>
    <w:p w:rsidR="00C16663" w:rsidRDefault="00083972">
      <w:r>
        <w:rPr>
          <w:rStyle w:val="Text"/>
        </w:rPr>
        <w:t>Vezmi víno pálené a jalovec, pepř, bobky, rovnú měrú, a ztluc a tiem se maž v teple anebo v lázni, ale prvé pař sobě nohu nad párú a takto máš učiniti.</w:t>
      </w:r>
      <w:r>
        <w:rPr>
          <w:rStyle w:val="poznamka"/>
        </w:rPr>
        <w:t>další text chybí</w:t>
      </w:r>
    </w:p>
    <w:p w:rsidR="00C16663" w:rsidRDefault="00083972">
      <w:pPr>
        <w:pStyle w:val="Podnadpis"/>
      </w:pPr>
      <w:r>
        <w:rPr>
          <w:rStyle w:val="Text"/>
        </w:rPr>
        <w:t>Opět</w:t>
      </w:r>
    </w:p>
    <w:p w:rsidR="00C16663" w:rsidRDefault="00083972">
      <w:r>
        <w:rPr>
          <w:rStyle w:val="Text"/>
        </w:rPr>
        <w:t>Vezmi síru a směs ji s olejem dřevěným a směs to spolu v pánvici na tichém uhlí. A potom vlož do hrnečka polévaného a zahraď dobře voskem a vstav do koňského hnoje, za čtyry dni nech tam státi, a vezma to ven, maž tiem nemocného v horké jistbě, kterého dna láme.</w:t>
      </w:r>
    </w:p>
    <w:p w:rsidR="00C16663" w:rsidRDefault="00083972">
      <w:pPr>
        <w:pStyle w:val="Podnadpis"/>
      </w:pPr>
      <w:r>
        <w:rPr>
          <w:rStyle w:val="foliace"/>
        </w:rPr>
        <w:t xml:space="preserve">95v </w:t>
      </w:r>
      <w:r>
        <w:rPr>
          <w:rStyle w:val="Text"/>
        </w:rPr>
        <w:t xml:space="preserve">Mast proti dně dobrá </w:t>
      </w:r>
      <w:r>
        <w:rPr>
          <w:rStyle w:val="poznamka"/>
        </w:rPr>
        <w:t>na levém okraji je přípisek stejnou rukou, který pro seříznutí není zcela čitelný</w:t>
      </w:r>
    </w:p>
    <w:p w:rsidR="00C16663" w:rsidRDefault="00083972">
      <w:r>
        <w:rPr>
          <w:rStyle w:val="Text"/>
        </w:rPr>
        <w:t>Vezmi čtyři hady živé a vlož je do hrnce a naplň ten hrnec májovým máslem až do polu, a také dřevěného oleje a také pryskyřice a vosku. A hrnec dobře zakrý pokličkú a obmaž blátem múdrosti aneb těstem, a to vař spolu, až polovice uvře. A také vína jednu čést přičiň, otevra hrnec, procediž skrze šat, a budeš mieti mast, kterúžto budeš chovati v nádobě střiebrné aneb v zlaté, ale v jiném nádobie nemuož chovati. A to věz, čím déle tu mast chováš, tiem dražšie a lepšie bude, by pak za XLti let choval. A to, což zuostane v šátku, ztluc na prach nebo spal a budeš mieti na rány lékařstvie. A také k kameni.</w:t>
      </w:r>
    </w:p>
    <w:p w:rsidR="00C16663" w:rsidRDefault="00083972">
      <w:pPr>
        <w:pStyle w:val="Podnadpis"/>
      </w:pPr>
      <w:r>
        <w:rPr>
          <w:rStyle w:val="Text"/>
        </w:rPr>
        <w:t>Mast dobrá ke dně</w:t>
      </w:r>
    </w:p>
    <w:p w:rsidR="00C16663" w:rsidRDefault="00083972">
      <w:r>
        <w:rPr>
          <w:rStyle w:val="Text"/>
        </w:rPr>
        <w:t>Vezmi žahavku i siemě její, černobýl i s semenem, blén i s semenem, také i s kořenem těch bylin, a to vše zřež na malé kusy a ztluc v moždíři a vydav smáhu skrze šat a vlí do pánvice a přičiň oleje dřevěného a krve jelenie nebo mladého koně a také vína maličko a bobrového stroje a pryskyřici, proceď skrze šatu a nalí do pušky a stydneť se a tiem maž dnú trápeného, a budeť zdráv.</w:t>
      </w:r>
    </w:p>
    <w:p w:rsidR="00C16663" w:rsidRDefault="00083972">
      <w:pPr>
        <w:pStyle w:val="Podnadpis"/>
      </w:pPr>
      <w:r>
        <w:rPr>
          <w:rStyle w:val="Text"/>
        </w:rPr>
        <w:t>Opět</w:t>
      </w:r>
    </w:p>
    <w:p w:rsidR="00C16663" w:rsidRDefault="00083972">
      <w:r>
        <w:rPr>
          <w:rStyle w:val="Text"/>
        </w:rPr>
        <w:t xml:space="preserve">Vezmi múku, vezmi čistú a med čistý, vařiž to spolu miešeje a bude jako kaše, namaž na sukno a polož na to miesto, kdež tě dna láme, a to čiň několikrát. </w:t>
      </w:r>
      <w:r>
        <w:rPr>
          <w:rStyle w:val="cizijazyk"/>
        </w:rPr>
        <w:t xml:space="preserve">Item </w:t>
      </w:r>
      <w:r>
        <w:rPr>
          <w:rStyle w:val="Text"/>
        </w:rPr>
        <w:t>opět jinak, vezmi kosatec a žlútky vaječné, ztluciž to spolu. A budeť jako mast. A maž na šat tlustě a přilož na miesto bolavé, a to čiň častokrát.</w:t>
      </w:r>
    </w:p>
    <w:p w:rsidR="00C16663" w:rsidRDefault="00083972">
      <w:pPr>
        <w:pStyle w:val="Podnadpis"/>
      </w:pPr>
      <w:r>
        <w:rPr>
          <w:rStyle w:val="Text"/>
        </w:rPr>
        <w:t>Opět proti dně</w:t>
      </w:r>
    </w:p>
    <w:p w:rsidR="00C16663" w:rsidRDefault="00083972">
      <w:r>
        <w:rPr>
          <w:rStyle w:val="Text"/>
        </w:rPr>
        <w:t xml:space="preserve">Vezmi sádla, což muožeš najstaršieho, mozk z hnátuov koňských, raky živé, dennie kořenie jednostajně, hnilé plané jablka, všecky spolu vař </w:t>
      </w:r>
      <w:r>
        <w:rPr>
          <w:rStyle w:val="foliace"/>
        </w:rPr>
        <w:t xml:space="preserve">96r </w:t>
      </w:r>
      <w:r>
        <w:rPr>
          <w:rStyle w:val="Text"/>
        </w:rPr>
        <w:t>u víně. A potom vyždmi skrze rúšku a schovaj, komu bude potřebie. Aneb takto každé zvláště ztluc a smáhu vydav a směs to spolu a maž v horce miesta bolavá.</w:t>
      </w:r>
    </w:p>
    <w:p w:rsidR="00C16663" w:rsidRDefault="00083972">
      <w:pPr>
        <w:pStyle w:val="Podnadpis"/>
      </w:pPr>
      <w:r>
        <w:rPr>
          <w:rStyle w:val="Text"/>
        </w:rPr>
        <w:lastRenderedPageBreak/>
        <w:t>Opět</w:t>
      </w:r>
    </w:p>
    <w:p w:rsidR="00C16663" w:rsidRDefault="00083972">
      <w:r>
        <w:rPr>
          <w:rStyle w:val="Text"/>
        </w:rPr>
        <w:t>Vezmi mladého koně sádlo z hnátuov, olej z řepného semene. A to směs spolu jednostajně a budeť mast výborná. Nemocný má najprvé jíti do lázny a zhřeje se vejdi do teplé jistby a maž bolavé miesta.</w:t>
      </w:r>
    </w:p>
    <w:p w:rsidR="00C16663" w:rsidRDefault="00083972">
      <w:pPr>
        <w:pStyle w:val="Podnadpis"/>
      </w:pPr>
      <w:r>
        <w:rPr>
          <w:rStyle w:val="Text"/>
        </w:rPr>
        <w:t>Komu schne ruka nebo noha aneb který úd</w:t>
      </w:r>
    </w:p>
    <w:p w:rsidR="00C16663" w:rsidRDefault="00083972">
      <w:r>
        <w:rPr>
          <w:rStyle w:val="Text"/>
        </w:rPr>
        <w:t xml:space="preserve">Vezmi štěnce, ješto ještě nic nejedí, vykuchaj z nich střeva, zvařiž to maso, zsekaje v malé kusy, zvařiž je dobře u vodě i s srstmi a vařiž je tak dobře, aby mohl mútví rozvrtěti. A potom vlí to maso z </w:t>
      </w:r>
      <w:r>
        <w:rPr>
          <w:rStyle w:val="lemma"/>
        </w:rPr>
        <w:t xml:space="preserve">z </w:t>
      </w:r>
      <w:r>
        <w:rPr>
          <w:rStyle w:val="hyperlemma"/>
        </w:rPr>
        <w:t xml:space="preserve">s </w:t>
      </w:r>
      <w:r>
        <w:rPr>
          <w:rStyle w:val="Text"/>
        </w:rPr>
        <w:t>srstmi na studenú vodu, procediž skrze rúchu, a cožť se sádla zstydne na té vodě, to zbeř doluov a maž kost, která schne, ruka nebo noha anebo který jiný úd. A na to psí kuoži obláčej, až se i zhojíš. A také jest ta mast dobrá, komu se žíly krčí, maž a budeš zdráv.</w:t>
      </w:r>
    </w:p>
    <w:p w:rsidR="00C16663" w:rsidRDefault="00083972">
      <w:pPr>
        <w:pStyle w:val="Podnadpis"/>
      </w:pPr>
      <w:r>
        <w:rPr>
          <w:rStyle w:val="Text"/>
        </w:rPr>
        <w:t>Komu schne ruka nebo noha</w:t>
      </w:r>
    </w:p>
    <w:p w:rsidR="00C16663" w:rsidRDefault="00083972">
      <w:r>
        <w:rPr>
          <w:rStyle w:val="Text"/>
        </w:rPr>
        <w:t>Bobkovým olejem v teple mazati a bielým suknem ošiti, nechajž tak za několiko dní a potom učiň takto, až se i zhojíš</w:t>
      </w:r>
      <w:r>
        <w:rPr>
          <w:rStyle w:val="emendace"/>
        </w:rPr>
        <w:t xml:space="preserve">zhojíš </w:t>
      </w:r>
      <w:r>
        <w:rPr>
          <w:rStyle w:val="pramen"/>
        </w:rPr>
        <w:t>zhogijeſs</w:t>
      </w:r>
      <w:r>
        <w:rPr>
          <w:rStyle w:val="Text"/>
        </w:rPr>
        <w:t>.</w:t>
      </w:r>
    </w:p>
    <w:p w:rsidR="00C16663" w:rsidRDefault="00083972">
      <w:pPr>
        <w:pStyle w:val="Podnadpis"/>
      </w:pPr>
      <w:r>
        <w:rPr>
          <w:rStyle w:val="Text"/>
        </w:rPr>
        <w:t>Mast, komu který úd schne</w:t>
      </w:r>
    </w:p>
    <w:p w:rsidR="00C16663" w:rsidRDefault="00083972">
      <w:r>
        <w:rPr>
          <w:rStyle w:val="Text"/>
        </w:rPr>
        <w:t>Vezmi mladých štěňat sádlo, jelení loj</w:t>
      </w:r>
      <w:r>
        <w:rPr>
          <w:rStyle w:val="lemma"/>
        </w:rPr>
        <w:t xml:space="preserve">loj </w:t>
      </w:r>
      <w:r>
        <w:rPr>
          <w:rStyle w:val="hyperlemma"/>
        </w:rPr>
        <w:t>lój</w:t>
      </w:r>
      <w:r>
        <w:rPr>
          <w:rStyle w:val="Text"/>
        </w:rPr>
        <w:t>, staré sádlo, mozk z š</w:t>
      </w:r>
      <w:r w:rsidR="00C47056">
        <w:rPr>
          <w:rStyle w:val="Text"/>
        </w:rPr>
        <w:t>á</w:t>
      </w:r>
      <w:r>
        <w:rPr>
          <w:rStyle w:val="Text"/>
        </w:rPr>
        <w:t xml:space="preserve">lovitých </w:t>
      </w:r>
      <w:r>
        <w:rPr>
          <w:rStyle w:val="poznamka"/>
        </w:rPr>
        <w:t xml:space="preserve">rkp. KNM I F 11 uvádí: jalovičiech </w:t>
      </w:r>
      <w:r>
        <w:rPr>
          <w:rStyle w:val="Text"/>
        </w:rPr>
        <w:t>hnátuov, májové máslo, dřevěný olej, lněný olej, kopřivné siemě, celidoni, to všecko ztlúci a učiniti z toho mast a masť pak psí kuoži a ruku obvazuj tú kuoží.</w:t>
      </w:r>
    </w:p>
    <w:p w:rsidR="00C16663" w:rsidRDefault="00083972">
      <w:pPr>
        <w:pStyle w:val="Podnadpis"/>
      </w:pPr>
      <w:r>
        <w:rPr>
          <w:rStyle w:val="Text"/>
        </w:rPr>
        <w:t>Kto má křeč</w:t>
      </w:r>
    </w:p>
    <w:p w:rsidR="00C16663" w:rsidRDefault="00083972">
      <w:r>
        <w:rPr>
          <w:rStyle w:val="Text"/>
        </w:rPr>
        <w:t>Vezmi zaječí sádlo a maž se tu, kdež křeč napadne</w:t>
      </w:r>
      <w:r>
        <w:rPr>
          <w:rStyle w:val="emendace"/>
        </w:rPr>
        <w:t xml:space="preserve">napadne </w:t>
      </w:r>
      <w:r>
        <w:rPr>
          <w:rStyle w:val="pramen"/>
        </w:rPr>
        <w:t>nadpadne</w:t>
      </w:r>
      <w:r>
        <w:rPr>
          <w:rStyle w:val="Text"/>
        </w:rPr>
        <w:t>.</w:t>
      </w:r>
    </w:p>
    <w:p w:rsidR="00C16663" w:rsidRDefault="00C16663">
      <w:pPr>
        <w:pStyle w:val="Volnyradek"/>
      </w:pPr>
    </w:p>
    <w:p w:rsidR="00C16663" w:rsidRDefault="00083972">
      <w:pPr>
        <w:pStyle w:val="Nadpis"/>
      </w:pPr>
      <w:r>
        <w:rPr>
          <w:rStyle w:val="foliace"/>
        </w:rPr>
        <w:t xml:space="preserve">96v </w:t>
      </w:r>
      <w:r>
        <w:rPr>
          <w:rStyle w:val="Text"/>
        </w:rPr>
        <w:t>Počíná se lékařstvie proti přímětu kdež koli na prstech takto</w:t>
      </w:r>
    </w:p>
    <w:p w:rsidR="00C16663" w:rsidRDefault="00083972">
      <w:r>
        <w:rPr>
          <w:rStyle w:val="Text"/>
        </w:rPr>
        <w:t>Vezmi stonožky z řeky, pepře, síry, medu, sádlo neslané, ztluc to spolu, udělaj flastr.</w:t>
      </w:r>
    </w:p>
    <w:p w:rsidR="00C16663" w:rsidRDefault="00083972">
      <w:pPr>
        <w:pStyle w:val="Podnadpis"/>
      </w:pPr>
      <w:r>
        <w:rPr>
          <w:rStyle w:val="Text"/>
        </w:rPr>
        <w:t>Opět</w:t>
      </w:r>
    </w:p>
    <w:p w:rsidR="00C16663" w:rsidRDefault="00083972">
      <w:r>
        <w:rPr>
          <w:rStyle w:val="Text"/>
        </w:rPr>
        <w:t xml:space="preserve">Vezmi přímětové kořenie a pšeničné klasy i vařiž u vodě a tiem pař a přikládaj na přímět ráno i večer a po každém paření </w:t>
      </w:r>
      <w:r>
        <w:rPr>
          <w:rStyle w:val="emendace"/>
        </w:rPr>
        <w:t xml:space="preserve">paření </w:t>
      </w:r>
      <w:r>
        <w:rPr>
          <w:rStyle w:val="pramen"/>
        </w:rPr>
        <w:t xml:space="preserve">parzenije </w:t>
      </w:r>
      <w:r>
        <w:rPr>
          <w:rStyle w:val="Text"/>
        </w:rPr>
        <w:t>rozžije pšenici, obmaž tu bolest všudy, a když jedno uschne, přilož druhé, a tak čiň ustavičně, až se i zhojí.</w:t>
      </w:r>
    </w:p>
    <w:p w:rsidR="00C16663" w:rsidRDefault="00083972">
      <w:pPr>
        <w:pStyle w:val="Podnadpis"/>
      </w:pPr>
      <w:r>
        <w:rPr>
          <w:rStyle w:val="Text"/>
        </w:rPr>
        <w:t>Opět proti přímětu</w:t>
      </w:r>
    </w:p>
    <w:p w:rsidR="00C16663" w:rsidRDefault="00083972">
      <w:r>
        <w:rPr>
          <w:rStyle w:val="Text"/>
        </w:rPr>
        <w:t>Vezmi med čistý a bielú múku, učiniž z toho pokrútu a přivěž na bolest. A také jest pomocno k neštovicém na tváři, přilož tu pokrútu, a budeť po ní lehko.</w:t>
      </w:r>
    </w:p>
    <w:p w:rsidR="00C16663" w:rsidRDefault="00083972">
      <w:pPr>
        <w:pStyle w:val="Podnadpis"/>
      </w:pPr>
      <w:r>
        <w:rPr>
          <w:rStyle w:val="Text"/>
        </w:rPr>
        <w:t>Proti přímětu</w:t>
      </w:r>
    </w:p>
    <w:p w:rsidR="00C16663" w:rsidRDefault="00083972">
      <w:r>
        <w:rPr>
          <w:rStyle w:val="Text"/>
        </w:rPr>
        <w:lastRenderedPageBreak/>
        <w:t>Vezmi medovú stred, bielú múku, bielek vaječných z solí, cožť se zdá, udělaj pokrútu a věž na bolest, i také proti neštovicém, jako se vymietají na noze maličké jako semenečné zrnie zsinalé, tomu řiekají dobrá neštovice a ta i nohy i úd druhdy odjie, ktož se v čas neopatřie.</w:t>
      </w:r>
    </w:p>
    <w:p w:rsidR="00C16663" w:rsidRDefault="00083972">
      <w:pPr>
        <w:pStyle w:val="Podnadpis"/>
      </w:pPr>
      <w:r>
        <w:rPr>
          <w:rStyle w:val="Text"/>
        </w:rPr>
        <w:t>Komu se počíná přímět</w:t>
      </w:r>
    </w:p>
    <w:p w:rsidR="00C16663" w:rsidRDefault="00083972">
      <w:r>
        <w:rPr>
          <w:rStyle w:val="Text"/>
        </w:rPr>
        <w:t>Ten jdi k nebozízově díře a rci tak, vstrče tam prst: Ve jméno Otce i Syna i Ducha svatého. A opět podruhé, a tak čiň častokrát, a budeš zdráv.</w:t>
      </w:r>
    </w:p>
    <w:p w:rsidR="00C16663" w:rsidRDefault="00083972">
      <w:pPr>
        <w:pStyle w:val="Podnadpis"/>
      </w:pPr>
      <w:r>
        <w:rPr>
          <w:rStyle w:val="Text"/>
        </w:rPr>
        <w:t>Opět k přímětu</w:t>
      </w:r>
    </w:p>
    <w:p w:rsidR="00C16663" w:rsidRDefault="00083972">
      <w:r>
        <w:rPr>
          <w:rStyle w:val="Text"/>
        </w:rPr>
        <w:t>Vezmi dobrého slézu zaječieho a sádla vymočeného a směs to spolu, ztluka navěž na to.</w:t>
      </w:r>
    </w:p>
    <w:p w:rsidR="00C16663" w:rsidRDefault="00C16663">
      <w:pPr>
        <w:pStyle w:val="Volnyradek"/>
      </w:pPr>
    </w:p>
    <w:p w:rsidR="00C16663" w:rsidRDefault="00083972">
      <w:pPr>
        <w:pStyle w:val="Nadpis"/>
      </w:pPr>
      <w:r>
        <w:rPr>
          <w:rStyle w:val="Text"/>
        </w:rPr>
        <w:t>Počíná se lékařstvie proti, proti svrabu, proti nežituom a pryskýřuom</w:t>
      </w:r>
    </w:p>
    <w:p w:rsidR="00C16663" w:rsidRDefault="00083972">
      <w:r>
        <w:rPr>
          <w:rStyle w:val="Text"/>
        </w:rPr>
        <w:t xml:space="preserve">Komuž se neštovice vyvrže na ruce nebo </w:t>
      </w:r>
      <w:r>
        <w:rPr>
          <w:rStyle w:val="foliace"/>
        </w:rPr>
        <w:t xml:space="preserve">97r </w:t>
      </w:r>
      <w:r>
        <w:rPr>
          <w:rStyle w:val="Text"/>
        </w:rPr>
        <w:t>na noze aneb na tváři, hlediž, aby ji nerozedřel anebo nerozdávil. Vezmi žlútek od vajce s solí a směs to spolu, ať bude husto, a učiň z toho flastr a přikládaj na ni.</w:t>
      </w:r>
    </w:p>
    <w:p w:rsidR="00C16663" w:rsidRDefault="00083972">
      <w:pPr>
        <w:pStyle w:val="Podnadpis"/>
      </w:pPr>
      <w:r>
        <w:rPr>
          <w:rStyle w:val="Text"/>
        </w:rPr>
        <w:t>Proti dobré neštovici</w:t>
      </w:r>
    </w:p>
    <w:p w:rsidR="00C16663" w:rsidRDefault="00083972">
      <w:r>
        <w:rPr>
          <w:rStyle w:val="Text"/>
        </w:rPr>
        <w:t>Vezmi hovědí lajno nové a měké v rúšku a hřej je u ohně, hovědí lajno přilož, ihned bude lehčeji.</w:t>
      </w:r>
    </w:p>
    <w:p w:rsidR="00C16663" w:rsidRDefault="00083972">
      <w:pPr>
        <w:pStyle w:val="Podnadpis"/>
      </w:pPr>
      <w:r>
        <w:rPr>
          <w:rStyle w:val="Text"/>
        </w:rPr>
        <w:t>Proti každé neštovici</w:t>
      </w:r>
    </w:p>
    <w:p w:rsidR="00C16663" w:rsidRDefault="00083972">
      <w:r>
        <w:rPr>
          <w:rStyle w:val="Text"/>
        </w:rPr>
        <w:t>Vezmi saze, suol a ocet, směs to spolu, učiniž pokrútu a přikládaj na bolest, a budeť přes noc strup, ale bolíť, trp.</w:t>
      </w:r>
    </w:p>
    <w:p w:rsidR="00C16663" w:rsidRDefault="00083972">
      <w:pPr>
        <w:pStyle w:val="Podnadpis"/>
      </w:pPr>
      <w:r>
        <w:rPr>
          <w:rStyle w:val="Text"/>
        </w:rPr>
        <w:t>Proti černé neštovici</w:t>
      </w:r>
    </w:p>
    <w:p w:rsidR="00C16663" w:rsidRDefault="00083972">
      <w:r>
        <w:rPr>
          <w:rStyle w:val="Text"/>
        </w:rPr>
        <w:t>Vezmi siemě řeckého sena a siemě lněné a stred medový. A přičiň k tomu žlútek nebo dva z vajce a rozpusť to pryskyřicí a přilož na to, a toť jest jisté.</w:t>
      </w:r>
    </w:p>
    <w:p w:rsidR="00C16663" w:rsidRDefault="00083972">
      <w:pPr>
        <w:pStyle w:val="Podnadpis"/>
      </w:pPr>
      <w:r>
        <w:rPr>
          <w:rStyle w:val="Text"/>
        </w:rPr>
        <w:t>Proti vnitřní neštovici</w:t>
      </w:r>
    </w:p>
    <w:p w:rsidR="00C16663" w:rsidRDefault="00083972">
      <w:r>
        <w:rPr>
          <w:rStyle w:val="Text"/>
        </w:rPr>
        <w:t>Vezmi betoniku, to jest bukvici, nadělaj z nie prachu a požívaj v krmích.</w:t>
      </w:r>
    </w:p>
    <w:p w:rsidR="00C16663" w:rsidRDefault="00083972">
      <w:pPr>
        <w:pStyle w:val="Podnadpis"/>
      </w:pPr>
      <w:r>
        <w:rPr>
          <w:rStyle w:val="Text"/>
        </w:rPr>
        <w:t>Opět jinak k témuž</w:t>
      </w:r>
    </w:p>
    <w:p w:rsidR="00C16663" w:rsidRDefault="00083972">
      <w:r>
        <w:rPr>
          <w:rStyle w:val="Text"/>
        </w:rPr>
        <w:t>Vezmi zemskú páru, ten kořen, a ten ztluc s vínem a pí, byť pak byla neštovice, i také veškeren hnis v životě. A také ten kořen ruší kámen, mozk silnie a všecky kosti v člověku učistí</w:t>
      </w:r>
      <w:r>
        <w:rPr>
          <w:rStyle w:val="emendace"/>
        </w:rPr>
        <w:t xml:space="preserve">učistí </w:t>
      </w:r>
      <w:r>
        <w:rPr>
          <w:rStyle w:val="pramen"/>
        </w:rPr>
        <w:t>vczyſtije</w:t>
      </w:r>
      <w:r>
        <w:rPr>
          <w:rStyle w:val="Text"/>
        </w:rPr>
        <w:t>.</w:t>
      </w:r>
    </w:p>
    <w:p w:rsidR="00C16663" w:rsidRDefault="00083972">
      <w:r>
        <w:rPr>
          <w:rStyle w:val="Text"/>
        </w:rPr>
        <w:t xml:space="preserve">O neštovicech viece hledaj o lékařství </w:t>
      </w:r>
      <w:r>
        <w:rPr>
          <w:rStyle w:val="emendace"/>
        </w:rPr>
        <w:t xml:space="preserve">lékařství </w:t>
      </w:r>
      <w:r>
        <w:rPr>
          <w:rStyle w:val="pramen"/>
        </w:rPr>
        <w:t xml:space="preserve">lekarzſtwije </w:t>
      </w:r>
      <w:r>
        <w:rPr>
          <w:rStyle w:val="Text"/>
        </w:rPr>
        <w:t>jako přímětu, a když úd schne.</w:t>
      </w:r>
    </w:p>
    <w:p w:rsidR="00C16663" w:rsidRDefault="00083972">
      <w:pPr>
        <w:pStyle w:val="Podnadpis"/>
      </w:pPr>
      <w:r>
        <w:rPr>
          <w:rStyle w:val="Text"/>
        </w:rPr>
        <w:t>Kto má svrab na těle</w:t>
      </w:r>
    </w:p>
    <w:p w:rsidR="00C16663" w:rsidRDefault="00083972">
      <w:r>
        <w:rPr>
          <w:rStyle w:val="Text"/>
        </w:rPr>
        <w:lastRenderedPageBreak/>
        <w:t xml:space="preserve">Vezmi bobkového oleje, rútu a krušec, ale krušec zetři a směs. A tiem pomaž v příhbiech ráno a večer, až za devět dní, totiž duolek pod prsi, pod koleny, u kokota pod piestí, a mineť </w:t>
      </w:r>
      <w:r>
        <w:rPr>
          <w:rStyle w:val="cizijazyk"/>
        </w:rPr>
        <w:t>etc.</w:t>
      </w:r>
    </w:p>
    <w:p w:rsidR="00C16663" w:rsidRDefault="00083972">
      <w:pPr>
        <w:pStyle w:val="Podnadpis"/>
      </w:pPr>
      <w:r>
        <w:rPr>
          <w:rStyle w:val="Text"/>
        </w:rPr>
        <w:t>Opět</w:t>
      </w:r>
    </w:p>
    <w:p w:rsidR="00C16663" w:rsidRDefault="00083972">
      <w:r>
        <w:rPr>
          <w:rStyle w:val="Text"/>
        </w:rPr>
        <w:t>Vezmi starého sádla, vymoče je dobře, a omanu, zvař je dobře, a vezmi rtutu živého a umoř jej slinami ranými, a to spolu směs a tiem se maž, kdež svrab jest, aneb strup, a uléčí bohdá.</w:t>
      </w:r>
    </w:p>
    <w:p w:rsidR="00C16663" w:rsidRDefault="00083972">
      <w:pPr>
        <w:pStyle w:val="Podnadpis"/>
      </w:pPr>
      <w:r>
        <w:rPr>
          <w:rStyle w:val="foliace"/>
        </w:rPr>
        <w:t xml:space="preserve">97v </w:t>
      </w:r>
      <w:r>
        <w:rPr>
          <w:rStyle w:val="Text"/>
        </w:rPr>
        <w:t>Proti svrabu na těle</w:t>
      </w:r>
    </w:p>
    <w:p w:rsidR="00C16663" w:rsidRDefault="00083972">
      <w:r>
        <w:rPr>
          <w:rStyle w:val="Text"/>
        </w:rPr>
        <w:t xml:space="preserve">Vezmi řetkev </w:t>
      </w:r>
      <w:r>
        <w:rPr>
          <w:rStyle w:val="lemma"/>
        </w:rPr>
        <w:t xml:space="preserve">řetkev </w:t>
      </w:r>
      <w:r>
        <w:rPr>
          <w:rStyle w:val="hyperlemma"/>
        </w:rPr>
        <w:t>ředkev</w:t>
      </w:r>
      <w:r>
        <w:rPr>
          <w:rStyle w:val="Text"/>
        </w:rPr>
        <w:t xml:space="preserve">, krájej ji v kusy a vař v octě a osol, ažť i bude měká jako varmuže, mažiž se v lázni, najprvé zetra se solí v lázni dobře a octem, v kterémž řetkev </w:t>
      </w:r>
      <w:r>
        <w:rPr>
          <w:rStyle w:val="lemma"/>
        </w:rPr>
        <w:t xml:space="preserve">řetkev </w:t>
      </w:r>
      <w:r>
        <w:rPr>
          <w:rStyle w:val="hyperlemma"/>
        </w:rPr>
        <w:t xml:space="preserve">ředkev </w:t>
      </w:r>
      <w:r>
        <w:rPr>
          <w:rStyle w:val="Text"/>
        </w:rPr>
        <w:t>vařena byla, popař se na svrchnici. A vyjda z lázni, měj tuto mast: Vezmi oman, vař v octě, ažť i bude dobře měkek, a pak vocedě, nechajž vystydnúti. Pak vezma staré sádlo, rozpustiž nebo rozškvař a vlí na vodu studenú, a co bude svrchu, zbeř to, vezmiž pak rtut, to vše spolu a tiem se maž po tři dni a měj se dobře v teple, a budeš zdráv. A měj obměkčenie a počištěnie života.</w:t>
      </w:r>
    </w:p>
    <w:p w:rsidR="00C16663" w:rsidRDefault="00083972">
      <w:pPr>
        <w:pStyle w:val="Podnadpis"/>
      </w:pPr>
      <w:r>
        <w:rPr>
          <w:rStyle w:val="Text"/>
        </w:rPr>
        <w:t>Proti svrabu</w:t>
      </w:r>
    </w:p>
    <w:p w:rsidR="00C16663" w:rsidRDefault="00083972">
      <w:r>
        <w:rPr>
          <w:rStyle w:val="Text"/>
        </w:rPr>
        <w:t>Vezmi celidoni a vydav z nie smáhu a tú smáhú maž se na bolavém miestě, kdež tě svrbie, a budeš zdráv.</w:t>
      </w:r>
    </w:p>
    <w:p w:rsidR="00C16663" w:rsidRDefault="00083972">
      <w:pPr>
        <w:pStyle w:val="Podnadpis"/>
      </w:pPr>
      <w:r>
        <w:rPr>
          <w:rStyle w:val="Text"/>
        </w:rPr>
        <w:t>Opět</w:t>
      </w:r>
    </w:p>
    <w:p w:rsidR="00C16663" w:rsidRDefault="00083972">
      <w:r>
        <w:rPr>
          <w:rStyle w:val="Text"/>
        </w:rPr>
        <w:t>Vezmi lajno zaječie, rozhřeje v octě, a maž, kdež jest lišej nebo svrab, a budeš zdráv.</w:t>
      </w:r>
    </w:p>
    <w:p w:rsidR="00C16663" w:rsidRDefault="00083972">
      <w:pPr>
        <w:pStyle w:val="Podnadpis"/>
      </w:pPr>
      <w:r>
        <w:rPr>
          <w:rStyle w:val="Text"/>
        </w:rPr>
        <w:t>Proti chrástám a svrabu</w:t>
      </w:r>
    </w:p>
    <w:p w:rsidR="00C16663" w:rsidRDefault="00083972">
      <w:r>
        <w:rPr>
          <w:rStyle w:val="Text"/>
        </w:rPr>
        <w:t>Vezmi síru a zetři ji velmi dobře na prach, přičiň májového másla neb oleje dřevěného, což se zdá za podobné, směs to spolu velmi dobře lopatkú, a budeť mast, a tiem se má mazati na horce neb v suché lázni, a budeš zdráv, toť jest zkušené.</w:t>
      </w:r>
    </w:p>
    <w:p w:rsidR="00C16663" w:rsidRDefault="00083972">
      <w:pPr>
        <w:pStyle w:val="Podnadpis"/>
      </w:pPr>
      <w:r>
        <w:rPr>
          <w:rStyle w:val="Text"/>
        </w:rPr>
        <w:t>Opět proti svrabu</w:t>
      </w:r>
    </w:p>
    <w:p w:rsidR="00C16663" w:rsidRDefault="00083972">
      <w:r>
        <w:rPr>
          <w:rStyle w:val="Text"/>
        </w:rPr>
        <w:t>Vezmi pryskyřici a ovčie luoj, vař to v koziem mléce a tiem se maž, a odejdeť.</w:t>
      </w:r>
    </w:p>
    <w:p w:rsidR="00C16663" w:rsidRDefault="00083972">
      <w:pPr>
        <w:pStyle w:val="Podnadpis"/>
      </w:pPr>
      <w:r>
        <w:rPr>
          <w:rStyle w:val="Text"/>
        </w:rPr>
        <w:t>Opět</w:t>
      </w:r>
    </w:p>
    <w:p w:rsidR="00C16663" w:rsidRDefault="00083972">
      <w:r>
        <w:rPr>
          <w:rStyle w:val="Text"/>
        </w:rPr>
        <w:t>Vař stred s koprem a přilož na to miesto, kdež jest. Také ktož jej z solí zetřený teple v usta pustí, zněnie ucha zažene.</w:t>
      </w:r>
    </w:p>
    <w:p w:rsidR="00C16663" w:rsidRDefault="00083972">
      <w:pPr>
        <w:pStyle w:val="Podnadpis"/>
      </w:pPr>
      <w:r>
        <w:rPr>
          <w:rStyle w:val="Text"/>
        </w:rPr>
        <w:t>Proti suchému svrabu kdež koli</w:t>
      </w:r>
    </w:p>
    <w:p w:rsidR="00C16663" w:rsidRDefault="00083972">
      <w:r>
        <w:rPr>
          <w:rStyle w:val="Text"/>
        </w:rPr>
        <w:t xml:space="preserve">Vezmi rútu, olej a čistý vosk, to spolu směs a maž </w:t>
      </w:r>
      <w:r>
        <w:rPr>
          <w:rStyle w:val="cizijazyk"/>
        </w:rPr>
        <w:t>etc.</w:t>
      </w:r>
    </w:p>
    <w:p w:rsidR="00C16663" w:rsidRDefault="00083972">
      <w:pPr>
        <w:pStyle w:val="Podnadpis"/>
      </w:pPr>
      <w:r>
        <w:rPr>
          <w:rStyle w:val="foliace"/>
        </w:rPr>
        <w:t xml:space="preserve">98r </w:t>
      </w:r>
      <w:r>
        <w:rPr>
          <w:rStyle w:val="Text"/>
        </w:rPr>
        <w:t>Opět</w:t>
      </w:r>
    </w:p>
    <w:p w:rsidR="00C16663" w:rsidRDefault="00083972">
      <w:r>
        <w:rPr>
          <w:rStyle w:val="Text"/>
        </w:rPr>
        <w:t>Vezmi chvojkového kořenie čerstvého a ztluc je z čerstvým vepřovým tučným a směs to spolu, a budeť mast.</w:t>
      </w:r>
    </w:p>
    <w:p w:rsidR="00C16663" w:rsidRDefault="00083972">
      <w:pPr>
        <w:pStyle w:val="Podnadpis"/>
      </w:pPr>
      <w:r>
        <w:rPr>
          <w:rStyle w:val="Text"/>
        </w:rPr>
        <w:lastRenderedPageBreak/>
        <w:t>Opět takto</w:t>
      </w:r>
    </w:p>
    <w:p w:rsidR="00C16663" w:rsidRDefault="00083972">
      <w:r>
        <w:rPr>
          <w:rStyle w:val="Text"/>
        </w:rPr>
        <w:t>Vezmi rútu polnie a zřež ji na malé kusy a vař u víně a pí ráno a večer jednu čéši, a to čiň za tři dni anebo viece.</w:t>
      </w:r>
    </w:p>
    <w:p w:rsidR="00C16663" w:rsidRDefault="00083972">
      <w:pPr>
        <w:pStyle w:val="Podnadpis"/>
      </w:pPr>
      <w:r>
        <w:rPr>
          <w:rStyle w:val="Text"/>
        </w:rPr>
        <w:t>Opět takto</w:t>
      </w:r>
    </w:p>
    <w:p w:rsidR="00C16663" w:rsidRDefault="00083972">
      <w:r>
        <w:rPr>
          <w:rStyle w:val="Text"/>
        </w:rPr>
        <w:t>Rúta polnie zetřená z kozlovým lojem a přičiň smáhy kaviasové, a lépeť bude. Potom vař kořen bielého kosatce s olejem, a což zuostane, to vař s vodú. A mej to miesto, a spadnúť prachy.</w:t>
      </w:r>
    </w:p>
    <w:p w:rsidR="00C16663" w:rsidRDefault="00083972">
      <w:r>
        <w:rPr>
          <w:rStyle w:val="cizijazyk"/>
        </w:rPr>
        <w:t xml:space="preserve">Item </w:t>
      </w:r>
      <w:r>
        <w:rPr>
          <w:rStyle w:val="Text"/>
        </w:rPr>
        <w:t>vezmi smáhu jitrocelovú a pomaž prachuov a za tři dni spadnú prachy z těla.</w:t>
      </w:r>
    </w:p>
    <w:p w:rsidR="00C16663" w:rsidRDefault="00083972">
      <w:r>
        <w:rPr>
          <w:rStyle w:val="cizijazyk"/>
        </w:rPr>
        <w:t xml:space="preserve">Item </w:t>
      </w:r>
      <w:r>
        <w:rPr>
          <w:rStyle w:val="Text"/>
        </w:rPr>
        <w:t xml:space="preserve">jez kopřivy miesto zelé přes celé léto, nebudeš prašiv na životě. Ano také jiesti dobře, ktož jest chrástav, když puojdeš do lázně, vezmi z sebú žahavek, a to spař horkú vodú a vyždmi z nich vodu a tiem se tři na svrchnici, a budeš </w:t>
      </w:r>
      <w:r>
        <w:rPr>
          <w:rStyle w:val="cizijazyk"/>
        </w:rPr>
        <w:t>etc.</w:t>
      </w:r>
    </w:p>
    <w:p w:rsidR="00C16663" w:rsidRDefault="00083972">
      <w:pPr>
        <w:pStyle w:val="Podnadpis"/>
      </w:pPr>
      <w:r>
        <w:rPr>
          <w:rStyle w:val="Text"/>
        </w:rPr>
        <w:t>Kto má mnoho nežituov</w:t>
      </w:r>
    </w:p>
    <w:p w:rsidR="00C16663" w:rsidRDefault="00083972">
      <w:r>
        <w:rPr>
          <w:rStyle w:val="Text"/>
        </w:rPr>
        <w:t>Ten vezmi suol, mýdlo a síru, ztluciž to vše s octem, ať jest jednoho jako druhého, mažiž ta miesta, ješto neštovice stojie, minúť, pravdať jest.</w:t>
      </w:r>
    </w:p>
    <w:p w:rsidR="00C16663" w:rsidRDefault="00083972">
      <w:pPr>
        <w:pStyle w:val="Podnadpis"/>
      </w:pPr>
      <w:r>
        <w:rPr>
          <w:rStyle w:val="Text"/>
        </w:rPr>
        <w:t>Opět</w:t>
      </w:r>
    </w:p>
    <w:p w:rsidR="00C16663" w:rsidRDefault="00083972">
      <w:r>
        <w:rPr>
          <w:rStyle w:val="Text"/>
        </w:rPr>
        <w:t>Vezmi planý sléz i s kořenem, dokudž nekve, zřežiž jej v kusy, vezma pak tekutú vodu, vařiž ten sléz, a když bude dobře vřieti, vezmiž tolikéž miezky bzové a cibule tolikéž, ať toho trého jednostajně. Pak vezma staré sádlo, vřežiž je v kusy a namoč, a když vymokne, vezmiž tolikéž jako onoho trého, to jest cibule a slézu a miezky, vložiž je k tomu koření</w:t>
      </w:r>
      <w:r>
        <w:rPr>
          <w:rStyle w:val="emendace"/>
        </w:rPr>
        <w:t xml:space="preserve">koření </w:t>
      </w:r>
      <w:r>
        <w:rPr>
          <w:rStyle w:val="pramen"/>
        </w:rPr>
        <w:t>korzenije</w:t>
      </w:r>
      <w:r>
        <w:rPr>
          <w:rStyle w:val="Text"/>
        </w:rPr>
        <w:t>, ať spolu vře dobře, procediž to skrze rúchu, schovajž, na nežit, a také jest dobré na hlízy.</w:t>
      </w:r>
    </w:p>
    <w:p w:rsidR="00C16663" w:rsidRDefault="00083972">
      <w:pPr>
        <w:pStyle w:val="Podnadpis"/>
      </w:pPr>
      <w:r>
        <w:rPr>
          <w:rStyle w:val="foliace"/>
        </w:rPr>
        <w:t xml:space="preserve">98v </w:t>
      </w:r>
      <w:r>
        <w:rPr>
          <w:rStyle w:val="Text"/>
        </w:rPr>
        <w:t>Proti střieluom</w:t>
      </w:r>
    </w:p>
    <w:p w:rsidR="00C16663" w:rsidRDefault="00083972">
      <w:r>
        <w:rPr>
          <w:rStyle w:val="Text"/>
        </w:rPr>
        <w:t>Vezmi hořký lupen, zsušiž jej na prach, sypiž na bolest, a budeš zdráv. A najprvé vymej dobře vínem dvakrát nebo třikrát, potom vezmi žluč, vezmi staré sádlo, učiniž v tu žluč, postavě na vodě, a což bude kapati, ať kape u vodu. Ten tuk doluov zbeř a maž tiem bolest.</w:t>
      </w:r>
    </w:p>
    <w:p w:rsidR="00C16663" w:rsidRDefault="00083972">
      <w:pPr>
        <w:pStyle w:val="Podnadpis"/>
      </w:pPr>
      <w:r>
        <w:rPr>
          <w:rStyle w:val="Text"/>
        </w:rPr>
        <w:t>Proti střieluom</w:t>
      </w:r>
    </w:p>
    <w:p w:rsidR="00C16663" w:rsidRDefault="00083972">
      <w:r>
        <w:rPr>
          <w:rStyle w:val="Text"/>
        </w:rPr>
        <w:t>Vezmi mateřie dúšku a usuš a nadělaj z nie prachu. A když budeš chtieti léčiti, vezmi olej dřevěný a učiň flastr a na ten flastr pospi ten prach a přivaž šatu.</w:t>
      </w:r>
    </w:p>
    <w:p w:rsidR="00C16663" w:rsidRDefault="00083972">
      <w:pPr>
        <w:pStyle w:val="Podnadpis"/>
      </w:pPr>
      <w:r>
        <w:rPr>
          <w:rStyle w:val="Text"/>
        </w:rPr>
        <w:t>Proti pryskýřuom</w:t>
      </w:r>
    </w:p>
    <w:p w:rsidR="00C16663" w:rsidRDefault="00083972">
      <w:r>
        <w:rPr>
          <w:rStyle w:val="Text"/>
        </w:rPr>
        <w:t>Vezmi listie ostružnie a přikládaj na pryskýře to listie a pod tiem jest velmi lehko.</w:t>
      </w:r>
    </w:p>
    <w:p w:rsidR="00C16663" w:rsidRDefault="00083972">
      <w:pPr>
        <w:pStyle w:val="Podnadpis"/>
      </w:pPr>
      <w:r>
        <w:rPr>
          <w:rStyle w:val="Text"/>
        </w:rPr>
        <w:t>Komu střiely tekú</w:t>
      </w:r>
    </w:p>
    <w:p w:rsidR="00C16663" w:rsidRDefault="00083972">
      <w:r>
        <w:rPr>
          <w:rStyle w:val="Text"/>
        </w:rPr>
        <w:t>Vezmi řebříček</w:t>
      </w:r>
      <w:r>
        <w:rPr>
          <w:rStyle w:val="emendace"/>
        </w:rPr>
        <w:t xml:space="preserve">řebříček </w:t>
      </w:r>
      <w:r>
        <w:rPr>
          <w:rStyle w:val="pramen"/>
        </w:rPr>
        <w:t>rzebrzijeczek</w:t>
      </w:r>
      <w:r>
        <w:rPr>
          <w:rStyle w:val="Text"/>
        </w:rPr>
        <w:t>, spal jej v novém hrnci, sypiž prach na tu bolest tak dlúho, až zdráv budeš.</w:t>
      </w:r>
    </w:p>
    <w:p w:rsidR="00C16663" w:rsidRDefault="00C16663">
      <w:pPr>
        <w:pStyle w:val="Volnyradek"/>
      </w:pPr>
    </w:p>
    <w:p w:rsidR="00C16663" w:rsidRDefault="00083972">
      <w:pPr>
        <w:pStyle w:val="Nadpis"/>
      </w:pPr>
      <w:r>
        <w:rPr>
          <w:rStyle w:val="Text"/>
        </w:rPr>
        <w:lastRenderedPageBreak/>
        <w:t>Počíná se lékařstvie proti dně, ješto pod strupy kyše ven</w:t>
      </w:r>
    </w:p>
    <w:p w:rsidR="00C16663" w:rsidRDefault="00083972">
      <w:r>
        <w:rPr>
          <w:rStyle w:val="cizijazyk"/>
        </w:rPr>
        <w:t xml:space="preserve">Item </w:t>
      </w:r>
      <w:r>
        <w:rPr>
          <w:rStyle w:val="Text"/>
        </w:rPr>
        <w:t xml:space="preserve">ktož má veliké a hrubé strupy, pod nimiž vycházie talov a hnuoj, vezmi ženného vína, ješto najméně třikrát skrze hada jest propáleno, a vlož v to víno kořenie od bielého lilium, zkrájeje v malé kusy a tam je vlože, vstaviž sklenici s tiem vínem a z těmi kústky, postaviž někde na slunci na horkém, aby stála přes celé léto na tom horkém slunci anebo v zimě v horké světnici nebo jistbě a zacpaj sklenici dobře na horce, nechajž tak státi, až to víno bude dobře červené jako romaní. A v tém dni as jednú nebo dvakrát zamiešej to víno v sklenici, ješto se jest slehlo na dně. A když bude potřebie také hrubé strupy sehnati, zmýž prvé ty strupy vodú </w:t>
      </w:r>
      <w:r>
        <w:rPr>
          <w:rStyle w:val="foliace"/>
        </w:rPr>
        <w:t xml:space="preserve">99r </w:t>
      </w:r>
      <w:r>
        <w:rPr>
          <w:rStyle w:val="Text"/>
        </w:rPr>
        <w:t>v lázni, a to teplú, ať málo zamokne, a usuš je čistú rúchú zase. Pak vezmi té vody, totiž z toho čistého vína páleného s kořenem liliovým a zmý ty strupy dobře, vezma čistú rúchu plátennú malú, tiem vínem namočenú, potierajž těch strupuov. A to učiň dvakrát anebo třikrát na letniem dni. A na zimniem na noc jednú a ráno jednú. A poznenáhla ti</w:t>
      </w:r>
      <w:r w:rsidR="00C47056">
        <w:rPr>
          <w:rStyle w:val="Text"/>
        </w:rPr>
        <w:t xml:space="preserve"> </w:t>
      </w:r>
      <w:r w:rsidR="00C47056">
        <w:rPr>
          <w:rStyle w:val="emendace"/>
        </w:rPr>
        <w:t xml:space="preserve">ti </w:t>
      </w:r>
      <w:r w:rsidR="00C47056">
        <w:rPr>
          <w:rStyle w:val="pramen"/>
        </w:rPr>
        <w:t xml:space="preserve">tije </w:t>
      </w:r>
      <w:r>
        <w:rPr>
          <w:rStyle w:val="Text"/>
        </w:rPr>
        <w:t>strupové všickni sejdú. A když sprchnú, pomazuj často olejem tiem, ješto jest dělán z vinštieře, to jest z vinných kvasnic. A o tom oleji dále, kterak jej máš dělati.</w:t>
      </w:r>
    </w:p>
    <w:p w:rsidR="00C16663" w:rsidRDefault="00083972">
      <w:pPr>
        <w:pStyle w:val="Podnadpis"/>
      </w:pPr>
      <w:r>
        <w:rPr>
          <w:rStyle w:val="Text"/>
        </w:rPr>
        <w:t>Kto má strupy na nohách</w:t>
      </w:r>
    </w:p>
    <w:p w:rsidR="00C16663" w:rsidRDefault="00083972">
      <w:r>
        <w:rPr>
          <w:rStyle w:val="Text"/>
        </w:rPr>
        <w:t xml:space="preserve">Ješto pocházejí ze dna, jakož se to často přiházie zjezdilým lidem, anebo ktož na cestách mnoho pracuje. A ženám tlustým, ješto se v nich stavie to, jich rozený kvietek. Vezmi vápna dobře páleného a nehašeného a ztluc je v malé kusy jako v hrachová zrna anebo v té mieře. A vlož to vápno na zelenú pánvičku čistú, ať jest toho vápna jako dvě pěsti, a nalíž dobrého a čistého dřevěného oleje na to vápno a na ten zelený rendlík a ponechaj tak za chvíli postáti, až se vápno rozvalí, nalíž pak na to rozvalené vápno po málu oleje a učiň pod rendlíkem neveliký ohník, a když se zahřeje vápno a již se kúřiti bude, nalíž na ně toho oleje dřevěného a miešej to lopatkú železnú dobře a po chvíli opět nalí oleje a opět miešej a tak dlúho miešej, vždy po málu přilévaje, až v to vápno tolik vynde jako libra jedna oleje. A když ten olej vešken tak již vejde v to vápno a mezi tiem vždy miešej a miešej tak dlúho nad ohněm nevelikém, až to vápno zase </w:t>
      </w:r>
      <w:r>
        <w:rPr>
          <w:rStyle w:val="foliace"/>
        </w:rPr>
        <w:t xml:space="preserve">99v </w:t>
      </w:r>
      <w:r>
        <w:rPr>
          <w:rStyle w:val="Text"/>
        </w:rPr>
        <w:t xml:space="preserve">se speče v hromadu. A bude jako husté speklé těsto nebo hlína spojená, potom nechť ustydne samo, sstav s ohně a zachovaj to, ažť potřebie bude. A když by chtěl oleje z toho vápna napáliti, vezmi toho vápna, což chceš, a ztluc je opět a polož je do nějaké sklenice, ješto jest dole okrúhlá, široká a nahoře úzká a ješto jest dobře hlinú obmazaná. A ta hlína již dobře uschla, a naklaď toho vápna jediné do puol sklenice a vstav na tu sklenici </w:t>
      </w:r>
      <w:r>
        <w:rPr>
          <w:rStyle w:val="doplnenytext"/>
        </w:rPr>
        <w:t xml:space="preserve">… </w:t>
      </w:r>
      <w:r>
        <w:rPr>
          <w:rStyle w:val="poznamka"/>
        </w:rPr>
        <w:t xml:space="preserve">vynechaný text </w:t>
      </w:r>
      <w:r>
        <w:rPr>
          <w:rStyle w:val="Text"/>
        </w:rPr>
        <w:t xml:space="preserve">s tiem vápnem do piesku, jakož toho obyčej jest, na svá kamníčka, a učiň sprvu malý oheň, ať se piesek znenáhla hřeje, a potom dále učiň větší </w:t>
      </w:r>
      <w:r>
        <w:rPr>
          <w:rStyle w:val="emendace"/>
        </w:rPr>
        <w:t xml:space="preserve">větší </w:t>
      </w:r>
      <w:r>
        <w:rPr>
          <w:rStyle w:val="pramen"/>
        </w:rPr>
        <w:t xml:space="preserve">wietſſije </w:t>
      </w:r>
      <w:r>
        <w:rPr>
          <w:rStyle w:val="Text"/>
        </w:rPr>
        <w:t xml:space="preserve">oheň, a když se oheň rozhořie a piesek se rozhřeje, tehdy se olej vápna vypálí a vlezeť zhuoru až v svrchní sklenici a z té pak doluov nosem v jinú sklenici, ješto k nosu také přistavena jest, a tak dlúho podávaj </w:t>
      </w:r>
      <w:r>
        <w:rPr>
          <w:rStyle w:val="emendace"/>
        </w:rPr>
        <w:t xml:space="preserve">podávaj </w:t>
      </w:r>
      <w:r>
        <w:rPr>
          <w:rStyle w:val="pramen"/>
        </w:rPr>
        <w:t xml:space="preserve">poddaway </w:t>
      </w:r>
      <w:r>
        <w:rPr>
          <w:rStyle w:val="Text"/>
        </w:rPr>
        <w:t xml:space="preserve">pod pieskem dobrý oheň, až vešken olej vyteče. A ten olej jest velmi vuoně silné a projde každý strup kdežkoli na životě. A nedá dále se rozmnožiti té bolesti a suší </w:t>
      </w:r>
      <w:r>
        <w:rPr>
          <w:rStyle w:val="emendace"/>
        </w:rPr>
        <w:t xml:space="preserve">suší </w:t>
      </w:r>
      <w:r>
        <w:rPr>
          <w:rStyle w:val="pramen"/>
        </w:rPr>
        <w:t xml:space="preserve">ſuſſije </w:t>
      </w:r>
      <w:r>
        <w:rPr>
          <w:rStyle w:val="Text"/>
        </w:rPr>
        <w:t>ránu. A buď jakžkoli pod strupem. A čině, což nahoře psáno jest. A slove ten olej múdrý filozofuov, to jest lékařstvie.</w:t>
      </w:r>
    </w:p>
    <w:p w:rsidR="00C16663" w:rsidRDefault="00083972">
      <w:pPr>
        <w:pStyle w:val="Podnadpis"/>
      </w:pPr>
      <w:r>
        <w:rPr>
          <w:rStyle w:val="Text"/>
        </w:rPr>
        <w:t>Proti dně, ješto kyše, a proti neštovicím</w:t>
      </w:r>
    </w:p>
    <w:p w:rsidR="00C16663" w:rsidRDefault="00083972">
      <w:r>
        <w:rPr>
          <w:rStyle w:val="Text"/>
        </w:rPr>
        <w:lastRenderedPageBreak/>
        <w:t>Vezmi hořký lupen i s kořenem, zsušiž jej a ztluc na prach a syp sobě na bolest, a budeš zdráv.</w:t>
      </w:r>
    </w:p>
    <w:p w:rsidR="00C16663" w:rsidRDefault="00083972">
      <w:pPr>
        <w:pStyle w:val="Podnadpis"/>
      </w:pPr>
      <w:r>
        <w:rPr>
          <w:rStyle w:val="Text"/>
        </w:rPr>
        <w:t>Opět</w:t>
      </w:r>
    </w:p>
    <w:p w:rsidR="00C16663" w:rsidRDefault="00083972">
      <w:r>
        <w:rPr>
          <w:rStyle w:val="Text"/>
        </w:rPr>
        <w:t xml:space="preserve">Najprvé umej dobře dvakrát neb třikrát ránu, </w:t>
      </w:r>
      <w:r>
        <w:rPr>
          <w:rStyle w:val="foliace"/>
        </w:rPr>
        <w:t xml:space="preserve">100r </w:t>
      </w:r>
      <w:r>
        <w:rPr>
          <w:rStyle w:val="Text"/>
        </w:rPr>
        <w:t>vezmi tučnú lúč a rozštěp ji, vezmi pak staré sádlo, včiniž v ten proštěp, a zapal lúč, podstavě vodu, a což bude tuku kapati, ať kape v tu vodu ten tuk, zbeř doluov, což se stydne na té vodě, a tiem maž bolest.</w:t>
      </w:r>
    </w:p>
    <w:p w:rsidR="00C16663" w:rsidRDefault="00C16663">
      <w:pPr>
        <w:pStyle w:val="Volnyradek"/>
      </w:pPr>
    </w:p>
    <w:p w:rsidR="00C16663" w:rsidRDefault="00083972">
      <w:pPr>
        <w:pStyle w:val="Nadpis"/>
      </w:pPr>
      <w:r>
        <w:rPr>
          <w:rStyle w:val="Text"/>
        </w:rPr>
        <w:t>Počíná se lékařstvie proti nohám, ješto se provaluje, proti otoku a proti vlku na noze a proti raku a dieře</w:t>
      </w:r>
    </w:p>
    <w:p w:rsidR="00C16663" w:rsidRDefault="00083972">
      <w:r>
        <w:rPr>
          <w:rStyle w:val="Text"/>
        </w:rPr>
        <w:t>Který kolivěk má nohy, ješto se provalují a veliké rány mají, jako by mu byli maso zkrojili, a žíly vyhlédají, vezmi najprvé čisté teplé vody a umej tu ránu, omoče u vodě čistú rúchu plátennú. A když to tak učiníš, omoče pak pero v oleji cihlovém, pomažiž toho masa okolo té rány, to oteklé, na každý den. A učině to, naložiž na ránu čistých šátkuov plátenných a obvěž nohy čistými šaty, a to čiň po dvakrát za den, vždy tak, jako si slyšel, a budeť vždy rána uzšie a maso okolo rány bude se obnovovati, až na své miesto zase se zhojí</w:t>
      </w:r>
      <w:r>
        <w:rPr>
          <w:rStyle w:val="emendace"/>
        </w:rPr>
        <w:t xml:space="preserve">zhojí </w:t>
      </w:r>
      <w:r>
        <w:rPr>
          <w:rStyle w:val="pramen"/>
        </w:rPr>
        <w:t>zhogije</w:t>
      </w:r>
      <w:r>
        <w:rPr>
          <w:rStyle w:val="Text"/>
        </w:rPr>
        <w:t>. Ale věz, žeť vešken neduh, ješto v člověku, rád se tiehne k té ráně a tudy sobě produch činí</w:t>
      </w:r>
      <w:r>
        <w:rPr>
          <w:rStyle w:val="emendace"/>
        </w:rPr>
        <w:t xml:space="preserve">činí </w:t>
      </w:r>
      <w:r>
        <w:rPr>
          <w:rStyle w:val="pramen"/>
        </w:rPr>
        <w:t>czinije</w:t>
      </w:r>
      <w:r>
        <w:rPr>
          <w:rStyle w:val="Text"/>
        </w:rPr>
        <w:t xml:space="preserve">, protož již, když se noha navrátí k svému masu, až jediné malá diera zuostane, jako by vřetenem prošil, nechajž té ranky tak, ať nezacelé, a nedaj jí zaceleti docela, ať také jde z života produch a ten jiný nedostatek, ješto v životě přebývá. A jestli by se ta rána zase chtěla rozšířiti, učiň opět jako prvé s olejem cihelným, ale vždy nedopúštěj všie zaceliti. A znamenaj, jestliže by noha a ta rána již zahojena svrběla, jakož to bývá, vezmi vody, ještoť jest vypálená z božieho dřevce, z té byliny, a když tě </w:t>
      </w:r>
      <w:r>
        <w:rPr>
          <w:rStyle w:val="foliace"/>
        </w:rPr>
        <w:t xml:space="preserve">100v </w:t>
      </w:r>
      <w:r>
        <w:rPr>
          <w:rStyle w:val="Text"/>
        </w:rPr>
        <w:t>koli bude svrběti ta zacelená rána a to maso narostlé okolo rány, tú jistú vodú obmej to miesto, kdež svrbie. A jestli snad té vody mieti nemuožeš, ale vezmi božieho dřevce zeleného nebo zasušeného, vařiž to v čisté vodě tekuté. A tu vodu procedě čistě, obmývajž to miesto, kdež tě svrbie, a mineť tě všecken ten svrab zajisté. Pakli by oleje snad mieti nemohl, jakožto se přiházie, ale učiň jej sám, jakož věděti muožeš, kterak se ten olej z cihel dělati má.</w:t>
      </w:r>
    </w:p>
    <w:p w:rsidR="00C16663" w:rsidRDefault="00083972">
      <w:pPr>
        <w:pStyle w:val="Podnadpis"/>
      </w:pPr>
      <w:r>
        <w:rPr>
          <w:rStyle w:val="Text"/>
        </w:rPr>
        <w:t>Proti otoku lékařstvie</w:t>
      </w:r>
    </w:p>
    <w:p w:rsidR="00C16663" w:rsidRDefault="00083972">
      <w:r>
        <w:rPr>
          <w:rStyle w:val="Text"/>
        </w:rPr>
        <w:t>Vezmi siemě koliandrové třené se strdí a s řeckým vínem a na kterýž koli otok přilož, mocněť jej odejme mocí svú. Tak ktož by chtěl dáti tři zrna koliandrová tomu, kohož zimnice třese, prvé, nežli by ho počala třiesti, spomáhá.</w:t>
      </w:r>
    </w:p>
    <w:p w:rsidR="00C16663" w:rsidRDefault="00083972">
      <w:pPr>
        <w:pStyle w:val="Podnadpis"/>
      </w:pPr>
      <w:r>
        <w:rPr>
          <w:rStyle w:val="Text"/>
        </w:rPr>
        <w:t>Proti všelikému otoku</w:t>
      </w:r>
    </w:p>
    <w:p w:rsidR="00C16663" w:rsidRDefault="00083972">
      <w:r>
        <w:rPr>
          <w:rStyle w:val="Text"/>
        </w:rPr>
        <w:t>Vezmi pepř dlúhý, siemě horčičné, siemě kopřivné, rovnú měrú, a nemocný v lázni seda na svrchnici, tři dobře doluov.</w:t>
      </w:r>
    </w:p>
    <w:p w:rsidR="00C16663" w:rsidRDefault="00083972">
      <w:pPr>
        <w:pStyle w:val="Podnadpis"/>
      </w:pPr>
      <w:r>
        <w:rPr>
          <w:rStyle w:val="Text"/>
        </w:rPr>
        <w:t>Opět proti otoku</w:t>
      </w:r>
    </w:p>
    <w:p w:rsidR="00C16663" w:rsidRDefault="00083972">
      <w:r>
        <w:rPr>
          <w:rStyle w:val="Text"/>
        </w:rPr>
        <w:t>Vezmi přímětné kořenie a vař je u vodě a tiem se pař.</w:t>
      </w:r>
    </w:p>
    <w:p w:rsidR="00C16663" w:rsidRDefault="00083972">
      <w:pPr>
        <w:pStyle w:val="Podnadpis"/>
      </w:pPr>
      <w:r>
        <w:rPr>
          <w:rStyle w:val="Text"/>
        </w:rPr>
        <w:t>Opět</w:t>
      </w:r>
    </w:p>
    <w:p w:rsidR="00C16663" w:rsidRDefault="00083972">
      <w:r>
        <w:rPr>
          <w:rStyle w:val="Text"/>
        </w:rPr>
        <w:lastRenderedPageBreak/>
        <w:t>Vezmi psie lajno a ony jahody smrduté, ješto zelina bývá smrdutá, vezma tu zelinu s jahodami, pelyněk, rozchodník a sléz, ty věci vař spolu, potom polož v pernici, sm</w:t>
      </w:r>
      <w:r w:rsidR="00413668">
        <w:rPr>
          <w:rStyle w:val="Text"/>
        </w:rPr>
        <w:t>ě</w:t>
      </w:r>
      <w:r>
        <w:rPr>
          <w:rStyle w:val="Text"/>
        </w:rPr>
        <w:t>siž s májovým máslem a nalépaj na nohy, kdež otok škodí, a na to šatu obvěž a spleskneť otok zase, to jest zkušeno.</w:t>
      </w:r>
    </w:p>
    <w:p w:rsidR="00C16663" w:rsidRDefault="00083972">
      <w:pPr>
        <w:pStyle w:val="Podnadpis"/>
      </w:pPr>
      <w:r>
        <w:rPr>
          <w:rStyle w:val="Text"/>
        </w:rPr>
        <w:t>Ktož otieká na těle, ješto mu jde v nohy</w:t>
      </w:r>
    </w:p>
    <w:p w:rsidR="00C16663" w:rsidRDefault="00083972">
      <w:r>
        <w:rPr>
          <w:rStyle w:val="Text"/>
        </w:rPr>
        <w:t xml:space="preserve">Vař ječmen, cožť se zdá, ve třech pintách vody, až polovice uvře vody, potom do té vody zcedě, vezmi lékořici, zeměžluč, řecké víno, fíky, anéz, </w:t>
      </w:r>
      <w:r>
        <w:rPr>
          <w:rStyle w:val="foliace"/>
        </w:rPr>
        <w:t xml:space="preserve">101r </w:t>
      </w:r>
      <w:r>
        <w:rPr>
          <w:rStyle w:val="Text"/>
        </w:rPr>
        <w:t>yzop, vař, dokud se zdá, až kořenie moc voda odejme, píž tu ráno a na noc též. A nemáš li fíkuov, ale med buď miesto fíkuov, a zhojíš se, zkušeno jest.</w:t>
      </w:r>
    </w:p>
    <w:p w:rsidR="00C16663" w:rsidRDefault="00083972">
      <w:pPr>
        <w:pStyle w:val="Podnadpis"/>
      </w:pPr>
      <w:r>
        <w:rPr>
          <w:rStyle w:val="Text"/>
        </w:rPr>
        <w:t>Proti rozličnému otoku na životě</w:t>
      </w:r>
    </w:p>
    <w:p w:rsidR="00C16663" w:rsidRDefault="00083972">
      <w:r>
        <w:rPr>
          <w:rStyle w:val="Text"/>
        </w:rPr>
        <w:t>Vezmi kubeby v apatéce čerstvé a vaječné bielky a směs to spolu, pak omoč rub, vlož na otok, a tak zpleskne ten otok.</w:t>
      </w:r>
    </w:p>
    <w:p w:rsidR="00C16663" w:rsidRDefault="00083972">
      <w:pPr>
        <w:pStyle w:val="Podnadpis"/>
      </w:pPr>
      <w:r>
        <w:rPr>
          <w:rStyle w:val="Text"/>
        </w:rPr>
        <w:t>Proti otoku na těle</w:t>
      </w:r>
    </w:p>
    <w:p w:rsidR="00C16663" w:rsidRDefault="00083972">
      <w:r>
        <w:rPr>
          <w:rStyle w:val="Text"/>
        </w:rPr>
        <w:t>Siemě černobýlové vezmi aneb listie a bobrového stroje také a zvař s vínem nebo s octem a ztluc spolu a proceď skrze rúchu a vlí v nádobie nějaké a rozmoč šatu a přilož, a budeš zdráv.</w:t>
      </w:r>
    </w:p>
    <w:p w:rsidR="00C16663" w:rsidRDefault="00083972">
      <w:pPr>
        <w:pStyle w:val="Podnadpis"/>
      </w:pPr>
      <w:r>
        <w:rPr>
          <w:rStyle w:val="Text"/>
        </w:rPr>
        <w:t>Opět</w:t>
      </w:r>
    </w:p>
    <w:p w:rsidR="00C16663" w:rsidRDefault="00083972">
      <w:r>
        <w:rPr>
          <w:rStyle w:val="Text"/>
        </w:rPr>
        <w:t>Vezmi bedrník a stru</w:t>
      </w:r>
      <w:r w:rsidR="00A618CD">
        <w:rPr>
          <w:rStyle w:val="Text"/>
        </w:rPr>
        <w:t>ž</w:t>
      </w:r>
      <w:r>
        <w:rPr>
          <w:rStyle w:val="Text"/>
        </w:rPr>
        <w:t xml:space="preserve"> svrchní kuoru a zetři to s semenem sveřepým, totiž s ozimým semencem anebo s tiemto, nalíž na to vína, píž na čtítrobu. A potom, muožeš li, jdi do lázny a tři pot z sebe rúchú doluov dobře, a budeš zdráv.</w:t>
      </w:r>
    </w:p>
    <w:p w:rsidR="00C16663" w:rsidRDefault="00083972">
      <w:pPr>
        <w:pStyle w:val="Podnadpis"/>
      </w:pPr>
      <w:r>
        <w:rPr>
          <w:rStyle w:val="Text"/>
        </w:rPr>
        <w:t>Proti otoku rozličnému</w:t>
      </w:r>
    </w:p>
    <w:p w:rsidR="00C16663" w:rsidRDefault="00083972">
      <w:r>
        <w:rPr>
          <w:rStyle w:val="Text"/>
        </w:rPr>
        <w:t>Vezmi mateří dúšku, ztluka vyždmi tu vodu a pí. Nebo vař ten kořen v starém pivě, pí to často, a učině flastr: mečíkový kořen, ješto na bahnách roste, a to zdrobě zmiešej s májovým máslem. Aneb vezmi kořen, ješto slove mužíček aneb starček, a to ztluc s lipovú vodú, když dřevo lipové hoří, ta voda slove olej, stred</w:t>
      </w:r>
      <w:r>
        <w:rPr>
          <w:rStyle w:val="emendace"/>
        </w:rPr>
        <w:t xml:space="preserve">stred </w:t>
      </w:r>
      <w:r>
        <w:rPr>
          <w:rStyle w:val="pramen"/>
        </w:rPr>
        <w:t>ſtrzed</w:t>
      </w:r>
      <w:r>
        <w:rPr>
          <w:rStyle w:val="Text"/>
        </w:rPr>
        <w:t>, a ocet, to vše spolu, v tom omoč bavlnu a navěž na otok za dva dni, a budeš zdráv.</w:t>
      </w:r>
    </w:p>
    <w:p w:rsidR="00C16663" w:rsidRDefault="00083972">
      <w:pPr>
        <w:pStyle w:val="Podnadpis"/>
      </w:pPr>
      <w:r>
        <w:rPr>
          <w:rStyle w:val="Text"/>
        </w:rPr>
        <w:t>Jinak a lépe takto</w:t>
      </w:r>
    </w:p>
    <w:p w:rsidR="00C16663" w:rsidRDefault="00083972">
      <w:r>
        <w:rPr>
          <w:rStyle w:val="Text"/>
        </w:rPr>
        <w:t>Vezmi řimbabu a zvař u vodě a k tomu tu prst před prahem, ješto na nohách lidé přinesú, shřeje tu prst a obiň se suknem na noc a v tom lehni, a budeš se lépe mieti.</w:t>
      </w:r>
    </w:p>
    <w:p w:rsidR="00C16663" w:rsidRDefault="00083972">
      <w:pPr>
        <w:pStyle w:val="Podnadpis"/>
      </w:pPr>
      <w:r>
        <w:rPr>
          <w:rStyle w:val="Text"/>
        </w:rPr>
        <w:t>Komu opuchnú ruce nebo nohy otekú pro hnuoj, v kterém chceš miestě, a přikládaj na tom jednom miestě</w:t>
      </w:r>
    </w:p>
    <w:p w:rsidR="00C16663" w:rsidRDefault="00083972">
      <w:r>
        <w:rPr>
          <w:rStyle w:val="Text"/>
        </w:rPr>
        <w:t xml:space="preserve">Vezmi fíky a vař s máslem </w:t>
      </w:r>
      <w:r>
        <w:rPr>
          <w:rStyle w:val="foliace"/>
        </w:rPr>
        <w:t xml:space="preserve">101v </w:t>
      </w:r>
      <w:r>
        <w:rPr>
          <w:rStyle w:val="Text"/>
        </w:rPr>
        <w:t>s vodú. A miešej a nalí tam oleje dřevěného. A nasyp tam prachu semena řeckého sena a múky ječné, ať pod tiem dozrá, a pak podtrhneš púšťadlem, zkušeno jest.</w:t>
      </w:r>
    </w:p>
    <w:p w:rsidR="00C16663" w:rsidRDefault="00083972">
      <w:pPr>
        <w:pStyle w:val="Podnadpis"/>
      </w:pPr>
      <w:r>
        <w:rPr>
          <w:rStyle w:val="Text"/>
        </w:rPr>
        <w:t>Komu nohy otekú aneb ješto má vodné tele</w:t>
      </w:r>
    </w:p>
    <w:p w:rsidR="00C16663" w:rsidRDefault="00083972">
      <w:r>
        <w:rPr>
          <w:rStyle w:val="Text"/>
        </w:rPr>
        <w:lastRenderedPageBreak/>
        <w:t xml:space="preserve">Vezmi potočník, netřesk a jalovec a z peci hlínu dobře upálenú, ztluc to vše z </w:t>
      </w:r>
      <w:r>
        <w:rPr>
          <w:rStyle w:val="lemma"/>
        </w:rPr>
        <w:t xml:space="preserve">z </w:t>
      </w:r>
      <w:r>
        <w:rPr>
          <w:rStyle w:val="hyperlemma"/>
        </w:rPr>
        <w:t xml:space="preserve">s </w:t>
      </w:r>
      <w:r>
        <w:rPr>
          <w:rStyle w:val="Text"/>
        </w:rPr>
        <w:t>starým sádlem velmi dobře, mažiž se tiem doluov.</w:t>
      </w:r>
    </w:p>
    <w:p w:rsidR="00C16663" w:rsidRDefault="00083972">
      <w:pPr>
        <w:pStyle w:val="Podnadpis"/>
      </w:pPr>
      <w:r>
        <w:rPr>
          <w:rStyle w:val="Text"/>
        </w:rPr>
        <w:t>Komu noha otekla</w:t>
      </w:r>
    </w:p>
    <w:p w:rsidR="00C16663" w:rsidRDefault="00083972">
      <w:r>
        <w:rPr>
          <w:rStyle w:val="Text"/>
        </w:rPr>
        <w:t>Vezmi listie bzové, ztluka vyždmi tu smáhu a směš s vínem a přičiň k tomu pšeničných otrubuov, zatepla obvěž to okolo nohy a to několikrát čiň.</w:t>
      </w:r>
    </w:p>
    <w:p w:rsidR="00C16663" w:rsidRDefault="00083972">
      <w:pPr>
        <w:pStyle w:val="Podnadpis"/>
      </w:pPr>
      <w:r>
        <w:rPr>
          <w:rStyle w:val="Text"/>
        </w:rPr>
        <w:t>Kto má otok na nohách</w:t>
      </w:r>
    </w:p>
    <w:p w:rsidR="00C16663" w:rsidRDefault="00083972">
      <w:r>
        <w:rPr>
          <w:rStyle w:val="Text"/>
        </w:rPr>
        <w:t xml:space="preserve">Vezmi truosky u kováře, rozpal je jako kámen horce, vondaj je ve čber a udělaj mléko semenečné s vodú, líž na truosky, vondaje tam nohy, ať se dobře upotí </w:t>
      </w:r>
      <w:r>
        <w:rPr>
          <w:rStyle w:val="emendace"/>
        </w:rPr>
        <w:t xml:space="preserve">upotí </w:t>
      </w:r>
      <w:r>
        <w:rPr>
          <w:rStyle w:val="pramen"/>
        </w:rPr>
        <w:t xml:space="preserve">vpotije </w:t>
      </w:r>
      <w:r>
        <w:rPr>
          <w:rStyle w:val="Text"/>
        </w:rPr>
        <w:t xml:space="preserve">a ať ta pára ven nemuož vyjíti, a ztluka kmínu </w:t>
      </w:r>
      <w:r>
        <w:rPr>
          <w:rStyle w:val="emendace"/>
        </w:rPr>
        <w:t xml:space="preserve">kmínu </w:t>
      </w:r>
      <w:r>
        <w:rPr>
          <w:rStyle w:val="pramen"/>
        </w:rPr>
        <w:t xml:space="preserve">kmijenu </w:t>
      </w:r>
      <w:r>
        <w:rPr>
          <w:rStyle w:val="Text"/>
        </w:rPr>
        <w:t>a bobku, jeziž to spolu v ty časy, když se paříš</w:t>
      </w:r>
      <w:r>
        <w:rPr>
          <w:rStyle w:val="emendace"/>
        </w:rPr>
        <w:t xml:space="preserve">paříš </w:t>
      </w:r>
      <w:r>
        <w:rPr>
          <w:rStyle w:val="pramen"/>
        </w:rPr>
        <w:t>parzijeſs</w:t>
      </w:r>
      <w:r>
        <w:rPr>
          <w:rStyle w:val="Text"/>
        </w:rPr>
        <w:t>. A potom vezma sukno modré, obiň nohy dobře. A jdi s tiem spat a oděj se dobře a nohy také, až se dobře upotíš</w:t>
      </w:r>
      <w:r>
        <w:rPr>
          <w:rStyle w:val="emendace"/>
        </w:rPr>
        <w:t xml:space="preserve">upotíš </w:t>
      </w:r>
      <w:r>
        <w:rPr>
          <w:rStyle w:val="pramen"/>
        </w:rPr>
        <w:t>vpotijeſs</w:t>
      </w:r>
      <w:r>
        <w:rPr>
          <w:rStyle w:val="Text"/>
        </w:rPr>
        <w:t>, i nohy v tom suknu obinuté, a budeš zdráv.</w:t>
      </w:r>
    </w:p>
    <w:p w:rsidR="00C16663" w:rsidRDefault="00083972">
      <w:pPr>
        <w:pStyle w:val="Podnadpis"/>
      </w:pPr>
      <w:r>
        <w:rPr>
          <w:rStyle w:val="Text"/>
        </w:rPr>
        <w:t>Opět – Kto má nohy otekuté aneb který úd</w:t>
      </w:r>
    </w:p>
    <w:p w:rsidR="00C16663" w:rsidRDefault="00083972">
      <w:r>
        <w:rPr>
          <w:rStyle w:val="Text"/>
        </w:rPr>
        <w:t>Vezmi múku a bobkuov, zvař je dobře u vodě a obmazuj. Vezmi bylinu</w:t>
      </w:r>
      <w:r>
        <w:rPr>
          <w:rStyle w:val="emendace"/>
        </w:rPr>
        <w:t xml:space="preserve">bylinu </w:t>
      </w:r>
      <w:r>
        <w:rPr>
          <w:rStyle w:val="pramen"/>
        </w:rPr>
        <w:t>bijelinu</w:t>
      </w:r>
      <w:r>
        <w:rPr>
          <w:rStyle w:val="Text"/>
        </w:rPr>
        <w:t>, kteráž roste na zdech starých a máť malé hlavičky a jest tučná. A slove tučný mužík, a to zluka, maž tiem otok, a pomineť.</w:t>
      </w:r>
    </w:p>
    <w:p w:rsidR="00C16663" w:rsidRDefault="00C16663">
      <w:pPr>
        <w:pStyle w:val="Volnyradek"/>
      </w:pPr>
    </w:p>
    <w:p w:rsidR="00C16663" w:rsidRDefault="00083972">
      <w:pPr>
        <w:pStyle w:val="Nadpis"/>
      </w:pPr>
      <w:r>
        <w:rPr>
          <w:rStyle w:val="Text"/>
        </w:rPr>
        <w:t>Počíná se lékařstvie proti vlku na noze a proti raku a dieře, zkušeno jest.</w:t>
      </w:r>
    </w:p>
    <w:p w:rsidR="00C16663" w:rsidRDefault="00083972">
      <w:pPr>
        <w:pStyle w:val="Podnadpis"/>
      </w:pPr>
      <w:r>
        <w:rPr>
          <w:rStyle w:val="Text"/>
        </w:rPr>
        <w:t>Proti vlku na noze</w:t>
      </w:r>
    </w:p>
    <w:p w:rsidR="00C16663" w:rsidRDefault="00083972">
      <w:r>
        <w:rPr>
          <w:rStyle w:val="Text"/>
        </w:rPr>
        <w:t xml:space="preserve">Krále anglického, kterýžto měl vlka XIIte let, a tiemto se jest zléčil lékem: Vezmi balšámu, myrry jednostajně a ztluc na prach. A potom vezmi hlíny, </w:t>
      </w:r>
      <w:r>
        <w:rPr>
          <w:rStyle w:val="foliace"/>
        </w:rPr>
        <w:t xml:space="preserve">102r </w:t>
      </w:r>
      <w:r>
        <w:rPr>
          <w:rStyle w:val="Text"/>
        </w:rPr>
        <w:t>v kteréž ležel zvon, ať jest ji tak mnoho jako onoho kterého. A to spolu směs s octem a s agrestú</w:t>
      </w:r>
      <w:r>
        <w:rPr>
          <w:rStyle w:val="lemma"/>
        </w:rPr>
        <w:t xml:space="preserve">agresta </w:t>
      </w:r>
      <w:r>
        <w:rPr>
          <w:rStyle w:val="hyperlemma"/>
        </w:rPr>
        <w:t>agresta</w:t>
      </w:r>
      <w:r>
        <w:rPr>
          <w:rStyle w:val="Text"/>
        </w:rPr>
        <w:t>, ať bude z toho mast. Najprvé vymej sobě nemocný ránu svým močem a potom tú mastí maž bolavé miesto.</w:t>
      </w:r>
    </w:p>
    <w:p w:rsidR="00C16663" w:rsidRDefault="00083972">
      <w:pPr>
        <w:pStyle w:val="Podnadpis"/>
      </w:pPr>
      <w:r>
        <w:rPr>
          <w:rStyle w:val="Text"/>
        </w:rPr>
        <w:t>Proti raku na noze aneb na ruce, na cecíku nebo kdež koli</w:t>
      </w:r>
    </w:p>
    <w:p w:rsidR="00C16663" w:rsidRDefault="00083972">
      <w:r>
        <w:rPr>
          <w:rStyle w:val="Text"/>
        </w:rPr>
        <w:t xml:space="preserve">Vezmi staré sádlo a olej dřevěný, obého rovně, a přičiň prachu z kamence, totiž alúnu páleného, jako toho obého, třetinu neb méně, neb viece, jakožť se zdá, na mrti a na ráně hlubokosti a širokosti. Ten prach prudí mrtvé maso a suší </w:t>
      </w:r>
      <w:r>
        <w:rPr>
          <w:rStyle w:val="emendace"/>
        </w:rPr>
        <w:t xml:space="preserve">suší </w:t>
      </w:r>
      <w:r>
        <w:rPr>
          <w:rStyle w:val="pramen"/>
        </w:rPr>
        <w:t xml:space="preserve">ſuſſij </w:t>
      </w:r>
      <w:r>
        <w:rPr>
          <w:rStyle w:val="Text"/>
        </w:rPr>
        <w:t xml:space="preserve">ránu, čím </w:t>
      </w:r>
      <w:r>
        <w:rPr>
          <w:rStyle w:val="emendace"/>
        </w:rPr>
        <w:t xml:space="preserve">čím </w:t>
      </w:r>
      <w:r>
        <w:rPr>
          <w:rStyle w:val="pramen"/>
        </w:rPr>
        <w:t xml:space="preserve">czijem </w:t>
      </w:r>
      <w:r>
        <w:rPr>
          <w:rStyle w:val="Text"/>
        </w:rPr>
        <w:t>jeho viece přiložíš</w:t>
      </w:r>
      <w:r>
        <w:rPr>
          <w:rStyle w:val="emendace"/>
        </w:rPr>
        <w:t xml:space="preserve">přiložíš </w:t>
      </w:r>
      <w:r>
        <w:rPr>
          <w:rStyle w:val="pramen"/>
        </w:rPr>
        <w:t>przilozijeſs</w:t>
      </w:r>
      <w:r>
        <w:rPr>
          <w:rStyle w:val="Text"/>
        </w:rPr>
        <w:t>, mažiž pak sobě tiem ustavičně, zpuště spolu na střepince. A to jest zkušeno.</w:t>
      </w:r>
    </w:p>
    <w:p w:rsidR="00C16663" w:rsidRDefault="00083972">
      <w:pPr>
        <w:pStyle w:val="Podnadpis"/>
      </w:pPr>
      <w:r>
        <w:rPr>
          <w:rStyle w:val="Text"/>
        </w:rPr>
        <w:t>Proti vlku prach tento</w:t>
      </w:r>
    </w:p>
    <w:p w:rsidR="00C16663" w:rsidRDefault="00083972">
      <w:r>
        <w:rPr>
          <w:rStyle w:val="Text"/>
        </w:rPr>
        <w:t>Vezmi sklo, ječmen učištěný a stred, všeho jednostajně, a to vše spolu spal v hrnci. A potom z toho učiň prach a syp na miesto, kdež tě bolí, na noc.</w:t>
      </w:r>
    </w:p>
    <w:p w:rsidR="00C16663" w:rsidRDefault="00083972">
      <w:pPr>
        <w:pStyle w:val="Podnadpis"/>
      </w:pPr>
      <w:r>
        <w:rPr>
          <w:rStyle w:val="Text"/>
        </w:rPr>
        <w:t>Proti vlku na noze</w:t>
      </w:r>
    </w:p>
    <w:p w:rsidR="00C16663" w:rsidRDefault="00083972">
      <w:r>
        <w:rPr>
          <w:rStyle w:val="Text"/>
        </w:rPr>
        <w:lastRenderedPageBreak/>
        <w:t xml:space="preserve">Vezmi květ na řebříčku </w:t>
      </w:r>
      <w:r>
        <w:rPr>
          <w:rStyle w:val="emendace"/>
        </w:rPr>
        <w:t xml:space="preserve">řebříčku </w:t>
      </w:r>
      <w:r>
        <w:rPr>
          <w:rStyle w:val="pramen"/>
        </w:rPr>
        <w:t xml:space="preserve">rzebrzijeczku </w:t>
      </w:r>
      <w:r>
        <w:rPr>
          <w:rStyle w:val="Text"/>
        </w:rPr>
        <w:t>a ten zsuš dobře v hrnci nad uhlím pěkně, ať neshořie. A když uschne, dobře setři na prach a prosej skrze sítečko a tu múku syp na bolest. A to věz, sprvu bude pod tiem velmi boleti, protož daj nemocnému silného pitie, ať muož spáti, a tak tu bolest zaspi. A to čiň často, a budeš zdráv.</w:t>
      </w:r>
    </w:p>
    <w:p w:rsidR="00C16663" w:rsidRDefault="00083972">
      <w:pPr>
        <w:pStyle w:val="Podnadpis"/>
      </w:pPr>
      <w:r>
        <w:rPr>
          <w:rStyle w:val="Text"/>
        </w:rPr>
        <w:t>Proti bolesti na noze nebo ješto má dieru, ješto nechce zaceleti</w:t>
      </w:r>
    </w:p>
    <w:p w:rsidR="00C16663" w:rsidRDefault="00083972">
      <w:r>
        <w:rPr>
          <w:rStyle w:val="Text"/>
        </w:rPr>
        <w:t>Vezmi síry, ztluc ji velmi dobře a vař ji v potočné vodě, slíž tu vodu doluov a maž nohy.</w:t>
      </w:r>
    </w:p>
    <w:p w:rsidR="00C16663" w:rsidRDefault="00083972">
      <w:pPr>
        <w:pStyle w:val="Podnadpis"/>
      </w:pPr>
      <w:r>
        <w:rPr>
          <w:rStyle w:val="Text"/>
        </w:rPr>
        <w:t>Komu vlk jí nohu a člověk se domnívá, by vlk byl</w:t>
      </w:r>
    </w:p>
    <w:p w:rsidR="00C16663" w:rsidRDefault="00083972">
      <w:r>
        <w:rPr>
          <w:rStyle w:val="Text"/>
        </w:rPr>
        <w:t xml:space="preserve">Takto sem slýchal od jednoho lékaře, ješto pán rožnberský poslal po jednoho Arména do Napulie pro svú nohu. A ten kazatel měl také nohu zlú, a pravie, že šatu velikú přikládal na ránu a všecka přes noc </w:t>
      </w:r>
      <w:r>
        <w:rPr>
          <w:rStyle w:val="foliace"/>
        </w:rPr>
        <w:t xml:space="preserve">102v </w:t>
      </w:r>
      <w:r>
        <w:rPr>
          <w:rStyle w:val="Text"/>
        </w:rPr>
        <w:t>mokrá byla. A od toho Arména byla mast takto rozkázaná: Vezmi semenec dobrý totiž ozimý a ten zetři, potom vínem rozpusť, což máš najlepšie, k tomu vezmi starého sádla vymočeného, což muožeš najstaršie, a vosk jarý a luoj jelení, ten vytáhne a mladí maso a zdraví, pryskyřice a bielé kadidlo, zpusť to vše v hromadu, mažiž tú mastí. A ten kazatel praví, že nám ten Armén neradil všecku ránu zahojiti než jako peniez otevříti druhému člověku. A druhému neškodí nic, až všecko zahojí, jakž se komu zdá.</w:t>
      </w:r>
    </w:p>
    <w:p w:rsidR="00C16663" w:rsidRDefault="00083972">
      <w:pPr>
        <w:pStyle w:val="Podnadpis"/>
      </w:pPr>
      <w:r>
        <w:rPr>
          <w:rStyle w:val="Text"/>
        </w:rPr>
        <w:t>Komu noha hnije neb jiná věc na těle, buďto ženě</w:t>
      </w:r>
    </w:p>
    <w:p w:rsidR="00C16663" w:rsidRDefault="00083972">
      <w:r>
        <w:rPr>
          <w:rStyle w:val="Text"/>
        </w:rPr>
        <w:t xml:space="preserve">Vezmi hus, zsekaj ji dobře i s kostmi, též vymočený úhoř zsekaj, vezmi staré sádlo vymočené a kozlového luoje, tiem viece, ať by toto nebylo řietko, zvařiž to pak všecko spolu, pak žebříček </w:t>
      </w:r>
      <w:r>
        <w:rPr>
          <w:rStyle w:val="emendace"/>
        </w:rPr>
        <w:t xml:space="preserve">žebříček </w:t>
      </w:r>
      <w:r>
        <w:rPr>
          <w:rStyle w:val="pramen"/>
        </w:rPr>
        <w:t xml:space="preserve">zebrzijeczek </w:t>
      </w:r>
      <w:r>
        <w:rPr>
          <w:rStyle w:val="Text"/>
        </w:rPr>
        <w:t>zetři na prach, pak vespiž to, když se poškvaří</w:t>
      </w:r>
      <w:r>
        <w:rPr>
          <w:rStyle w:val="emendace"/>
        </w:rPr>
        <w:t xml:space="preserve">poškvaří </w:t>
      </w:r>
      <w:r>
        <w:rPr>
          <w:rStyle w:val="pramen"/>
        </w:rPr>
        <w:t>poſſkwarzije</w:t>
      </w:r>
      <w:r>
        <w:rPr>
          <w:rStyle w:val="Text"/>
        </w:rPr>
        <w:t>, ať všecko vře, též přičině kořenie, ztluka v to, potom naposledy vyždmi skrze pevnú šatu, schovaj do pušky, mažiž se ráno a večer.</w:t>
      </w:r>
    </w:p>
    <w:p w:rsidR="00C16663" w:rsidRDefault="00083972">
      <w:pPr>
        <w:pStyle w:val="Podnadpis"/>
      </w:pPr>
      <w:r>
        <w:rPr>
          <w:rStyle w:val="cizijazyk"/>
        </w:rPr>
        <w:t xml:space="preserve">Item </w:t>
      </w:r>
      <w:r>
        <w:rPr>
          <w:rStyle w:val="Text"/>
        </w:rPr>
        <w:t>syp tento prach na to</w:t>
      </w:r>
    </w:p>
    <w:p w:rsidR="00C16663" w:rsidRDefault="00083972">
      <w:r>
        <w:rPr>
          <w:rStyle w:val="Text"/>
        </w:rPr>
        <w:t xml:space="preserve">Vezmi bobky kravie </w:t>
      </w:r>
      <w:r>
        <w:rPr>
          <w:rStyle w:val="emendace"/>
        </w:rPr>
        <w:t xml:space="preserve">kravie </w:t>
      </w:r>
      <w:r>
        <w:rPr>
          <w:rStyle w:val="pramen"/>
        </w:rPr>
        <w:t xml:space="preserve">kramne </w:t>
      </w:r>
      <w:r>
        <w:rPr>
          <w:rStyle w:val="Text"/>
        </w:rPr>
        <w:t xml:space="preserve">a kozie také, obojích za roveň, tři </w:t>
      </w:r>
      <w:r>
        <w:rPr>
          <w:rStyle w:val="poznamka"/>
        </w:rPr>
        <w:t xml:space="preserve">rkp. KNMZK I F 11 uvádí: převaře </w:t>
      </w:r>
      <w:r>
        <w:rPr>
          <w:rStyle w:val="Text"/>
        </w:rPr>
        <w:t>vajce, vyvrž žlútky, zsuš ty všecky věci, a grunšpátu rozetra vsypiž k tomu a puol lotu kafru vdělajž mezi to, sypiž ten prach na tu shnilinu, kdež mažeš mastí, a také úd ledakterýž zhojíš, i novú ránu, ale v ni prachu nesyp, neb kdy se utne, aby toho prachu nesypal, než kdež shnilá miesta teklivá potřebie hojiti. Ten tiem nasypaj prachem, zkušeno jest.</w:t>
      </w:r>
    </w:p>
    <w:p w:rsidR="00C16663" w:rsidRDefault="00083972">
      <w:pPr>
        <w:pStyle w:val="Podnadpis"/>
      </w:pPr>
      <w:r>
        <w:rPr>
          <w:rStyle w:val="Text"/>
        </w:rPr>
        <w:t>Proti nohám shnilým</w:t>
      </w:r>
    </w:p>
    <w:p w:rsidR="00C16663" w:rsidRDefault="00083972">
      <w:r>
        <w:rPr>
          <w:rStyle w:val="Text"/>
        </w:rPr>
        <w:t xml:space="preserve">Vezmi špik vepřový nový anebo vymočené staré sádlo a pryskyřice, totiž živice, tolikéž jako dřevěného oleje, muože li býti, i lněného oleje, </w:t>
      </w:r>
      <w:r>
        <w:rPr>
          <w:rStyle w:val="foliace"/>
        </w:rPr>
        <w:t xml:space="preserve">103r </w:t>
      </w:r>
      <w:r>
        <w:rPr>
          <w:rStyle w:val="Text"/>
        </w:rPr>
        <w:t xml:space="preserve">vlož to všecko na rendlík, učiň prach z pravého kadidla a z černé myrry, vespiž v tu mast. To vše spolu vař, jako na mast slušie, procediž to, vymíchajž </w:t>
      </w:r>
      <w:r>
        <w:rPr>
          <w:rStyle w:val="emendace"/>
        </w:rPr>
        <w:t xml:space="preserve">vymíchajž </w:t>
      </w:r>
      <w:r>
        <w:rPr>
          <w:rStyle w:val="pramen"/>
        </w:rPr>
        <w:t xml:space="preserve">wymijechayž </w:t>
      </w:r>
      <w:r>
        <w:rPr>
          <w:rStyle w:val="Text"/>
        </w:rPr>
        <w:t>dobře, a ztluka galganový kořen, vsyp v to, zpustiž to všecko spolu a přičiň k tomu kafru, neboť bývá výborná mast z kafrem, že odjímá shnilost a nečistotu i smrad z rány, a měj nové plátno tenké, omažiž to plátno v té masti. A na to plátno namazané mastí tepruv přivážeš na nohu, a na to opět mastí namaže, navrch šatu, třeba li trénásob obviežeš.</w:t>
      </w:r>
    </w:p>
    <w:p w:rsidR="00C16663" w:rsidRDefault="00083972">
      <w:pPr>
        <w:pStyle w:val="Podnadpis"/>
      </w:pPr>
      <w:r>
        <w:rPr>
          <w:rStyle w:val="Text"/>
        </w:rPr>
        <w:lastRenderedPageBreak/>
        <w:t>Prach na provalenú nohu dobrý</w:t>
      </w:r>
    </w:p>
    <w:p w:rsidR="00C16663" w:rsidRDefault="00083972">
      <w:r>
        <w:rPr>
          <w:rStyle w:val="Text"/>
        </w:rPr>
        <w:t>Vezmi galštejnu a ledku netřeného, jednoho jako druhého, když to již se pařiti bude nebo zevře, měj víno hotové, máčeti budeš prst u víně, nech, ať do toho dvojieho třikrát ukane s prsta vína. A potom to v střepě pálíš, vstavě na to uhlé, učiníš dobrý prach. A kdež pak ta rána krvavá nebo červená, tu syp ten prach, a kdež bielá, tu nic nesyp. A flastr učiníš z nové masti připravené, buď to pak, že s sypal prach, vždy mastí namaž</w:t>
      </w:r>
      <w:r>
        <w:rPr>
          <w:rStyle w:val="emendace"/>
        </w:rPr>
        <w:t xml:space="preserve">namaž </w:t>
      </w:r>
      <w:r>
        <w:rPr>
          <w:rStyle w:val="pramen"/>
        </w:rPr>
        <w:t>nemaž</w:t>
      </w:r>
      <w:r>
        <w:rPr>
          <w:rStyle w:val="Text"/>
        </w:rPr>
        <w:t>, také se jeden zhojil, když se jemu po několika letech provalila zase noha, opět se též zhojil. A mieval nohy velmi shnilé, že již nemohl téměř choditi. A mieval nohy velmi shnilé, a kto by chtěl pokusiti zaječí řepku a v masti pařiti i v prach učiniti, od té zase maso naroste.</w:t>
      </w:r>
    </w:p>
    <w:p w:rsidR="00C16663" w:rsidRDefault="00083972">
      <w:pPr>
        <w:pStyle w:val="Podnadpis"/>
      </w:pPr>
      <w:r>
        <w:rPr>
          <w:rStyle w:val="cizijazyk"/>
        </w:rPr>
        <w:t xml:space="preserve">Item </w:t>
      </w:r>
      <w:r>
        <w:rPr>
          <w:rStyle w:val="Text"/>
        </w:rPr>
        <w:t>k shnilým nohám</w:t>
      </w:r>
    </w:p>
    <w:p w:rsidR="00C16663" w:rsidRDefault="00083972">
      <w:r>
        <w:rPr>
          <w:rStyle w:val="Text"/>
        </w:rPr>
        <w:t>Vař zaječí řepku u vodě, pař a vymývaj, a suchú tu řepku ztluka na prach, zasýpaj, až zhojíš se za dvě neděli, a kdež vyhnilo maso, tuť se zase naplní čistě a naroste, pokušenoť jest. Když by se opět provalila, zase sobě nadělaj tiem obyčejem.</w:t>
      </w:r>
    </w:p>
    <w:p w:rsidR="00C16663" w:rsidRDefault="00083972">
      <w:pPr>
        <w:pStyle w:val="Podnadpis"/>
      </w:pPr>
      <w:r>
        <w:rPr>
          <w:rStyle w:val="foliace"/>
        </w:rPr>
        <w:t xml:space="preserve">103v </w:t>
      </w:r>
      <w:r>
        <w:rPr>
          <w:rStyle w:val="Text"/>
        </w:rPr>
        <w:t>Opět proti shnilé noze</w:t>
      </w:r>
    </w:p>
    <w:p w:rsidR="00C16663" w:rsidRDefault="00083972">
      <w:r>
        <w:rPr>
          <w:rStyle w:val="Text"/>
        </w:rPr>
        <w:t>Vezmi řetkev</w:t>
      </w:r>
      <w:r>
        <w:rPr>
          <w:rStyle w:val="lemma"/>
        </w:rPr>
        <w:t xml:space="preserve">řetkev </w:t>
      </w:r>
      <w:r>
        <w:rPr>
          <w:rStyle w:val="hyperlemma"/>
        </w:rPr>
        <w:t>ředkev</w:t>
      </w:r>
      <w:r>
        <w:rPr>
          <w:rStyle w:val="Text"/>
        </w:rPr>
        <w:t xml:space="preserve">, vykrájej svrchu jako studénku a nacpaj do ní </w:t>
      </w:r>
      <w:r>
        <w:rPr>
          <w:rStyle w:val="emendace"/>
        </w:rPr>
        <w:t xml:space="preserve">ní </w:t>
      </w:r>
      <w:r>
        <w:rPr>
          <w:rStyle w:val="pramen"/>
        </w:rPr>
        <w:t xml:space="preserve">nich </w:t>
      </w:r>
      <w:r>
        <w:rPr>
          <w:rStyle w:val="Text"/>
        </w:rPr>
        <w:t xml:space="preserve">kopytníku z starým sádlem vymočeným ztlučeným, vstaviž v hrnku do peci, připraviž, jakž umieš, ať se vyškvaří, mažiž se tú mastí, a ten bielý mech, ješto na starém dubie roste a bývá, zsuše zetři na prach, zasýpajž vždy do té masti, a tak jednomu děvčeti </w:t>
      </w:r>
      <w:r>
        <w:rPr>
          <w:rStyle w:val="emendace"/>
        </w:rPr>
        <w:t xml:space="preserve">děvčeti </w:t>
      </w:r>
      <w:r>
        <w:rPr>
          <w:rStyle w:val="pramen"/>
        </w:rPr>
        <w:t xml:space="preserve">dijewczeti </w:t>
      </w:r>
      <w:r>
        <w:rPr>
          <w:rStyle w:val="Text"/>
        </w:rPr>
        <w:t>zhojili hlavu ve dvú nedělí, ješto byla prohnilá škaredě, až mrzko bylo hleděti. A to jest zkušeno.</w:t>
      </w:r>
    </w:p>
    <w:p w:rsidR="00C16663" w:rsidRDefault="00083972">
      <w:pPr>
        <w:pStyle w:val="Podnadpis"/>
      </w:pPr>
      <w:r>
        <w:rPr>
          <w:rStyle w:val="Text"/>
        </w:rPr>
        <w:t>Prach dobrý na shnilá miesta</w:t>
      </w:r>
    </w:p>
    <w:p w:rsidR="00C16663" w:rsidRDefault="00083972">
      <w:r>
        <w:rPr>
          <w:rStyle w:val="Text"/>
        </w:rPr>
        <w:t>Vezmi shořalé kamení, jako z staré peci vypadne, učiniž z toho prach, velmiť jest pomocen na shnilé miesto. A toť jest zkušené.</w:t>
      </w:r>
    </w:p>
    <w:p w:rsidR="00C16663" w:rsidRDefault="00083972">
      <w:pPr>
        <w:pStyle w:val="Podnadpis"/>
      </w:pPr>
      <w:r>
        <w:rPr>
          <w:rStyle w:val="Text"/>
        </w:rPr>
        <w:t>Proti shnilosti a bolesti úduov i úrazu</w:t>
      </w:r>
    </w:p>
    <w:p w:rsidR="00C16663" w:rsidRDefault="00083972">
      <w:r>
        <w:rPr>
          <w:rStyle w:val="Text"/>
        </w:rPr>
        <w:t>Ztluka pelyněk, vydav z něho smáhu a prach z kmínu</w:t>
      </w:r>
      <w:r>
        <w:rPr>
          <w:rStyle w:val="emendace"/>
        </w:rPr>
        <w:t xml:space="preserve">kmínu </w:t>
      </w:r>
      <w:r>
        <w:rPr>
          <w:rStyle w:val="pramen"/>
        </w:rPr>
        <w:t>kmijenu</w:t>
      </w:r>
      <w:r>
        <w:rPr>
          <w:rStyle w:val="Text"/>
        </w:rPr>
        <w:t xml:space="preserve">, udělaj </w:t>
      </w:r>
      <w:r>
        <w:rPr>
          <w:rStyle w:val="doplnenytext"/>
        </w:rPr>
        <w:t xml:space="preserve">flastr </w:t>
      </w:r>
      <w:r>
        <w:rPr>
          <w:rStyle w:val="poznamka"/>
        </w:rPr>
        <w:t xml:space="preserve">doplněno podle rkp. KNM I F </w:t>
      </w:r>
      <w:smartTag w:uri="urn:schemas-microsoft-com:office:smarttags" w:element="metricconverter">
        <w:smartTagPr>
          <w:attr w:name="ProductID" w:val="11 a"/>
        </w:smartTagPr>
        <w:smartTag w:uri="urn:schemas-microsoft-com:office:smarttags" w:element="time">
          <w:smartTagPr>
            <w:attr w:name="ProductID" w:val="11 a"/>
          </w:smartTagPr>
          <w:r>
            <w:rPr>
              <w:rStyle w:val="poznamka"/>
            </w:rPr>
            <w:t xml:space="preserve">11 </w:t>
          </w:r>
          <w:r>
            <w:rPr>
              <w:rStyle w:val="Text"/>
            </w:rPr>
            <w:t>a</w:t>
          </w:r>
        </w:smartTag>
      </w:smartTag>
      <w:r>
        <w:rPr>
          <w:rStyle w:val="Text"/>
        </w:rPr>
        <w:t xml:space="preserve"> přilož.</w:t>
      </w:r>
    </w:p>
    <w:p w:rsidR="00C16663" w:rsidRDefault="00083972">
      <w:pPr>
        <w:pStyle w:val="Podnadpis"/>
      </w:pPr>
      <w:r>
        <w:rPr>
          <w:rStyle w:val="Text"/>
        </w:rPr>
        <w:t>Proti shnilému miestu</w:t>
      </w:r>
    </w:p>
    <w:p w:rsidR="00C16663" w:rsidRDefault="00083972">
      <w:r>
        <w:rPr>
          <w:rStyle w:val="Text"/>
        </w:rPr>
        <w:t xml:space="preserve">Vezmi bielý květ od lilium a naklaď v sklenici v dřevěný olej, stavejž tu sklenici často na slunce, čím déle, tiem lépe, a sklo na prach ztluka a v to vsype, lépeť bude, a tiemť se zhojí </w:t>
      </w:r>
      <w:r>
        <w:rPr>
          <w:rStyle w:val="emendace"/>
        </w:rPr>
        <w:t xml:space="preserve">zhojí </w:t>
      </w:r>
      <w:r>
        <w:rPr>
          <w:rStyle w:val="pramen"/>
        </w:rPr>
        <w:t xml:space="preserve">zhogije </w:t>
      </w:r>
      <w:r>
        <w:rPr>
          <w:rStyle w:val="Text"/>
        </w:rPr>
        <w:t>čistě, a toť jest zkušené.</w:t>
      </w:r>
    </w:p>
    <w:p w:rsidR="00C16663" w:rsidRDefault="00083972">
      <w:pPr>
        <w:pStyle w:val="Podnadpis"/>
      </w:pPr>
      <w:r>
        <w:rPr>
          <w:rStyle w:val="Text"/>
        </w:rPr>
        <w:t>Proti teklivé noze</w:t>
      </w:r>
    </w:p>
    <w:p w:rsidR="00C16663" w:rsidRDefault="00083972">
      <w:r>
        <w:rPr>
          <w:rStyle w:val="Text"/>
        </w:rPr>
        <w:t xml:space="preserve">Sveřepý semenec rozetříti s vínem, procediž, až by ho prvé povařil, což by zetřel, vařiž v tom víně cezeném, totiž v té jíše, kokačkové kořenie a divokú mrkvici ztluka z kořením i s semencem </w:t>
      </w:r>
      <w:r>
        <w:rPr>
          <w:rStyle w:val="Text"/>
        </w:rPr>
        <w:lastRenderedPageBreak/>
        <w:t>vymývaj a maž se vše doluov na noze. A na to kalinovým listem a lupenem hořkým obinuj a maž v horce a vyčistí se, a zhojíš, zkušenoť jest.</w:t>
      </w:r>
    </w:p>
    <w:p w:rsidR="00C16663" w:rsidRDefault="00083972">
      <w:pPr>
        <w:pStyle w:val="Podnadpis"/>
      </w:pPr>
      <w:r>
        <w:rPr>
          <w:rStyle w:val="Text"/>
        </w:rPr>
        <w:t>Opět</w:t>
      </w:r>
    </w:p>
    <w:p w:rsidR="00C16663" w:rsidRDefault="00083972">
      <w:r>
        <w:rPr>
          <w:rStyle w:val="Text"/>
        </w:rPr>
        <w:t>Vezmi pryskyřice smrkové žejtlík, loje jarého telecieho tolikéž a vosku také, bude obojieho jako puol vajce, ty věci zpusť v hromadu, potom vezmi lněnú šatu bielú z starých šatuov, rozmoč ji v tom, bude li dlúhá a široká, lépeť bude, ustřihniž té šaty, což na rány ostati muože, přilož a jinú šatu navrch nalož, uvaž a zatáhni. Také šatmi nohu dobře tři svrchu i zduolu. A tak počni, zdá liť se, od kolena všicku nohu, ať by se otok rány vytáhl. A potom obrátě ten flastr, přilož zase na tu ránu. A tak všecko učiň, jako prvé, budeť lehko, žeť noha čistě spleskne, tuť se lámanie utiší</w:t>
      </w:r>
      <w:r>
        <w:rPr>
          <w:rStyle w:val="emendace"/>
        </w:rPr>
        <w:t xml:space="preserve">utiší </w:t>
      </w:r>
      <w:r>
        <w:rPr>
          <w:rStyle w:val="pramen"/>
        </w:rPr>
        <w:t>vtiſſije</w:t>
      </w:r>
      <w:r>
        <w:rPr>
          <w:rStyle w:val="Text"/>
        </w:rPr>
        <w:t>, žeť mine všecka horkost pakostnice. A pak musieš ty věci dotud činiti, až se zhojíš</w:t>
      </w:r>
      <w:r>
        <w:rPr>
          <w:rStyle w:val="emendace"/>
        </w:rPr>
        <w:t xml:space="preserve">zhojíš </w:t>
      </w:r>
      <w:r>
        <w:rPr>
          <w:rStyle w:val="pramen"/>
        </w:rPr>
        <w:t>zhogijeſs</w:t>
      </w:r>
      <w:r>
        <w:rPr>
          <w:rStyle w:val="Text"/>
        </w:rPr>
        <w:t>, toť jisté bez pochybenie. Ktož by flastr uvázal tak široký, pokud láme, lépeť jest.</w:t>
      </w:r>
    </w:p>
    <w:p w:rsidR="00C16663" w:rsidRDefault="00083972">
      <w:pPr>
        <w:pStyle w:val="Podnadpis"/>
      </w:pPr>
      <w:r>
        <w:rPr>
          <w:rStyle w:val="Text"/>
        </w:rPr>
        <w:t>Kohož nohy bolejí</w:t>
      </w:r>
    </w:p>
    <w:p w:rsidR="00C16663" w:rsidRDefault="00083972">
      <w:r>
        <w:rPr>
          <w:rStyle w:val="Text"/>
        </w:rPr>
        <w:t xml:space="preserve">Truskavici zetři z solí a nalož na nohy, pakli tě násilně bolejí, žeť otekú, spal kozí </w:t>
      </w:r>
      <w:r>
        <w:rPr>
          <w:rStyle w:val="emendace"/>
        </w:rPr>
        <w:t xml:space="preserve">kozí </w:t>
      </w:r>
      <w:r>
        <w:rPr>
          <w:rStyle w:val="pramen"/>
        </w:rPr>
        <w:t xml:space="preserve">kuozy </w:t>
      </w:r>
      <w:r>
        <w:rPr>
          <w:rStyle w:val="poznamka"/>
        </w:rPr>
        <w:t xml:space="preserve">„u“ je v rukopise škrtnuto </w:t>
      </w:r>
      <w:r>
        <w:rPr>
          <w:rStyle w:val="Text"/>
        </w:rPr>
        <w:t>hnuoj a směs s octem a s medem, učině jako flastr, vlož na nohy, a budeš zdráv.</w:t>
      </w:r>
    </w:p>
    <w:p w:rsidR="00C16663" w:rsidRDefault="00083972">
      <w:pPr>
        <w:pStyle w:val="Podnadpis"/>
      </w:pPr>
      <w:r>
        <w:rPr>
          <w:rStyle w:val="Text"/>
        </w:rPr>
        <w:t>Diera na noze, ješto se pění, neb kdež koli jinde</w:t>
      </w:r>
    </w:p>
    <w:p w:rsidR="00C16663" w:rsidRDefault="00083972">
      <w:r>
        <w:rPr>
          <w:rStyle w:val="Text"/>
        </w:rPr>
        <w:t>Vezmi předeno a vař je, jako by se práti mělo, s popelem, a obvěž zahorka tiem a nechaj tak do třetieho dne, a budeš zdráv.</w:t>
      </w:r>
    </w:p>
    <w:p w:rsidR="00C16663" w:rsidRDefault="00083972">
      <w:pPr>
        <w:pStyle w:val="Podnadpis"/>
      </w:pPr>
      <w:r>
        <w:rPr>
          <w:rStyle w:val="Text"/>
        </w:rPr>
        <w:t>Proti shnilému miestu</w:t>
      </w:r>
    </w:p>
    <w:p w:rsidR="00C16663" w:rsidRDefault="00083972">
      <w:r>
        <w:rPr>
          <w:rStyle w:val="Text"/>
        </w:rPr>
        <w:t>Vezmi kaliny, vydav z nich tu červenú vodu, stříkajž tu vodu do rány, a přikládaj navrch kalinový list často, a jistěť bude celeti. A tak se jeden sedlák zhojil, i jiných mnoho, zkušeno jest.</w:t>
      </w:r>
    </w:p>
    <w:p w:rsidR="00C16663" w:rsidRDefault="00083972">
      <w:pPr>
        <w:pStyle w:val="Podnadpis"/>
      </w:pPr>
      <w:r>
        <w:rPr>
          <w:rStyle w:val="Text"/>
        </w:rPr>
        <w:t>Proti hnilým nohám</w:t>
      </w:r>
    </w:p>
    <w:p w:rsidR="00C16663" w:rsidRDefault="00083972">
      <w:r>
        <w:rPr>
          <w:rStyle w:val="Text"/>
        </w:rPr>
        <w:t>Vezmi léskové dřievie, spal je na prach na sekeře na oceli. A což mokrosti najdeš, maž sobě tiem miesta teklitá, zkušeno jest.</w:t>
      </w:r>
    </w:p>
    <w:p w:rsidR="00C16663" w:rsidRDefault="00083972">
      <w:pPr>
        <w:pStyle w:val="Podnadpis"/>
      </w:pPr>
      <w:r>
        <w:rPr>
          <w:rStyle w:val="Text"/>
        </w:rPr>
        <w:t xml:space="preserve">Proti </w:t>
      </w:r>
      <w:r>
        <w:rPr>
          <w:rStyle w:val="emendace"/>
        </w:rPr>
        <w:t xml:space="preserve">Proti </w:t>
      </w:r>
      <w:r>
        <w:rPr>
          <w:rStyle w:val="pramen"/>
        </w:rPr>
        <w:t xml:space="preserve">Pro </w:t>
      </w:r>
      <w:r>
        <w:rPr>
          <w:rStyle w:val="Text"/>
        </w:rPr>
        <w:t>teklivé noze</w:t>
      </w:r>
    </w:p>
    <w:p w:rsidR="00C16663" w:rsidRDefault="00083972">
      <w:r>
        <w:rPr>
          <w:rStyle w:val="Text"/>
        </w:rPr>
        <w:t>Vezmi veveřičie kosti, ztluc je na prach, zasýpaj často tiem prachem, a druhdy pomazuj.</w:t>
      </w:r>
    </w:p>
    <w:p w:rsidR="00C16663" w:rsidRDefault="00083972">
      <w:pPr>
        <w:pStyle w:val="Podnadpis"/>
      </w:pPr>
      <w:r>
        <w:rPr>
          <w:rStyle w:val="foliace"/>
        </w:rPr>
        <w:t xml:space="preserve">104v </w:t>
      </w:r>
      <w:r>
        <w:rPr>
          <w:rStyle w:val="Text"/>
        </w:rPr>
        <w:t>Kto má raka neb dieru na noze</w:t>
      </w:r>
    </w:p>
    <w:p w:rsidR="00C16663" w:rsidRDefault="00083972">
      <w:r>
        <w:rPr>
          <w:rStyle w:val="Text"/>
        </w:rPr>
        <w:t>Vezmi smáhy jitrocelové a púštěj ji často do diery a do raka, a ta červa zabíjie, až nezvie.</w:t>
      </w:r>
    </w:p>
    <w:p w:rsidR="00C16663" w:rsidRDefault="00083972">
      <w:pPr>
        <w:pStyle w:val="Podnadpis"/>
      </w:pPr>
      <w:r>
        <w:rPr>
          <w:rStyle w:val="Text"/>
        </w:rPr>
        <w:t>Proti dieře a raku</w:t>
      </w:r>
    </w:p>
    <w:p w:rsidR="00C16663" w:rsidRDefault="00083972">
      <w:r>
        <w:rPr>
          <w:rStyle w:val="Text"/>
        </w:rPr>
        <w:t>Má li rak mnoho děr, ješto nejsú právě rovné, ale na stranu, a že nemuož lékařstvie v ránu vcházeti, nic lepšieho nenie nežli bobky kozie s medem rozdělané a přiložené na bolest, veškeren otok rozvazuje, hnilost odjímá a nemocné příhbie učišťuje, dieru a raka a bolest ukrocuje.</w:t>
      </w:r>
    </w:p>
    <w:p w:rsidR="00C16663" w:rsidRDefault="00083972">
      <w:r>
        <w:rPr>
          <w:rStyle w:val="cizijazyk"/>
        </w:rPr>
        <w:lastRenderedPageBreak/>
        <w:t xml:space="preserve">Item </w:t>
      </w:r>
      <w:r>
        <w:rPr>
          <w:rStyle w:val="Text"/>
        </w:rPr>
        <w:t>mateřie dúška zetřená z solí a přiložená, učině flastr, dieru uzdravuje.</w:t>
      </w:r>
    </w:p>
    <w:p w:rsidR="00C16663" w:rsidRDefault="00083972">
      <w:r>
        <w:rPr>
          <w:rStyle w:val="cizijazyk"/>
        </w:rPr>
        <w:t xml:space="preserve">Item </w:t>
      </w:r>
      <w:r>
        <w:rPr>
          <w:rStyle w:val="Text"/>
        </w:rPr>
        <w:t>lajno člověčie spálené, přičině pepře třeného, uzdravuje dieru.</w:t>
      </w:r>
    </w:p>
    <w:p w:rsidR="00C16663" w:rsidRDefault="00083972">
      <w:pPr>
        <w:pStyle w:val="Podnadpis"/>
      </w:pPr>
      <w:r>
        <w:rPr>
          <w:rStyle w:val="Text"/>
        </w:rPr>
        <w:t>Proti dieře</w:t>
      </w:r>
    </w:p>
    <w:p w:rsidR="00C16663" w:rsidRDefault="00083972">
      <w:r>
        <w:rPr>
          <w:rStyle w:val="Text"/>
        </w:rPr>
        <w:t>Vař anéz v octě a pí často.</w:t>
      </w:r>
    </w:p>
    <w:p w:rsidR="00C16663" w:rsidRDefault="00083972">
      <w:r>
        <w:rPr>
          <w:rStyle w:val="cizijazyk"/>
        </w:rPr>
        <w:t xml:space="preserve">Item </w:t>
      </w:r>
      <w:r>
        <w:rPr>
          <w:rStyle w:val="Text"/>
        </w:rPr>
        <w:t>spal ještěrku na prach na plechu železnému a syp na dieru, smiešeje s prachem člověčieho lajna, jakož psáno.</w:t>
      </w:r>
    </w:p>
    <w:p w:rsidR="00C16663" w:rsidRDefault="00083972">
      <w:pPr>
        <w:pStyle w:val="Podnadpis"/>
      </w:pPr>
      <w:r>
        <w:rPr>
          <w:rStyle w:val="Text"/>
        </w:rPr>
        <w:t>Proti raku na rtech</w:t>
      </w:r>
    </w:p>
    <w:p w:rsidR="00C16663" w:rsidRDefault="00083972">
      <w:r>
        <w:rPr>
          <w:rStyle w:val="Text"/>
        </w:rPr>
        <w:t xml:space="preserve">Vezmi tuk z hnátuov jeleniech nový a ten na rendlíku rozpusť beze všie jiné mokrosti. A vezmi žlútky vaječné dobře tvrdé a zetřené, vsyp do toho tuku a nech, </w:t>
      </w:r>
      <w:r>
        <w:rPr>
          <w:rStyle w:val="doplnenytext"/>
        </w:rPr>
        <w:t xml:space="preserve">ať </w:t>
      </w:r>
      <w:r>
        <w:rPr>
          <w:rStyle w:val="Text"/>
        </w:rPr>
        <w:t>tam spolu povře, ale aby se tomu nedal spáliti, potom vyždmi to skrze hustý šat a schovaj to v sklenici anebo v jiné nádobě, aby se nezkazilo a nevyšlo a nevyvětřelo. To jest výborné i k diviemu masu. A také jiným ranám zkušené.</w:t>
      </w:r>
    </w:p>
    <w:p w:rsidR="00C16663" w:rsidRDefault="00083972">
      <w:pPr>
        <w:pStyle w:val="Podnadpis"/>
      </w:pPr>
      <w:r>
        <w:rPr>
          <w:rStyle w:val="Text"/>
        </w:rPr>
        <w:t>Proti otoku</w:t>
      </w:r>
    </w:p>
    <w:p w:rsidR="00C16663" w:rsidRDefault="00083972">
      <w:r>
        <w:rPr>
          <w:rStyle w:val="Text"/>
        </w:rPr>
        <w:t>Vezmi vinštajnu a jednu stranu červotočin, a to spolu zetři na prach a posýpaj raka.</w:t>
      </w:r>
    </w:p>
    <w:p w:rsidR="00C16663" w:rsidRDefault="00C16663">
      <w:pPr>
        <w:pStyle w:val="Volnyradek"/>
      </w:pPr>
    </w:p>
    <w:p w:rsidR="00C16663" w:rsidRDefault="00083972">
      <w:pPr>
        <w:pStyle w:val="Nadpis"/>
      </w:pPr>
      <w:r>
        <w:rPr>
          <w:rStyle w:val="Text"/>
        </w:rPr>
        <w:t>Počíná se lékařstvie, kto sobě zláme nohu nebo ruku a také proti vyvinutie nohy a proti zlámanie jich</w:t>
      </w:r>
    </w:p>
    <w:p w:rsidR="00C16663" w:rsidRDefault="00083972">
      <w:r>
        <w:rPr>
          <w:rStyle w:val="foliace"/>
        </w:rPr>
        <w:t xml:space="preserve">105r </w:t>
      </w:r>
      <w:r>
        <w:rPr>
          <w:rStyle w:val="Text"/>
        </w:rPr>
        <w:t>Vezmi kořenie chebdové a pooštiekaj okolo kořenie to drobné, ještoť jest tlusté jako vlásenie, ztluciž to s vymočeným starým sádlem, obkládajž okolo nohy anebo ruky, jakož umieš. Neb jeden nemohl se u lékaře zhojiti a tiemto se jest čistě zhojil lékařstviem.</w:t>
      </w:r>
    </w:p>
    <w:p w:rsidR="00C16663" w:rsidRDefault="00083972">
      <w:pPr>
        <w:pStyle w:val="Podnadpis"/>
      </w:pPr>
      <w:r>
        <w:rPr>
          <w:rStyle w:val="Text"/>
        </w:rPr>
        <w:t xml:space="preserve">Proti vyvinutí </w:t>
      </w:r>
      <w:r>
        <w:rPr>
          <w:rStyle w:val="emendace"/>
        </w:rPr>
        <w:t xml:space="preserve">vyvinutí </w:t>
      </w:r>
      <w:r>
        <w:rPr>
          <w:rStyle w:val="pramen"/>
        </w:rPr>
        <w:t xml:space="preserve">wywinutije </w:t>
      </w:r>
      <w:r>
        <w:rPr>
          <w:rStyle w:val="Text"/>
        </w:rPr>
        <w:t>nohy neb ruky</w:t>
      </w:r>
    </w:p>
    <w:p w:rsidR="00C16663" w:rsidRDefault="00083972">
      <w:r>
        <w:rPr>
          <w:rStyle w:val="Text"/>
        </w:rPr>
        <w:t>Vezmi pětiprstici, pař dobře, oblože dlážky, a polévaj okolo toho.</w:t>
      </w:r>
    </w:p>
    <w:p w:rsidR="00C16663" w:rsidRDefault="00083972">
      <w:pPr>
        <w:pStyle w:val="Podnadpis"/>
      </w:pPr>
      <w:r>
        <w:rPr>
          <w:rStyle w:val="Text"/>
        </w:rPr>
        <w:t>Kto sobě vyvine nohu nebo ruku</w:t>
      </w:r>
    </w:p>
    <w:p w:rsidR="00C16663" w:rsidRDefault="00083972">
      <w:r>
        <w:rPr>
          <w:rStyle w:val="Text"/>
        </w:rPr>
        <w:t>Ten vezmi kostival a staré sádlo, ztluciž to v hromadu, a modré sukno vezmi, vložiž na to té masti a obiň tiem suknem.</w:t>
      </w:r>
    </w:p>
    <w:p w:rsidR="00C16663" w:rsidRDefault="00083972">
      <w:pPr>
        <w:pStyle w:val="Podnadpis"/>
      </w:pPr>
      <w:r>
        <w:rPr>
          <w:rStyle w:val="Text"/>
        </w:rPr>
        <w:t>Proti otoku vyvinuté nohy</w:t>
      </w:r>
    </w:p>
    <w:p w:rsidR="00C16663" w:rsidRDefault="00083972">
      <w:r>
        <w:rPr>
          <w:rStyle w:val="Text"/>
        </w:rPr>
        <w:t xml:space="preserve">Vezmi pšeničné otruby a otrusky obecného sena a seno řecké a hlíny z staré peci shořalé, složiž to a směs všecko </w:t>
      </w:r>
      <w:r>
        <w:rPr>
          <w:rStyle w:val="emendace"/>
        </w:rPr>
        <w:t xml:space="preserve">všecko </w:t>
      </w:r>
      <w:r>
        <w:rPr>
          <w:rStyle w:val="pramen"/>
        </w:rPr>
        <w:t xml:space="preserve">wſſeczky </w:t>
      </w:r>
      <w:r>
        <w:rPr>
          <w:rStyle w:val="Text"/>
        </w:rPr>
        <w:t xml:space="preserve">v hromadu. A vař to u víně neb u vodě a přikládaj na nohu obyčejem flastrovým. A obvěž okolo rúchú, jak najtepleji muožeš strpěti. A dřieve nežli ten flastr přičiníš na bolest </w:t>
      </w:r>
      <w:r>
        <w:rPr>
          <w:rStyle w:val="doplnenytext"/>
        </w:rPr>
        <w:t xml:space="preserve">… </w:t>
      </w:r>
      <w:r>
        <w:rPr>
          <w:rStyle w:val="poznamka"/>
        </w:rPr>
        <w:t xml:space="preserve">vynechaný text </w:t>
      </w:r>
      <w:r>
        <w:rPr>
          <w:rStyle w:val="Text"/>
        </w:rPr>
        <w:t>tukem nějakým neb mastí nějakú, vlože v pytlík nebo v rúšku, rozhřej nad uhlím, pomažiž. A potom přilož onu věc dřieve psanú, a brzoť odejme bolest, neb to jest jisté a pokušené.</w:t>
      </w:r>
    </w:p>
    <w:p w:rsidR="00C16663" w:rsidRDefault="00083972">
      <w:pPr>
        <w:pStyle w:val="Podnadpis"/>
      </w:pPr>
      <w:r>
        <w:rPr>
          <w:rStyle w:val="Text"/>
        </w:rPr>
        <w:t>Proti třesení noh neb jiných úduov</w:t>
      </w:r>
    </w:p>
    <w:p w:rsidR="00C16663" w:rsidRDefault="00083972">
      <w:r>
        <w:rPr>
          <w:rStyle w:val="Text"/>
        </w:rPr>
        <w:lastRenderedPageBreak/>
        <w:t>Vezmi bobrový stroj, borák a sléz, vař to dobře u vodě, pařiž se tiem kořením na nohách. A jestliť třesenie na těle, tehdy pař na boku i spředu až na ramena až doluov, a to u tepla, a tak čiň po několikrát.</w:t>
      </w:r>
    </w:p>
    <w:p w:rsidR="00C16663" w:rsidRDefault="00083972">
      <w:pPr>
        <w:pStyle w:val="Podnadpis"/>
      </w:pPr>
      <w:r>
        <w:rPr>
          <w:rStyle w:val="Text"/>
        </w:rPr>
        <w:t>Komu železo nohy slepce</w:t>
      </w:r>
    </w:p>
    <w:p w:rsidR="00C16663" w:rsidRDefault="00083972">
      <w:r>
        <w:rPr>
          <w:rStyle w:val="Text"/>
        </w:rPr>
        <w:t xml:space="preserve">Vezmi </w:t>
      </w:r>
      <w:r>
        <w:rPr>
          <w:rStyle w:val="foliace"/>
        </w:rPr>
        <w:t xml:space="preserve">105v </w:t>
      </w:r>
      <w:r>
        <w:rPr>
          <w:rStyle w:val="Text"/>
        </w:rPr>
        <w:t>dřevěný olej, pryskyřici, staré sádlo vymočené, luoj kozelčí</w:t>
      </w:r>
      <w:r>
        <w:rPr>
          <w:rStyle w:val="emendace"/>
        </w:rPr>
        <w:t xml:space="preserve">kozelčí </w:t>
      </w:r>
      <w:r>
        <w:rPr>
          <w:rStyle w:val="pramen"/>
        </w:rPr>
        <w:t>kozelczije</w:t>
      </w:r>
      <w:r>
        <w:rPr>
          <w:rStyle w:val="Text"/>
        </w:rPr>
        <w:t>, máslo májové, vosk jarý, zpustě v hromadu, maž se tú mastí, a zhojíš se.</w:t>
      </w:r>
    </w:p>
    <w:p w:rsidR="00C16663" w:rsidRDefault="00083972">
      <w:pPr>
        <w:pStyle w:val="Podnadpis"/>
      </w:pPr>
      <w:r>
        <w:rPr>
          <w:rStyle w:val="Text"/>
        </w:rPr>
        <w:t>Komu se noha nebo ruka krčie</w:t>
      </w:r>
    </w:p>
    <w:p w:rsidR="00C16663" w:rsidRDefault="00083972">
      <w:r>
        <w:rPr>
          <w:rStyle w:val="Text"/>
        </w:rPr>
        <w:t>Vezmi kapradie a ztluc na prach a polož na miesto skrčené, ale prvé pomaž olejem dřevěným nebo jiným olejem.</w:t>
      </w:r>
    </w:p>
    <w:p w:rsidR="00C16663" w:rsidRDefault="00083972">
      <w:pPr>
        <w:pStyle w:val="Podnadpis"/>
      </w:pPr>
      <w:r>
        <w:rPr>
          <w:rStyle w:val="Text"/>
        </w:rPr>
        <w:t>Kohož nohy bolejí od ustánie na cestě</w:t>
      </w:r>
    </w:p>
    <w:p w:rsidR="00C16663" w:rsidRDefault="00083972">
      <w:r>
        <w:rPr>
          <w:rStyle w:val="Text"/>
        </w:rPr>
        <w:t>Ten vezmi luoj neřezaného kozla, luoj nepřepuštěný a maž se tiem pod koleny, ale máš mazati lojem přepuštěným doluov.</w:t>
      </w:r>
    </w:p>
    <w:p w:rsidR="00C16663" w:rsidRDefault="00083972">
      <w:pPr>
        <w:pStyle w:val="Podnadpis"/>
      </w:pPr>
      <w:r>
        <w:rPr>
          <w:rStyle w:val="Text"/>
        </w:rPr>
        <w:t>Komu mozk schne v nohách nebo v rukú</w:t>
      </w:r>
    </w:p>
    <w:p w:rsidR="00C16663" w:rsidRDefault="00083972">
      <w:r>
        <w:rPr>
          <w:rStyle w:val="Text"/>
        </w:rPr>
        <w:t>Vezmi neřezaného kozla luoj nepřepuštěný, hovědí mozk, spolu maž se tiem doluov.</w:t>
      </w:r>
    </w:p>
    <w:p w:rsidR="00C16663" w:rsidRDefault="00C16663">
      <w:pPr>
        <w:pStyle w:val="Volnyradek"/>
      </w:pPr>
    </w:p>
    <w:p w:rsidR="00C16663" w:rsidRDefault="00083972">
      <w:pPr>
        <w:pStyle w:val="Nadpis"/>
      </w:pPr>
      <w:r>
        <w:rPr>
          <w:rStyle w:val="Text"/>
        </w:rPr>
        <w:t>Počíná se lékařstvie proti živému vlasu a proti červu pod nehtem a také proti krticím, kdežkoli budú</w:t>
      </w:r>
    </w:p>
    <w:p w:rsidR="00C16663" w:rsidRDefault="00083972">
      <w:pPr>
        <w:pStyle w:val="Podnadpis"/>
      </w:pPr>
      <w:r>
        <w:rPr>
          <w:rStyle w:val="Text"/>
        </w:rPr>
        <w:t>Proti živému vlasu</w:t>
      </w:r>
    </w:p>
    <w:p w:rsidR="00C16663" w:rsidRDefault="00083972">
      <w:r>
        <w:rPr>
          <w:rStyle w:val="Text"/>
        </w:rPr>
        <w:t xml:space="preserve">Vezmi octa lítého v hrnec, přikrý </w:t>
      </w:r>
      <w:r>
        <w:rPr>
          <w:rStyle w:val="emendace"/>
        </w:rPr>
        <w:t xml:space="preserve">přikrý </w:t>
      </w:r>
      <w:r>
        <w:rPr>
          <w:rStyle w:val="pramen"/>
        </w:rPr>
        <w:t xml:space="preserve">prykry </w:t>
      </w:r>
      <w:r>
        <w:rPr>
          <w:rStyle w:val="Text"/>
        </w:rPr>
        <w:t>jej medenicí a rúchú dobře, ať by nemohla pára ven. A nechaj tak týden státi, a což bude zeleného v medenici, to strúhaj doluov a syp mu na bolest.</w:t>
      </w:r>
    </w:p>
    <w:p w:rsidR="00C16663" w:rsidRDefault="00083972">
      <w:pPr>
        <w:pStyle w:val="Podnadpis"/>
      </w:pPr>
      <w:r>
        <w:rPr>
          <w:rStyle w:val="Text"/>
        </w:rPr>
        <w:t>Opět</w:t>
      </w:r>
    </w:p>
    <w:p w:rsidR="00C16663" w:rsidRDefault="00083972">
      <w:r>
        <w:rPr>
          <w:rStyle w:val="Text"/>
        </w:rPr>
        <w:t xml:space="preserve">Vezmi štičie žluč i z </w:t>
      </w:r>
      <w:r>
        <w:rPr>
          <w:rStyle w:val="lemma"/>
        </w:rPr>
        <w:t xml:space="preserve">z </w:t>
      </w:r>
      <w:r>
        <w:rPr>
          <w:rStyle w:val="hyperlemma"/>
        </w:rPr>
        <w:t xml:space="preserve">s </w:t>
      </w:r>
      <w:r>
        <w:rPr>
          <w:rStyle w:val="Text"/>
        </w:rPr>
        <w:t>kožkú a polož na bolest a nech tak dlúho ležeti, až se žluč sama rozpukne a vejde do bolesti.</w:t>
      </w:r>
    </w:p>
    <w:p w:rsidR="00C16663" w:rsidRDefault="00083972">
      <w:r>
        <w:rPr>
          <w:rStyle w:val="cizijazyk"/>
        </w:rPr>
        <w:t xml:space="preserve">Item </w:t>
      </w:r>
      <w:r>
        <w:rPr>
          <w:rStyle w:val="Text"/>
        </w:rPr>
        <w:t xml:space="preserve">jahoda, ješto slove oko vranie, vlas živý umořuje, když je přiloží </w:t>
      </w:r>
      <w:r>
        <w:rPr>
          <w:rStyle w:val="emendace"/>
        </w:rPr>
        <w:t xml:space="preserve">přiloží </w:t>
      </w:r>
      <w:r>
        <w:rPr>
          <w:rStyle w:val="pramen"/>
        </w:rPr>
        <w:t xml:space="preserve">przilozije </w:t>
      </w:r>
      <w:r>
        <w:rPr>
          <w:rStyle w:val="Text"/>
        </w:rPr>
        <w:t>na bolest.</w:t>
      </w:r>
    </w:p>
    <w:p w:rsidR="00C16663" w:rsidRDefault="00083972">
      <w:r>
        <w:rPr>
          <w:rStyle w:val="cizijazyk"/>
        </w:rPr>
        <w:t xml:space="preserve">Item </w:t>
      </w:r>
      <w:r>
        <w:rPr>
          <w:rStyle w:val="Text"/>
        </w:rPr>
        <w:t>k témuž kaprová žluč a též také včelé klásti na bolest, jakož i štičie.</w:t>
      </w:r>
    </w:p>
    <w:p w:rsidR="00C16663" w:rsidRDefault="00083972">
      <w:pPr>
        <w:pStyle w:val="Podnadpis"/>
      </w:pPr>
      <w:r>
        <w:rPr>
          <w:rStyle w:val="Text"/>
        </w:rPr>
        <w:t>Proti živému vlasu</w:t>
      </w:r>
    </w:p>
    <w:p w:rsidR="00C16663" w:rsidRDefault="00083972">
      <w:r>
        <w:rPr>
          <w:rStyle w:val="Text"/>
        </w:rPr>
        <w:t xml:space="preserve">Vezmi od pánvi okuji, rozetra je dobře, sypiž </w:t>
      </w:r>
      <w:r>
        <w:rPr>
          <w:rStyle w:val="foliace"/>
        </w:rPr>
        <w:t xml:space="preserve">106r </w:t>
      </w:r>
      <w:r>
        <w:rPr>
          <w:rStyle w:val="Text"/>
        </w:rPr>
        <w:t>na živý vlas. Ale mně se zdá, že lepšie sú měděné.</w:t>
      </w:r>
    </w:p>
    <w:p w:rsidR="00C16663" w:rsidRDefault="00083972">
      <w:pPr>
        <w:pStyle w:val="Podnadpis"/>
      </w:pPr>
      <w:r>
        <w:rPr>
          <w:rStyle w:val="cizijazyk"/>
        </w:rPr>
        <w:t xml:space="preserve">Item </w:t>
      </w:r>
      <w:r>
        <w:rPr>
          <w:rStyle w:val="Text"/>
        </w:rPr>
        <w:t>k témuž</w:t>
      </w:r>
    </w:p>
    <w:p w:rsidR="00C16663" w:rsidRDefault="00083972">
      <w:r>
        <w:rPr>
          <w:rStyle w:val="Text"/>
        </w:rPr>
        <w:lastRenderedPageBreak/>
        <w:t xml:space="preserve">Vezmi vosk, pryskyřici, směs to spolu jako těsto a k tomu přičiň prachu kotlářského nebo nastrúže na medenici a grunšpátu zeleného, směs to spolu jako těsto a klaď na miesto bolavé, a umřeť </w:t>
      </w:r>
      <w:r>
        <w:rPr>
          <w:rStyle w:val="cizijazyk"/>
        </w:rPr>
        <w:t>etc.</w:t>
      </w:r>
    </w:p>
    <w:p w:rsidR="00C16663" w:rsidRDefault="00083972">
      <w:pPr>
        <w:pStyle w:val="Podnadpis"/>
      </w:pPr>
      <w:r>
        <w:rPr>
          <w:rStyle w:val="Text"/>
        </w:rPr>
        <w:t>Opět proti živému vlasu</w:t>
      </w:r>
    </w:p>
    <w:p w:rsidR="00C16663" w:rsidRDefault="00083972">
      <w:r>
        <w:rPr>
          <w:rStyle w:val="Text"/>
        </w:rPr>
        <w:t xml:space="preserve">Vezmi klas rži jaré a opal jej jako pražmu a klaď na to miesto. Opět k živému vlasu, obnově bolest, vezmi stred a ječné múky, směs to spolu, špangrýnu a kotlářského </w:t>
      </w:r>
      <w:r>
        <w:rPr>
          <w:rStyle w:val="emendace"/>
        </w:rPr>
        <w:t xml:space="preserve">kotlářského </w:t>
      </w:r>
      <w:r>
        <w:rPr>
          <w:rStyle w:val="pramen"/>
        </w:rPr>
        <w:t xml:space="preserve">koſtlarzſkeho </w:t>
      </w:r>
      <w:r>
        <w:rPr>
          <w:rStyle w:val="Text"/>
        </w:rPr>
        <w:t>prachu, pakli nemáš, ale struž z medenice, a naspi na bolest a hned umře neb se vytočí namiesto živý vlas.</w:t>
      </w:r>
    </w:p>
    <w:p w:rsidR="00C16663" w:rsidRDefault="00083972">
      <w:pPr>
        <w:pStyle w:val="Podnadpis"/>
      </w:pPr>
      <w:r>
        <w:rPr>
          <w:rStyle w:val="Text"/>
        </w:rPr>
        <w:t>Proti červu za nehtem</w:t>
      </w:r>
    </w:p>
    <w:p w:rsidR="00C16663" w:rsidRDefault="00083972">
      <w:r>
        <w:rPr>
          <w:rStyle w:val="Text"/>
        </w:rPr>
        <w:t>Vezmi grunšpát, rozetři jej dobře na prach, vespiž v tu ránu, kdež červ pění, a tiem ho umoříš</w:t>
      </w:r>
      <w:r>
        <w:rPr>
          <w:rStyle w:val="emendace"/>
        </w:rPr>
        <w:t xml:space="preserve">umoříš </w:t>
      </w:r>
      <w:r>
        <w:rPr>
          <w:rStyle w:val="pramen"/>
        </w:rPr>
        <w:t>vmorzijeſs</w:t>
      </w:r>
      <w:r>
        <w:rPr>
          <w:rStyle w:val="Text"/>
        </w:rPr>
        <w:t>. A také když která rána člověka nebo dobytčeti bývá, tehdy toho prachu napusť v ránu, a vypadajížť anebo zemrú.</w:t>
      </w:r>
    </w:p>
    <w:p w:rsidR="00C16663" w:rsidRDefault="00083972">
      <w:pPr>
        <w:pStyle w:val="Podnadpis"/>
      </w:pPr>
      <w:r>
        <w:rPr>
          <w:rStyle w:val="Text"/>
        </w:rPr>
        <w:t>Opět</w:t>
      </w:r>
    </w:p>
    <w:p w:rsidR="00C16663" w:rsidRDefault="00083972">
      <w:r>
        <w:rPr>
          <w:rStyle w:val="Text"/>
        </w:rPr>
        <w:t xml:space="preserve">Vezmi žlútek, směsiž </w:t>
      </w:r>
      <w:r>
        <w:rPr>
          <w:rStyle w:val="emendace"/>
        </w:rPr>
        <w:t xml:space="preserve">směsiž </w:t>
      </w:r>
      <w:r>
        <w:rPr>
          <w:rStyle w:val="pramen"/>
        </w:rPr>
        <w:t xml:space="preserve">ſmieziż </w:t>
      </w:r>
      <w:r>
        <w:rPr>
          <w:rStyle w:val="Text"/>
        </w:rPr>
        <w:t xml:space="preserve">jej z </w:t>
      </w:r>
      <w:r>
        <w:rPr>
          <w:rStyle w:val="lemma"/>
        </w:rPr>
        <w:t xml:space="preserve">z </w:t>
      </w:r>
      <w:r>
        <w:rPr>
          <w:rStyle w:val="hyperlemma"/>
        </w:rPr>
        <w:t xml:space="preserve">s </w:t>
      </w:r>
      <w:r>
        <w:rPr>
          <w:rStyle w:val="Text"/>
        </w:rPr>
        <w:t>solí, kladiž na bolest často, ažť i mine. Pakli jest vlas, učiň pokrútku z bielé múky s medem, přikládajž často, pění liť se, tehdy jest červ. A pakliť krvaví, tehdy jest vlas.</w:t>
      </w:r>
    </w:p>
    <w:p w:rsidR="00C16663" w:rsidRDefault="00083972">
      <w:pPr>
        <w:pStyle w:val="Podnadpis"/>
      </w:pPr>
      <w:r>
        <w:rPr>
          <w:rStyle w:val="Text"/>
        </w:rPr>
        <w:t>Proti živému vlasu</w:t>
      </w:r>
    </w:p>
    <w:p w:rsidR="00C16663" w:rsidRDefault="00083972">
      <w:r>
        <w:rPr>
          <w:rStyle w:val="Text"/>
        </w:rPr>
        <w:t xml:space="preserve">Vezmi siemě lněné a med, to spolu směs a učiň z toho vlastr </w:t>
      </w:r>
      <w:r>
        <w:rPr>
          <w:rStyle w:val="lemma"/>
        </w:rPr>
        <w:t xml:space="preserve">vlastr </w:t>
      </w:r>
      <w:r>
        <w:rPr>
          <w:rStyle w:val="hyperlemma"/>
        </w:rPr>
        <w:t xml:space="preserve">flastr </w:t>
      </w:r>
      <w:r>
        <w:rPr>
          <w:rStyle w:val="Text"/>
        </w:rPr>
        <w:t>a obal okolo bolesti, a umřeť.</w:t>
      </w:r>
    </w:p>
    <w:p w:rsidR="00C16663" w:rsidRDefault="00083972">
      <w:pPr>
        <w:pStyle w:val="Podnadpis"/>
      </w:pPr>
      <w:r>
        <w:rPr>
          <w:rStyle w:val="Text"/>
        </w:rPr>
        <w:t>Proti červuom kdež koli</w:t>
      </w:r>
    </w:p>
    <w:p w:rsidR="00C16663" w:rsidRDefault="00083972">
      <w:r>
        <w:rPr>
          <w:rStyle w:val="Text"/>
        </w:rPr>
        <w:t xml:space="preserve">Vezmi máslo, stred a kalštajn a </w:t>
      </w:r>
      <w:r>
        <w:rPr>
          <w:rStyle w:val="cizijazyk"/>
        </w:rPr>
        <w:t xml:space="preserve">vitriolum, </w:t>
      </w:r>
      <w:r>
        <w:rPr>
          <w:rStyle w:val="Text"/>
        </w:rPr>
        <w:t>to jest kamenec zelený, krop na ně, a vylezúť.</w:t>
      </w:r>
    </w:p>
    <w:p w:rsidR="00C16663" w:rsidRDefault="00083972">
      <w:pPr>
        <w:pStyle w:val="Podnadpis"/>
      </w:pPr>
      <w:r>
        <w:rPr>
          <w:rStyle w:val="foliace"/>
        </w:rPr>
        <w:t xml:space="preserve">106v </w:t>
      </w:r>
      <w:r>
        <w:rPr>
          <w:rStyle w:val="Text"/>
        </w:rPr>
        <w:t>Proti krticím a červuom velikým jako pondravuom</w:t>
      </w:r>
    </w:p>
    <w:p w:rsidR="00C16663" w:rsidRDefault="00083972">
      <w:r>
        <w:rPr>
          <w:rStyle w:val="Text"/>
        </w:rPr>
        <w:t>Vezmi lajno psie teplé, muožeš li mieti, maž tiem okolo, pokudž sú, a dáleť nepůjdú. Aneb jakéž máš lajno psie rozmočené, ať jest žitké</w:t>
      </w:r>
      <w:r>
        <w:rPr>
          <w:rStyle w:val="lemma"/>
        </w:rPr>
        <w:t xml:space="preserve">žitký </w:t>
      </w:r>
      <w:r>
        <w:rPr>
          <w:rStyle w:val="hyperlemma"/>
        </w:rPr>
        <w:t>židký</w:t>
      </w:r>
      <w:r>
        <w:rPr>
          <w:rStyle w:val="Text"/>
        </w:rPr>
        <w:t>, potom vezmi miezku z chebdie, lej tam, kdež sú, a všeckyť vejdú a zemrú, to jest jisté a pokušené.</w:t>
      </w:r>
    </w:p>
    <w:p w:rsidR="00C16663" w:rsidRDefault="00083972">
      <w:pPr>
        <w:pStyle w:val="Podnadpis"/>
      </w:pPr>
      <w:r>
        <w:rPr>
          <w:rStyle w:val="Text"/>
        </w:rPr>
        <w:t>Ktož má krtice kdežkoli</w:t>
      </w:r>
    </w:p>
    <w:p w:rsidR="00C16663" w:rsidRDefault="00083972">
      <w:r>
        <w:rPr>
          <w:rStyle w:val="Text"/>
        </w:rPr>
        <w:t>Vezmi dřevo svídové, spal je a učiniž z něho prach, sypiž na to miesto, kde sú krtice jedly.</w:t>
      </w:r>
    </w:p>
    <w:p w:rsidR="00C16663" w:rsidRDefault="00083972">
      <w:pPr>
        <w:pStyle w:val="Podnadpis"/>
      </w:pPr>
      <w:r>
        <w:rPr>
          <w:rStyle w:val="Text"/>
        </w:rPr>
        <w:t>Proti krticím rozjídavým</w:t>
      </w:r>
    </w:p>
    <w:p w:rsidR="00C16663" w:rsidRDefault="00083972">
      <w:r>
        <w:rPr>
          <w:rStyle w:val="Text"/>
        </w:rPr>
        <w:t>Vezmi múku režnú a směs s medem přepuštěným a přikládaj flastr, vytáhneť to ven jakés červy, ano druhému hrdlo odjie, avšak jemu toto bude pomocno. A bude li jará rež, lepšie bude. A pakli vytáhne červy zetřený prach, smiešeje s medem, přikládaj flastr ráno a večer.</w:t>
      </w:r>
    </w:p>
    <w:p w:rsidR="00C16663" w:rsidRDefault="00083972">
      <w:pPr>
        <w:pStyle w:val="Podnadpis"/>
      </w:pPr>
      <w:r>
        <w:rPr>
          <w:rStyle w:val="Text"/>
        </w:rPr>
        <w:t>Opět proti krticím</w:t>
      </w:r>
    </w:p>
    <w:p w:rsidR="00C16663" w:rsidRDefault="00083972">
      <w:r>
        <w:rPr>
          <w:rStyle w:val="Text"/>
        </w:rPr>
        <w:lastRenderedPageBreak/>
        <w:t>Vezmi polné ruože dřevce, píž to vařené, i ztluka přikládaj také často.</w:t>
      </w:r>
    </w:p>
    <w:p w:rsidR="00C16663" w:rsidRDefault="00083972">
      <w:pPr>
        <w:pStyle w:val="Podnadpis"/>
      </w:pPr>
      <w:r>
        <w:rPr>
          <w:rStyle w:val="cizijazyk"/>
        </w:rPr>
        <w:t xml:space="preserve">Item </w:t>
      </w:r>
      <w:r>
        <w:rPr>
          <w:rStyle w:val="Text"/>
        </w:rPr>
        <w:t>k témuž</w:t>
      </w:r>
    </w:p>
    <w:p w:rsidR="00C16663" w:rsidRDefault="00083972">
      <w:r>
        <w:rPr>
          <w:rStyle w:val="Text"/>
        </w:rPr>
        <w:t>Vezmi plesnivec, tak jemu řiekají Moravici, totiž zájemné kořenie, navaře přikládaj ráno i večer, spomuožť.</w:t>
      </w:r>
    </w:p>
    <w:p w:rsidR="00C16663" w:rsidRDefault="00C16663">
      <w:pPr>
        <w:pStyle w:val="Volnyradek"/>
      </w:pPr>
    </w:p>
    <w:p w:rsidR="00C16663" w:rsidRDefault="00083972">
      <w:pPr>
        <w:pStyle w:val="Nadpis"/>
      </w:pPr>
      <w:r>
        <w:rPr>
          <w:rStyle w:val="Text"/>
        </w:rPr>
        <w:t>Počíná se lékařstvie proti kuří řiti na prstech a proti zparuom a také ktož se zabodne zespod v nohu nebo jinde, buďto trnem nebo kostí anebo hřebíkem aneb šípem</w:t>
      </w:r>
    </w:p>
    <w:p w:rsidR="00C16663" w:rsidRDefault="00083972">
      <w:pPr>
        <w:pStyle w:val="Podnadpis"/>
      </w:pPr>
      <w:r>
        <w:rPr>
          <w:rStyle w:val="Text"/>
        </w:rPr>
        <w:t>Kto má kuří řit na prstech, ješto se hněte</w:t>
      </w:r>
    </w:p>
    <w:p w:rsidR="00C16663" w:rsidRDefault="00083972">
      <w:r>
        <w:rPr>
          <w:rStyle w:val="Text"/>
        </w:rPr>
        <w:t>Zřež ji po tři úterý ráno, i mineť a ty budeš zdráv, a toť jest jisté.</w:t>
      </w:r>
    </w:p>
    <w:p w:rsidR="00C16663" w:rsidRDefault="00083972">
      <w:pPr>
        <w:pStyle w:val="Podnadpis"/>
      </w:pPr>
      <w:r>
        <w:rPr>
          <w:rStyle w:val="Text"/>
        </w:rPr>
        <w:t>Jinak takto</w:t>
      </w:r>
    </w:p>
    <w:p w:rsidR="00C16663" w:rsidRDefault="00083972">
      <w:r>
        <w:rPr>
          <w:rStyle w:val="Text"/>
        </w:rPr>
        <w:t>Vezmi slepičí řit a přičiň na bolest po tři čtvrtky, a pominúť.</w:t>
      </w:r>
    </w:p>
    <w:p w:rsidR="00C16663" w:rsidRDefault="00083972">
      <w:pPr>
        <w:pStyle w:val="Podnadpis"/>
      </w:pPr>
      <w:r>
        <w:rPr>
          <w:rStyle w:val="foliace"/>
        </w:rPr>
        <w:t xml:space="preserve">107r </w:t>
      </w:r>
      <w:r>
        <w:rPr>
          <w:rStyle w:val="Text"/>
        </w:rPr>
        <w:t>Kto má rozsedliny mezi prsty</w:t>
      </w:r>
    </w:p>
    <w:p w:rsidR="00C16663" w:rsidRDefault="00083972">
      <w:r>
        <w:rPr>
          <w:rStyle w:val="Text"/>
        </w:rPr>
        <w:t>Vezmi třieslo tlučené nebo trtiny mosazné nebo měděné nebo okuje ztlučené, posýpaj sobě mezi prsty. A to jest mnohokrát zkušené.</w:t>
      </w:r>
    </w:p>
    <w:p w:rsidR="00C16663" w:rsidRDefault="00083972">
      <w:pPr>
        <w:pStyle w:val="Podnadpis"/>
      </w:pPr>
      <w:r>
        <w:rPr>
          <w:rStyle w:val="Text"/>
        </w:rPr>
        <w:t>Komu nohy zespod vypadají</w:t>
      </w:r>
    </w:p>
    <w:p w:rsidR="00C16663" w:rsidRDefault="00083972">
      <w:r>
        <w:rPr>
          <w:rStyle w:val="Text"/>
        </w:rPr>
        <w:t>Ten vezmi kdúli a zkrájej ji jako na groše a učiň ty kusy horké nad ohněm a klaď na tu bolest, kterak najhorčeji muožeš zdržeti, a budeš zdráv.</w:t>
      </w:r>
    </w:p>
    <w:p w:rsidR="00C16663" w:rsidRDefault="00083972">
      <w:pPr>
        <w:pStyle w:val="Podnadpis"/>
      </w:pPr>
      <w:r>
        <w:rPr>
          <w:rStyle w:val="Text"/>
        </w:rPr>
        <w:t>Kto má zespod vrty</w:t>
      </w:r>
    </w:p>
    <w:p w:rsidR="00C16663" w:rsidRDefault="00083972">
      <w:r>
        <w:rPr>
          <w:rStyle w:val="Text"/>
        </w:rPr>
        <w:t xml:space="preserve">Vezmi žlútek vaječný a směs z </w:t>
      </w:r>
      <w:r>
        <w:rPr>
          <w:rStyle w:val="lemma"/>
        </w:rPr>
        <w:t xml:space="preserve">z </w:t>
      </w:r>
      <w:r>
        <w:rPr>
          <w:rStyle w:val="hyperlemma"/>
        </w:rPr>
        <w:t xml:space="preserve">s </w:t>
      </w:r>
      <w:r>
        <w:rPr>
          <w:rStyle w:val="Text"/>
        </w:rPr>
        <w:t>solí a polož na miesto bolavé.</w:t>
      </w:r>
    </w:p>
    <w:p w:rsidR="00C16663" w:rsidRDefault="00083972">
      <w:pPr>
        <w:pStyle w:val="Podnadpis"/>
      </w:pPr>
      <w:r>
        <w:rPr>
          <w:rStyle w:val="Text"/>
        </w:rPr>
        <w:t>Opět proti témuž</w:t>
      </w:r>
    </w:p>
    <w:p w:rsidR="00C16663" w:rsidRDefault="00083972">
      <w:r>
        <w:rPr>
          <w:rStyle w:val="Text"/>
        </w:rPr>
        <w:t>Vezmi dobrú mysl a polož ji do třevíčkuov a tak na ně uléhaj nezůvaje se, a budeš zdráv, byť pak i nohy hnily.</w:t>
      </w:r>
    </w:p>
    <w:p w:rsidR="00C16663" w:rsidRDefault="00083972">
      <w:pPr>
        <w:pStyle w:val="Podnadpis"/>
      </w:pPr>
      <w:r>
        <w:rPr>
          <w:rStyle w:val="Text"/>
        </w:rPr>
        <w:t>Proti vrtělce na patě neb dieře v noze</w:t>
      </w:r>
    </w:p>
    <w:p w:rsidR="00C16663" w:rsidRDefault="00083972">
      <w:r>
        <w:rPr>
          <w:rStyle w:val="Text"/>
        </w:rPr>
        <w:t>Vezmi pero vranie, kteréž se nalezne, nehledaje to pero, spáliti na prach kromě toho tlustého pisku a v tu ránu sypati, a budeš se dobře mieti, zkušeno jest.</w:t>
      </w:r>
    </w:p>
    <w:p w:rsidR="00C16663" w:rsidRDefault="00083972">
      <w:pPr>
        <w:pStyle w:val="Podnadpis"/>
      </w:pPr>
      <w:r>
        <w:rPr>
          <w:rStyle w:val="Text"/>
        </w:rPr>
        <w:t>Zabodenie hřebíkem</w:t>
      </w:r>
    </w:p>
    <w:p w:rsidR="00C16663" w:rsidRDefault="00083972">
      <w:r>
        <w:rPr>
          <w:rStyle w:val="Text"/>
        </w:rPr>
        <w:t xml:space="preserve">Neb šípem zastřelenie neb bolesti, aby vyšel, kořen vykopaj </w:t>
      </w:r>
      <w:r>
        <w:rPr>
          <w:rStyle w:val="cizijazyk"/>
        </w:rPr>
        <w:t xml:space="preserve">armidinis, </w:t>
      </w:r>
      <w:r>
        <w:rPr>
          <w:rStyle w:val="Text"/>
        </w:rPr>
        <w:t>česky třtiny, a ztluc nebo zetři s medem dobře a rúchu polož svrchu, a vejdeť.</w:t>
      </w:r>
    </w:p>
    <w:p w:rsidR="00C16663" w:rsidRDefault="00083972">
      <w:pPr>
        <w:pStyle w:val="Podnadpis"/>
      </w:pPr>
      <w:r>
        <w:rPr>
          <w:rStyle w:val="Text"/>
        </w:rPr>
        <w:t>Opět proti témuž, komuž dřevo neb trn neb kost v noze neb jinde uviezne</w:t>
      </w:r>
    </w:p>
    <w:p w:rsidR="00C16663" w:rsidRDefault="00083972">
      <w:r>
        <w:rPr>
          <w:rStyle w:val="Text"/>
        </w:rPr>
        <w:lastRenderedPageBreak/>
        <w:t xml:space="preserve">Vezmi kořen třtie rybníkové a ztluc z </w:t>
      </w:r>
      <w:r>
        <w:rPr>
          <w:rStyle w:val="lemma"/>
        </w:rPr>
        <w:t xml:space="preserve">z </w:t>
      </w:r>
      <w:r>
        <w:rPr>
          <w:rStyle w:val="hyperlemma"/>
        </w:rPr>
        <w:t xml:space="preserve">s </w:t>
      </w:r>
      <w:r>
        <w:rPr>
          <w:rStyle w:val="Text"/>
        </w:rPr>
        <w:t>starým sádlem, vař to na pánvi. A také konopie ztlučené zelené s listem, a přičiň vosku, smiešej spolu a to přikládaj, tak sem i činil.</w:t>
      </w:r>
    </w:p>
    <w:p w:rsidR="00C16663" w:rsidRDefault="00083972">
      <w:pPr>
        <w:pStyle w:val="Podnadpis"/>
      </w:pPr>
      <w:r>
        <w:rPr>
          <w:rStyle w:val="Text"/>
        </w:rPr>
        <w:t>Proti trnu v noze a také dřevu i proti šípu kdežkoli</w:t>
      </w:r>
    </w:p>
    <w:p w:rsidR="00C16663" w:rsidRDefault="00083972">
      <w:r>
        <w:rPr>
          <w:rStyle w:val="Text"/>
        </w:rPr>
        <w:t xml:space="preserve">Vezmi posed </w:t>
      </w:r>
      <w:r>
        <w:rPr>
          <w:rStyle w:val="emendace"/>
        </w:rPr>
        <w:t xml:space="preserve">posed </w:t>
      </w:r>
      <w:r>
        <w:rPr>
          <w:rStyle w:val="pramen"/>
        </w:rPr>
        <w:t xml:space="preserve">poſes </w:t>
      </w:r>
      <w:r>
        <w:rPr>
          <w:rStyle w:val="foliace"/>
        </w:rPr>
        <w:t xml:space="preserve">107v </w:t>
      </w:r>
      <w:r>
        <w:rPr>
          <w:rStyle w:val="Text"/>
        </w:rPr>
        <w:t xml:space="preserve">a vař jej dobře a nalož na ránu, kdež jest hřebík </w:t>
      </w:r>
      <w:r>
        <w:rPr>
          <w:rStyle w:val="emendace"/>
        </w:rPr>
        <w:t xml:space="preserve">hřebík </w:t>
      </w:r>
      <w:r>
        <w:rPr>
          <w:rStyle w:val="pramen"/>
        </w:rPr>
        <w:t xml:space="preserve">hrzebijek </w:t>
      </w:r>
      <w:r>
        <w:rPr>
          <w:rStyle w:val="Text"/>
        </w:rPr>
        <w:t>nebo šíp, přilož lehce a vytrhneť šíp.</w:t>
      </w:r>
    </w:p>
    <w:p w:rsidR="00C16663" w:rsidRDefault="00083972">
      <w:pPr>
        <w:pStyle w:val="Podnadpis"/>
      </w:pPr>
      <w:r>
        <w:rPr>
          <w:rStyle w:val="Text"/>
        </w:rPr>
        <w:t>Kto sobě odznobie nohy</w:t>
      </w:r>
    </w:p>
    <w:p w:rsidR="00C16663" w:rsidRDefault="00083972">
      <w:r>
        <w:rPr>
          <w:rStyle w:val="Text"/>
        </w:rPr>
        <w:t>Vezmi husie sádlo, pomazuj tiem sádlem, a syrovú řepku upeka, zkrájeti to musíš na kusy tence jako třiesky, omazuj okolo nohy a na to miesto odzáblé. Také ztluka syrovú řepu, nakladiž na to miesto, kdež jest odzáblo, nechaj tak obvázaného až do třetieho dne, zhojíš se tiem.</w:t>
      </w:r>
    </w:p>
    <w:p w:rsidR="00C16663" w:rsidRDefault="00C16663">
      <w:pPr>
        <w:pStyle w:val="Volnyradek"/>
      </w:pPr>
    </w:p>
    <w:p w:rsidR="00C16663" w:rsidRDefault="00083972">
      <w:pPr>
        <w:pStyle w:val="Nadpis"/>
      </w:pPr>
      <w:r>
        <w:rPr>
          <w:rStyle w:val="Text"/>
        </w:rPr>
        <w:t>Počíná se lékařstvie proti veliké nemoci svatého Valentina a proti padúcí nemoci</w:t>
      </w:r>
    </w:p>
    <w:p w:rsidR="00C16663" w:rsidRDefault="00083972">
      <w:r>
        <w:rPr>
          <w:rStyle w:val="Text"/>
        </w:rPr>
        <w:t>Ve čtvrtek do slunce nemocného odkud roste přiveď k břečtanovému kolu, ale prvé toto doma učiníš: Na pravé ruce paznehty jemu obřež, nuž pak s nohy levé, a ihned z pravé též obřež paznehty, potom nad pravým okem nad obočím těch vlasuov vystřihni neb ostřiž</w:t>
      </w:r>
      <w:r>
        <w:rPr>
          <w:rStyle w:val="emendace"/>
        </w:rPr>
        <w:t xml:space="preserve">ostřiž </w:t>
      </w:r>
      <w:r>
        <w:rPr>
          <w:rStyle w:val="pramen"/>
        </w:rPr>
        <w:t>oſtrziejz</w:t>
      </w:r>
      <w:r>
        <w:rPr>
          <w:rStyle w:val="Text"/>
        </w:rPr>
        <w:t xml:space="preserve">, nuž pak opět z pravé škráni od pravého ucha jako dolínka a též na levé škráni, sváže to všecko v čistú šatku, dajž nemocnému v pravú ruku, tudiež vezma jemu z pravé ruky, dajž jemu do levé ruky, řiekajž u březového kolu: Svatému Valentinu, pán buoh dal jemu moc na jeho porozenie, za jeho utrpenie, aby on tú mocí vládl, a potom jemu zase vzal svú moc v své žehnánie: Ve jméno + Otce + i Syna + i Ducha svatého. Amen. Ta slova vyřiekáš u březového kola a odtud ihned půjdeš s ním k hrušce dobré neb k jinému </w:t>
      </w:r>
      <w:r>
        <w:rPr>
          <w:rStyle w:val="foliace"/>
        </w:rPr>
        <w:t xml:space="preserve">108r </w:t>
      </w:r>
      <w:r>
        <w:rPr>
          <w:rStyle w:val="Text"/>
        </w:rPr>
        <w:t>štěpu k dobré jabloni</w:t>
      </w:r>
      <w:r>
        <w:rPr>
          <w:rStyle w:val="emendace"/>
        </w:rPr>
        <w:t xml:space="preserve">jabloni </w:t>
      </w:r>
      <w:r>
        <w:rPr>
          <w:rStyle w:val="pramen"/>
        </w:rPr>
        <w:t>yablonije</w:t>
      </w:r>
      <w:r>
        <w:rPr>
          <w:rStyle w:val="Text"/>
        </w:rPr>
        <w:t>. Jest li pachole, aby jemu otec vrtal latovým nebozezem přes hlavu do toho štěpu upřiemo prostředkem přes tiemě. Pakli dievka, tehdy vyvrtaj mátě. A jestliže nemají starost, p</w:t>
      </w:r>
      <w:r w:rsidR="00B80FD6">
        <w:rPr>
          <w:rStyle w:val="Text"/>
        </w:rPr>
        <w:t>a</w:t>
      </w:r>
      <w:r>
        <w:rPr>
          <w:rStyle w:val="Text"/>
        </w:rPr>
        <w:t xml:space="preserve">choleti bude vrtati muž </w:t>
      </w:r>
      <w:r>
        <w:rPr>
          <w:rStyle w:val="emendace"/>
        </w:rPr>
        <w:t xml:space="preserve">muž </w:t>
      </w:r>
      <w:r>
        <w:rPr>
          <w:rStyle w:val="pramen"/>
        </w:rPr>
        <w:t xml:space="preserve">muož </w:t>
      </w:r>
      <w:r>
        <w:rPr>
          <w:rStyle w:val="Text"/>
        </w:rPr>
        <w:t xml:space="preserve">neb pacholek, děvečce bude vrtati dievka. A to těm, dokud ještě rostú, tak dělati. A vlože prvé ty věci v dierku v tu štěpovú, vtekni hlohový hřebík, tluc řiekaje ta slova: Sv. Valentinu dal pán buoh moc na jeho přirozenie </w:t>
      </w:r>
      <w:r>
        <w:rPr>
          <w:rStyle w:val="cizijazyk"/>
        </w:rPr>
        <w:t xml:space="preserve">etc. </w:t>
      </w:r>
      <w:r>
        <w:rPr>
          <w:rStyle w:val="Text"/>
        </w:rPr>
        <w:t>Jakož psáno jest prvé. A že jeden byl skuoro zdráv a štěp usechl ve čtyrech letech. A to sú pokúšeli, tak se stalo jistě.</w:t>
      </w:r>
    </w:p>
    <w:p w:rsidR="00C16663" w:rsidRDefault="00083972">
      <w:pPr>
        <w:pStyle w:val="Podnadpis"/>
      </w:pPr>
      <w:r>
        <w:rPr>
          <w:rStyle w:val="Text"/>
        </w:rPr>
        <w:t>Proti padúcí nemoci</w:t>
      </w:r>
    </w:p>
    <w:p w:rsidR="00C16663" w:rsidRDefault="00083972">
      <w:r>
        <w:rPr>
          <w:rStyle w:val="Text"/>
        </w:rPr>
        <w:t>Vezmi jitrocel, zetra jej čistě, zsekaj jako zelé, týmž obyčejem, a vař dobře, omastě jej, daj nemocnému jiesti často, nemáť také moci k trápení</w:t>
      </w:r>
      <w:r>
        <w:rPr>
          <w:rStyle w:val="emendace"/>
        </w:rPr>
        <w:t xml:space="preserve">trápení </w:t>
      </w:r>
      <w:r>
        <w:rPr>
          <w:rStyle w:val="pramen"/>
        </w:rPr>
        <w:t>trapenije</w:t>
      </w:r>
      <w:r>
        <w:rPr>
          <w:rStyle w:val="Text"/>
        </w:rPr>
        <w:t>.</w:t>
      </w:r>
    </w:p>
    <w:p w:rsidR="00C16663" w:rsidRDefault="00083972">
      <w:pPr>
        <w:pStyle w:val="Podnadpis"/>
      </w:pPr>
      <w:r>
        <w:rPr>
          <w:rStyle w:val="Text"/>
        </w:rPr>
        <w:t>Opět</w:t>
      </w:r>
    </w:p>
    <w:p w:rsidR="00C16663" w:rsidRDefault="00083972">
      <w:r>
        <w:rPr>
          <w:rStyle w:val="Text"/>
        </w:rPr>
        <w:t>Vezmi kořenie fiolové, lékořice a podražce, k tomu pivoňky, tiem obyčejem jako traňk vaře, a zvaře dobře, procediž skrze rúchu. Vezmi myrru pravú červenú a šafrán, tři jej v pernici a rozpusť jej tiem traňkem, dávaj nemocnému ráno píti na čtítrobu a na noc. A lehni a nepí jiného nápoje na to.</w:t>
      </w:r>
    </w:p>
    <w:p w:rsidR="00C16663" w:rsidRDefault="00083972">
      <w:r>
        <w:rPr>
          <w:rStyle w:val="cizijazyk"/>
        </w:rPr>
        <w:lastRenderedPageBreak/>
        <w:t xml:space="preserve">Item </w:t>
      </w:r>
      <w:r>
        <w:rPr>
          <w:rStyle w:val="Text"/>
        </w:rPr>
        <w:t>nemáš li podražce, ale kořenie devěsilového nakopaj a verbeny k tomu.</w:t>
      </w:r>
    </w:p>
    <w:p w:rsidR="00C16663" w:rsidRDefault="00083972">
      <w:pPr>
        <w:pStyle w:val="Podnadpis"/>
      </w:pPr>
      <w:r>
        <w:rPr>
          <w:rStyle w:val="Text"/>
        </w:rPr>
        <w:t>Proti veliké nemoci</w:t>
      </w:r>
    </w:p>
    <w:p w:rsidR="00C16663" w:rsidRDefault="00083972">
      <w:r>
        <w:rPr>
          <w:rStyle w:val="Text"/>
        </w:rPr>
        <w:t xml:space="preserve">Vezmi železo neb ocel, rozpále dobře, udělaj kád, usuše naklaď do kádi toho železa, chceš li, vlož tam na dno kamenie. A na to kamenie železa naklaď, </w:t>
      </w:r>
      <w:r>
        <w:rPr>
          <w:rStyle w:val="foliace"/>
        </w:rPr>
        <w:t xml:space="preserve">108v </w:t>
      </w:r>
      <w:r>
        <w:rPr>
          <w:rStyle w:val="Text"/>
        </w:rPr>
        <w:t xml:space="preserve">aby kád neprohořela, sypiž na to horké železo, horčici bielú, ať se ta usušie v kádi. Túto horčicí bielú pomůžť jemu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A požívaj, což hodného jest.</w:t>
      </w:r>
    </w:p>
    <w:p w:rsidR="00C16663" w:rsidRDefault="00083972">
      <w:pPr>
        <w:pStyle w:val="Podnadpis"/>
      </w:pPr>
      <w:r>
        <w:rPr>
          <w:rStyle w:val="Text"/>
        </w:rPr>
        <w:t>Opět proti veliké nemoci zkušené</w:t>
      </w:r>
    </w:p>
    <w:p w:rsidR="00C16663" w:rsidRDefault="00083972">
      <w:r>
        <w:rPr>
          <w:rStyle w:val="Text"/>
        </w:rPr>
        <w:t>Vezmi kořeníčko, kteréž bývá jako drobné vrbie, úzký list na něm a bylina tenká jako stéblo režné a kořenie jakés černé, to jisté kořenie rozetra s vínem, daj nemocnému píti ráno a večer.</w:t>
      </w:r>
    </w:p>
    <w:p w:rsidR="00C16663" w:rsidRDefault="00083972">
      <w:pPr>
        <w:pStyle w:val="Podnadpis"/>
      </w:pPr>
      <w:r>
        <w:rPr>
          <w:rStyle w:val="Text"/>
        </w:rPr>
        <w:t>Proti padúcí nemoci</w:t>
      </w:r>
    </w:p>
    <w:p w:rsidR="00C16663" w:rsidRDefault="00083972">
      <w:r>
        <w:rPr>
          <w:rStyle w:val="Text"/>
        </w:rPr>
        <w:t>Vezmi srdce vlčie, usuše je, zetři na prach a ten prach dávaj píti s vínem nemocnému ráno a na noc, jestiť prospěšno.</w:t>
      </w:r>
    </w:p>
    <w:p w:rsidR="00C16663" w:rsidRDefault="00083972">
      <w:pPr>
        <w:pStyle w:val="Podnadpis"/>
      </w:pPr>
      <w:r>
        <w:rPr>
          <w:rStyle w:val="Text"/>
        </w:rPr>
        <w:t>Opět</w:t>
      </w:r>
    </w:p>
    <w:p w:rsidR="00C16663" w:rsidRDefault="00083972">
      <w:r>
        <w:rPr>
          <w:rStyle w:val="Text"/>
        </w:rPr>
        <w:t>Vezmi žluč úhořovú, rútu, galgan a vař u víně a dávaj píti nemocnému, bolest odjímá.</w:t>
      </w:r>
    </w:p>
    <w:p w:rsidR="00C16663" w:rsidRDefault="00083972">
      <w:pPr>
        <w:pStyle w:val="Podnadpis"/>
      </w:pPr>
      <w:r>
        <w:rPr>
          <w:rStyle w:val="Text"/>
        </w:rPr>
        <w:t>Opět</w:t>
      </w:r>
    </w:p>
    <w:p w:rsidR="00C16663" w:rsidRDefault="00083972">
      <w:r>
        <w:rPr>
          <w:rStyle w:val="Text"/>
        </w:rPr>
        <w:t>Verbenu bielú dávaj nemocnému tomu hrýsti, pakliť jest dietě, ale nadělaj prachu z bielé verbeny a dávaj píti v mléce.</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Vezmi srdce, plíce a játry od havrana, totiž od koby nebo od několika kob, zdělaje na prach, píž to s vínem.</w:t>
      </w:r>
    </w:p>
    <w:p w:rsidR="00C16663" w:rsidRDefault="00083972">
      <w:pPr>
        <w:pStyle w:val="Podnadpis"/>
      </w:pPr>
      <w:r>
        <w:rPr>
          <w:rStyle w:val="Text"/>
        </w:rPr>
        <w:t>Proti veliké nemoci</w:t>
      </w:r>
    </w:p>
    <w:p w:rsidR="00C16663" w:rsidRDefault="00083972">
      <w:r>
        <w:rPr>
          <w:rStyle w:val="Text"/>
        </w:rPr>
        <w:t>Púštěj krev z prstu podlé maličkého, když jest dobré púštěnie, ať jie dosti vyteče. A vezmi vlčie lajno a srdce a játry, jest li muž. Pakli žena, tehdy z vlčice, ztluc to všecko na prach, dávajž nemocnému píti v dobrém pivě starém nebo u víně za devět dní v tu dobu, když by jemu byla, vlíž jemu v usta a v uši jemu pusť jako jednu krůpi.</w:t>
      </w:r>
    </w:p>
    <w:p w:rsidR="00C16663" w:rsidRDefault="00083972">
      <w:r>
        <w:rPr>
          <w:rStyle w:val="cizijazyk"/>
        </w:rPr>
        <w:t xml:space="preserve">Item </w:t>
      </w:r>
      <w:r>
        <w:rPr>
          <w:rStyle w:val="Text"/>
        </w:rPr>
        <w:t>lištie játry a krev a pivoňky, jelení kost spálenú, ztluciž to na prach a dávaj nemocnému ráno a večer píti.</w:t>
      </w:r>
    </w:p>
    <w:p w:rsidR="00C16663" w:rsidRDefault="00083972">
      <w:pPr>
        <w:pStyle w:val="Podnadpis"/>
      </w:pPr>
      <w:r>
        <w:rPr>
          <w:rStyle w:val="foliace"/>
        </w:rPr>
        <w:t xml:space="preserve">109r </w:t>
      </w:r>
      <w:r>
        <w:rPr>
          <w:rStyle w:val="Text"/>
        </w:rPr>
        <w:t>Opět jinak k témuž</w:t>
      </w:r>
    </w:p>
    <w:p w:rsidR="00C16663" w:rsidRDefault="00083972">
      <w:r>
        <w:rPr>
          <w:rStyle w:val="Text"/>
        </w:rPr>
        <w:t xml:space="preserve">Vezmi podléštku </w:t>
      </w:r>
      <w:r>
        <w:rPr>
          <w:rStyle w:val="lemma"/>
        </w:rPr>
        <w:t xml:space="preserve">podléštka </w:t>
      </w:r>
      <w:r>
        <w:rPr>
          <w:rStyle w:val="hyperlemma"/>
        </w:rPr>
        <w:t xml:space="preserve">podléška </w:t>
      </w:r>
      <w:r>
        <w:rPr>
          <w:rStyle w:val="Text"/>
        </w:rPr>
        <w:t xml:space="preserve">bielú a kuřimor, udělaj z toho prach a otevři mu hlavní žily obě, daj mu ten prach píti u pivě. A jestliže se jemu počala v hlavě, přestaneť jemu. Pakliť jest v životě, učiniž prach z vlaštovičiech </w:t>
      </w:r>
      <w:r>
        <w:rPr>
          <w:rStyle w:val="poznamka"/>
        </w:rPr>
        <w:t xml:space="preserve">zjevně chybný (zkomolený) zápis, má být: vlaštovic </w:t>
      </w:r>
      <w:r>
        <w:rPr>
          <w:rStyle w:val="Text"/>
        </w:rPr>
        <w:t xml:space="preserve">a z bobrového stroje. A pak vezmi vodu celidonovú a vinného octa, třetinu méně nežli vody </w:t>
      </w:r>
      <w:r>
        <w:rPr>
          <w:rStyle w:val="Text"/>
        </w:rPr>
        <w:lastRenderedPageBreak/>
        <w:t xml:space="preserve">celidonové, a to spolu vař, ať uvře třetina, dávajž nemocnému píti ráno a večer a budeť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r>
        <w:rPr>
          <w:rStyle w:val="emendace"/>
        </w:rPr>
        <w:t xml:space="preserve">pomocí </w:t>
      </w:r>
      <w:r>
        <w:rPr>
          <w:rStyle w:val="pramen"/>
        </w:rPr>
        <w:t>pomoczije</w:t>
      </w:r>
      <w:r>
        <w:rPr>
          <w:rStyle w:val="Text"/>
        </w:rPr>
        <w:t>, byť ji pak měl sto let.</w:t>
      </w:r>
    </w:p>
    <w:p w:rsidR="00C16663" w:rsidRDefault="00083972">
      <w:r>
        <w:rPr>
          <w:rStyle w:val="cizijazyk"/>
        </w:rPr>
        <w:t xml:space="preserve">Item </w:t>
      </w:r>
      <w:r>
        <w:rPr>
          <w:rStyle w:val="Text"/>
        </w:rPr>
        <w:t xml:space="preserve">také jelení roh zetři a pí z </w:t>
      </w:r>
      <w:r>
        <w:rPr>
          <w:rStyle w:val="lemma"/>
        </w:rPr>
        <w:t xml:space="preserve">z </w:t>
      </w:r>
      <w:r>
        <w:rPr>
          <w:rStyle w:val="hyperlemma"/>
        </w:rPr>
        <w:t xml:space="preserve">s </w:t>
      </w:r>
      <w:r>
        <w:rPr>
          <w:rStyle w:val="Text"/>
        </w:rPr>
        <w:t>ženým vínem.</w:t>
      </w:r>
    </w:p>
    <w:p w:rsidR="00C16663" w:rsidRDefault="00083972">
      <w:r>
        <w:rPr>
          <w:rStyle w:val="cizijazyk"/>
        </w:rPr>
        <w:t xml:space="preserve">Item </w:t>
      </w:r>
      <w:r>
        <w:rPr>
          <w:rStyle w:val="Text"/>
        </w:rPr>
        <w:t>játry, plíce supové usuše, zdělaj na prach na oleji praženém, náčitě pomáhá.</w:t>
      </w:r>
    </w:p>
    <w:p w:rsidR="00C16663" w:rsidRDefault="00083972">
      <w:r>
        <w:rPr>
          <w:rStyle w:val="cizijazyk"/>
        </w:rPr>
        <w:t xml:space="preserve">Item </w:t>
      </w:r>
      <w:r>
        <w:rPr>
          <w:rStyle w:val="Text"/>
        </w:rPr>
        <w:t xml:space="preserve">pás z řemena vlčieho miery </w:t>
      </w:r>
      <w:r>
        <w:rPr>
          <w:rStyle w:val="poznamka"/>
        </w:rPr>
        <w:t xml:space="preserve">zjevně chybný (zkomolený) zápis, má být: měj </w:t>
      </w:r>
      <w:r>
        <w:rPr>
          <w:rStyle w:val="Text"/>
        </w:rPr>
        <w:t>na sobě, a žena z vlčice, a tiem se opasovati po nahém životě.</w:t>
      </w:r>
    </w:p>
    <w:p w:rsidR="00C16663" w:rsidRDefault="00083972">
      <w:pPr>
        <w:pStyle w:val="Podnadpis"/>
      </w:pPr>
      <w:r>
        <w:rPr>
          <w:rStyle w:val="Text"/>
        </w:rPr>
        <w:t>Proti veliké nemoci</w:t>
      </w:r>
    </w:p>
    <w:p w:rsidR="00C16663" w:rsidRDefault="00083972">
      <w:r>
        <w:rPr>
          <w:rStyle w:val="Text"/>
        </w:rPr>
        <w:t>To kněz jeden, což kázal, vzal na dřevě onu žabku, ješto slýchati, že křičí na dřevě, by ji choval dobře dlúho, neškodíť, žeť zaschne, vařiž ji v lítém octě, dávajž nemocnému před tiem, nežli jej nadpadne. A to muožeš chovati až k druhém měsíci a potom opět dávati. A tak pravil ten kněz, že jedno pachole mělo sedm let a tiem se zhojilo, a že se neskuoro povalil, dávati toho nápoje, avšak jemu nic neškodil, jediné, aby nikděž nebylo praveno, co jest pil.</w:t>
      </w:r>
    </w:p>
    <w:p w:rsidR="00C16663" w:rsidRDefault="00083972">
      <w:pPr>
        <w:pStyle w:val="Podnadpis"/>
      </w:pPr>
      <w:r>
        <w:rPr>
          <w:rStyle w:val="Text"/>
        </w:rPr>
        <w:t>Proti veliké nemoci</w:t>
      </w:r>
    </w:p>
    <w:p w:rsidR="00C16663" w:rsidRDefault="00083972">
      <w:r>
        <w:rPr>
          <w:rStyle w:val="Text"/>
        </w:rPr>
        <w:t xml:space="preserve">Vezmi velikých myší </w:t>
      </w:r>
      <w:r>
        <w:rPr>
          <w:rStyle w:val="emendace"/>
        </w:rPr>
        <w:t xml:space="preserve">myší </w:t>
      </w:r>
      <w:r>
        <w:rPr>
          <w:rStyle w:val="pramen"/>
        </w:rPr>
        <w:t xml:space="preserve">myſſije </w:t>
      </w:r>
      <w:r>
        <w:rPr>
          <w:rStyle w:val="Text"/>
        </w:rPr>
        <w:t xml:space="preserve">vajce, spal je v novém hrnku na prach a dávaj nemocnému píti ten prach s vínem ráno. A když by měl, z čeho mnoho toho prachu nadělati, dávaj i večer, nikdy ho </w:t>
      </w:r>
      <w:r>
        <w:rPr>
          <w:rStyle w:val="foliace"/>
        </w:rPr>
        <w:t xml:space="preserve">109v </w:t>
      </w:r>
      <w:r>
        <w:rPr>
          <w:rStyle w:val="Text"/>
        </w:rPr>
        <w:t>nenadpadne viece, toť jest jisté a pokušené.</w:t>
      </w:r>
    </w:p>
    <w:p w:rsidR="00C16663" w:rsidRDefault="00083972">
      <w:pPr>
        <w:pStyle w:val="Podnadpis"/>
      </w:pPr>
      <w:r>
        <w:rPr>
          <w:rStyle w:val="Text"/>
        </w:rPr>
        <w:t>Proti padúcí nemoci</w:t>
      </w:r>
    </w:p>
    <w:p w:rsidR="00C16663" w:rsidRDefault="00083972">
      <w:r>
        <w:rPr>
          <w:rStyle w:val="Text"/>
        </w:rPr>
        <w:t>Voda žžená z vlastovic, velmi mladé vlastovice, a zdělaj je na prach. A ten prach smiešej s bobrovým s</w:t>
      </w:r>
      <w:r w:rsidR="00A618CD">
        <w:rPr>
          <w:rStyle w:val="Text"/>
        </w:rPr>
        <w:t>t</w:t>
      </w:r>
      <w:r>
        <w:rPr>
          <w:rStyle w:val="Text"/>
        </w:rPr>
        <w:t xml:space="preserve">rojem a málo přičině octa a vlož na alembik a pak z toho vodu pal, neb jest k mnohým věcem potřebná. A najprvé tato voda na čtítrobu pitá uzdravuje padúcí nemoc, odkudž koli přišla, a by byla často v letech, ve čtyřech dnech zdráv bude. </w:t>
      </w:r>
      <w:r>
        <w:rPr>
          <w:rStyle w:val="cizijazyk"/>
        </w:rPr>
        <w:t xml:space="preserve">Item </w:t>
      </w:r>
      <w:r>
        <w:rPr>
          <w:rStyle w:val="Text"/>
        </w:rPr>
        <w:t xml:space="preserve">tato voda pitá na čtítrobu uzdravuje </w:t>
      </w:r>
      <w:r>
        <w:rPr>
          <w:rStyle w:val="cizijazyk"/>
        </w:rPr>
        <w:t xml:space="preserve">frenesnii, </w:t>
      </w:r>
      <w:r>
        <w:rPr>
          <w:rStyle w:val="Text"/>
        </w:rPr>
        <w:t xml:space="preserve">ješto se lidé od nie blázňují a nespie nikdá. A kašel ve čtyřech dnech uzdravuje. </w:t>
      </w:r>
      <w:r>
        <w:rPr>
          <w:rStyle w:val="cizijazyk"/>
        </w:rPr>
        <w:t xml:space="preserve">Item </w:t>
      </w:r>
      <w:r>
        <w:rPr>
          <w:rStyle w:val="Text"/>
        </w:rPr>
        <w:t xml:space="preserve">tato voda nade všecky léky čistí </w:t>
      </w:r>
      <w:r>
        <w:rPr>
          <w:rStyle w:val="emendace"/>
        </w:rPr>
        <w:t xml:space="preserve">čistí </w:t>
      </w:r>
      <w:r>
        <w:rPr>
          <w:rStyle w:val="pramen"/>
        </w:rPr>
        <w:t xml:space="preserve">cziſtije </w:t>
      </w:r>
      <w:r>
        <w:rPr>
          <w:rStyle w:val="Text"/>
        </w:rPr>
        <w:t xml:space="preserve">mozk v hlavě, silní, čistí </w:t>
      </w:r>
      <w:r>
        <w:rPr>
          <w:rStyle w:val="emendace"/>
        </w:rPr>
        <w:t xml:space="preserve">čistí </w:t>
      </w:r>
      <w:r>
        <w:rPr>
          <w:rStyle w:val="pramen"/>
        </w:rPr>
        <w:t xml:space="preserve">cziſtije </w:t>
      </w:r>
      <w:r>
        <w:rPr>
          <w:rStyle w:val="Text"/>
        </w:rPr>
        <w:t xml:space="preserve">žaludek, prsi měkčí a údy silní, přirozenie množí a páry v člověku zahřívá. </w:t>
      </w:r>
      <w:r>
        <w:rPr>
          <w:rStyle w:val="cizijazyk"/>
        </w:rPr>
        <w:t xml:space="preserve">Item </w:t>
      </w:r>
      <w:r>
        <w:rPr>
          <w:rStyle w:val="Text"/>
        </w:rPr>
        <w:t xml:space="preserve">tato voda pitá na čtítrobu a vařená prvé s yzopem uzdravuje vodnotelenstvie z příčiny studené i také na všaký den když bývá zimnice, krotí. Ale žena se jí varuj břichatá, neb plod moří. Také hlavu bolavú uzdravuje a sen dobrý činí </w:t>
      </w:r>
      <w:r>
        <w:rPr>
          <w:rStyle w:val="emendace"/>
        </w:rPr>
        <w:t xml:space="preserve">činí </w:t>
      </w:r>
      <w:r>
        <w:rPr>
          <w:rStyle w:val="pramen"/>
        </w:rPr>
        <w:t xml:space="preserve">czinije </w:t>
      </w:r>
      <w:r>
        <w:rPr>
          <w:rStyle w:val="Text"/>
        </w:rPr>
        <w:t>a pokrmy požívá, ktož ji pí. Také moč vyvodí. A také před ní vlasy lezú, kdež jí pomažeš. A k tiemť se věcem hodí ta voda, jakož s již slyšal.</w:t>
      </w:r>
    </w:p>
    <w:p w:rsidR="00C16663" w:rsidRDefault="00083972">
      <w:pPr>
        <w:pStyle w:val="Podnadpis"/>
      </w:pPr>
      <w:r>
        <w:rPr>
          <w:rStyle w:val="Text"/>
        </w:rPr>
        <w:t>Proti padúcí nemoci</w:t>
      </w:r>
    </w:p>
    <w:p w:rsidR="00C16663" w:rsidRDefault="00083972">
      <w:r>
        <w:rPr>
          <w:rStyle w:val="Text"/>
        </w:rPr>
        <w:t xml:space="preserve">Vezmi kocúrové pečenky nebo stroje a usuše zetři je na prach, a když jeho napadne a povrže, dajž v pití na tom miestě s teplým vínem a hned měj kolek hlohový na piedku zdéli, aby </w:t>
      </w:r>
      <w:r>
        <w:rPr>
          <w:rStyle w:val="foliace"/>
        </w:rPr>
        <w:t xml:space="preserve">110r </w:t>
      </w:r>
      <w:r>
        <w:rPr>
          <w:rStyle w:val="Text"/>
        </w:rPr>
        <w:t xml:space="preserve">byl ostrý, pustiž jemu krev z prsta vedlé malého prsta a uřež jemu vlasuov na temeni </w:t>
      </w:r>
      <w:r>
        <w:rPr>
          <w:rStyle w:val="emendace"/>
        </w:rPr>
        <w:t xml:space="preserve">temeni </w:t>
      </w:r>
      <w:r>
        <w:rPr>
          <w:rStyle w:val="pramen"/>
        </w:rPr>
        <w:t xml:space="preserve">temieni </w:t>
      </w:r>
      <w:r>
        <w:rPr>
          <w:rStyle w:val="Text"/>
        </w:rPr>
        <w:t xml:space="preserve">maličko a šatuov jeho, omočiž ty vlasy a šaty v té krvi z prsta, a vlí </w:t>
      </w:r>
      <w:r>
        <w:rPr>
          <w:rStyle w:val="emendace"/>
        </w:rPr>
        <w:t xml:space="preserve">vlí </w:t>
      </w:r>
      <w:r>
        <w:rPr>
          <w:rStyle w:val="pramen"/>
        </w:rPr>
        <w:t xml:space="preserve">wlije </w:t>
      </w:r>
      <w:r>
        <w:rPr>
          <w:rStyle w:val="Text"/>
        </w:rPr>
        <w:t>na tom miestě, kdež leží</w:t>
      </w:r>
      <w:r>
        <w:rPr>
          <w:rStyle w:val="emendace"/>
        </w:rPr>
        <w:t xml:space="preserve">leží </w:t>
      </w:r>
      <w:r>
        <w:rPr>
          <w:rStyle w:val="pramen"/>
        </w:rPr>
        <w:t>lezije</w:t>
      </w:r>
      <w:r>
        <w:rPr>
          <w:rStyle w:val="Text"/>
        </w:rPr>
        <w:t>, ihned s tiem kolkem aby tam všecko zuostalo věčně, pokušenoť jest zacelo, že jednomu několikrát za den bývalo. A když jest jemu to uděláno, ihned jest toho byl číst</w:t>
      </w:r>
      <w:r>
        <w:rPr>
          <w:rStyle w:val="lemma"/>
        </w:rPr>
        <w:t xml:space="preserve">čístý </w:t>
      </w:r>
      <w:r>
        <w:rPr>
          <w:rStyle w:val="hyperlemma"/>
        </w:rPr>
        <w:t>čístý</w:t>
      </w:r>
      <w:r>
        <w:rPr>
          <w:rStyle w:val="Text"/>
        </w:rPr>
        <w:t xml:space="preserve">. </w:t>
      </w:r>
      <w:r>
        <w:rPr>
          <w:rStyle w:val="Text"/>
        </w:rPr>
        <w:lastRenderedPageBreak/>
        <w:t>A muožeš li mieti kočičie luožičko od prvoprasky, ješto prvé kotěnce má, zašije v šatku čistú, ať nemocný nevie, co by to bylo, nech, ať nosí na hrdle, dokud se zdáti bude. I jinému nepraviti, co on nosí.</w:t>
      </w:r>
    </w:p>
    <w:p w:rsidR="00C16663" w:rsidRDefault="00083972">
      <w:r>
        <w:rPr>
          <w:rStyle w:val="cizijazyk"/>
        </w:rPr>
        <w:t xml:space="preserve">Item </w:t>
      </w:r>
      <w:r>
        <w:rPr>
          <w:rStyle w:val="Text"/>
        </w:rPr>
        <w:t>když se kočka okotí</w:t>
      </w:r>
      <w:r>
        <w:rPr>
          <w:rStyle w:val="emendace"/>
        </w:rPr>
        <w:t xml:space="preserve">okotí </w:t>
      </w:r>
      <w:r>
        <w:rPr>
          <w:rStyle w:val="pramen"/>
        </w:rPr>
        <w:t>okotije</w:t>
      </w:r>
      <w:r>
        <w:rPr>
          <w:rStyle w:val="Text"/>
        </w:rPr>
        <w:t>, namoč to ložičko v čisté vodě a často miešaj dřevcem, sleje tu vodu, nalíž jiné. A tak za několiko dní, potom usuš někde kromě peci, a když jednomu přestane, puojčiti muožeš druhému. A tak třeba li na sto lidem muožeš puojčovati. A to jest nezaplacené zlatem, to jest zkušené. Také požívati v jídle i v pití</w:t>
      </w:r>
      <w:r>
        <w:rPr>
          <w:rStyle w:val="emendace"/>
        </w:rPr>
        <w:t xml:space="preserve">pití </w:t>
      </w:r>
      <w:r>
        <w:rPr>
          <w:rStyle w:val="pramen"/>
        </w:rPr>
        <w:t>pitije</w:t>
      </w:r>
      <w:r>
        <w:rPr>
          <w:rStyle w:val="Text"/>
        </w:rPr>
        <w:t xml:space="preserve">, což hodného jest k tomu. </w:t>
      </w:r>
      <w:r>
        <w:rPr>
          <w:rStyle w:val="cizijazyk"/>
        </w:rPr>
        <w:t xml:space="preserve">Item </w:t>
      </w:r>
      <w:r>
        <w:rPr>
          <w:rStyle w:val="Text"/>
        </w:rPr>
        <w:t xml:space="preserve">jakož prvé psáno jest. </w:t>
      </w:r>
      <w:r>
        <w:rPr>
          <w:rStyle w:val="cizijazyk"/>
        </w:rPr>
        <w:t xml:space="preserve">Item </w:t>
      </w:r>
      <w:r>
        <w:rPr>
          <w:rStyle w:val="Text"/>
        </w:rPr>
        <w:t xml:space="preserve">pivoňku z devisilem vaře v pivě, píti. </w:t>
      </w:r>
      <w:r>
        <w:rPr>
          <w:rStyle w:val="cizijazyk"/>
        </w:rPr>
        <w:t xml:space="preserve">Item </w:t>
      </w:r>
      <w:r>
        <w:rPr>
          <w:rStyle w:val="Text"/>
        </w:rPr>
        <w:t>maso vlčie vařené a jedené uzdravuje bláznivé.</w:t>
      </w:r>
    </w:p>
    <w:p w:rsidR="00C16663" w:rsidRDefault="00083972">
      <w:pPr>
        <w:pStyle w:val="Podnadpis"/>
      </w:pPr>
      <w:r>
        <w:rPr>
          <w:rStyle w:val="Text"/>
        </w:rPr>
        <w:t>Proti veliké nemoci</w:t>
      </w:r>
    </w:p>
    <w:p w:rsidR="00C16663" w:rsidRDefault="00083972">
      <w:r>
        <w:rPr>
          <w:rStyle w:val="Text"/>
        </w:rPr>
        <w:t>Verbenu píti s vínem, najprvé klekna zpieti nábožně pět Páteřuov a sedm Zdráva Maria, píž to. A nemuožeš li sám, ať jiný zaň pije, aby klekl proti slunci, ale ať jiný za něho pěje.</w:t>
      </w:r>
    </w:p>
    <w:p w:rsidR="00C16663" w:rsidRDefault="00083972">
      <w:pPr>
        <w:pStyle w:val="Podnadpis"/>
      </w:pPr>
      <w:r>
        <w:rPr>
          <w:rStyle w:val="Text"/>
        </w:rPr>
        <w:t>Opět</w:t>
      </w:r>
    </w:p>
    <w:p w:rsidR="00C16663" w:rsidRDefault="00083972">
      <w:r>
        <w:rPr>
          <w:rStyle w:val="Text"/>
        </w:rPr>
        <w:t xml:space="preserve">Vezmi sveřepý semenec, rozetři s vínem, a to procedě, vařiž to v tom jíšele, pivoňku, verbenu a přičiň k tomu devěsilu i lékořici a kuorky dubového </w:t>
      </w:r>
      <w:r>
        <w:rPr>
          <w:rStyle w:val="foliace"/>
        </w:rPr>
        <w:t xml:space="preserve">110v </w:t>
      </w:r>
      <w:r>
        <w:rPr>
          <w:rStyle w:val="Text"/>
        </w:rPr>
        <w:t>melé, ztluka na prach, vsyp v ten jíšel, střebiž to ráno i večer. A když by měl podražec, přičinil by k tomu, to jest pomocno proti nemoci. A nemáš li jiného kterého, ale pivoňku, verbenu a melé dubové, v tom jíšele, a dávaj píti.</w:t>
      </w:r>
    </w:p>
    <w:p w:rsidR="00C16663" w:rsidRDefault="00083972">
      <w:pPr>
        <w:pStyle w:val="Podnadpis"/>
      </w:pPr>
      <w:r>
        <w:rPr>
          <w:rStyle w:val="Text"/>
        </w:rPr>
        <w:t>Proti veliké nemoci</w:t>
      </w:r>
    </w:p>
    <w:p w:rsidR="00C16663" w:rsidRDefault="00083972">
      <w:r>
        <w:rPr>
          <w:rStyle w:val="Text"/>
        </w:rPr>
        <w:t xml:space="preserve">Vezmi verbenu, některé ženy řiekají spořéšek, ve čtvrtek do slunce, panna střiebrným grošem neb zlatým učiniti a přes tu verbenu kříž vykopaje, prvé tři Páteře a tři Zdráva Maria ráno. A napí se, to čiň, dokud chceš. A kopati také muože po několiko čtvrtkuov a též v pondělí do slunce kopati se třmi Páteři panna. A nemocný též se třmi Páteři ve jméno sv. Trojice spěje i napiti se toho po tři jitra, a budeť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pPr>
        <w:pStyle w:val="Podnadpis"/>
      </w:pPr>
      <w:r>
        <w:rPr>
          <w:rStyle w:val="Text"/>
        </w:rPr>
        <w:t xml:space="preserve">Proti veliké nemoci </w:t>
      </w:r>
      <w:r>
        <w:rPr>
          <w:rStyle w:val="poznamka"/>
        </w:rPr>
        <w:t>tento návod je v rkp. KNM I F 11 vynechán</w:t>
      </w:r>
    </w:p>
    <w:p w:rsidR="00C16663" w:rsidRDefault="00083972">
      <w:r>
        <w:rPr>
          <w:rStyle w:val="Text"/>
        </w:rPr>
        <w:t xml:space="preserve">Obecně vždy psáti lístky bez titlíkuov a nositi na hrdle a života lístek dotýká, netřebať ho v šatu obinovati, potom druhý, a když ten od potu sejde, opět jiný. A tak napiš, kolik chceš lístkuov, najviece každé slovo upřímě bez titlíkuov a úplně: </w:t>
      </w:r>
      <w:r>
        <w:rPr>
          <w:rStyle w:val="cizijazyk"/>
        </w:rPr>
        <w:t xml:space="preserve">+ In nomine + sancte … </w:t>
      </w:r>
      <w:r>
        <w:rPr>
          <w:rStyle w:val="poznamka"/>
        </w:rPr>
        <w:t xml:space="preserve">nečitelný latinský text </w:t>
      </w:r>
      <w:r>
        <w:rPr>
          <w:rStyle w:val="Text"/>
        </w:rPr>
        <w:t xml:space="preserve">Měl li by pak kaménky, ješto vybierají mladým vlastovicím z pupkuov, dokud ještě šeré </w:t>
      </w:r>
      <w:r>
        <w:rPr>
          <w:rStyle w:val="foliace"/>
        </w:rPr>
        <w:t xml:space="preserve">111r </w:t>
      </w:r>
      <w:r>
        <w:rPr>
          <w:rStyle w:val="Text"/>
        </w:rPr>
        <w:t xml:space="preserve">peřie bývá, dotud najdeš. A nebude li v jednom ptáčeti, ale v druhém, až do poslednieho, zašije ty kaménky v čistú šatu, aby to do roka nosil na hrdle. Také pomni, aby se nemocný pět pátkuov postil, nemocný anebo jiný za něho bude před jiedlem, spěje pět Páteřuov a pět Zdráva Maria, s vodú chleba pojiesti a vodu píti ten pátek, to učiň na čest pánu bohu a sv. Valentinu. A muožeš jim </w:t>
      </w:r>
      <w:r>
        <w:rPr>
          <w:rStyle w:val="emendace"/>
        </w:rPr>
        <w:t xml:space="preserve">jim </w:t>
      </w:r>
      <w:r>
        <w:rPr>
          <w:rStyle w:val="pramen"/>
        </w:rPr>
        <w:t xml:space="preserve">gijm </w:t>
      </w:r>
      <w:r>
        <w:rPr>
          <w:rStyle w:val="Text"/>
        </w:rPr>
        <w:t xml:space="preserve">rozkázati, aby vždy jiné kaménce nosili bez takových postuov. A to pro lepšie bezpečnost. Dále pomni, dokud roste člověk, toto učiniti jemu: Ve čtvrtek do slunce vrtati sochu slemennú přes hlavu latovým nebozezem, odřež jeho všech paznehtuov na rukú i na nohách a vlasuov na hlavě na kříž rozřezati, zavina v papier, udělaj to do té diery, a k tomu ještě na prostřed hlavy vlasuov, </w:t>
      </w:r>
      <w:r>
        <w:rPr>
          <w:rStyle w:val="Text"/>
        </w:rPr>
        <w:lastRenderedPageBreak/>
        <w:t xml:space="preserve">vstrčiž to v dieru, zadělaj hlohovým hřebíkem přes hlavu. A nemocný aby hlavy doluov pochyloval podlé sochy, skrčiti krk, zveda čelo nahoru. A tluka sekerú přes hlavu, když se již táhne nebo ruje. A odřež ten pútec, totiž ten pramen vlasuov při té samé dieře, odstavě toho člověka, dotluciž tam hřebík, pakli ho málo ven, ale přitesati při samé dieře. A jestliže který vlásek ven vyhlédá, přiřež, ať nenie znamenito, a vyrosteť z toho člověka buď pachole, nebo žena. A potom do hrušky ve čtvrtek též učiniti. </w:t>
      </w:r>
      <w:r>
        <w:rPr>
          <w:rStyle w:val="cizijazyk"/>
        </w:rPr>
        <w:t xml:space="preserve">Probatum. </w:t>
      </w:r>
      <w:r>
        <w:rPr>
          <w:rStyle w:val="Text"/>
        </w:rPr>
        <w:t xml:space="preserve">A do hrušky muož i tiem učiniti, ješto již nerostú, ale ať těch hrušek nejedí. Dále věz, že nedávno počala býti, skuoro jemu pomuož. V stodole ať učistí u sochy, až by </w:t>
      </w:r>
      <w:r>
        <w:rPr>
          <w:rStyle w:val="foliace"/>
        </w:rPr>
        <w:t xml:space="preserve">111v </w:t>
      </w:r>
      <w:r>
        <w:rPr>
          <w:rStyle w:val="Text"/>
        </w:rPr>
        <w:t xml:space="preserve">na zemi stál, a když se chytí </w:t>
      </w:r>
      <w:r>
        <w:rPr>
          <w:rStyle w:val="emendace"/>
        </w:rPr>
        <w:t xml:space="preserve">chytí </w:t>
      </w:r>
      <w:r>
        <w:rPr>
          <w:rStyle w:val="pramen"/>
        </w:rPr>
        <w:t xml:space="preserve">chytije </w:t>
      </w:r>
      <w:r>
        <w:rPr>
          <w:rStyle w:val="Text"/>
        </w:rPr>
        <w:t xml:space="preserve">nebozízek, kaž mu odstúpiti vraty na prst zhlúbi </w:t>
      </w:r>
      <w:r>
        <w:rPr>
          <w:rStyle w:val="emendace"/>
        </w:rPr>
        <w:t xml:space="preserve">zhlúbi </w:t>
      </w:r>
      <w:r>
        <w:rPr>
          <w:rStyle w:val="pramen"/>
        </w:rPr>
        <w:t xml:space="preserve">zhlubije </w:t>
      </w:r>
      <w:r>
        <w:rPr>
          <w:rStyle w:val="Text"/>
        </w:rPr>
        <w:t xml:space="preserve">do dřeva nebo maličko dále, kaž jemu zase přistúpiti, konajž předse. A ktož chce, potom do hrušky vrtaj a konaj. A řiekal li by kterú modlitbu, hodnéť jest. K tomu máku a holubieho masa varuj se, masa jiesti drženého a verbenu píti, jako na jiném lístku bude psáno a nalezeno, i o prachu, kterak dělati máš. Ješto ten prach velmi pomáhá, veziž také hloh </w:t>
      </w:r>
      <w:r>
        <w:rPr>
          <w:rStyle w:val="emendace"/>
        </w:rPr>
        <w:t xml:space="preserve">hloh </w:t>
      </w:r>
      <w:r>
        <w:rPr>
          <w:rStyle w:val="pramen"/>
        </w:rPr>
        <w:t xml:space="preserve">hlo </w:t>
      </w:r>
      <w:r>
        <w:rPr>
          <w:rStyle w:val="Text"/>
        </w:rPr>
        <w:t>k tomu najlepšie, kterýž nebýval nikdy na zemi dokládaný, když urubíš</w:t>
      </w:r>
      <w:r>
        <w:rPr>
          <w:rStyle w:val="emendace"/>
        </w:rPr>
        <w:t xml:space="preserve">urubíš </w:t>
      </w:r>
      <w:r>
        <w:rPr>
          <w:rStyle w:val="pramen"/>
        </w:rPr>
        <w:t>vrubijeſs</w:t>
      </w:r>
      <w:r>
        <w:rPr>
          <w:rStyle w:val="Text"/>
        </w:rPr>
        <w:t xml:space="preserve">, chovaj jeho čistě. A někteří </w:t>
      </w:r>
      <w:r>
        <w:rPr>
          <w:rStyle w:val="emendace"/>
        </w:rPr>
        <w:t xml:space="preserve">někteří </w:t>
      </w:r>
      <w:r>
        <w:rPr>
          <w:rStyle w:val="pramen"/>
        </w:rPr>
        <w:t xml:space="preserve">niekterzije </w:t>
      </w:r>
      <w:r>
        <w:rPr>
          <w:rStyle w:val="Text"/>
        </w:rPr>
        <w:t>jej rubají ve čtvrtek do slunce a ve čtvrtek veliký také, a lépe jej rubati toho času než jiný.</w:t>
      </w:r>
    </w:p>
    <w:p w:rsidR="00C16663" w:rsidRDefault="00083972">
      <w:r>
        <w:rPr>
          <w:rStyle w:val="cizijazyk"/>
        </w:rPr>
        <w:t xml:space="preserve">Item </w:t>
      </w:r>
      <w:r>
        <w:rPr>
          <w:rStyle w:val="Text"/>
        </w:rPr>
        <w:t>pivoňku nositi na hrdle do roka, kto chce, i jiný kus na druhý rok uvázati a nositi. A vždy ať pivoňka dotýká těla. A také nemocný má býti v čistotě, nemuože li do roka, ale za čtyryceti dní, buď muž nebo žena. A kaménky vlaštovičie, povonky lístky, též kuorky dubového melé, ač by kto na každý rok ty věci na hrdle nosil, jest jemu bezpečněji.</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Učiň prach z mrtvých kostí z škrán</w:t>
      </w:r>
      <w:r w:rsidR="00C47056">
        <w:rPr>
          <w:rStyle w:val="Text"/>
        </w:rPr>
        <w:t>ě</w:t>
      </w:r>
      <w:r>
        <w:rPr>
          <w:rStyle w:val="Text"/>
        </w:rPr>
        <w:t xml:space="preserve">, dávajž píti nemocnému s vínem na lžíci zamiešeje, a nevypí li všeho, přilej opět vína, zamiešej, ať vypí ostatek, a tak pí ráno a večer, a velmiť z toho očerstvie. A lístky nositi, a když muožeš dobyti kaménkuov, nositi je a lístky na hrdle a jemu nikdá nepraviti, aby jemu dal prach píti. A ještě muože li kuostky dietěte nekřtěného nositi, </w:t>
      </w:r>
      <w:r>
        <w:rPr>
          <w:rStyle w:val="foliace"/>
        </w:rPr>
        <w:t xml:space="preserve">112r </w:t>
      </w:r>
      <w:r>
        <w:rPr>
          <w:rStyle w:val="Text"/>
        </w:rPr>
        <w:t>lépe bude. A to když dietkám bývá ta nemoc, to píti dávaj.</w:t>
      </w:r>
    </w:p>
    <w:p w:rsidR="00C16663" w:rsidRDefault="00083972">
      <w:pPr>
        <w:pStyle w:val="Podnadpis"/>
      </w:pPr>
      <w:r>
        <w:rPr>
          <w:rStyle w:val="Text"/>
        </w:rPr>
        <w:t>Opět</w:t>
      </w:r>
    </w:p>
    <w:p w:rsidR="00C16663" w:rsidRDefault="00083972">
      <w:r>
        <w:rPr>
          <w:rStyle w:val="Text"/>
        </w:rPr>
        <w:t xml:space="preserve">Vezmi siemě a kamence, ješto se nalézají v pivoňce svrchu a jest černé barvy, nad kterýmižto aby slúženo bylo devět mší </w:t>
      </w:r>
      <w:r>
        <w:rPr>
          <w:rStyle w:val="emendace"/>
        </w:rPr>
        <w:t xml:space="preserve">mší </w:t>
      </w:r>
      <w:r>
        <w:rPr>
          <w:rStyle w:val="pramen"/>
        </w:rPr>
        <w:t xml:space="preserve">mſſije </w:t>
      </w:r>
      <w:r>
        <w:rPr>
          <w:rStyle w:val="Text"/>
        </w:rPr>
        <w:t>na čest sv. Valentinu. A potom udělati to zrno v prsten zlatý nebo střiebrný, aby se také dotýkalo holého prstu. A na mezním prstu má nositi, pakli nemáš zrna, ale kořen. Také v mosazném i v cínovém, a pomuožť pán buoh od toho.</w:t>
      </w:r>
    </w:p>
    <w:p w:rsidR="00C16663" w:rsidRDefault="00083972">
      <w:pPr>
        <w:pStyle w:val="Podnadpis"/>
      </w:pPr>
      <w:r>
        <w:rPr>
          <w:rStyle w:val="Text"/>
        </w:rPr>
        <w:t>Proti veliké nemoci</w:t>
      </w:r>
    </w:p>
    <w:p w:rsidR="00C16663" w:rsidRDefault="00083972">
      <w:r>
        <w:rPr>
          <w:rStyle w:val="Text"/>
        </w:rPr>
        <w:t>Vezmi svíci tak dlúhú jako ten nemocný a přeměř jeho třikrát na kříž v sobotu v kostele na nešpoře. A on se rozprostře na zemi křížem a svěť tú sviecí na čtyři strany a kaž jemu, dokudž neshoří sviece. A potom napiš najsvětějšie jméno to + a + es + l +. A pověs na hrdle, ať nosí</w:t>
      </w:r>
      <w:r>
        <w:rPr>
          <w:rStyle w:val="emendace"/>
        </w:rPr>
        <w:t xml:space="preserve">nosí </w:t>
      </w:r>
      <w:r>
        <w:rPr>
          <w:rStyle w:val="pramen"/>
        </w:rPr>
        <w:t>noſije</w:t>
      </w:r>
      <w:r>
        <w:rPr>
          <w:rStyle w:val="Text"/>
        </w:rPr>
        <w:t>, a jiné lístky. A to jest výborné lékařstvie.</w:t>
      </w:r>
    </w:p>
    <w:p w:rsidR="00C16663" w:rsidRDefault="00083972">
      <w:pPr>
        <w:pStyle w:val="Podnadpis"/>
      </w:pPr>
      <w:r>
        <w:rPr>
          <w:rStyle w:val="Text"/>
        </w:rPr>
        <w:t>Proti veliké nemoci</w:t>
      </w:r>
    </w:p>
    <w:p w:rsidR="00C16663" w:rsidRDefault="00083972">
      <w:r>
        <w:rPr>
          <w:rStyle w:val="Text"/>
        </w:rPr>
        <w:lastRenderedPageBreak/>
        <w:t>Vezmi kuorky dubového melé na prsi, uvaž dva ty na mezní prsty podlé maličkého na obú rukú, aby kuože dotýkalo, druhdy ve dne. A na noc zvláště, ješto nedělá, i v šátek</w:t>
      </w:r>
      <w:r>
        <w:rPr>
          <w:rStyle w:val="poznamka"/>
        </w:rPr>
        <w:t>zjevně chybný (zkomolený) zápis, rkp. KNM I F 11 uvádí: v svátek</w:t>
      </w:r>
      <w:r>
        <w:rPr>
          <w:rStyle w:val="Text"/>
        </w:rPr>
        <w:t xml:space="preserve">. </w:t>
      </w:r>
      <w:r>
        <w:rPr>
          <w:rStyle w:val="cizijazyk"/>
        </w:rPr>
        <w:t xml:space="preserve">Item </w:t>
      </w:r>
      <w:r>
        <w:rPr>
          <w:rStyle w:val="Text"/>
        </w:rPr>
        <w:t>v mosazných prsteních zlatník zadělá těch kuorek, ať se prsta dotýkají. Také prsten dělaj s hruškovým melí na palec na pravé ruce, dokudž jej nosí</w:t>
      </w:r>
      <w:r>
        <w:rPr>
          <w:rStyle w:val="emendace"/>
        </w:rPr>
        <w:t xml:space="preserve">nosí </w:t>
      </w:r>
      <w:r>
        <w:rPr>
          <w:rStyle w:val="pramen"/>
        </w:rPr>
        <w:t>noſije</w:t>
      </w:r>
      <w:r>
        <w:rPr>
          <w:rStyle w:val="Text"/>
        </w:rPr>
        <w:t>, nebude ho trápiti. A když se chceš umyti, sejmi prsten, a potom zase vstrč na palce a choď s ním.</w:t>
      </w:r>
    </w:p>
    <w:p w:rsidR="00C16663" w:rsidRDefault="00083972">
      <w:pPr>
        <w:pStyle w:val="Podnadpis"/>
      </w:pPr>
      <w:r>
        <w:rPr>
          <w:rStyle w:val="foliace"/>
        </w:rPr>
        <w:t xml:space="preserve">112v </w:t>
      </w: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 xml:space="preserve">Vezmi vlčí </w:t>
      </w:r>
      <w:r>
        <w:rPr>
          <w:rStyle w:val="emendace"/>
        </w:rPr>
        <w:t xml:space="preserve">vlčí </w:t>
      </w:r>
      <w:r>
        <w:rPr>
          <w:rStyle w:val="pramen"/>
        </w:rPr>
        <w:t xml:space="preserve">vlczije </w:t>
      </w:r>
      <w:r>
        <w:rPr>
          <w:rStyle w:val="Text"/>
        </w:rPr>
        <w:t>jazyk na tři prsty zdéli přednieho konce, vař to v studené tekuté vodě a daj nemocnému píti, když bude měsiec stáři dni tři, a budeť zdráv.</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Vezmi kořenie černé, ješto má list jako klenice</w:t>
      </w:r>
      <w:r>
        <w:rPr>
          <w:rStyle w:val="lemma"/>
        </w:rPr>
        <w:t xml:space="preserve">klenice </w:t>
      </w:r>
      <w:r>
        <w:rPr>
          <w:rStyle w:val="hyperlemma"/>
        </w:rPr>
        <w:t>klenicě</w:t>
      </w:r>
      <w:r>
        <w:rPr>
          <w:rStyle w:val="Text"/>
        </w:rPr>
        <w:t>, zespod i svrchu hlatký</w:t>
      </w:r>
      <w:r>
        <w:rPr>
          <w:rStyle w:val="lemma"/>
        </w:rPr>
        <w:t xml:space="preserve">hlatký </w:t>
      </w:r>
      <w:r>
        <w:rPr>
          <w:rStyle w:val="hyperlemma"/>
        </w:rPr>
        <w:t>hladký</w:t>
      </w:r>
      <w:r>
        <w:rPr>
          <w:rStyle w:val="Text"/>
        </w:rPr>
        <w:t>, v pátek do slunce ryté, rozetra daj píti nemocnému, pak rozžije nacpaj jemu v uši a na židoviny, naložiš i na tiemě i na prsi, a to čiň ráno, aby potom nespal, zkušeno jest.</w:t>
      </w:r>
    </w:p>
    <w:p w:rsidR="00C16663" w:rsidRDefault="00083972">
      <w:pPr>
        <w:pStyle w:val="Podnadpis"/>
      </w:pPr>
      <w:r>
        <w:rPr>
          <w:rStyle w:val="Text"/>
        </w:rPr>
        <w:t xml:space="preserve">Proti veliké nemoci </w:t>
      </w:r>
      <w:r>
        <w:rPr>
          <w:rStyle w:val="poznamka"/>
        </w:rPr>
        <w:t>tento návod je v rkp. KNM I F 11 vynechán</w:t>
      </w:r>
    </w:p>
    <w:p w:rsidR="00C16663" w:rsidRDefault="00083972">
      <w:r>
        <w:rPr>
          <w:rStyle w:val="Text"/>
        </w:rPr>
        <w:t xml:space="preserve">Napiš to čtenie na lístku: Veden jest pán Ježíš </w:t>
      </w:r>
      <w:r>
        <w:rPr>
          <w:rStyle w:val="emendace"/>
        </w:rPr>
        <w:t xml:space="preserve">Ježíš </w:t>
      </w:r>
      <w:r>
        <w:rPr>
          <w:rStyle w:val="pramen"/>
        </w:rPr>
        <w:t xml:space="preserve">gezijeſs </w:t>
      </w:r>
      <w:r>
        <w:rPr>
          <w:rStyle w:val="Text"/>
        </w:rPr>
        <w:t xml:space="preserve">na púšť od ducha, aby byl pokušen od diábla, až do konce s túto modlitbú: +++ </w:t>
      </w:r>
      <w:r>
        <w:rPr>
          <w:rStyle w:val="cizijazyk"/>
        </w:rPr>
        <w:t xml:space="preserve">Pater pax est + et Filius vita + on + ton + son + yon + mon + telon + </w:t>
      </w:r>
      <w:r>
        <w:rPr>
          <w:rStyle w:val="doplnenytext"/>
        </w:rPr>
        <w:t xml:space="preserve">… </w:t>
      </w:r>
      <w:r>
        <w:rPr>
          <w:rStyle w:val="poznamka"/>
        </w:rPr>
        <w:t xml:space="preserve">nečitelný text </w:t>
      </w:r>
      <w:r>
        <w:rPr>
          <w:rStyle w:val="cizijazyk"/>
        </w:rPr>
        <w:t xml:space="preserve">plasma </w:t>
      </w:r>
      <w:r>
        <w:rPr>
          <w:rStyle w:val="doplnenytext"/>
        </w:rPr>
        <w:t xml:space="preserve">… </w:t>
      </w:r>
      <w:r>
        <w:rPr>
          <w:rStyle w:val="poznamka"/>
        </w:rPr>
        <w:t xml:space="preserve">nečitelný text </w:t>
      </w:r>
      <w:r>
        <w:rPr>
          <w:rStyle w:val="cizijazyk"/>
        </w:rPr>
        <w:t xml:space="preserve">+ Amen + In nomine Patris et Filii et Spiritus sancti + Caspar + Melchior + Balthazar + Amen + Sanat Cristus et repellit omnem morbum caducum et omnem alium. </w:t>
      </w:r>
      <w:r>
        <w:rPr>
          <w:rStyle w:val="doplnenytext"/>
        </w:rPr>
        <w:t xml:space="preserve">… </w:t>
      </w:r>
      <w:r>
        <w:rPr>
          <w:rStyle w:val="poznamka"/>
        </w:rPr>
        <w:t xml:space="preserve">nečitelný text </w:t>
      </w:r>
      <w:r>
        <w:rPr>
          <w:rStyle w:val="cizijazyk"/>
        </w:rPr>
        <w:t xml:space="preserve">Et hoc fiat in nomine Patris et Filii et Spiritus sancti. Amen. + </w:t>
      </w:r>
      <w:r>
        <w:rPr>
          <w:rStyle w:val="Text"/>
        </w:rPr>
        <w:t xml:space="preserve">Ale pomni, že máš bez titlíků psáti. A pak ten lístek na hrdle nositi, ať visí proti tomu duolku pod prsi, ať se těla dotýká, a když se ten lístek zkazí </w:t>
      </w:r>
      <w:r>
        <w:rPr>
          <w:rStyle w:val="emendace"/>
        </w:rPr>
        <w:t xml:space="preserve">zkazí </w:t>
      </w:r>
      <w:r>
        <w:rPr>
          <w:rStyle w:val="pramen"/>
        </w:rPr>
        <w:t xml:space="preserve">zkazije </w:t>
      </w:r>
      <w:r>
        <w:rPr>
          <w:rStyle w:val="Text"/>
        </w:rPr>
        <w:t>od potu, daj jemu jiný</w:t>
      </w:r>
      <w:r>
        <w:rPr>
          <w:rStyle w:val="emendace"/>
        </w:rPr>
        <w:t xml:space="preserve">jiný </w:t>
      </w:r>
      <w:r>
        <w:rPr>
          <w:rStyle w:val="pramen"/>
        </w:rPr>
        <w:t>ginu</w:t>
      </w:r>
      <w:r>
        <w:rPr>
          <w:rStyle w:val="Text"/>
        </w:rPr>
        <w:t>, ať vždy s ním chodí.</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 xml:space="preserve">Vezmi kořenie sv. Valentina, a baby mu řiekají šípové kořenie, a máť jako sviňský ocas, a rosteť rádo na lukách, a to dávaj píti vaře nemocnému, v čem chceš. A také mu dávaj </w:t>
      </w:r>
      <w:r>
        <w:rPr>
          <w:rStyle w:val="foliace"/>
        </w:rPr>
        <w:t xml:space="preserve">113r </w:t>
      </w:r>
      <w:r>
        <w:rPr>
          <w:rStyle w:val="Text"/>
        </w:rPr>
        <w:t>hrýsti to kořenie na každý den, a mineť ta nemoc, to jest zkušené.</w:t>
      </w:r>
    </w:p>
    <w:p w:rsidR="00C16663" w:rsidRDefault="00083972">
      <w:pPr>
        <w:pStyle w:val="Podnadpis"/>
      </w:pPr>
      <w:r>
        <w:rPr>
          <w:rStyle w:val="Text"/>
        </w:rPr>
        <w:t xml:space="preserve">Proti padúcí </w:t>
      </w:r>
      <w:r>
        <w:rPr>
          <w:rStyle w:val="emendace"/>
        </w:rPr>
        <w:t xml:space="preserve">padúcí </w:t>
      </w:r>
      <w:r>
        <w:rPr>
          <w:rStyle w:val="pramen"/>
        </w:rPr>
        <w:t xml:space="preserve">paduczije </w:t>
      </w:r>
      <w:r>
        <w:rPr>
          <w:rStyle w:val="Text"/>
        </w:rPr>
        <w:t>nemoci</w:t>
      </w:r>
    </w:p>
    <w:p w:rsidR="00C16663" w:rsidRDefault="00083972">
      <w:r>
        <w:rPr>
          <w:rStyle w:val="Text"/>
        </w:rPr>
        <w:t>Udá li se tomu věděti najprvé, když ten nemocný, ješto toho prvé neviděl, běž, a kdež najdeš snopky nade dveřmi, utrhni jich trochu a vstrč tomu nemocnému mezi oči, a mineť ho.</w:t>
      </w:r>
    </w:p>
    <w:p w:rsidR="00C16663" w:rsidRDefault="00C16663">
      <w:pPr>
        <w:pStyle w:val="Volnyradek"/>
      </w:pPr>
    </w:p>
    <w:p w:rsidR="00C16663" w:rsidRDefault="00083972">
      <w:pPr>
        <w:pStyle w:val="Nadpis"/>
      </w:pPr>
      <w:r>
        <w:rPr>
          <w:rStyle w:val="Text"/>
        </w:rPr>
        <w:t xml:space="preserve">Počíná se lékařstvie proti zežžení </w:t>
      </w:r>
      <w:r>
        <w:rPr>
          <w:rStyle w:val="emendace"/>
        </w:rPr>
        <w:t xml:space="preserve">zežžení </w:t>
      </w:r>
      <w:r>
        <w:rPr>
          <w:rStyle w:val="pramen"/>
        </w:rPr>
        <w:t xml:space="preserve">zeżżenije </w:t>
      </w:r>
      <w:r>
        <w:rPr>
          <w:rStyle w:val="Text"/>
        </w:rPr>
        <w:t xml:space="preserve">a spálení </w:t>
      </w:r>
      <w:r>
        <w:rPr>
          <w:rStyle w:val="emendace"/>
        </w:rPr>
        <w:t xml:space="preserve">spálení </w:t>
      </w:r>
      <w:r>
        <w:rPr>
          <w:rStyle w:val="pramen"/>
        </w:rPr>
        <w:t xml:space="preserve">ſpalenije </w:t>
      </w:r>
      <w:r>
        <w:rPr>
          <w:rStyle w:val="Text"/>
        </w:rPr>
        <w:t xml:space="preserve">ohněm </w:t>
      </w:r>
      <w:r>
        <w:rPr>
          <w:rStyle w:val="emendace"/>
        </w:rPr>
        <w:t xml:space="preserve">ohněm </w:t>
      </w:r>
      <w:r>
        <w:rPr>
          <w:rStyle w:val="pramen"/>
        </w:rPr>
        <w:t xml:space="preserve">ohnie </w:t>
      </w:r>
      <w:r>
        <w:rPr>
          <w:rStyle w:val="Text"/>
        </w:rPr>
        <w:t>a koho hrom opálí a také kto by byl mučen</w:t>
      </w:r>
    </w:p>
    <w:p w:rsidR="00C16663" w:rsidRDefault="00083972">
      <w:r>
        <w:rPr>
          <w:rStyle w:val="cizijazyk"/>
        </w:rPr>
        <w:lastRenderedPageBreak/>
        <w:t xml:space="preserve">Item </w:t>
      </w:r>
      <w:r>
        <w:rPr>
          <w:rStyle w:val="Text"/>
        </w:rPr>
        <w:t>ktož se spálí v kterýžkoli úd, buďto uhlím nebo úkropem, najprvé vezmi břečtan a zvař jej u vodě a polož na spáleninu zahorka, což muožeš zdržeti, a tu mrt zbera doluov, pomazuj toho žlútkovým olejem a posýpaj suchým listím dubovým. A pod tiem se zhojí. A toť je zkušené.</w:t>
      </w:r>
    </w:p>
    <w:p w:rsidR="00C16663" w:rsidRDefault="00083972">
      <w:pPr>
        <w:pStyle w:val="Podnadpis"/>
      </w:pPr>
      <w:r>
        <w:rPr>
          <w:rStyle w:val="Text"/>
        </w:rPr>
        <w:t>Olej žlútkový takto máš dělati</w:t>
      </w:r>
    </w:p>
    <w:p w:rsidR="00C16663" w:rsidRDefault="00083972">
      <w:r>
        <w:rPr>
          <w:rStyle w:val="Text"/>
        </w:rPr>
        <w:t>Zvaře vajce do tvrda, vybeřiž z nich žlútky a smaž je na rendlíku, ažť z nich olej bude, a vydav skrze rúšku a zchovaj ku potřebě.</w:t>
      </w:r>
    </w:p>
    <w:p w:rsidR="00C16663" w:rsidRDefault="00083972">
      <w:pPr>
        <w:pStyle w:val="Podnadpis"/>
      </w:pPr>
      <w:r>
        <w:rPr>
          <w:rStyle w:val="Text"/>
        </w:rPr>
        <w:t xml:space="preserve">Proti zežžení </w:t>
      </w:r>
      <w:r>
        <w:rPr>
          <w:rStyle w:val="emendace"/>
        </w:rPr>
        <w:t xml:space="preserve">zežžení </w:t>
      </w:r>
      <w:r>
        <w:rPr>
          <w:rStyle w:val="pramen"/>
        </w:rPr>
        <w:t>zzezenije</w:t>
      </w:r>
    </w:p>
    <w:p w:rsidR="00C16663" w:rsidRDefault="00083972">
      <w:r>
        <w:rPr>
          <w:rStyle w:val="Text"/>
        </w:rPr>
        <w:t>Vezmi bielkuov vaječných a olej obecný, směs to spolu a tiem se maž doluov, kdež se spálíš.</w:t>
      </w:r>
    </w:p>
    <w:p w:rsidR="00C16663" w:rsidRDefault="00083972">
      <w:pPr>
        <w:pStyle w:val="Podnadpis"/>
      </w:pPr>
      <w:r>
        <w:rPr>
          <w:rStyle w:val="Text"/>
        </w:rPr>
        <w:t xml:space="preserve">Proti zežžení </w:t>
      </w:r>
      <w:r>
        <w:rPr>
          <w:rStyle w:val="emendace"/>
        </w:rPr>
        <w:t xml:space="preserve">zežžení </w:t>
      </w:r>
      <w:r>
        <w:rPr>
          <w:rStyle w:val="pramen"/>
        </w:rPr>
        <w:t xml:space="preserve">zzezenije </w:t>
      </w:r>
      <w:r>
        <w:rPr>
          <w:rStyle w:val="Text"/>
        </w:rPr>
        <w:t>ohněm nebo vodú</w:t>
      </w:r>
    </w:p>
    <w:p w:rsidR="00C16663" w:rsidRDefault="00083972">
      <w:r>
        <w:rPr>
          <w:rStyle w:val="Text"/>
        </w:rPr>
        <w:t xml:space="preserve">Vezmi břečtan lesní </w:t>
      </w:r>
      <w:r>
        <w:rPr>
          <w:rStyle w:val="emendace"/>
        </w:rPr>
        <w:t xml:space="preserve">lesní </w:t>
      </w:r>
      <w:r>
        <w:rPr>
          <w:rStyle w:val="pramen"/>
        </w:rPr>
        <w:t xml:space="preserve">leſnije </w:t>
      </w:r>
      <w:r>
        <w:rPr>
          <w:rStyle w:val="Text"/>
        </w:rPr>
        <w:t>a lajno ovčie a múku ječnú a list vysokého slézu anebo od lilium nebo jitrocelové, ztluc to spolu dobře. A pak rozpusť máslo neslané na rendlíku s dřévními věcmi. A to vše pak vydav skrze šat a maž se, kdež jest spálenina.</w:t>
      </w:r>
    </w:p>
    <w:p w:rsidR="00C16663" w:rsidRDefault="00083972">
      <w:pPr>
        <w:pStyle w:val="Podnadpis"/>
      </w:pPr>
      <w:r>
        <w:rPr>
          <w:rStyle w:val="foliace"/>
        </w:rPr>
        <w:t xml:space="preserve">113v </w:t>
      </w:r>
      <w:r>
        <w:rPr>
          <w:rStyle w:val="Text"/>
        </w:rPr>
        <w:t>Ktož se spálí nebo zežže</w:t>
      </w:r>
    </w:p>
    <w:p w:rsidR="00C16663" w:rsidRDefault="00083972">
      <w:r>
        <w:rPr>
          <w:rStyle w:val="Text"/>
        </w:rPr>
        <w:t xml:space="preserve">Vezmi kuory dubové, vař u vodě a máčej často. </w:t>
      </w:r>
      <w:r>
        <w:rPr>
          <w:rStyle w:val="cizijazyk"/>
        </w:rPr>
        <w:t xml:space="preserve">Item </w:t>
      </w:r>
      <w:r>
        <w:rPr>
          <w:rStyle w:val="Text"/>
        </w:rPr>
        <w:t>klé višňové a též třešňové nebo trnkové vař v dubové vodě a přikládaj, a zhojíš se.</w:t>
      </w:r>
    </w:p>
    <w:p w:rsidR="00C16663" w:rsidRDefault="00083972">
      <w:pPr>
        <w:pStyle w:val="Podnadpis"/>
      </w:pPr>
      <w:r>
        <w:rPr>
          <w:rStyle w:val="Text"/>
        </w:rPr>
        <w:t>Opět</w:t>
      </w:r>
    </w:p>
    <w:p w:rsidR="00C16663" w:rsidRDefault="00083972">
      <w:r>
        <w:rPr>
          <w:rStyle w:val="Text"/>
        </w:rPr>
        <w:t xml:space="preserve">Vezmi olej a mladé smetany tolikéž a vosk, nech, ať to spolu všecko zevře. A nechaj, ať prostydne, i propšiž to, ať voda vyteče, mažiž tiem ta miesta spálená a zhojíš </w:t>
      </w:r>
      <w:r>
        <w:rPr>
          <w:rStyle w:val="emendace"/>
        </w:rPr>
        <w:t xml:space="preserve">zhojíš </w:t>
      </w:r>
      <w:r>
        <w:rPr>
          <w:rStyle w:val="pramen"/>
        </w:rPr>
        <w:t xml:space="preserve">zhogijeſs </w:t>
      </w:r>
      <w:r>
        <w:rPr>
          <w:rStyle w:val="Text"/>
        </w:rPr>
        <w:t>se skuoro tiem lékařstviem, toť jest pokušeno.</w:t>
      </w:r>
    </w:p>
    <w:p w:rsidR="00C16663" w:rsidRDefault="00083972">
      <w:pPr>
        <w:pStyle w:val="Podnadpis"/>
      </w:pPr>
      <w:r>
        <w:rPr>
          <w:rStyle w:val="Text"/>
        </w:rPr>
        <w:t xml:space="preserve">Proti zpaření </w:t>
      </w:r>
      <w:r>
        <w:rPr>
          <w:rStyle w:val="emendace"/>
        </w:rPr>
        <w:t xml:space="preserve">zpaření </w:t>
      </w:r>
      <w:r>
        <w:rPr>
          <w:rStyle w:val="pramen"/>
        </w:rPr>
        <w:t>zparzenije</w:t>
      </w:r>
    </w:p>
    <w:p w:rsidR="00C16663" w:rsidRDefault="00083972">
      <w:r>
        <w:rPr>
          <w:rStyle w:val="Text"/>
        </w:rPr>
        <w:t xml:space="preserve">Vezmi staré podešvy a jáhly nebo proso, spal na prach a zasýpaj tiem, a zhojíš </w:t>
      </w:r>
      <w:r>
        <w:rPr>
          <w:rStyle w:val="emendace"/>
        </w:rPr>
        <w:t xml:space="preserve">zhojíš </w:t>
      </w:r>
      <w:r>
        <w:rPr>
          <w:rStyle w:val="pramen"/>
        </w:rPr>
        <w:t xml:space="preserve">zhogijeſs </w:t>
      </w:r>
      <w:r>
        <w:rPr>
          <w:rStyle w:val="Text"/>
        </w:rPr>
        <w:t>se.</w:t>
      </w:r>
    </w:p>
    <w:p w:rsidR="00C16663" w:rsidRDefault="00083972">
      <w:pPr>
        <w:pStyle w:val="Podnadpis"/>
      </w:pPr>
      <w:r>
        <w:rPr>
          <w:rStyle w:val="Text"/>
        </w:rPr>
        <w:t>Proti spálení čímžkoli</w:t>
      </w:r>
    </w:p>
    <w:p w:rsidR="00C16663" w:rsidRDefault="00083972">
      <w:r>
        <w:rPr>
          <w:rStyle w:val="Text"/>
        </w:rPr>
        <w:t>Vezmi čapí nosek, vař u vodě a zmáčej teplým ta miesta, a budeť schnutie, ale to čiň často.</w:t>
      </w:r>
    </w:p>
    <w:p w:rsidR="00C16663" w:rsidRDefault="00083972">
      <w:pPr>
        <w:pStyle w:val="Podnadpis"/>
      </w:pPr>
      <w:r>
        <w:rPr>
          <w:rStyle w:val="Text"/>
        </w:rPr>
        <w:t xml:space="preserve">Proti zežžení </w:t>
      </w:r>
      <w:r>
        <w:rPr>
          <w:rStyle w:val="emendace"/>
        </w:rPr>
        <w:t xml:space="preserve">zežžení </w:t>
      </w:r>
      <w:r>
        <w:rPr>
          <w:rStyle w:val="pramen"/>
        </w:rPr>
        <w:t>zeżżenije</w:t>
      </w:r>
    </w:p>
    <w:p w:rsidR="00C16663" w:rsidRDefault="00083972">
      <w:r>
        <w:rPr>
          <w:rStyle w:val="Text"/>
        </w:rPr>
        <w:t>Vezmi chlupy zaječí a spále zetři na prach a tiem posýpaj často na to mie</w:t>
      </w:r>
      <w:r w:rsidR="00E859C0">
        <w:rPr>
          <w:rStyle w:val="Text"/>
        </w:rPr>
        <w:t>s</w:t>
      </w:r>
      <w:r>
        <w:rPr>
          <w:rStyle w:val="Text"/>
        </w:rPr>
        <w:t>to zažžené, a také ten prach jest dobrý k nežituom na nohách neb kdež koli na životě sú nečistá miesta, to vše zčistí a šrámy zcelejí.</w:t>
      </w:r>
    </w:p>
    <w:p w:rsidR="00C16663" w:rsidRDefault="00083972">
      <w:pPr>
        <w:pStyle w:val="Podnadpis"/>
      </w:pPr>
      <w:r>
        <w:rPr>
          <w:rStyle w:val="Text"/>
        </w:rPr>
        <w:t xml:space="preserve">Proti spálení </w:t>
      </w:r>
      <w:r>
        <w:rPr>
          <w:rStyle w:val="emendace"/>
        </w:rPr>
        <w:t xml:space="preserve">spálení </w:t>
      </w:r>
      <w:r>
        <w:rPr>
          <w:rStyle w:val="pramen"/>
        </w:rPr>
        <w:t>ſpalenije</w:t>
      </w:r>
    </w:p>
    <w:p w:rsidR="00C16663" w:rsidRDefault="00083972">
      <w:r>
        <w:rPr>
          <w:rStyle w:val="Text"/>
        </w:rPr>
        <w:t>Vezmi husie lajno a sádlo také husie a vepřové sádlo, udělajž z toho trého mast, mažiž se tiem, kde se spálíš.</w:t>
      </w:r>
    </w:p>
    <w:p w:rsidR="00C16663" w:rsidRDefault="00083972">
      <w:pPr>
        <w:pStyle w:val="Podnadpis"/>
      </w:pPr>
      <w:r>
        <w:rPr>
          <w:rStyle w:val="Text"/>
        </w:rPr>
        <w:lastRenderedPageBreak/>
        <w:t xml:space="preserve">Proti zežžení </w:t>
      </w:r>
      <w:r>
        <w:rPr>
          <w:rStyle w:val="emendace"/>
        </w:rPr>
        <w:t xml:space="preserve">zežžení </w:t>
      </w:r>
      <w:r>
        <w:rPr>
          <w:rStyle w:val="pramen"/>
        </w:rPr>
        <w:t xml:space="preserve">zezzenije </w:t>
      </w:r>
      <w:r>
        <w:rPr>
          <w:rStyle w:val="Text"/>
        </w:rPr>
        <w:t xml:space="preserve">a spálení </w:t>
      </w:r>
      <w:r>
        <w:rPr>
          <w:rStyle w:val="emendace"/>
        </w:rPr>
        <w:t xml:space="preserve">spálení </w:t>
      </w:r>
      <w:r>
        <w:rPr>
          <w:rStyle w:val="pramen"/>
        </w:rPr>
        <w:t>ſpalenije</w:t>
      </w:r>
    </w:p>
    <w:p w:rsidR="00C16663" w:rsidRDefault="00083972">
      <w:r>
        <w:rPr>
          <w:rStyle w:val="Text"/>
        </w:rPr>
        <w:t xml:space="preserve">Vezmi tu húbu, ješto slove pýchavka, když dobře sezrá a uschne na svém miestě. A ten prach, ješto z ní prší, syp často na to miesto, ješto jest spálené, buďto že by toho mučiece spálili anebo </w:t>
      </w:r>
      <w:r>
        <w:rPr>
          <w:rStyle w:val="foliace"/>
        </w:rPr>
        <w:t xml:space="preserve">114r </w:t>
      </w:r>
      <w:r>
        <w:rPr>
          <w:rStyle w:val="Text"/>
        </w:rPr>
        <w:t>kterakkoli jinak se zžehl, tiem se také zhojíš</w:t>
      </w:r>
      <w:r>
        <w:rPr>
          <w:rStyle w:val="emendace"/>
        </w:rPr>
        <w:t xml:space="preserve">zhojíš </w:t>
      </w:r>
      <w:r>
        <w:rPr>
          <w:rStyle w:val="pramen"/>
        </w:rPr>
        <w:t>zhogijeſs</w:t>
      </w:r>
      <w:r>
        <w:rPr>
          <w:rStyle w:val="Text"/>
        </w:rPr>
        <w:t>, když budeš často sypati.</w:t>
      </w:r>
    </w:p>
    <w:p w:rsidR="00C16663" w:rsidRDefault="00083972">
      <w:pPr>
        <w:pStyle w:val="Podnadpis"/>
      </w:pPr>
      <w:r>
        <w:rPr>
          <w:rStyle w:val="Text"/>
        </w:rPr>
        <w:t xml:space="preserve">Proti zmučení </w:t>
      </w:r>
      <w:r>
        <w:rPr>
          <w:rStyle w:val="emendace"/>
        </w:rPr>
        <w:t xml:space="preserve">zmučení </w:t>
      </w:r>
      <w:r>
        <w:rPr>
          <w:rStyle w:val="pramen"/>
        </w:rPr>
        <w:t xml:space="preserve">zmuczenije </w:t>
      </w:r>
      <w:r>
        <w:rPr>
          <w:rStyle w:val="Text"/>
        </w:rPr>
        <w:t>takto</w:t>
      </w:r>
    </w:p>
    <w:p w:rsidR="00C16663" w:rsidRDefault="00083972">
      <w:r>
        <w:rPr>
          <w:rStyle w:val="Text"/>
        </w:rPr>
        <w:t>Když by kto zmučen byl, vezmi třieslo dubové drobné, což najdrobnějšie muožeš mieti, tiem posýpaj ráno i večer, a hned se strupem popne, a najlépe se bude hojiti bez masti pod strupem. Zkušeno jest.</w:t>
      </w:r>
    </w:p>
    <w:p w:rsidR="00C16663" w:rsidRDefault="00083972">
      <w:pPr>
        <w:pStyle w:val="Podnadpis"/>
      </w:pPr>
      <w:r>
        <w:rPr>
          <w:rStyle w:val="Text"/>
        </w:rPr>
        <w:t xml:space="preserve">Proti spálení </w:t>
      </w:r>
      <w:r>
        <w:rPr>
          <w:rStyle w:val="emendace"/>
        </w:rPr>
        <w:t xml:space="preserve">spálení </w:t>
      </w:r>
      <w:r>
        <w:rPr>
          <w:rStyle w:val="pramen"/>
        </w:rPr>
        <w:t xml:space="preserve">ſpalenije </w:t>
      </w:r>
      <w:r>
        <w:rPr>
          <w:rStyle w:val="Text"/>
        </w:rPr>
        <w:t>ohněm neb úkropem</w:t>
      </w:r>
    </w:p>
    <w:p w:rsidR="00C16663" w:rsidRDefault="00083972">
      <w:r>
        <w:rPr>
          <w:rStyle w:val="Text"/>
        </w:rPr>
        <w:t>Vezmi sléz planý a vař jej v dobré smetaně na rendlíku, a když již tak dlúho vřieti bude, až již máslo svrchu stane, zbeřiž to svrchu máso aneb tuk, mažiž tiem spařeninu.</w:t>
      </w:r>
    </w:p>
    <w:p w:rsidR="00C16663" w:rsidRDefault="00083972">
      <w:pPr>
        <w:pStyle w:val="Podnadpis"/>
      </w:pPr>
      <w:r>
        <w:rPr>
          <w:rStyle w:val="Text"/>
        </w:rPr>
        <w:t xml:space="preserve">Proti zežžení </w:t>
      </w:r>
      <w:r>
        <w:rPr>
          <w:rStyle w:val="emendace"/>
        </w:rPr>
        <w:t xml:space="preserve">zežžení </w:t>
      </w:r>
      <w:r>
        <w:rPr>
          <w:rStyle w:val="pramen"/>
        </w:rPr>
        <w:t>zezzenije</w:t>
      </w:r>
    </w:p>
    <w:p w:rsidR="00C16663" w:rsidRDefault="00083972">
      <w:r>
        <w:rPr>
          <w:rStyle w:val="Text"/>
        </w:rPr>
        <w:t xml:space="preserve">Vezmi staré sádlo vepřové, vtekna v dobrú lúč, </w:t>
      </w:r>
      <w:r w:rsidR="004E3303">
        <w:rPr>
          <w:rStyle w:val="Text"/>
        </w:rPr>
        <w:t>pali</w:t>
      </w:r>
      <w:r>
        <w:rPr>
          <w:rStyle w:val="Text"/>
        </w:rPr>
        <w:t>ž to nad vodú. A to pak zbera doluov, mažiž tiem, neb to velmi sušie.</w:t>
      </w:r>
    </w:p>
    <w:p w:rsidR="00C16663" w:rsidRDefault="00083972">
      <w:pPr>
        <w:pStyle w:val="Podnadpis"/>
      </w:pPr>
      <w:r>
        <w:rPr>
          <w:rStyle w:val="Text"/>
        </w:rPr>
        <w:t>Opět</w:t>
      </w:r>
    </w:p>
    <w:p w:rsidR="00C16663" w:rsidRDefault="00083972">
      <w:r>
        <w:rPr>
          <w:rStyle w:val="Text"/>
        </w:rPr>
        <w:t xml:space="preserve">Vezmi dřevěný olej, mažiž tiem, a vezma zaječie krev a srsti zaječí, spaliž na prach, posýpaj tiem, a když potom počne celeti, vezmi lněný olej a mladú pryskyřici, vař spolu, mažiž tiem naposledy, a zhojíš </w:t>
      </w:r>
      <w:r>
        <w:rPr>
          <w:rStyle w:val="emendace"/>
        </w:rPr>
        <w:t xml:space="preserve">zhojíš </w:t>
      </w:r>
      <w:r>
        <w:rPr>
          <w:rStyle w:val="pramen"/>
        </w:rPr>
        <w:t xml:space="preserve">zhogijeſs </w:t>
      </w:r>
      <w:r>
        <w:rPr>
          <w:rStyle w:val="Text"/>
        </w:rPr>
        <w:t>se brzo tiem lékařstviem.</w:t>
      </w:r>
    </w:p>
    <w:p w:rsidR="00C16663" w:rsidRDefault="00083972">
      <w:pPr>
        <w:pStyle w:val="Podnadpis"/>
      </w:pPr>
      <w:r>
        <w:rPr>
          <w:rStyle w:val="Text"/>
        </w:rPr>
        <w:t xml:space="preserve">Proti zežžení </w:t>
      </w:r>
      <w:r>
        <w:rPr>
          <w:rStyle w:val="emendace"/>
        </w:rPr>
        <w:t xml:space="preserve">zežžení </w:t>
      </w:r>
      <w:r>
        <w:rPr>
          <w:rStyle w:val="pramen"/>
        </w:rPr>
        <w:t xml:space="preserve">zeżżenije </w:t>
      </w:r>
      <w:r>
        <w:rPr>
          <w:rStyle w:val="Text"/>
        </w:rPr>
        <w:t>každému</w:t>
      </w:r>
    </w:p>
    <w:p w:rsidR="00C16663" w:rsidRDefault="00083972">
      <w:r>
        <w:rPr>
          <w:rStyle w:val="Text"/>
        </w:rPr>
        <w:t>Vezmi řepku syrovú, ztluka ji, vy</w:t>
      </w:r>
      <w:r w:rsidR="004E3303">
        <w:rPr>
          <w:rStyle w:val="Text"/>
        </w:rPr>
        <w:t>davi</w:t>
      </w:r>
      <w:r>
        <w:rPr>
          <w:rStyle w:val="Text"/>
        </w:rPr>
        <w:t>ž z nie vodu, mažiž vodú ta miesta zežžená. A pak prachem paličkovým posýpaj na to miesto, jako na rybníciech roste. A toť se nedá viece rozjésti žádné bolesti spálené kterak kolivěk.</w:t>
      </w:r>
    </w:p>
    <w:p w:rsidR="00C16663" w:rsidRDefault="00083972">
      <w:pPr>
        <w:pStyle w:val="Podnadpis"/>
      </w:pPr>
      <w:r>
        <w:rPr>
          <w:rStyle w:val="foliace"/>
        </w:rPr>
        <w:t xml:space="preserve">114v </w:t>
      </w:r>
      <w:r>
        <w:rPr>
          <w:rStyle w:val="Text"/>
        </w:rPr>
        <w:t>Kohož hrom opálí</w:t>
      </w:r>
    </w:p>
    <w:p w:rsidR="00C16663" w:rsidRDefault="00083972">
      <w:r>
        <w:rPr>
          <w:rStyle w:val="Text"/>
        </w:rPr>
        <w:t>Ten vezmi žlútky od nových vajec a lněný olej a vodu řiečnú, ztluc to vše v hromadu a nech tak postáti za chvíli, když se ustojí, tehdy tu mast zbera s vody a maž se tú mastí, kdež hrom opálí, tiem se zhojíš.</w:t>
      </w:r>
    </w:p>
    <w:p w:rsidR="00C16663" w:rsidRDefault="00C16663">
      <w:pPr>
        <w:pStyle w:val="Volnyradek"/>
      </w:pPr>
    </w:p>
    <w:p w:rsidR="00C16663" w:rsidRDefault="00083972">
      <w:pPr>
        <w:pStyle w:val="Nadpis"/>
      </w:pPr>
      <w:r>
        <w:rPr>
          <w:rStyle w:val="Text"/>
        </w:rPr>
        <w:t>Počíná se lékařstvie proti rozličným nemocem dětinským, a najprvé o božci</w:t>
      </w:r>
    </w:p>
    <w:p w:rsidR="00C16663" w:rsidRDefault="00083972">
      <w:pPr>
        <w:pStyle w:val="Podnadpis"/>
      </w:pPr>
      <w:r>
        <w:rPr>
          <w:rStyle w:val="Text"/>
        </w:rPr>
        <w:t>Které dietě má božec aneb se ospe</w:t>
      </w:r>
    </w:p>
    <w:p w:rsidR="00C16663" w:rsidRDefault="00083972">
      <w:r>
        <w:rPr>
          <w:rStyle w:val="Text"/>
        </w:rPr>
        <w:t>Jestiť kořeníčko malé a máť listíčko malé a ležíť po zemi podobné listu vrbovému. Také jest podobné k zájemnému koření</w:t>
      </w:r>
      <w:r>
        <w:rPr>
          <w:rStyle w:val="emendace"/>
        </w:rPr>
        <w:t xml:space="preserve">koření </w:t>
      </w:r>
      <w:r>
        <w:rPr>
          <w:rStyle w:val="pramen"/>
        </w:rPr>
        <w:t>korzenije</w:t>
      </w:r>
      <w:r>
        <w:rPr>
          <w:rStyle w:val="Text"/>
        </w:rPr>
        <w:t xml:space="preserve">, ale listíčko většie a zelenějšie. Když jest na sv. </w:t>
      </w:r>
      <w:r>
        <w:rPr>
          <w:rStyle w:val="Text"/>
        </w:rPr>
        <w:lastRenderedPageBreak/>
        <w:t>Prokopa, vyrýž ten kořének, patřiž pilně, jestiť pod ním červek, a směs jej s ženským mlékem, dajž to píti děťátku pacholíčku. Pakli jest děvečka, ale na den svaté Margrety vykopajž, učiň též jako pacholíkovi.</w:t>
      </w:r>
    </w:p>
    <w:p w:rsidR="00C16663" w:rsidRDefault="00083972">
      <w:pPr>
        <w:pStyle w:val="Podnadpis"/>
      </w:pPr>
      <w:r>
        <w:rPr>
          <w:rStyle w:val="Text"/>
        </w:rPr>
        <w:t>Když se dietě sroste</w:t>
      </w:r>
    </w:p>
    <w:p w:rsidR="00C16663" w:rsidRDefault="00083972">
      <w:r>
        <w:rPr>
          <w:rStyle w:val="Text"/>
        </w:rPr>
        <w:t xml:space="preserve">Vezmi cibuli velikú, vyhlúbaj ji a nastruž v ni benátského mýdla nepravého a upec ji </w:t>
      </w:r>
      <w:r>
        <w:rPr>
          <w:rStyle w:val="emendace"/>
        </w:rPr>
        <w:t xml:space="preserve">ji </w:t>
      </w:r>
      <w:r>
        <w:rPr>
          <w:rStyle w:val="pramen"/>
        </w:rPr>
        <w:t xml:space="preserve">i </w:t>
      </w:r>
      <w:r>
        <w:rPr>
          <w:rStyle w:val="Text"/>
        </w:rPr>
        <w:t>zase zašpuntuje, a když se upeče dobře, zmyjíc dietě, i mazati je protahujíc děťátko, a obvázati tú cibulí dietě. A nech, ažť i uschne, a muožeš přičiniti sádla kokotieho pacholíčkovi a dievce slepičieho.</w:t>
      </w:r>
    </w:p>
    <w:p w:rsidR="00C16663" w:rsidRDefault="00083972">
      <w:pPr>
        <w:pStyle w:val="Podnadpis"/>
      </w:pPr>
      <w:r>
        <w:rPr>
          <w:rStyle w:val="Text"/>
        </w:rPr>
        <w:t>Které dietě má hlísty</w:t>
      </w:r>
    </w:p>
    <w:p w:rsidR="00C16663" w:rsidRDefault="00083972">
      <w:r>
        <w:rPr>
          <w:rStyle w:val="Text"/>
        </w:rPr>
        <w:t>Vezmi husie pero a ten prach daj píti dietěti v pivě nemocnému.</w:t>
      </w:r>
    </w:p>
    <w:p w:rsidR="00C16663" w:rsidRDefault="00083972">
      <w:pPr>
        <w:pStyle w:val="Podnadpis"/>
      </w:pPr>
      <w:r>
        <w:rPr>
          <w:rStyle w:val="Text"/>
        </w:rPr>
        <w:t>Opět</w:t>
      </w:r>
    </w:p>
    <w:p w:rsidR="00C16663" w:rsidRDefault="00083972">
      <w:r>
        <w:rPr>
          <w:rStyle w:val="Text"/>
        </w:rPr>
        <w:t xml:space="preserve">Které dietě má hlísty v břiše, to jest hryzenie, tomu vař černohlávek u vodě řiečné, dávajž tu </w:t>
      </w:r>
      <w:r>
        <w:rPr>
          <w:rStyle w:val="foliace"/>
        </w:rPr>
        <w:t xml:space="preserve">115r </w:t>
      </w:r>
      <w:r>
        <w:rPr>
          <w:rStyle w:val="Text"/>
        </w:rPr>
        <w:t xml:space="preserve">vodu píti dietěti nemocnému. </w:t>
      </w:r>
      <w:r>
        <w:rPr>
          <w:rStyle w:val="cizijazyk"/>
        </w:rPr>
        <w:t xml:space="preserve">Item </w:t>
      </w:r>
      <w:r>
        <w:rPr>
          <w:rStyle w:val="Text"/>
        </w:rPr>
        <w:t>kapustové siemě zetříti i dáti nemocnému.</w:t>
      </w:r>
    </w:p>
    <w:p w:rsidR="00C16663" w:rsidRDefault="00083972">
      <w:pPr>
        <w:pStyle w:val="Podnadpis"/>
      </w:pPr>
      <w:r>
        <w:rPr>
          <w:rStyle w:val="Text"/>
        </w:rPr>
        <w:t>Které dietě velmi pláče</w:t>
      </w:r>
    </w:p>
    <w:p w:rsidR="00C16663" w:rsidRDefault="00083972">
      <w:r>
        <w:rPr>
          <w:rStyle w:val="Text"/>
        </w:rPr>
        <w:t>Vezmi mozk z hnátuov jeleniech a pomazuj jemu židovin, a přestaneť to dietě plakati.</w:t>
      </w:r>
    </w:p>
    <w:p w:rsidR="00C16663" w:rsidRDefault="00083972">
      <w:pPr>
        <w:pStyle w:val="Podnadpis"/>
      </w:pPr>
      <w:r>
        <w:rPr>
          <w:rStyle w:val="Text"/>
        </w:rPr>
        <w:t>Aby dietě neplakalo</w:t>
      </w:r>
    </w:p>
    <w:p w:rsidR="00C16663" w:rsidRDefault="00083972">
      <w:r>
        <w:rPr>
          <w:rStyle w:val="Text"/>
        </w:rPr>
        <w:t xml:space="preserve">Vezmi opichové siemě, zetři je a učiň z něho varmuži z </w:t>
      </w:r>
      <w:r>
        <w:rPr>
          <w:rStyle w:val="lemma"/>
        </w:rPr>
        <w:t xml:space="preserve">z </w:t>
      </w:r>
      <w:r>
        <w:rPr>
          <w:rStyle w:val="hyperlemma"/>
        </w:rPr>
        <w:t xml:space="preserve">s </w:t>
      </w:r>
      <w:r>
        <w:rPr>
          <w:rStyle w:val="Text"/>
        </w:rPr>
        <w:t xml:space="preserve">ženským mlékem, daj to dietěti </w:t>
      </w:r>
      <w:r>
        <w:rPr>
          <w:rStyle w:val="emendace"/>
        </w:rPr>
        <w:t xml:space="preserve">dietěti </w:t>
      </w:r>
      <w:r>
        <w:rPr>
          <w:rStyle w:val="pramen"/>
        </w:rPr>
        <w:t xml:space="preserve">dijeti </w:t>
      </w:r>
      <w:r>
        <w:rPr>
          <w:rStyle w:val="Text"/>
        </w:rPr>
        <w:t>a budeť dobře spáti.</w:t>
      </w:r>
    </w:p>
    <w:p w:rsidR="00C16663" w:rsidRDefault="00083972">
      <w:pPr>
        <w:pStyle w:val="Podnadpis"/>
      </w:pPr>
      <w:r>
        <w:rPr>
          <w:rStyle w:val="Text"/>
        </w:rPr>
        <w:t>Proti dietěti zamlkavému</w:t>
      </w:r>
    </w:p>
    <w:p w:rsidR="00C16663" w:rsidRDefault="00083972">
      <w:r>
        <w:rPr>
          <w:rStyle w:val="Text"/>
        </w:rPr>
        <w:t>Tomu dietěti má matka spomoci, když bude chtieti spat jíti, nastruž sobě muškátu do piva a pí to a učiň to několikrát.</w:t>
      </w:r>
    </w:p>
    <w:p w:rsidR="00C16663" w:rsidRDefault="00083972">
      <w:r>
        <w:rPr>
          <w:rStyle w:val="cizijazyk"/>
        </w:rPr>
        <w:t xml:space="preserve">Item </w:t>
      </w:r>
      <w:r>
        <w:rPr>
          <w:rStyle w:val="Text"/>
        </w:rPr>
        <w:t>vař jemu v kúpeli zvonček, rmen s květem, černobýl, polej, v tom kúpeli dietěte pomývati.</w:t>
      </w:r>
    </w:p>
    <w:p w:rsidR="00C16663" w:rsidRDefault="00083972">
      <w:pPr>
        <w:pStyle w:val="Podnadpis"/>
      </w:pPr>
      <w:r>
        <w:rPr>
          <w:rStyle w:val="Text"/>
        </w:rPr>
        <w:t>Které dietě má pojed</w:t>
      </w:r>
    </w:p>
    <w:p w:rsidR="00C16663" w:rsidRDefault="00083972">
      <w:r>
        <w:rPr>
          <w:rStyle w:val="Text"/>
        </w:rPr>
        <w:t>Pomaž medem a prachem šalvějovým, přitisknúti prstem dobře.</w:t>
      </w:r>
    </w:p>
    <w:p w:rsidR="00C16663" w:rsidRDefault="00083972">
      <w:pPr>
        <w:pStyle w:val="Podnadpis"/>
      </w:pPr>
      <w:r>
        <w:rPr>
          <w:rStyle w:val="Text"/>
        </w:rPr>
        <w:t>Kterému dietěti pupek veliký</w:t>
      </w:r>
    </w:p>
    <w:p w:rsidR="00C16663" w:rsidRDefault="00083972">
      <w:r>
        <w:rPr>
          <w:rStyle w:val="Text"/>
        </w:rPr>
        <w:t>Namaž sádlem zaječím, přilož kožku také zaječí, na to přikládaj šatu často.</w:t>
      </w:r>
    </w:p>
    <w:p w:rsidR="00C16663" w:rsidRDefault="00083972">
      <w:pPr>
        <w:pStyle w:val="Podnadpis"/>
      </w:pPr>
      <w:r>
        <w:rPr>
          <w:rStyle w:val="Text"/>
        </w:rPr>
        <w:t>Aby dietěte můra nesála</w:t>
      </w:r>
    </w:p>
    <w:p w:rsidR="00C16663" w:rsidRDefault="00083972">
      <w:r>
        <w:rPr>
          <w:rStyle w:val="cizijazyk"/>
        </w:rPr>
        <w:t xml:space="preserve">Item </w:t>
      </w:r>
      <w:r>
        <w:rPr>
          <w:rStyle w:val="Text"/>
        </w:rPr>
        <w:t>když můra dietě se</w:t>
      </w:r>
      <w:r>
        <w:rPr>
          <w:rStyle w:val="lemma"/>
        </w:rPr>
        <w:t xml:space="preserve">sáti </w:t>
      </w:r>
      <w:r>
        <w:rPr>
          <w:rStyle w:val="hyperlemma"/>
        </w:rPr>
        <w:t>ssáti</w:t>
      </w:r>
      <w:r>
        <w:rPr>
          <w:rStyle w:val="Text"/>
        </w:rPr>
        <w:t>, tehdy bába, když dietě po večeři neb k večeru myje, té vody po zmytí nalí do žbána, a což muož najlépe zahradí, a tak nechá až dozajtřie. A tuť zvie, že ta bába ráno přijde, kde ta šestinedělka leží</w:t>
      </w:r>
      <w:r>
        <w:rPr>
          <w:rStyle w:val="emendace"/>
        </w:rPr>
        <w:t xml:space="preserve">leží </w:t>
      </w:r>
      <w:r>
        <w:rPr>
          <w:rStyle w:val="pramen"/>
        </w:rPr>
        <w:t>lezije</w:t>
      </w:r>
      <w:r>
        <w:rPr>
          <w:rStyle w:val="Text"/>
        </w:rPr>
        <w:t>. A oznámíť se ta můra.</w:t>
      </w:r>
    </w:p>
    <w:p w:rsidR="00C16663" w:rsidRDefault="00083972">
      <w:pPr>
        <w:pStyle w:val="Podnadpis"/>
      </w:pPr>
      <w:r>
        <w:rPr>
          <w:rStyle w:val="Text"/>
        </w:rPr>
        <w:t>Aby můra nesála</w:t>
      </w:r>
    </w:p>
    <w:p w:rsidR="00C16663" w:rsidRDefault="00083972">
      <w:r>
        <w:rPr>
          <w:rStyle w:val="Text"/>
        </w:rPr>
        <w:lastRenderedPageBreak/>
        <w:t>Maž sobě cecík</w:t>
      </w:r>
      <w:r>
        <w:rPr>
          <w:rStyle w:val="emendace"/>
        </w:rPr>
        <w:t xml:space="preserve">cecík </w:t>
      </w:r>
      <w:r>
        <w:rPr>
          <w:rStyle w:val="pramen"/>
        </w:rPr>
        <w:t>cecijek</w:t>
      </w:r>
      <w:r>
        <w:rPr>
          <w:rStyle w:val="Text"/>
        </w:rPr>
        <w:t>, vezma páry mezi prsty. Aneb uřež z brady kozlové a přilož sobě, jestli muž. A pakli je žena, tehdy kozie, a nebudeť sáti viece.</w:t>
      </w:r>
    </w:p>
    <w:p w:rsidR="00C16663" w:rsidRDefault="00083972">
      <w:pPr>
        <w:pStyle w:val="Podnadpis"/>
      </w:pPr>
      <w:r>
        <w:rPr>
          <w:rStyle w:val="foliace"/>
        </w:rPr>
        <w:t xml:space="preserve">115v </w:t>
      </w:r>
      <w:r>
        <w:rPr>
          <w:rStyle w:val="Text"/>
        </w:rPr>
        <w:t>Když dietěti pupek vycházie</w:t>
      </w:r>
    </w:p>
    <w:p w:rsidR="00C16663" w:rsidRDefault="00083972">
      <w:r>
        <w:rPr>
          <w:rStyle w:val="Text"/>
        </w:rPr>
        <w:t>Vezmi múku jarú s jarým medem a vlož v ořechovú škořepinu a tu uvěž na pupek, což muožeš najlép. A tak nechati za několiko dní. Též také dietě, když dietě má protrž, též jemu uvázati a nechati za několiko dní, zahojíť se.</w:t>
      </w:r>
    </w:p>
    <w:p w:rsidR="00C16663" w:rsidRDefault="00C16663">
      <w:pPr>
        <w:pStyle w:val="Volnyradek"/>
      </w:pPr>
    </w:p>
    <w:p w:rsidR="00C16663" w:rsidRDefault="00083972">
      <w:pPr>
        <w:pStyle w:val="Nadpis"/>
      </w:pPr>
      <w:r>
        <w:rPr>
          <w:rStyle w:val="Text"/>
        </w:rPr>
        <w:t>Počíná se lékařstvie na rány a krev staviti v ráně. A proti diviemu masu</w:t>
      </w:r>
    </w:p>
    <w:p w:rsidR="00C16663" w:rsidRDefault="00083972">
      <w:r>
        <w:rPr>
          <w:rStyle w:val="cizijazyk"/>
        </w:rPr>
        <w:t xml:space="preserve">Item </w:t>
      </w:r>
      <w:r>
        <w:rPr>
          <w:rStyle w:val="Text"/>
        </w:rPr>
        <w:t xml:space="preserve">žehnánie na rány: Vezmi olej dřevěný s vínem a mej mezi dvěma prstoma vomočené, v tomto žehnánie takto a řka: Svatých božiech pět ran račtež tuto ránu zaceliti bez bolesti i bez otoku ve jméno Otce + i Syna + u Ducha svatého + Amen. Učiň pět flastruov a na každém flastru pět křížuov prvé, než přiložíš </w:t>
      </w:r>
      <w:r>
        <w:rPr>
          <w:rStyle w:val="emendace"/>
        </w:rPr>
        <w:t xml:space="preserve">přiložíš </w:t>
      </w:r>
      <w:r>
        <w:rPr>
          <w:rStyle w:val="pramen"/>
        </w:rPr>
        <w:t xml:space="preserve">przilozijeſs </w:t>
      </w:r>
      <w:r>
        <w:rPr>
          <w:rStyle w:val="Text"/>
        </w:rPr>
        <w:t>na ránu a s flastrem také čiň kříže. A to dvakrát za den, to jest velmi pomocno.</w:t>
      </w:r>
    </w:p>
    <w:p w:rsidR="00C16663" w:rsidRDefault="00083972">
      <w:pPr>
        <w:pStyle w:val="Podnadpis"/>
      </w:pPr>
      <w:r>
        <w:rPr>
          <w:rStyle w:val="Text"/>
        </w:rPr>
        <w:t>Mast na rány</w:t>
      </w:r>
    </w:p>
    <w:p w:rsidR="00C16663" w:rsidRDefault="00083972">
      <w:r>
        <w:rPr>
          <w:rStyle w:val="Text"/>
        </w:rPr>
        <w:t>Vezmi staré sádlo vymočené, běl a stred a bielek, ztluciž to spolu dobře, a na kterú ránu koli nakladeš, velmiť celí, zkušeno jest.</w:t>
      </w:r>
    </w:p>
    <w:p w:rsidR="00C16663" w:rsidRDefault="00083972">
      <w:pPr>
        <w:pStyle w:val="Podnadpis"/>
      </w:pPr>
      <w:r>
        <w:rPr>
          <w:rStyle w:val="Text"/>
        </w:rPr>
        <w:t>O dobrém prachu</w:t>
      </w:r>
    </w:p>
    <w:p w:rsidR="00C16663" w:rsidRDefault="00083972">
      <w:r>
        <w:rPr>
          <w:rStyle w:val="Text"/>
        </w:rPr>
        <w:t>Vezmi čelist štěčí, zežži ji a učiň prach z nie a syp jej, kdež chceš zaceliti.</w:t>
      </w:r>
    </w:p>
    <w:p w:rsidR="00C16663" w:rsidRDefault="00083972">
      <w:pPr>
        <w:pStyle w:val="Podnadpis"/>
      </w:pPr>
      <w:r>
        <w:rPr>
          <w:rStyle w:val="Text"/>
        </w:rPr>
        <w:t>Mast proti ráně vyhojené</w:t>
      </w:r>
    </w:p>
    <w:p w:rsidR="00C16663" w:rsidRDefault="00083972">
      <w:r>
        <w:rPr>
          <w:rStyle w:val="Text"/>
        </w:rPr>
        <w:t>Vezmi kolovratec i s kořenem, vařiž jej v dobrém pivě, píž to u večer a tiemť se rána otevře.</w:t>
      </w:r>
    </w:p>
    <w:p w:rsidR="00C16663" w:rsidRDefault="00083972">
      <w:r>
        <w:rPr>
          <w:rStyle w:val="cizijazyk"/>
        </w:rPr>
        <w:t xml:space="preserve">Item </w:t>
      </w:r>
      <w:r>
        <w:rPr>
          <w:rStyle w:val="Text"/>
        </w:rPr>
        <w:t>opět jináč: Vezmi kořen kopřivný a ztluc jej dobře a vy</w:t>
      </w:r>
      <w:r w:rsidR="004E3303">
        <w:rPr>
          <w:rStyle w:val="Text"/>
        </w:rPr>
        <w:t>davi</w:t>
      </w:r>
      <w:r>
        <w:rPr>
          <w:rStyle w:val="Text"/>
        </w:rPr>
        <w:t>ž tu vodu, položiž ji na ránu.</w:t>
      </w:r>
    </w:p>
    <w:p w:rsidR="00C16663" w:rsidRDefault="00083972">
      <w:pPr>
        <w:pStyle w:val="Podnadpis"/>
      </w:pPr>
      <w:r>
        <w:rPr>
          <w:rStyle w:val="Text"/>
        </w:rPr>
        <w:t xml:space="preserve">Proti zastřelení </w:t>
      </w:r>
      <w:r>
        <w:rPr>
          <w:rStyle w:val="emendace"/>
        </w:rPr>
        <w:t xml:space="preserve">zastřelení </w:t>
      </w:r>
      <w:r>
        <w:rPr>
          <w:rStyle w:val="pramen"/>
        </w:rPr>
        <w:t>zaſtrzelenije</w:t>
      </w:r>
    </w:p>
    <w:p w:rsidR="00C16663" w:rsidRDefault="00083972">
      <w:r>
        <w:rPr>
          <w:rStyle w:val="Text"/>
        </w:rPr>
        <w:t xml:space="preserve">Vezmi pivoňku, močiž ji u vlaském víně tři </w:t>
      </w:r>
      <w:r>
        <w:rPr>
          <w:rStyle w:val="foliace"/>
        </w:rPr>
        <w:t xml:space="preserve">116r </w:t>
      </w:r>
      <w:r>
        <w:rPr>
          <w:rStyle w:val="Text"/>
        </w:rPr>
        <w:t xml:space="preserve">dni a tři noci, píž to ráno a večer spomocno jest. </w:t>
      </w:r>
      <w:r>
        <w:rPr>
          <w:rStyle w:val="cizijazyk"/>
        </w:rPr>
        <w:t xml:space="preserve">Item </w:t>
      </w:r>
      <w:r>
        <w:rPr>
          <w:rStyle w:val="Text"/>
        </w:rPr>
        <w:t>opět jinak – vezmi bobového květu a v horké lázni, klaď na to miesto.</w:t>
      </w:r>
    </w:p>
    <w:p w:rsidR="00C16663" w:rsidRDefault="00083972">
      <w:pPr>
        <w:pStyle w:val="Podnadpis"/>
      </w:pPr>
      <w:r>
        <w:rPr>
          <w:rStyle w:val="cizijazyk"/>
        </w:rPr>
        <w:t xml:space="preserve">Item </w:t>
      </w:r>
      <w:r>
        <w:rPr>
          <w:rStyle w:val="Text"/>
        </w:rPr>
        <w:t>opět jinak</w:t>
      </w:r>
    </w:p>
    <w:p w:rsidR="00C16663" w:rsidRDefault="00083972">
      <w:r>
        <w:rPr>
          <w:rStyle w:val="Text"/>
        </w:rPr>
        <w:t>Vezmi zaječieho sádla, kladiž je proti té ráně, kdež jest šíp, a tu pomazuj. Ale rány nechaj s pokojem. A to čiň, ažť i vyjde.</w:t>
      </w:r>
    </w:p>
    <w:p w:rsidR="00C16663" w:rsidRDefault="00083972">
      <w:pPr>
        <w:pStyle w:val="Podnadpis"/>
      </w:pPr>
      <w:r>
        <w:rPr>
          <w:rStyle w:val="Text"/>
        </w:rPr>
        <w:t>Rána aby zacelila</w:t>
      </w:r>
    </w:p>
    <w:p w:rsidR="00C16663" w:rsidRDefault="00083972">
      <w:r>
        <w:rPr>
          <w:rStyle w:val="Text"/>
        </w:rPr>
        <w:t>Vezmi pokladek starý roční, učiň z něho prach a syp na ránu, tiem se zhojíš.</w:t>
      </w:r>
    </w:p>
    <w:p w:rsidR="00C16663" w:rsidRDefault="00083972">
      <w:r>
        <w:rPr>
          <w:rStyle w:val="cizijazyk"/>
        </w:rPr>
        <w:t xml:space="preserve">Item </w:t>
      </w:r>
      <w:r>
        <w:rPr>
          <w:rStyle w:val="Text"/>
        </w:rPr>
        <w:t>celník dobrý k ranám, kořen chlupatý.</w:t>
      </w:r>
    </w:p>
    <w:p w:rsidR="00C16663" w:rsidRDefault="00083972">
      <w:pPr>
        <w:pStyle w:val="Podnadpis"/>
      </w:pPr>
      <w:r>
        <w:rPr>
          <w:rStyle w:val="Text"/>
        </w:rPr>
        <w:t>Komu rána zacelí</w:t>
      </w:r>
    </w:p>
    <w:p w:rsidR="00C16663" w:rsidRDefault="00083972">
      <w:r>
        <w:rPr>
          <w:rStyle w:val="Text"/>
        </w:rPr>
        <w:lastRenderedPageBreak/>
        <w:t xml:space="preserve">Vezmi otruby a ocet a jezevčieho </w:t>
      </w:r>
      <w:r>
        <w:rPr>
          <w:rStyle w:val="emendace"/>
        </w:rPr>
        <w:t xml:space="preserve">jezevčieho </w:t>
      </w:r>
      <w:r>
        <w:rPr>
          <w:rStyle w:val="pramen"/>
        </w:rPr>
        <w:t xml:space="preserve">gezwieczijeho </w:t>
      </w:r>
      <w:r>
        <w:rPr>
          <w:rStyle w:val="Text"/>
        </w:rPr>
        <w:t>loje, a to vař v uoctě a to klaď na ránu, zhojíš se.</w:t>
      </w:r>
    </w:p>
    <w:p w:rsidR="00C16663" w:rsidRDefault="00083972">
      <w:pPr>
        <w:pStyle w:val="Podnadpis"/>
      </w:pPr>
      <w:r>
        <w:rPr>
          <w:rStyle w:val="Text"/>
        </w:rPr>
        <w:t>Mast na rány</w:t>
      </w:r>
    </w:p>
    <w:p w:rsidR="00C16663" w:rsidRDefault="00083972">
      <w:r>
        <w:rPr>
          <w:rStyle w:val="Text"/>
        </w:rPr>
        <w:t>Vezmi najprvé topolové pupence a staré sádlo a vymoč, ztluc v moždíři dobře. A z toho dělaj flastry, přikládaj na ránu.</w:t>
      </w:r>
    </w:p>
    <w:p w:rsidR="00C16663" w:rsidRDefault="00083972">
      <w:pPr>
        <w:pStyle w:val="Podnadpis"/>
      </w:pPr>
      <w:r>
        <w:rPr>
          <w:rStyle w:val="Text"/>
        </w:rPr>
        <w:t>Komu žíly přetnú</w:t>
      </w:r>
    </w:p>
    <w:p w:rsidR="00C16663" w:rsidRDefault="00083972">
      <w:r>
        <w:rPr>
          <w:rStyle w:val="Text"/>
        </w:rPr>
        <w:t>Vezmi bob a vař s vínem a klaď na to miesto vždycky, a zhojíš se.</w:t>
      </w:r>
    </w:p>
    <w:p w:rsidR="00C16663" w:rsidRDefault="00083972">
      <w:pPr>
        <w:pStyle w:val="Podnadpis"/>
      </w:pPr>
      <w:r>
        <w:rPr>
          <w:rStyle w:val="Text"/>
        </w:rPr>
        <w:t>Rány veliké sečené, když chceš zvěděti, bude li živ, čili umře</w:t>
      </w:r>
    </w:p>
    <w:p w:rsidR="00C16663" w:rsidRDefault="00083972">
      <w:r>
        <w:rPr>
          <w:rStyle w:val="Text"/>
        </w:rPr>
        <w:t>Vezmi akštejn žlutý, ten ztluka daj tomu raněnému vypiti s vínem večer naposledy, ať potom ani jí, ani pie. A nazajtří ohledaj ránu, vynde liť z hnoje ven akštejn ranú, tehdy se veň neuvazuj, neboť umře.</w:t>
      </w:r>
    </w:p>
    <w:p w:rsidR="00C16663" w:rsidRDefault="00083972">
      <w:pPr>
        <w:pStyle w:val="Podnadpis"/>
      </w:pPr>
      <w:r>
        <w:rPr>
          <w:rStyle w:val="Text"/>
        </w:rPr>
        <w:t>Když se rána nehojí</w:t>
      </w:r>
    </w:p>
    <w:p w:rsidR="00C16663" w:rsidRDefault="00083972">
      <w:r>
        <w:rPr>
          <w:rStyle w:val="Text"/>
        </w:rPr>
        <w:t xml:space="preserve">Vezmi zaječieho sádla a skopový luoj a sléz bielý, </w:t>
      </w:r>
      <w:r>
        <w:rPr>
          <w:rStyle w:val="foliace"/>
        </w:rPr>
        <w:t xml:space="preserve">116v </w:t>
      </w:r>
      <w:r>
        <w:rPr>
          <w:rStyle w:val="Text"/>
        </w:rPr>
        <w:t>a to zpustě v hromadu, přikládaj, dělaje flastr, jakož umieš.</w:t>
      </w:r>
    </w:p>
    <w:p w:rsidR="00C16663" w:rsidRDefault="00083972">
      <w:pPr>
        <w:pStyle w:val="Podnadpis"/>
      </w:pPr>
      <w:r>
        <w:rPr>
          <w:rStyle w:val="Text"/>
        </w:rPr>
        <w:t>Aby kosti z rány vyšly</w:t>
      </w:r>
    </w:p>
    <w:p w:rsidR="00C16663" w:rsidRDefault="00083972">
      <w:r>
        <w:rPr>
          <w:rStyle w:val="Text"/>
        </w:rPr>
        <w:t xml:space="preserve">Vezmi kořen fiolný neb květuov L. A pí to v pití </w:t>
      </w:r>
      <w:r>
        <w:rPr>
          <w:rStyle w:val="emendace"/>
        </w:rPr>
        <w:t xml:space="preserve">pití </w:t>
      </w:r>
      <w:r>
        <w:rPr>
          <w:rStyle w:val="pramen"/>
        </w:rPr>
        <w:t xml:space="preserve">pitije </w:t>
      </w:r>
      <w:r>
        <w:rPr>
          <w:rStyle w:val="Text"/>
        </w:rPr>
        <w:t>rozetra, a puojdúť kosti ven.</w:t>
      </w:r>
    </w:p>
    <w:p w:rsidR="00C16663" w:rsidRDefault="00083972">
      <w:pPr>
        <w:pStyle w:val="Podnadpis"/>
      </w:pPr>
      <w:r>
        <w:rPr>
          <w:rStyle w:val="Text"/>
        </w:rPr>
        <w:t>Komu se žíly krčie</w:t>
      </w:r>
    </w:p>
    <w:p w:rsidR="00C16663" w:rsidRDefault="00083972">
      <w:r>
        <w:rPr>
          <w:rStyle w:val="Text"/>
        </w:rPr>
        <w:t>Vezmi suol a brotan a polej, ztluc to v hromadu, ale soli velmi mnoho, vařiž to v hromadu, vy</w:t>
      </w:r>
      <w:r w:rsidR="004E3303">
        <w:rPr>
          <w:rStyle w:val="Text"/>
        </w:rPr>
        <w:t>davi</w:t>
      </w:r>
      <w:r>
        <w:rPr>
          <w:rStyle w:val="Text"/>
        </w:rPr>
        <w:t>ž skrze rúchu, mažiž tú vodú ruku po těch žilách. A potom maž túto mastí</w:t>
      </w:r>
      <w:r>
        <w:rPr>
          <w:rStyle w:val="emendace"/>
        </w:rPr>
        <w:t xml:space="preserve">mastí </w:t>
      </w:r>
      <w:r>
        <w:rPr>
          <w:rStyle w:val="pramen"/>
        </w:rPr>
        <w:t>maſtije</w:t>
      </w:r>
      <w:r>
        <w:rPr>
          <w:rStyle w:val="Text"/>
        </w:rPr>
        <w:t>: Vezmi nedvězie sádlo, jalovec, ztluc v hromadu, až bude jako těsto. Potom přepusť, vy</w:t>
      </w:r>
      <w:r w:rsidR="004E3303">
        <w:rPr>
          <w:rStyle w:val="Text"/>
        </w:rPr>
        <w:t>davi</w:t>
      </w:r>
      <w:r>
        <w:rPr>
          <w:rStyle w:val="Text"/>
        </w:rPr>
        <w:t xml:space="preserve">ž skrze rúchu, mažiž se dobře, obina rúchu. A zjitra maje onu vodu, ješto stojí </w:t>
      </w:r>
      <w:r>
        <w:rPr>
          <w:rStyle w:val="emendace"/>
        </w:rPr>
        <w:t xml:space="preserve">stojí </w:t>
      </w:r>
      <w:r>
        <w:rPr>
          <w:rStyle w:val="pramen"/>
        </w:rPr>
        <w:t xml:space="preserve">ſtogije </w:t>
      </w:r>
      <w:r>
        <w:rPr>
          <w:rStyle w:val="Text"/>
        </w:rPr>
        <w:t>napřed psána.</w:t>
      </w:r>
    </w:p>
    <w:p w:rsidR="00C16663" w:rsidRDefault="00083972">
      <w:pPr>
        <w:pStyle w:val="Podnadpis"/>
      </w:pPr>
      <w:r>
        <w:rPr>
          <w:rStyle w:val="cizijazyk"/>
        </w:rPr>
        <w:t xml:space="preserve">Item </w:t>
      </w:r>
      <w:r>
        <w:rPr>
          <w:rStyle w:val="Text"/>
        </w:rPr>
        <w:t>proti raněným ranám</w:t>
      </w:r>
    </w:p>
    <w:p w:rsidR="00C16663" w:rsidRDefault="00083972">
      <w:r>
        <w:rPr>
          <w:rStyle w:val="Text"/>
        </w:rPr>
        <w:t>Jest jeden kořen, ješto slove čapí nosek, ktož by posečen byl a zahorka v tu ránu ten kořen vlož, a budeš hned zdráv.</w:t>
      </w:r>
    </w:p>
    <w:p w:rsidR="00C16663" w:rsidRDefault="00083972">
      <w:pPr>
        <w:pStyle w:val="Podnadpis"/>
      </w:pPr>
      <w:r>
        <w:rPr>
          <w:rStyle w:val="Text"/>
        </w:rPr>
        <w:t>Opět takto</w:t>
      </w:r>
    </w:p>
    <w:p w:rsidR="00C16663" w:rsidRDefault="00083972">
      <w:r>
        <w:rPr>
          <w:rStyle w:val="Text"/>
        </w:rPr>
        <w:t xml:space="preserve">Ktož má ránu jakkoli velikú, vezmi hadové kože </w:t>
      </w:r>
      <w:r>
        <w:rPr>
          <w:rStyle w:val="lemma"/>
        </w:rPr>
        <w:t xml:space="preserve">kože </w:t>
      </w:r>
      <w:r>
        <w:rPr>
          <w:rStyle w:val="hyperlemma"/>
        </w:rPr>
        <w:t xml:space="preserve">kóžě </w:t>
      </w:r>
      <w:r>
        <w:rPr>
          <w:rStyle w:val="Text"/>
        </w:rPr>
        <w:t>kúsek a omočiž ji málo slinami člověčími. Ale ne slinami, ješto sú na čtítrobu, tyť sú jedovaté, vložiž tu kožku na ránu, a hned se počne hojiti, by pak neměl žádné masti jiné.</w:t>
      </w:r>
    </w:p>
    <w:p w:rsidR="00C16663" w:rsidRDefault="00083972">
      <w:pPr>
        <w:pStyle w:val="Podnadpis"/>
      </w:pPr>
      <w:r>
        <w:rPr>
          <w:rStyle w:val="Text"/>
        </w:rPr>
        <w:t>Krev staviti raněnému</w:t>
      </w:r>
    </w:p>
    <w:p w:rsidR="00C16663" w:rsidRDefault="00083972">
      <w:r>
        <w:rPr>
          <w:rStyle w:val="Text"/>
        </w:rPr>
        <w:t>Vezmi kopřivného kořenie, a to drobně zsekaje, vař to v uoctě, a tak zatepla polévaje ránu, a staneť krev hned.</w:t>
      </w:r>
    </w:p>
    <w:p w:rsidR="00C16663" w:rsidRDefault="00083972">
      <w:r>
        <w:rPr>
          <w:rStyle w:val="cizijazyk"/>
        </w:rPr>
        <w:lastRenderedPageBreak/>
        <w:t xml:space="preserve">Item </w:t>
      </w:r>
      <w:r>
        <w:rPr>
          <w:rStyle w:val="Text"/>
        </w:rPr>
        <w:t>nátržník zetra na prach a posýpaj, nebo zvaře teplým polévati.</w:t>
      </w:r>
    </w:p>
    <w:p w:rsidR="00C16663" w:rsidRDefault="00083972">
      <w:r>
        <w:rPr>
          <w:rStyle w:val="cizijazyk"/>
        </w:rPr>
        <w:t xml:space="preserve">Item achates, </w:t>
      </w:r>
      <w:r>
        <w:rPr>
          <w:rStyle w:val="Text"/>
        </w:rPr>
        <w:t>kámen oblatkový červený, zvláště polož na ránu, a staneť krev.</w:t>
      </w:r>
    </w:p>
    <w:p w:rsidR="00C16663" w:rsidRDefault="00083972">
      <w:r>
        <w:rPr>
          <w:rStyle w:val="cizijazyk"/>
        </w:rPr>
        <w:t xml:space="preserve">Item </w:t>
      </w:r>
      <w:r>
        <w:rPr>
          <w:rStyle w:val="Text"/>
        </w:rPr>
        <w:t>kámen, kdež slunce nedocházie, vzieti, a tak zase položiti, a staneť krev.</w:t>
      </w:r>
    </w:p>
    <w:p w:rsidR="00C16663" w:rsidRDefault="00083972">
      <w:pPr>
        <w:pStyle w:val="Podnadpis"/>
      </w:pPr>
      <w:r>
        <w:rPr>
          <w:rStyle w:val="foliace"/>
        </w:rPr>
        <w:t xml:space="preserve">117r </w:t>
      </w:r>
      <w:r>
        <w:rPr>
          <w:rStyle w:val="cizijazyk"/>
        </w:rPr>
        <w:t xml:space="preserve">Item </w:t>
      </w:r>
      <w:r>
        <w:rPr>
          <w:rStyle w:val="Text"/>
        </w:rPr>
        <w:t>k témuž opět</w:t>
      </w:r>
    </w:p>
    <w:p w:rsidR="00C16663" w:rsidRDefault="00083972">
      <w:r>
        <w:rPr>
          <w:rStyle w:val="Text"/>
        </w:rPr>
        <w:t>Řiekaj zaklínaní té krvi: Skrze krev pána našeho Ježíše Krista, aby se zsechla a uschla a viece netekla. + El + Eli + Eloy + skrze ta svatá jména a zakliň se v pokoji, amen. Potom žehna vkrop do rány pět kruopí, a staneť hned. Neb se to často dálo. O tom viece hledaj napřed o krvi z nosa tečenie.</w:t>
      </w:r>
    </w:p>
    <w:p w:rsidR="00C16663" w:rsidRDefault="00083972">
      <w:pPr>
        <w:pStyle w:val="Podnadpis"/>
      </w:pPr>
      <w:r>
        <w:rPr>
          <w:rStyle w:val="Text"/>
        </w:rPr>
        <w:t>Komu jde glitvaser</w:t>
      </w:r>
    </w:p>
    <w:p w:rsidR="00C16663" w:rsidRDefault="00083972">
      <w:r>
        <w:rPr>
          <w:rStyle w:val="Text"/>
        </w:rPr>
        <w:t>Spal alún, vdrobě muškátu, to spolu směs a pal na novém střepě, až se i zpění, a když se zpění a přestane, nedaj mu shořeti, a když ustydne, zetři a vlož na ránu, kdež jde glitvaser.</w:t>
      </w:r>
    </w:p>
    <w:p w:rsidR="00C16663" w:rsidRDefault="00083972">
      <w:pPr>
        <w:pStyle w:val="Podnadpis"/>
      </w:pPr>
      <w:r>
        <w:rPr>
          <w:rStyle w:val="Text"/>
        </w:rPr>
        <w:t xml:space="preserve">Proti vojenskému masu nebo diviemu </w:t>
      </w:r>
      <w:r>
        <w:rPr>
          <w:rStyle w:val="emendace"/>
        </w:rPr>
        <w:t xml:space="preserve">diviemu </w:t>
      </w:r>
      <w:r>
        <w:rPr>
          <w:rStyle w:val="pramen"/>
        </w:rPr>
        <w:t xml:space="preserve">dijewijemu </w:t>
      </w:r>
      <w:r>
        <w:rPr>
          <w:rStyle w:val="Text"/>
        </w:rPr>
        <w:t>nebo shnilému</w:t>
      </w:r>
    </w:p>
    <w:p w:rsidR="00C16663" w:rsidRDefault="00083972">
      <w:r>
        <w:rPr>
          <w:rStyle w:val="Text"/>
        </w:rPr>
        <w:t>Vezmi hlínu z peci dobře spálenú a směs ji s octem a přilož tykve za roveň s tiem a vař to a zceď skrze rúšku. A potom vezmi třetinu toho zvařeného a směs se strdí a s olejem. A to přilož dvakrát, a budeš zdráv.</w:t>
      </w:r>
    </w:p>
    <w:p w:rsidR="00C16663" w:rsidRDefault="00083972">
      <w:pPr>
        <w:pStyle w:val="Podnadpis"/>
      </w:pPr>
      <w:r>
        <w:rPr>
          <w:rStyle w:val="Text"/>
        </w:rPr>
        <w:t>K témuž</w:t>
      </w:r>
    </w:p>
    <w:p w:rsidR="00C16663" w:rsidRDefault="00083972">
      <w:r>
        <w:rPr>
          <w:rStyle w:val="Text"/>
        </w:rPr>
        <w:t>Přikládaj slanú topenku na ránu, sejdeť maso divie</w:t>
      </w:r>
      <w:r>
        <w:rPr>
          <w:rStyle w:val="emendace"/>
        </w:rPr>
        <w:t xml:space="preserve">divie </w:t>
      </w:r>
      <w:r>
        <w:rPr>
          <w:rStyle w:val="pramen"/>
        </w:rPr>
        <w:t>dijewije</w:t>
      </w:r>
      <w:r>
        <w:rPr>
          <w:rStyle w:val="Text"/>
        </w:rPr>
        <w:t>.</w:t>
      </w:r>
    </w:p>
    <w:p w:rsidR="00C16663" w:rsidRDefault="00083972">
      <w:pPr>
        <w:pStyle w:val="Podnadpis"/>
      </w:pPr>
      <w:r>
        <w:rPr>
          <w:rStyle w:val="cizijazyk"/>
        </w:rPr>
        <w:t xml:space="preserve">Item </w:t>
      </w:r>
      <w:r>
        <w:rPr>
          <w:rStyle w:val="Text"/>
        </w:rPr>
        <w:t>opět jinak</w:t>
      </w:r>
    </w:p>
    <w:p w:rsidR="00C16663" w:rsidRDefault="00083972">
      <w:r>
        <w:rPr>
          <w:rStyle w:val="Text"/>
        </w:rPr>
        <w:t xml:space="preserve">Vezmi pepř a listie vlaského ořecha a obecnú suol. A ty spal od polu na novém střípku. A to ztluka syp na divie </w:t>
      </w:r>
      <w:r>
        <w:rPr>
          <w:rStyle w:val="emendace"/>
        </w:rPr>
        <w:t xml:space="preserve">divie </w:t>
      </w:r>
      <w:r>
        <w:rPr>
          <w:rStyle w:val="pramen"/>
        </w:rPr>
        <w:t xml:space="preserve">dijewije </w:t>
      </w:r>
      <w:r>
        <w:rPr>
          <w:rStyle w:val="Text"/>
        </w:rPr>
        <w:t>maso, a sejdeť tiem doluov.</w:t>
      </w:r>
    </w:p>
    <w:p w:rsidR="00C16663" w:rsidRDefault="00083972">
      <w:pPr>
        <w:pStyle w:val="Podnadpis"/>
      </w:pPr>
      <w:r>
        <w:rPr>
          <w:rStyle w:val="Text"/>
        </w:rPr>
        <w:t>Opět</w:t>
      </w:r>
    </w:p>
    <w:p w:rsidR="00C16663" w:rsidRDefault="00083972">
      <w:r>
        <w:rPr>
          <w:rStyle w:val="Text"/>
        </w:rPr>
        <w:t>Vezmi lebedku lesní, spal ji a syp na divie maso a hned spadne doluov.</w:t>
      </w:r>
    </w:p>
    <w:p w:rsidR="00C16663" w:rsidRDefault="00083972">
      <w:pPr>
        <w:pStyle w:val="Podnadpis"/>
      </w:pPr>
      <w:r>
        <w:rPr>
          <w:rStyle w:val="Text"/>
        </w:rPr>
        <w:t>Opět k témuž</w:t>
      </w:r>
    </w:p>
    <w:p w:rsidR="00C16663" w:rsidRDefault="00083972">
      <w:r>
        <w:rPr>
          <w:rStyle w:val="Text"/>
        </w:rPr>
        <w:t>Kto má divie maso na ráně, uhlé živé zetři s solí a s vínem a nalož na ránu, a sprudíť tiem.</w:t>
      </w:r>
    </w:p>
    <w:p w:rsidR="00C16663" w:rsidRDefault="00083972">
      <w:pPr>
        <w:pStyle w:val="Podnadpis"/>
      </w:pPr>
      <w:r>
        <w:rPr>
          <w:rStyle w:val="foliace"/>
        </w:rPr>
        <w:t xml:space="preserve">117v </w:t>
      </w:r>
      <w:r>
        <w:rPr>
          <w:rStyle w:val="Text"/>
        </w:rPr>
        <w:t>Proti vojenskému masu</w:t>
      </w:r>
    </w:p>
    <w:p w:rsidR="00C16663" w:rsidRDefault="00083972">
      <w:r>
        <w:rPr>
          <w:rStyle w:val="Text"/>
        </w:rPr>
        <w:t>Vezmi tu múku pecnovú, kteráž jest na zspodní kuoře, tu zstruž nožem a posýpaj na ránu. A tiem se zhojíš, budeš li často posýpati.</w:t>
      </w:r>
    </w:p>
    <w:p w:rsidR="00C16663" w:rsidRDefault="00C16663">
      <w:pPr>
        <w:pStyle w:val="Volnyradek"/>
      </w:pPr>
    </w:p>
    <w:p w:rsidR="00C16663" w:rsidRDefault="00083972">
      <w:pPr>
        <w:pStyle w:val="Nadpis"/>
      </w:pPr>
      <w:r>
        <w:rPr>
          <w:rStyle w:val="Text"/>
        </w:rPr>
        <w:t>Tuto se počíná o rozličných mastech, kterak mají dělány býti</w:t>
      </w:r>
    </w:p>
    <w:p w:rsidR="00C16663" w:rsidRDefault="00083972">
      <w:pPr>
        <w:pStyle w:val="Podnadpis"/>
      </w:pPr>
      <w:r>
        <w:rPr>
          <w:rStyle w:val="Text"/>
        </w:rPr>
        <w:t>Mast, komu úd schne</w:t>
      </w:r>
    </w:p>
    <w:p w:rsidR="00C16663" w:rsidRDefault="00083972">
      <w:r>
        <w:rPr>
          <w:rStyle w:val="Text"/>
        </w:rPr>
        <w:lastRenderedPageBreak/>
        <w:t xml:space="preserve">Vezmi kočku celú a tu v hus vlož a pec ji s tú kočkú. A ten tuk, což z té kočky vykape, schovaj, a tiem suchý úd maž. A pakli vešken úd schne člověk. </w:t>
      </w:r>
      <w:r>
        <w:rPr>
          <w:rStyle w:val="poznamka"/>
        </w:rPr>
        <w:t xml:space="preserve">zjevně chybný (zkomolený) zápis </w:t>
      </w:r>
      <w:r>
        <w:rPr>
          <w:rStyle w:val="Text"/>
        </w:rPr>
        <w:t>Vezmi štěnce mladé a zvař je v kotle a pak se tiem pař, anebo tú polévkú z těch štěncuov, a budeš zdráv.</w:t>
      </w:r>
    </w:p>
    <w:p w:rsidR="00C16663" w:rsidRDefault="00083972">
      <w:pPr>
        <w:pStyle w:val="Podnadpis"/>
      </w:pPr>
      <w:r>
        <w:rPr>
          <w:rStyle w:val="Text"/>
        </w:rPr>
        <w:t>Mast hnojície</w:t>
      </w:r>
    </w:p>
    <w:p w:rsidR="00C16663" w:rsidRDefault="00083972">
      <w:r>
        <w:rPr>
          <w:rStyle w:val="Text"/>
        </w:rPr>
        <w:t xml:space="preserve">Vezmi luoj skopový aneb jelení </w:t>
      </w:r>
      <w:r>
        <w:rPr>
          <w:rStyle w:val="emendace"/>
        </w:rPr>
        <w:t xml:space="preserve">jelení </w:t>
      </w:r>
      <w:r>
        <w:rPr>
          <w:rStyle w:val="pramen"/>
        </w:rPr>
        <w:t xml:space="preserve">gelenije </w:t>
      </w:r>
      <w:r>
        <w:rPr>
          <w:rStyle w:val="Text"/>
        </w:rPr>
        <w:t>anebo kozlový, rozpusť na rendlíku a přičiň málo křídy maléřské a málo pryskyřice jedlové jako čtvrtú čést proti loji, a oleje lněného. A lépeť jest dřevěného přičiniti. A potom zetři dobře v pánvici.</w:t>
      </w:r>
    </w:p>
    <w:p w:rsidR="00C16663" w:rsidRDefault="00083972">
      <w:pPr>
        <w:pStyle w:val="Podnadpis"/>
      </w:pPr>
      <w:r>
        <w:rPr>
          <w:rStyle w:val="Text"/>
        </w:rPr>
        <w:t>Proti ranám smrdutým, kdež maso roste</w:t>
      </w:r>
    </w:p>
    <w:p w:rsidR="00C16663" w:rsidRDefault="00083972">
      <w:r>
        <w:rPr>
          <w:rStyle w:val="Text"/>
        </w:rPr>
        <w:t>Vezmi olej dřevěný a k tomu slanin jednu mieru a vlož na rendlík neb na pánvici a rozpusť to poznenáhlu, a potom přičiň k tomu třetí částku pryskyřice již menované. Pak vezmi k tomu myrry červené a kadidla bielého, ztluc to na prach, aby bylo viece myrry než kadidla, a vař to vše spolu. A pak potom nětco málo přičiň galganu, to v apatéce nalezneš, a pak to ztvrď s voskem, a budeť mast.</w:t>
      </w:r>
    </w:p>
    <w:p w:rsidR="00C16663" w:rsidRDefault="00083972">
      <w:pPr>
        <w:pStyle w:val="Podnadpis"/>
      </w:pPr>
      <w:r>
        <w:rPr>
          <w:rStyle w:val="Text"/>
        </w:rPr>
        <w:t>Mast pruská</w:t>
      </w:r>
    </w:p>
    <w:p w:rsidR="00C16663" w:rsidRDefault="00083972">
      <w:r>
        <w:rPr>
          <w:rStyle w:val="Text"/>
        </w:rPr>
        <w:t xml:space="preserve">Vezmi </w:t>
      </w:r>
      <w:r>
        <w:rPr>
          <w:rStyle w:val="cizijazyk"/>
        </w:rPr>
        <w:t>litargirum</w:t>
      </w:r>
      <w:r>
        <w:rPr>
          <w:rStyle w:val="Text"/>
        </w:rPr>
        <w:t xml:space="preserve">, totiž glét, a to zetři jako cinobrž a vsyp v uolej dřevěný a to vlož na železnú pánvici </w:t>
      </w:r>
      <w:r>
        <w:rPr>
          <w:rStyle w:val="foliace"/>
        </w:rPr>
        <w:t xml:space="preserve">118r </w:t>
      </w:r>
      <w:r>
        <w:rPr>
          <w:rStyle w:val="Text"/>
        </w:rPr>
        <w:t xml:space="preserve">a nech, ať uvře, a vždy míšej lopatkú. A když uzřieš, že se červenati bude, tehdy přičiň nětco málo vosku čistého a galbanu. A potom vlí na čistú vodu, a chceš li mieti pěknú mast, přičiň </w:t>
      </w:r>
      <w:r>
        <w:rPr>
          <w:rStyle w:val="cizijazyk"/>
        </w:rPr>
        <w:t>serapium</w:t>
      </w:r>
      <w:r>
        <w:rPr>
          <w:rStyle w:val="Text"/>
        </w:rPr>
        <w:t>, a budeť pěkná.</w:t>
      </w:r>
    </w:p>
    <w:p w:rsidR="00C16663" w:rsidRDefault="00083972">
      <w:pPr>
        <w:pStyle w:val="Podnadpis"/>
      </w:pPr>
      <w:r>
        <w:rPr>
          <w:rStyle w:val="Text"/>
        </w:rPr>
        <w:t>Mast pruská obecná</w:t>
      </w:r>
    </w:p>
    <w:p w:rsidR="00C16663" w:rsidRDefault="00083972">
      <w:r>
        <w:rPr>
          <w:rStyle w:val="Text"/>
        </w:rPr>
        <w:t xml:space="preserve">Vezmi pryskyřici a vosk a aloe </w:t>
      </w:r>
      <w:r>
        <w:rPr>
          <w:rStyle w:val="cizijazyk"/>
        </w:rPr>
        <w:t xml:space="preserve">epaticum, antiogmet </w:t>
      </w:r>
      <w:r>
        <w:rPr>
          <w:rStyle w:val="Text"/>
        </w:rPr>
        <w:t>a staré sádlo a dřevěný olej jako toho kterého, spustiž v hromadu, a spustě zcediž, schovajž to dobře.</w:t>
      </w:r>
    </w:p>
    <w:p w:rsidR="00C16663" w:rsidRDefault="00083972">
      <w:pPr>
        <w:pStyle w:val="Podnadpis"/>
      </w:pPr>
      <w:r>
        <w:rPr>
          <w:rStyle w:val="Text"/>
        </w:rPr>
        <w:t>Mast bielá takto</w:t>
      </w:r>
    </w:p>
    <w:p w:rsidR="00C16663" w:rsidRDefault="00083972">
      <w:r>
        <w:rPr>
          <w:rStyle w:val="Text"/>
        </w:rPr>
        <w:t>Plajvajs a bielé kadidlo a přičiň málo galbanu a žernovky rakové, a to vše na prach rozetři a to rozpusť s vodú ruoženú. A pak tři tak dlúho, až se i voda ztratí, a tak směs potom s olejem dřevěným, a bude mast dobrá.</w:t>
      </w:r>
    </w:p>
    <w:p w:rsidR="00C16663" w:rsidRDefault="00083972">
      <w:pPr>
        <w:pStyle w:val="Podnadpis"/>
      </w:pPr>
      <w:r>
        <w:rPr>
          <w:rStyle w:val="Text"/>
        </w:rPr>
        <w:t>Opět</w:t>
      </w:r>
    </w:p>
    <w:p w:rsidR="00C16663" w:rsidRDefault="00083972">
      <w:r>
        <w:rPr>
          <w:rStyle w:val="Text"/>
        </w:rPr>
        <w:t xml:space="preserve">Vezmi plajvajsu II libře a glétu puol libry a každé zvláště zetře, a prvé prach plajvajsový směs s olejem dřevěným. A potom přičiň prachu z glétu. A potom mastix, totiž peltram benátský, a bielé kadidlo, a tak dlúho tři v pánvi, čím </w:t>
      </w:r>
      <w:r>
        <w:rPr>
          <w:rStyle w:val="emendace"/>
        </w:rPr>
        <w:t xml:space="preserve">čím </w:t>
      </w:r>
      <w:r>
        <w:rPr>
          <w:rStyle w:val="pramen"/>
        </w:rPr>
        <w:t xml:space="preserve">czijem </w:t>
      </w:r>
      <w:r>
        <w:rPr>
          <w:rStyle w:val="Text"/>
        </w:rPr>
        <w:t>déle, tiem lépe. A naposledy ruoženú vodu přidaj, tak dlúho dělaj, až i husto bude a tučno, a potom schovaj.</w:t>
      </w:r>
    </w:p>
    <w:p w:rsidR="00C16663" w:rsidRDefault="00083972">
      <w:pPr>
        <w:pStyle w:val="Podnadpis"/>
      </w:pPr>
      <w:r>
        <w:rPr>
          <w:rStyle w:val="Text"/>
        </w:rPr>
        <w:t>Ranná mast velmi dobrá</w:t>
      </w:r>
    </w:p>
    <w:p w:rsidR="00C16663" w:rsidRDefault="00083972">
      <w:r>
        <w:rPr>
          <w:rStyle w:val="Text"/>
        </w:rPr>
        <w:t>Vezmi múky žitné a sádlo vyškvařené z starých slanin, stred a víno, vař to spolu, a potom zcedě schovaj.</w:t>
      </w:r>
    </w:p>
    <w:p w:rsidR="00C16663" w:rsidRDefault="00083972">
      <w:pPr>
        <w:pStyle w:val="Podnadpis"/>
      </w:pPr>
      <w:r>
        <w:rPr>
          <w:rStyle w:val="Text"/>
        </w:rPr>
        <w:t>Opět</w:t>
      </w:r>
    </w:p>
    <w:p w:rsidR="00C16663" w:rsidRDefault="00083972">
      <w:r>
        <w:rPr>
          <w:rStyle w:val="Text"/>
        </w:rPr>
        <w:lastRenderedPageBreak/>
        <w:t>Vezmi múku žitnú, polej a pelyněk a dřevěného oleje a staré sádlo vepřové, což se zdá jako kterého toho, spustiž v hromadu a zpustě zcediž a schovaj to.</w:t>
      </w:r>
    </w:p>
    <w:p w:rsidR="00C16663" w:rsidRDefault="00083972">
      <w:pPr>
        <w:pStyle w:val="Podnadpis"/>
      </w:pPr>
      <w:r>
        <w:rPr>
          <w:rStyle w:val="foliace"/>
        </w:rPr>
        <w:t xml:space="preserve">118v </w:t>
      </w:r>
      <w:r>
        <w:rPr>
          <w:rStyle w:val="Text"/>
        </w:rPr>
        <w:t>Mast topolová</w:t>
      </w:r>
    </w:p>
    <w:p w:rsidR="00C16663" w:rsidRDefault="00083972">
      <w:r>
        <w:rPr>
          <w:rStyle w:val="Text"/>
        </w:rPr>
        <w:t>Vezmi pupence topolové a ztluc je s novým sádlem, kteréž se muož v ty časy mieti, v hrnku polévaném. A potom vezmi listu z řebříčku, dětelu, psoser, balšám, mátu, planý balšán, potočník, zanikl, psie víno, rozchodník, mléčník, kopr, hlízné kořenie, řepku, ranník, netřesk, truskavec, svalník. Tyto všecky věci rovnú měrú a ztluka to vlož u víno a nech v tom víně státi za několiko dní. A potom vyňma směs s onú masti topolovú a zvař dobře, a potom vylože z hrnce do pytlíku, vy</w:t>
      </w:r>
      <w:r w:rsidR="004E3303">
        <w:rPr>
          <w:rStyle w:val="Text"/>
        </w:rPr>
        <w:t>davi</w:t>
      </w:r>
      <w:r>
        <w:rPr>
          <w:rStyle w:val="Text"/>
        </w:rPr>
        <w:t>ž mast, dobře schovaj.</w:t>
      </w:r>
    </w:p>
    <w:p w:rsidR="00C16663" w:rsidRDefault="00083972">
      <w:pPr>
        <w:pStyle w:val="Podnadpis"/>
      </w:pPr>
      <w:r>
        <w:rPr>
          <w:rStyle w:val="Text"/>
        </w:rPr>
        <w:t>Mast proti vlku</w:t>
      </w:r>
    </w:p>
    <w:p w:rsidR="00C16663" w:rsidRDefault="00083972">
      <w:r>
        <w:rPr>
          <w:rStyle w:val="Text"/>
        </w:rPr>
        <w:t>Vezmi jitrocel a šalvěji, ztluc dobře, vydav skrze pevnú šatu na rendlík, vlož v to ten tuk, co zpálených slanin na vodě zbéřeš, a přičiň také jarého loje jako vlaský ořech a přepuštěného medu, rozpustiž to dobře, vydávě skrze šatu v hrnek neb v pušku. A hned vleješ dřevěného oleje v to. A také rozetra kafru, k tomu přičiníš, a tú mastí člověk i dobytče se zhojí. A chceš li, přímětného kořenie přičiníš, a nemuožeš li zamiechati ztlučené šalvěje, ale ztluka to vše kořenie, vařiž. A potom zamiechaj ze všeho mast jako prvé.</w:t>
      </w:r>
    </w:p>
    <w:p w:rsidR="00C16663" w:rsidRDefault="00083972">
      <w:pPr>
        <w:pStyle w:val="Podnadpis"/>
      </w:pPr>
      <w:r>
        <w:rPr>
          <w:rStyle w:val="Text"/>
        </w:rPr>
        <w:t>Mast hojície celistvá</w:t>
      </w:r>
    </w:p>
    <w:p w:rsidR="00C16663" w:rsidRDefault="00083972">
      <w:r>
        <w:rPr>
          <w:rStyle w:val="Text"/>
        </w:rPr>
        <w:t xml:space="preserve">Vezmi jitrocel, vymočené staré sádlo, hromničný vosk, jarý luoj, připrav jako jinú mast z </w:t>
      </w:r>
      <w:r>
        <w:rPr>
          <w:rStyle w:val="lemma"/>
        </w:rPr>
        <w:t xml:space="preserve">z </w:t>
      </w:r>
      <w:r>
        <w:rPr>
          <w:rStyle w:val="hyperlemma"/>
        </w:rPr>
        <w:t xml:space="preserve">s </w:t>
      </w:r>
      <w:r>
        <w:rPr>
          <w:rStyle w:val="Text"/>
        </w:rPr>
        <w:t>dřevěným olejem, mast hnojící, a odejma té masti, přičiniž zetře ostružné listie, proseje vsypiž do masti, rozpustě, budeť celistvá mast, ktož se utne, maž, to jest zkušeno.</w:t>
      </w:r>
    </w:p>
    <w:p w:rsidR="00C16663" w:rsidRDefault="00083972">
      <w:pPr>
        <w:pStyle w:val="Podnadpis"/>
      </w:pPr>
      <w:r>
        <w:rPr>
          <w:rStyle w:val="foliace"/>
        </w:rPr>
        <w:t xml:space="preserve">119r </w:t>
      </w:r>
      <w:r>
        <w:rPr>
          <w:rStyle w:val="Text"/>
        </w:rPr>
        <w:t>Kosti zlámané aby se svalily</w:t>
      </w:r>
    </w:p>
    <w:p w:rsidR="00C16663" w:rsidRDefault="00083972">
      <w:r>
        <w:rPr>
          <w:rStyle w:val="Text"/>
        </w:rPr>
        <w:t xml:space="preserve">Vezmi hlísty nebo červy dlúhé, ty zemské, a ztluc je na prach a směs to s </w:t>
      </w:r>
      <w:r>
        <w:rPr>
          <w:rStyle w:val="cizijazyk"/>
        </w:rPr>
        <w:t xml:space="preserve">oximinem, </w:t>
      </w:r>
      <w:r>
        <w:rPr>
          <w:rStyle w:val="Text"/>
        </w:rPr>
        <w:t>totiž med s octem, vaře a učině flastr, na zlámané kosti nalož, předivně celí.</w:t>
      </w:r>
    </w:p>
    <w:p w:rsidR="00C16663" w:rsidRDefault="00083972">
      <w:pPr>
        <w:pStyle w:val="Podnadpis"/>
      </w:pPr>
      <w:r>
        <w:rPr>
          <w:rStyle w:val="Text"/>
        </w:rPr>
        <w:t>Komuž maso hnije a umře</w:t>
      </w:r>
    </w:p>
    <w:p w:rsidR="00C16663" w:rsidRDefault="00083972">
      <w:r>
        <w:rPr>
          <w:rStyle w:val="Text"/>
        </w:rPr>
        <w:t>Vezmi hlínu z peci dobře spálenú a směs s octem a přičiň dýně rovnú měrú a nech, ať uvře. A potom to zceď skrze šatu a třetie částku toho požívaj dvakrát neb třikrát. A věz, žeť uzdravuje.</w:t>
      </w:r>
    </w:p>
    <w:p w:rsidR="00C16663" w:rsidRDefault="00083972">
      <w:pPr>
        <w:pStyle w:val="Podnadpis"/>
      </w:pPr>
      <w:r>
        <w:rPr>
          <w:rStyle w:val="Text"/>
        </w:rPr>
        <w:t>Komu krev nechce státi a jest rána hluboce probodená</w:t>
      </w:r>
    </w:p>
    <w:p w:rsidR="00C16663" w:rsidRDefault="00083972">
      <w:r>
        <w:rPr>
          <w:rStyle w:val="Text"/>
        </w:rPr>
        <w:t xml:space="preserve">Vezmi bielé kadidlo, </w:t>
      </w:r>
      <w:r>
        <w:rPr>
          <w:rStyle w:val="cizijazyk"/>
        </w:rPr>
        <w:t xml:space="preserve">sangvinem draconis, </w:t>
      </w:r>
      <w:r>
        <w:rPr>
          <w:rStyle w:val="Text"/>
        </w:rPr>
        <w:t xml:space="preserve">totiž drakovú krev, to nalezneš v apatéce, víno černé, ztluc kámen amatyst, a to vše spolu ztluc. Z toho učiň flastr z </w:t>
      </w:r>
      <w:r>
        <w:rPr>
          <w:rStyle w:val="lemma"/>
        </w:rPr>
        <w:t xml:space="preserve">z </w:t>
      </w:r>
      <w:r>
        <w:rPr>
          <w:rStyle w:val="hyperlemma"/>
        </w:rPr>
        <w:t xml:space="preserve">s </w:t>
      </w:r>
      <w:r>
        <w:rPr>
          <w:rStyle w:val="Text"/>
        </w:rPr>
        <w:t>bielkem vaječným a pak ten na kúdel vlož a přilož, a staneť.</w:t>
      </w:r>
    </w:p>
    <w:p w:rsidR="00C16663" w:rsidRDefault="00083972">
      <w:pPr>
        <w:pStyle w:val="Podnadpis"/>
      </w:pPr>
      <w:r>
        <w:rPr>
          <w:rStyle w:val="Text"/>
        </w:rPr>
        <w:t xml:space="preserve">Mast </w:t>
      </w:r>
      <w:r>
        <w:rPr>
          <w:rStyle w:val="cizijazyk"/>
        </w:rPr>
        <w:t xml:space="preserve">dealte </w:t>
      </w:r>
      <w:r>
        <w:rPr>
          <w:rStyle w:val="Text"/>
        </w:rPr>
        <w:t>dobrá, komuž údové schnú</w:t>
      </w:r>
    </w:p>
    <w:p w:rsidR="00C16663" w:rsidRDefault="00083972">
      <w:r>
        <w:rPr>
          <w:rStyle w:val="Text"/>
        </w:rPr>
        <w:t>Vezmi mozk koňských hnátuov a mozk z psiech hnátuov a staré sádlo a kořenie ocúnové. A to vše spolu dobře ztluc. A potom, rozpustě na pánvici a zcedě, schovaj v pušku ku potřebě.</w:t>
      </w:r>
    </w:p>
    <w:p w:rsidR="00C16663" w:rsidRDefault="00083972">
      <w:pPr>
        <w:pStyle w:val="Podnadpis"/>
      </w:pPr>
      <w:r>
        <w:rPr>
          <w:rStyle w:val="Text"/>
        </w:rPr>
        <w:lastRenderedPageBreak/>
        <w:t>Jinak, lépe má dělána býti táž mast</w:t>
      </w:r>
    </w:p>
    <w:p w:rsidR="00C16663" w:rsidRDefault="00083972">
      <w:r>
        <w:rPr>
          <w:rStyle w:val="Text"/>
        </w:rPr>
        <w:t>Vezmi řečské seno a siemě lněné a ztluc na prach a vespi ten prach v máslo a nech státi za celý den aneb za dva dni. A potom vezmi seno řečské a siemě lněné a vlož u vodu a nechaj státi přes XIIIte dní, potom vlož v pytlík a vydav ten tuk. Potom vezmi divoký sléz, totiž zaječí</w:t>
      </w:r>
      <w:r>
        <w:rPr>
          <w:rStyle w:val="emendace"/>
        </w:rPr>
        <w:t xml:space="preserve">zaječí </w:t>
      </w:r>
      <w:r>
        <w:rPr>
          <w:rStyle w:val="pramen"/>
        </w:rPr>
        <w:t>zageczije</w:t>
      </w:r>
      <w:r>
        <w:rPr>
          <w:rStyle w:val="Text"/>
        </w:rPr>
        <w:t xml:space="preserve">, a zvař spolu s tiem se všiem kořením v másle a proceď skrze pytlík. A po tom vaření </w:t>
      </w:r>
      <w:r>
        <w:rPr>
          <w:rStyle w:val="emendace"/>
        </w:rPr>
        <w:t xml:space="preserve">vaření </w:t>
      </w:r>
      <w:r>
        <w:rPr>
          <w:rStyle w:val="pramen"/>
        </w:rPr>
        <w:t xml:space="preserve">warzenije </w:t>
      </w:r>
      <w:r>
        <w:rPr>
          <w:rStyle w:val="Text"/>
        </w:rPr>
        <w:t xml:space="preserve">vezmi vosku a pryskyřice </w:t>
      </w:r>
      <w:r>
        <w:rPr>
          <w:rStyle w:val="foliace"/>
        </w:rPr>
        <w:t xml:space="preserve">119v </w:t>
      </w:r>
      <w:r>
        <w:rPr>
          <w:rStyle w:val="Text"/>
        </w:rPr>
        <w:t>a galbanu a rozpusť a oprav to všecko spolu, ažť ustydne.</w:t>
      </w:r>
    </w:p>
    <w:p w:rsidR="00C16663" w:rsidRDefault="00083972">
      <w:pPr>
        <w:pStyle w:val="Podnadpis"/>
      </w:pPr>
      <w:r>
        <w:rPr>
          <w:rStyle w:val="Text"/>
        </w:rPr>
        <w:t xml:space="preserve">Mast </w:t>
      </w:r>
      <w:r>
        <w:rPr>
          <w:rStyle w:val="cizijazyk"/>
        </w:rPr>
        <w:t>apostolicon</w:t>
      </w:r>
    </w:p>
    <w:p w:rsidR="00C16663" w:rsidRDefault="00083972">
      <w:r>
        <w:rPr>
          <w:rStyle w:val="Text"/>
        </w:rPr>
        <w:t xml:space="preserve">Vezmi pryskyřice arabské, oleje jako puol libry, potom vezmi galbanu a </w:t>
      </w:r>
      <w:r>
        <w:rPr>
          <w:rStyle w:val="cizijazyk"/>
        </w:rPr>
        <w:t>serapium aromatum a popaci</w:t>
      </w:r>
      <w:r>
        <w:rPr>
          <w:rStyle w:val="Text"/>
        </w:rPr>
        <w:t xml:space="preserve">, to vše najdeš v apatéce, a pryskyřice jedlové jeden lot a vosku šest lotů, jikra </w:t>
      </w:r>
      <w:r>
        <w:rPr>
          <w:rStyle w:val="poznamka"/>
        </w:rPr>
        <w:t xml:space="preserve">? nejisté čtení </w:t>
      </w:r>
      <w:r>
        <w:rPr>
          <w:rStyle w:val="Text"/>
        </w:rPr>
        <w:t>puol libry, tyto všecky věci směs spolu a povař málo. Potom vezmi peltram benátský a bielé kadidlo a zetři na prach a smrkové pryskyřice, každého jeden lot. A ty všecky věci směs v hromadu a nech, ať se rozpustí. A potom vlož v pytlík a vydav to na studenú vodu, potom vybera z vody, dav jí mezi rukami u ohně s olejem, aby málo odměklo, ten flastr uzdravuje všecky rány. Také fistuli, totiž dieru, hlízy i všecky toky i shniliny a nečistoty na těle shánie.</w:t>
      </w:r>
    </w:p>
    <w:p w:rsidR="00C16663" w:rsidRDefault="00083972">
      <w:pPr>
        <w:pStyle w:val="Podnadpis"/>
      </w:pPr>
      <w:r>
        <w:rPr>
          <w:rStyle w:val="Text"/>
        </w:rPr>
        <w:t>Mast milost božie řečená</w:t>
      </w:r>
    </w:p>
    <w:p w:rsidR="00C16663" w:rsidRDefault="00083972">
      <w:r>
        <w:rPr>
          <w:rStyle w:val="Text"/>
        </w:rPr>
        <w:t xml:space="preserve">Vezmi jedlové pryskyřice, smrkové také pryskyřice, jedné tři libry a druhého dvě libry, bielého kadidla lot a vosku šest lotuov, peltramu jeden lot nebo dva loty, bdeli </w:t>
      </w:r>
      <w:r>
        <w:rPr>
          <w:rStyle w:val="emendace"/>
        </w:rPr>
        <w:t xml:space="preserve">bdeli </w:t>
      </w:r>
      <w:r>
        <w:rPr>
          <w:rStyle w:val="pramen"/>
        </w:rPr>
        <w:t xml:space="preserve">budeli </w:t>
      </w:r>
      <w:r>
        <w:rPr>
          <w:rStyle w:val="Text"/>
        </w:rPr>
        <w:t xml:space="preserve">věrduňk jeden, verbeny, bedrníku, bukvice čerstvé, totiž zelené, jeden snopek. A to vše vař u víně bielém tak dlúho, ažť třetina uvře. A potom zceď to dobře pěkně. A to zcezené vlož na oheň a opět vař. A pak tam vlož vosku čistého, pryskyřice, peltramu, bielého kadidla, myrry, </w:t>
      </w:r>
      <w:r>
        <w:rPr>
          <w:rStyle w:val="cizijazyk"/>
        </w:rPr>
        <w:t xml:space="preserve">bdelium. </w:t>
      </w:r>
      <w:r>
        <w:rPr>
          <w:rStyle w:val="Text"/>
        </w:rPr>
        <w:t xml:space="preserve">A miešej vždy </w:t>
      </w:r>
      <w:r>
        <w:rPr>
          <w:rStyle w:val="foliace"/>
        </w:rPr>
        <w:t xml:space="preserve">120r </w:t>
      </w:r>
      <w:r>
        <w:rPr>
          <w:rStyle w:val="Text"/>
        </w:rPr>
        <w:t>lopatkú, až se ty věci dobře miešejí, a potom přičiň pryskyřice chvojové a olej dřevěný. A opět miešej lopatkú tak dlúho, až i ustydne, a což svrchu splyne, zbeř a ostatek se hodí proti dně v nohách.</w:t>
      </w:r>
    </w:p>
    <w:p w:rsidR="00C16663" w:rsidRDefault="00083972">
      <w:pPr>
        <w:pStyle w:val="Podnadpis"/>
      </w:pPr>
      <w:r>
        <w:rPr>
          <w:rStyle w:val="Text"/>
        </w:rPr>
        <w:t>Tato mast muože se jinak, i lépe dělati</w:t>
      </w:r>
    </w:p>
    <w:p w:rsidR="00C16663" w:rsidRDefault="00083972">
      <w:r>
        <w:rPr>
          <w:rStyle w:val="Text"/>
        </w:rPr>
        <w:t xml:space="preserve">Vezmi smáhu verbeny, jitrocelovú, bukvice, kostivala, </w:t>
      </w:r>
      <w:r>
        <w:rPr>
          <w:rStyle w:val="cizijazyk"/>
        </w:rPr>
        <w:t xml:space="preserve">lanciolatu, </w:t>
      </w:r>
      <w:r>
        <w:rPr>
          <w:rStyle w:val="Text"/>
        </w:rPr>
        <w:t xml:space="preserve">totiž menší </w:t>
      </w:r>
      <w:r>
        <w:rPr>
          <w:rStyle w:val="emendace"/>
        </w:rPr>
        <w:t xml:space="preserve">menší </w:t>
      </w:r>
      <w:r>
        <w:rPr>
          <w:rStyle w:val="pramen"/>
        </w:rPr>
        <w:t xml:space="preserve">menſſije </w:t>
      </w:r>
      <w:r>
        <w:rPr>
          <w:rStyle w:val="Text"/>
        </w:rPr>
        <w:t xml:space="preserve">jitrocel, rovnú měrú, puol libry smáhy opichové, tři čtvrti pryskyřice smrkové, puol libry peltramu, bielého kadidla lot, vař to vše u vonném víně a v těch smáhách svrchu psaných. A ta mast spomáhá proti raku a proti ukusení </w:t>
      </w:r>
      <w:r>
        <w:rPr>
          <w:rStyle w:val="emendace"/>
        </w:rPr>
        <w:t xml:space="preserve">ukusení </w:t>
      </w:r>
      <w:r>
        <w:rPr>
          <w:rStyle w:val="pramen"/>
        </w:rPr>
        <w:t xml:space="preserve">ukuſenije </w:t>
      </w:r>
      <w:r>
        <w:rPr>
          <w:rStyle w:val="Text"/>
        </w:rPr>
        <w:t xml:space="preserve">vsteklého psa aneb uštnutí </w:t>
      </w:r>
      <w:r>
        <w:rPr>
          <w:rStyle w:val="emendace"/>
        </w:rPr>
        <w:t xml:space="preserve">uštnutí </w:t>
      </w:r>
      <w:r>
        <w:rPr>
          <w:rStyle w:val="pramen"/>
        </w:rPr>
        <w:t xml:space="preserve">uſſtnutije </w:t>
      </w:r>
      <w:r>
        <w:rPr>
          <w:rStyle w:val="Text"/>
        </w:rPr>
        <w:t>jedovatému. Také ke všeliké ráně nové, také uzdravuje hlízy v kostech, v játrách a na slezině. A na počátku svrchu máš flastrovati.</w:t>
      </w:r>
    </w:p>
    <w:p w:rsidR="00C16663" w:rsidRDefault="00083972">
      <w:pPr>
        <w:pStyle w:val="Podnadpis"/>
      </w:pPr>
      <w:r>
        <w:rPr>
          <w:rStyle w:val="Text"/>
        </w:rPr>
        <w:t>Mast proti bolesti, ješto shánie maso samo v sobě</w:t>
      </w:r>
    </w:p>
    <w:p w:rsidR="00C16663" w:rsidRDefault="00083972">
      <w:r>
        <w:rPr>
          <w:rStyle w:val="Text"/>
        </w:rPr>
        <w:t>Vezmi kadidla a myrry, zetři to jako kaši a směs dobře s bielkem vaječným, spolu to pomaž na šatu konopnú. Pakli by toho nemohl mieti, vezmi netřeska múku, učiň flastr, přilož na bolest.</w:t>
      </w:r>
    </w:p>
    <w:p w:rsidR="00C16663" w:rsidRDefault="00083972">
      <w:pPr>
        <w:pStyle w:val="Podnadpis"/>
      </w:pPr>
      <w:r>
        <w:rPr>
          <w:rStyle w:val="Text"/>
        </w:rPr>
        <w:t>Mast celistvá proti otoku</w:t>
      </w:r>
    </w:p>
    <w:p w:rsidR="00C16663" w:rsidRDefault="00083972">
      <w:r>
        <w:rPr>
          <w:rStyle w:val="Text"/>
        </w:rPr>
        <w:lastRenderedPageBreak/>
        <w:t xml:space="preserve">Vezmi kopytník, zanikl, řečské seno a kořenie, ješto slove </w:t>
      </w:r>
      <w:r>
        <w:rPr>
          <w:rStyle w:val="cizijazyk"/>
        </w:rPr>
        <w:t xml:space="preserve">buntrak, </w:t>
      </w:r>
      <w:r>
        <w:rPr>
          <w:rStyle w:val="Text"/>
        </w:rPr>
        <w:t xml:space="preserve">a jitrocel i s kořenem i s semenem černobýlovým. A ten kořen, ješto slove celník, a k tomu bukvici bielú, toho každého rovně, </w:t>
      </w:r>
      <w:r>
        <w:rPr>
          <w:rStyle w:val="foliace"/>
        </w:rPr>
        <w:t xml:space="preserve">120v </w:t>
      </w:r>
      <w:r>
        <w:rPr>
          <w:rStyle w:val="Text"/>
        </w:rPr>
        <w:t xml:space="preserve">to pak zřezati drobně z </w:t>
      </w:r>
      <w:r>
        <w:rPr>
          <w:rStyle w:val="lemma"/>
        </w:rPr>
        <w:t xml:space="preserve">z </w:t>
      </w:r>
      <w:r>
        <w:rPr>
          <w:rStyle w:val="hyperlemma"/>
        </w:rPr>
        <w:t xml:space="preserve">s </w:t>
      </w:r>
      <w:r>
        <w:rPr>
          <w:rStyle w:val="Text"/>
        </w:rPr>
        <w:t>starým sádlem vymočeným dobře u vodě. A to pak dobře vařiti spolu a přičiniti májového másla, což se zdá za podobné, to sejma, vezma, uvaře, procediž skrze rúchu, schovaj to do pušky.</w:t>
      </w:r>
    </w:p>
    <w:p w:rsidR="00C16663" w:rsidRDefault="00083972">
      <w:pPr>
        <w:pStyle w:val="Podnadpis"/>
      </w:pPr>
      <w:r>
        <w:rPr>
          <w:rStyle w:val="Text"/>
        </w:rPr>
        <w:t>Mast, ktož nohu zláme, k tomu ke všemu svrchu psanému</w:t>
      </w:r>
    </w:p>
    <w:p w:rsidR="00C16663" w:rsidRDefault="00083972">
      <w:r>
        <w:rPr>
          <w:rStyle w:val="Text"/>
        </w:rPr>
        <w:t xml:space="preserve">Vezmi a přilož kostival a svalník, ješto na lukách roste, každého toho třetinu viec od ony věci, ješto sú svrchu psané, vezma to vše, zřež a ztluc jako dřievé, vezma rúchu, učiniž na ní </w:t>
      </w:r>
      <w:r>
        <w:rPr>
          <w:rStyle w:val="emendace"/>
        </w:rPr>
        <w:t xml:space="preserve">ní </w:t>
      </w:r>
      <w:r>
        <w:rPr>
          <w:rStyle w:val="pramen"/>
        </w:rPr>
        <w:t xml:space="preserve">nije </w:t>
      </w:r>
      <w:r>
        <w:rPr>
          <w:rStyle w:val="Text"/>
        </w:rPr>
        <w:t xml:space="preserve">s těmi matulinami, ješto ztlučeš, na puol prsta flastr. A ta rúcha ať jest široká, jako by mohla zastati tu bolest. Toho vázanie musieš nechati za II neděli, nikdy nerozvazuje, a potom rozváže, zalévajž mastí dřieve psanú. A když ty matuliny zplesnivějí, tehdy zvaře je a učiň jiné z toho, jako navrchu stojí psáno. Tak dřieve než matuliny přiložíš </w:t>
      </w:r>
      <w:r>
        <w:rPr>
          <w:rStyle w:val="emendace"/>
        </w:rPr>
        <w:t xml:space="preserve">přiložíš </w:t>
      </w:r>
      <w:r>
        <w:rPr>
          <w:rStyle w:val="pramen"/>
        </w:rPr>
        <w:t xml:space="preserve">przilozijeſs </w:t>
      </w:r>
      <w:r>
        <w:rPr>
          <w:rStyle w:val="Text"/>
        </w:rPr>
        <w:t>na to miesto, kdež jest zlomila kost, napoj rúchu dobře mastí, přilož na to miesto, a potom matulinami, a budeš zdráv.</w:t>
      </w:r>
    </w:p>
    <w:p w:rsidR="00C16663" w:rsidRDefault="00083972">
      <w:pPr>
        <w:pStyle w:val="Podnadpis"/>
      </w:pPr>
      <w:r>
        <w:rPr>
          <w:rStyle w:val="Text"/>
        </w:rPr>
        <w:t>Mast proti tesknosti</w:t>
      </w:r>
    </w:p>
    <w:p w:rsidR="00C16663" w:rsidRDefault="00083972">
      <w:r>
        <w:rPr>
          <w:rStyle w:val="Text"/>
        </w:rPr>
        <w:t xml:space="preserve">Vezmi bodlák veliký, zřež jej na prach, požívajž toho prachu v pití </w:t>
      </w:r>
      <w:r>
        <w:rPr>
          <w:rStyle w:val="emendace"/>
        </w:rPr>
        <w:t xml:space="preserve">pití </w:t>
      </w:r>
      <w:r>
        <w:rPr>
          <w:rStyle w:val="pramen"/>
        </w:rPr>
        <w:t xml:space="preserve">pitije </w:t>
      </w:r>
      <w:r>
        <w:rPr>
          <w:rStyle w:val="Text"/>
        </w:rPr>
        <w:t>nebo v jiedle, a také ten prach smiešej se strdí, jeziž s chlebem a také přičině muškátového květu k mladému zelí, jez a zbudeš tesklivé mysli.</w:t>
      </w:r>
    </w:p>
    <w:p w:rsidR="00C16663" w:rsidRDefault="00083972">
      <w:r>
        <w:rPr>
          <w:rStyle w:val="Text"/>
        </w:rPr>
        <w:t xml:space="preserve">Jinak také </w:t>
      </w:r>
      <w:r>
        <w:rPr>
          <w:rStyle w:val="foliace"/>
        </w:rPr>
        <w:t xml:space="preserve">121r </w:t>
      </w:r>
      <w:r>
        <w:rPr>
          <w:rStyle w:val="Text"/>
        </w:rPr>
        <w:t>vydávě vodu z chebdie a pí to čisté zcedě, a zbudeš tesknosti.</w:t>
      </w:r>
    </w:p>
    <w:p w:rsidR="00C16663" w:rsidRDefault="00083972">
      <w:pPr>
        <w:pStyle w:val="Podnadpis"/>
      </w:pPr>
      <w:r>
        <w:rPr>
          <w:rStyle w:val="Text"/>
        </w:rPr>
        <w:t>Mast proti nespánie</w:t>
      </w:r>
    </w:p>
    <w:p w:rsidR="00C16663" w:rsidRDefault="00083972">
      <w:r>
        <w:rPr>
          <w:rStyle w:val="Text"/>
        </w:rPr>
        <w:t xml:space="preserve">Vezmi husie sádlo jako vajce a bobkový olej jednú měrú, spustiž to v hromadu, učiniž mast. A když chceš spat jíti, pomažiž sobě židoviny a zmej nohy sobě dobře teplým octem a paty struž sobě. A té masti vezma jakož vlaský ořech, vypí to z </w:t>
      </w:r>
      <w:r>
        <w:rPr>
          <w:rStyle w:val="lemma"/>
        </w:rPr>
        <w:t xml:space="preserve">z </w:t>
      </w:r>
      <w:r>
        <w:rPr>
          <w:rStyle w:val="hyperlemma"/>
        </w:rPr>
        <w:t xml:space="preserve">s </w:t>
      </w:r>
      <w:r>
        <w:rPr>
          <w:rStyle w:val="Text"/>
        </w:rPr>
        <w:t>dobrým starým pivem s teplým, budeš zdráv.</w:t>
      </w:r>
    </w:p>
    <w:p w:rsidR="00C16663" w:rsidRDefault="00083972">
      <w:pPr>
        <w:pStyle w:val="Podnadpis"/>
      </w:pPr>
      <w:r>
        <w:rPr>
          <w:rStyle w:val="Text"/>
        </w:rPr>
        <w:t>Mast, koho hlava bolí</w:t>
      </w:r>
    </w:p>
    <w:p w:rsidR="00C16663" w:rsidRDefault="00083972">
      <w:r>
        <w:rPr>
          <w:rStyle w:val="Text"/>
        </w:rPr>
        <w:t>Vezmi anéz a fiolu s květem a ruoži a celidoni i s kořenem a vař v uoctě nebo u víně, smočiž tiem hlavu, prvé zmý lúhem, a kořením tiem obkládaje, uvěž rúchú. A to čiň po devět dní.</w:t>
      </w:r>
    </w:p>
    <w:p w:rsidR="00C16663" w:rsidRDefault="00083972">
      <w:pPr>
        <w:pStyle w:val="Podnadpis"/>
      </w:pPr>
      <w:r>
        <w:rPr>
          <w:rStyle w:val="Text"/>
        </w:rPr>
        <w:t xml:space="preserve">Mast proti střevní </w:t>
      </w:r>
      <w:r>
        <w:rPr>
          <w:rStyle w:val="emendace"/>
        </w:rPr>
        <w:t xml:space="preserve">střevní </w:t>
      </w:r>
      <w:r>
        <w:rPr>
          <w:rStyle w:val="pramen"/>
        </w:rPr>
        <w:t xml:space="preserve">ſtrzewnije </w:t>
      </w:r>
      <w:r>
        <w:rPr>
          <w:rStyle w:val="Text"/>
        </w:rPr>
        <w:t>dně</w:t>
      </w:r>
    </w:p>
    <w:p w:rsidR="00C16663" w:rsidRDefault="00083972">
      <w:r>
        <w:rPr>
          <w:rStyle w:val="Text"/>
        </w:rPr>
        <w:t>Vezmi kozlovú pečeni anebo játry, omočiž olejem, peciž, podstavě střep, a což tuku vyteče, schovaj a daj nemocnému píti</w:t>
      </w:r>
      <w:r>
        <w:rPr>
          <w:rStyle w:val="emendace"/>
        </w:rPr>
        <w:t xml:space="preserve">píti </w:t>
      </w:r>
      <w:r>
        <w:rPr>
          <w:rStyle w:val="pramen"/>
        </w:rPr>
        <w:t>pijeti</w:t>
      </w:r>
      <w:r>
        <w:rPr>
          <w:rStyle w:val="Text"/>
        </w:rPr>
        <w:t>.</w:t>
      </w:r>
    </w:p>
    <w:p w:rsidR="00C16663" w:rsidRDefault="00083972">
      <w:pPr>
        <w:pStyle w:val="Podnadpis"/>
      </w:pPr>
      <w:r>
        <w:rPr>
          <w:rStyle w:val="Text"/>
        </w:rPr>
        <w:t>Mast proti dně dobrá</w:t>
      </w:r>
    </w:p>
    <w:p w:rsidR="00C16663" w:rsidRDefault="00083972">
      <w:r>
        <w:rPr>
          <w:rStyle w:val="Text"/>
        </w:rPr>
        <w:t xml:space="preserve">Vezmi luoj tříletého skopce a mozk z vlčieho hnátu a sádlo nedvězie, mozk psí </w:t>
      </w:r>
      <w:r>
        <w:rPr>
          <w:rStyle w:val="emendace"/>
        </w:rPr>
        <w:t xml:space="preserve">psí </w:t>
      </w:r>
      <w:r>
        <w:rPr>
          <w:rStyle w:val="pramen"/>
        </w:rPr>
        <w:t xml:space="preserve">pſije </w:t>
      </w:r>
      <w:r>
        <w:rPr>
          <w:rStyle w:val="Text"/>
        </w:rPr>
        <w:t xml:space="preserve">a mozk kočičí </w:t>
      </w:r>
      <w:r>
        <w:rPr>
          <w:rStyle w:val="emendace"/>
        </w:rPr>
        <w:t xml:space="preserve">kočičí </w:t>
      </w:r>
      <w:r>
        <w:rPr>
          <w:rStyle w:val="pramen"/>
        </w:rPr>
        <w:t xml:space="preserve">koczicžije </w:t>
      </w:r>
      <w:r>
        <w:rPr>
          <w:rStyle w:val="Text"/>
        </w:rPr>
        <w:t>a olej blénový a plesnivec i s kořenem a kostival a mast z bobrového stroje. Ty všecky věci rovnú vahú ztluc spolu a tiem naděj húsera tlustého, jestliť muž, a pakli žena, ale hus, peciž v horké peci, podstavě pánvici, a což vyteče tuku, to schovaj v pušku a tiem maž nemocného, a budeť zdráv.</w:t>
      </w:r>
    </w:p>
    <w:p w:rsidR="00C16663" w:rsidRDefault="00C16663">
      <w:pPr>
        <w:pStyle w:val="Volnyradek"/>
      </w:pPr>
    </w:p>
    <w:p w:rsidR="00C16663" w:rsidRDefault="00083972">
      <w:pPr>
        <w:pStyle w:val="Nadpis"/>
      </w:pPr>
      <w:r>
        <w:rPr>
          <w:rStyle w:val="foliace"/>
        </w:rPr>
        <w:t xml:space="preserve">121v </w:t>
      </w:r>
      <w:r>
        <w:rPr>
          <w:rStyle w:val="Text"/>
        </w:rPr>
        <w:t xml:space="preserve">Toto jest psáno o púštění </w:t>
      </w:r>
      <w:r>
        <w:rPr>
          <w:rStyle w:val="emendace"/>
        </w:rPr>
        <w:t xml:space="preserve">púštění </w:t>
      </w:r>
      <w:r>
        <w:rPr>
          <w:rStyle w:val="pramen"/>
        </w:rPr>
        <w:t xml:space="preserve">puſſtienije </w:t>
      </w:r>
      <w:r>
        <w:rPr>
          <w:rStyle w:val="Text"/>
        </w:rPr>
        <w:t xml:space="preserve">krve, z čeho a proč a kdy máš púštěti, sebrané z mnohých knih lékařských, neb se mnozí lazebníci žil chybují a na ně trefiti neumějí. Ale ktož čísti bude a pamatovati, nalezneť, i také těmito tatrmánky </w:t>
      </w:r>
      <w:r>
        <w:rPr>
          <w:rStyle w:val="poznamka"/>
        </w:rPr>
        <w:t xml:space="preserve">obrázky „tatrmánků“ v rukopise chybějí </w:t>
      </w:r>
      <w:r>
        <w:rPr>
          <w:rStyle w:val="Text"/>
        </w:rPr>
        <w:t xml:space="preserve">zpravie se úplně, buďto baňkami, anebo žilami. A najprvé, proč má člověk púštěti a který čas, také po těch tatrmaních </w:t>
      </w:r>
      <w:r>
        <w:rPr>
          <w:rStyle w:val="lemma"/>
        </w:rPr>
        <w:t xml:space="preserve">tarman </w:t>
      </w:r>
      <w:r>
        <w:rPr>
          <w:rStyle w:val="hyperlemma"/>
        </w:rPr>
        <w:t xml:space="preserve">tatrman </w:t>
      </w:r>
      <w:r>
        <w:rPr>
          <w:rStyle w:val="Text"/>
        </w:rPr>
        <w:t>netoliko lazebníci spravovati se budú, ale také i ranní lékaři se mohú zpravovati.</w:t>
      </w:r>
    </w:p>
    <w:p w:rsidR="00C16663" w:rsidRDefault="00083972">
      <w:r>
        <w:rPr>
          <w:rStyle w:val="Text"/>
        </w:rPr>
        <w:t xml:space="preserve">Ale že púštěnie jest užitečno, když se časně púštie, činí </w:t>
      </w:r>
      <w:r>
        <w:rPr>
          <w:rStyle w:val="emendace"/>
        </w:rPr>
        <w:t xml:space="preserve">činí </w:t>
      </w:r>
      <w:r>
        <w:rPr>
          <w:rStyle w:val="pramen"/>
        </w:rPr>
        <w:t xml:space="preserve">czinije </w:t>
      </w:r>
      <w:r>
        <w:rPr>
          <w:rStyle w:val="Text"/>
        </w:rPr>
        <w:t>a dává počátek zdravie, mysl veselú činí</w:t>
      </w:r>
      <w:r>
        <w:rPr>
          <w:rStyle w:val="emendace"/>
        </w:rPr>
        <w:t xml:space="preserve">činí </w:t>
      </w:r>
      <w:r>
        <w:rPr>
          <w:rStyle w:val="pramen"/>
        </w:rPr>
        <w:t>czinije</w:t>
      </w:r>
      <w:r>
        <w:rPr>
          <w:rStyle w:val="Text"/>
        </w:rPr>
        <w:t>, pamět ostří, měchýř čistí, mozku v hlavě počišťuje, mozk v kostech zahřívá, sluch otvierá, ohyzdu a vošklivost rozděluje, žaludku prospievá a lehčejšie hlas přivodí</w:t>
      </w:r>
      <w:r>
        <w:rPr>
          <w:rStyle w:val="emendace"/>
        </w:rPr>
        <w:t xml:space="preserve">přivodí </w:t>
      </w:r>
      <w:r>
        <w:rPr>
          <w:rStyle w:val="pramen"/>
        </w:rPr>
        <w:t>prziwodije</w:t>
      </w:r>
      <w:r>
        <w:rPr>
          <w:rStyle w:val="Text"/>
        </w:rPr>
        <w:t>, smysl ostří, slzy stavuje neb zadržuje, zvláštnú krev pustí</w:t>
      </w:r>
      <w:r>
        <w:rPr>
          <w:rStyle w:val="emendace"/>
        </w:rPr>
        <w:t xml:space="preserve">pustí </w:t>
      </w:r>
      <w:r>
        <w:rPr>
          <w:rStyle w:val="pramen"/>
        </w:rPr>
        <w:t>puſtie</w:t>
      </w:r>
      <w:r>
        <w:rPr>
          <w:rStyle w:val="Text"/>
        </w:rPr>
        <w:t>, zbytečnú vyvodí, život prodlévá, odýmanie větrné skrocuje, snu přílišného umenšuje, tesknost odjímá a všecky nemoci rozmnožené rozpuzuje časné krve púštěnie.</w:t>
      </w:r>
    </w:p>
    <w:p w:rsidR="00C16663" w:rsidRDefault="00083972">
      <w:r>
        <w:rPr>
          <w:rStyle w:val="Text"/>
        </w:rPr>
        <w:t xml:space="preserve">Ale púštěnie najlepšie jest v podletí, jakožto máje měsíce, pro množstvie zbytečných věcí, mokrostí. A také na podzim, jako zářie měsíce, pro zlost a nedostatek prvních všech věcí. Ale já pravím, že núze vuole nemá, protož když jest tomu potřebie, púštěj </w:t>
      </w:r>
      <w:r>
        <w:rPr>
          <w:rStyle w:val="foliace"/>
        </w:rPr>
        <w:t xml:space="preserve">122r </w:t>
      </w:r>
      <w:r>
        <w:rPr>
          <w:rStyle w:val="Text"/>
        </w:rPr>
        <w:t xml:space="preserve">baňkami, kdy chceš, a zvláště skonánie měsiece, totiž poslední </w:t>
      </w:r>
      <w:r>
        <w:rPr>
          <w:rStyle w:val="emendace"/>
        </w:rPr>
        <w:t xml:space="preserve">poslední </w:t>
      </w:r>
      <w:r>
        <w:rPr>
          <w:rStyle w:val="pramen"/>
        </w:rPr>
        <w:t xml:space="preserve">poſlednije </w:t>
      </w:r>
      <w:r>
        <w:rPr>
          <w:rStyle w:val="Text"/>
        </w:rPr>
        <w:t>týden. Ale z žil nehledí jiných mistrovských planét, ale když jest na dobrém znamení</w:t>
      </w:r>
      <w:r>
        <w:rPr>
          <w:rStyle w:val="emendace"/>
        </w:rPr>
        <w:t xml:space="preserve">znamení </w:t>
      </w:r>
      <w:r>
        <w:rPr>
          <w:rStyle w:val="pramen"/>
        </w:rPr>
        <w:t>znamenie</w:t>
      </w:r>
      <w:r>
        <w:rPr>
          <w:rStyle w:val="Text"/>
        </w:rPr>
        <w:t xml:space="preserve">, púštěj ve jméno božie. A to věz, že jest po púštění </w:t>
      </w:r>
      <w:r>
        <w:rPr>
          <w:rStyle w:val="emendace"/>
        </w:rPr>
        <w:t xml:space="preserve">púštění </w:t>
      </w:r>
      <w:r>
        <w:rPr>
          <w:rStyle w:val="pramen"/>
        </w:rPr>
        <w:t xml:space="preserve">puſſtienije </w:t>
      </w:r>
      <w:r>
        <w:rPr>
          <w:rStyle w:val="Text"/>
        </w:rPr>
        <w:t>bláznovstvie jiesti a píti příliš mnoho, neb se z toho mnohé nemoci přičiňujíť, z opilstvie. A to pravidlo měj za vděk.</w:t>
      </w:r>
    </w:p>
    <w:p w:rsidR="00C16663" w:rsidRDefault="00083972">
      <w:r>
        <w:rPr>
          <w:rStyle w:val="Text"/>
        </w:rPr>
        <w:t xml:space="preserve">Najprvé o baňkách, kde mají sázeny býti, a protož die mistr Avicenna, že baňky nebo púštěnie baňkami viece krev z kuože člověka čistí nežli z žil. Také, jakož se prvé řekl, aby baňkami na počátku měsiece nepúštěl, neb se mokrosti a páry zbytečné nepohnuly, ale muožeš prostřed měsiece púštěti, toť jest výborné. Také neradi druzie z zadu hlavy púštěti baňkami, že se pamět tratí. Ale dobréť jest púštěti z zadu, ale aby nesekal, ažť se zdá, ale aby jí tak táhl suchú na šíji až do prostředka šíje, a tu sekaj volně. Ta baňka čistí zrak, sluch dává, hlavu lehčí </w:t>
      </w:r>
      <w:r>
        <w:rPr>
          <w:rStyle w:val="emendace"/>
        </w:rPr>
        <w:t xml:space="preserve">lehčí </w:t>
      </w:r>
      <w:r>
        <w:rPr>
          <w:rStyle w:val="pramen"/>
        </w:rPr>
        <w:t xml:space="preserve">lehczije </w:t>
      </w:r>
      <w:r>
        <w:rPr>
          <w:rStyle w:val="Text"/>
        </w:rPr>
        <w:t>i jiné věci řídě hlavy</w:t>
      </w:r>
      <w:r>
        <w:rPr>
          <w:rStyle w:val="poznamka"/>
        </w:rPr>
        <w:t>nejisté čtení</w:t>
      </w:r>
      <w:r>
        <w:rPr>
          <w:rStyle w:val="Text"/>
        </w:rPr>
        <w:t xml:space="preserve">. A chceš li za ušima púštěti, k témuž spomocno jest. A také komuž oči slzíta, také k očima slzavýma baňky sázej za lokty a bolesti loktuov krotie. Také baňky navrch hlavy sázejí pro tučnost hlavy. Také za ušima baňky sázejí pro zčištěnie lidské tváři trudovaté. Také na ramenách po třech baňkách sázejí, spomáhají čéškám a jich bolesti i také dně v příhbiech, jakož tento mužík </w:t>
      </w:r>
      <w:r>
        <w:rPr>
          <w:rStyle w:val="emendace"/>
        </w:rPr>
        <w:t xml:space="preserve">mužík </w:t>
      </w:r>
      <w:r>
        <w:rPr>
          <w:rStyle w:val="pramen"/>
        </w:rPr>
        <w:t xml:space="preserve">muzijek </w:t>
      </w:r>
      <w:r>
        <w:rPr>
          <w:rStyle w:val="Text"/>
        </w:rPr>
        <w:t>na druhé straně malovaný, po němž se máš zpravovati</w:t>
      </w:r>
      <w:r>
        <w:rPr>
          <w:rStyle w:val="poznamka"/>
        </w:rPr>
        <w:t>obrázek v rukopise není</w:t>
      </w:r>
      <w:r>
        <w:rPr>
          <w:rStyle w:val="Text"/>
        </w:rPr>
        <w:t>.</w:t>
      </w:r>
    </w:p>
    <w:p w:rsidR="00C16663" w:rsidRDefault="00083972">
      <w:r>
        <w:rPr>
          <w:rStyle w:val="foliace"/>
        </w:rPr>
        <w:t xml:space="preserve">122v </w:t>
      </w:r>
      <w:r>
        <w:rPr>
          <w:rStyle w:val="Text"/>
        </w:rPr>
        <w:t xml:space="preserve">Také sázejí baňky pod bradu a spomáhají hrdlu a bolesti zubuom </w:t>
      </w:r>
      <w:r>
        <w:rPr>
          <w:rStyle w:val="emendace"/>
        </w:rPr>
        <w:t xml:space="preserve">zubuom </w:t>
      </w:r>
      <w:r>
        <w:rPr>
          <w:rStyle w:val="pramen"/>
        </w:rPr>
        <w:t xml:space="preserve">zuobuom </w:t>
      </w:r>
      <w:r>
        <w:rPr>
          <w:rStyle w:val="Text"/>
        </w:rPr>
        <w:t xml:space="preserve">i tvář i hlavu čistí a také čelisti i bolesti hlavy </w:t>
      </w:r>
      <w:r>
        <w:rPr>
          <w:rStyle w:val="emendace"/>
        </w:rPr>
        <w:t xml:space="preserve">hlavy </w:t>
      </w:r>
      <w:r>
        <w:rPr>
          <w:rStyle w:val="pramen"/>
        </w:rPr>
        <w:t xml:space="preserve">hlawu </w:t>
      </w:r>
      <w:r>
        <w:rPr>
          <w:rStyle w:val="Text"/>
        </w:rPr>
        <w:t xml:space="preserve">krotie. Také baňky nad cecíky </w:t>
      </w:r>
      <w:r>
        <w:rPr>
          <w:rStyle w:val="emendace"/>
        </w:rPr>
        <w:t xml:space="preserve">cecíky </w:t>
      </w:r>
      <w:r>
        <w:rPr>
          <w:rStyle w:val="pramen"/>
        </w:rPr>
        <w:t xml:space="preserve">ceczijeky </w:t>
      </w:r>
      <w:r>
        <w:rPr>
          <w:rStyle w:val="Text"/>
        </w:rPr>
        <w:t xml:space="preserve">posazené spomáhají prsuom oteklým a také těžkosti prsuom i také sedlému mléku v </w:t>
      </w:r>
      <w:r>
        <w:rPr>
          <w:rStyle w:val="Text"/>
        </w:rPr>
        <w:lastRenderedPageBreak/>
        <w:t xml:space="preserve">cecíkách </w:t>
      </w:r>
      <w:r>
        <w:rPr>
          <w:rStyle w:val="emendace"/>
        </w:rPr>
        <w:t xml:space="preserve">cecíkách </w:t>
      </w:r>
      <w:r>
        <w:rPr>
          <w:rStyle w:val="pramen"/>
        </w:rPr>
        <w:t xml:space="preserve">ceczijekach </w:t>
      </w:r>
      <w:r>
        <w:rPr>
          <w:rStyle w:val="Text"/>
        </w:rPr>
        <w:t>ženám spomáhají. Také baňky pod cecíkami posazené neb pod prsi dvě baňky posazené. A jedna baňka pod žebrami a opět jedna baňka pod pupkem spomáhají velmi proti bolavým játrám. A také nežituom a hlizám na játrách, ale ktož tak púštěti bude, pomni, aby se nedal hluboce sekati na břiše, ač by nechtěl újmy vzieti na svém zdraví</w:t>
      </w:r>
      <w:r>
        <w:rPr>
          <w:rStyle w:val="emendace"/>
        </w:rPr>
        <w:t xml:space="preserve">zdraví </w:t>
      </w:r>
      <w:r>
        <w:rPr>
          <w:rStyle w:val="pramen"/>
        </w:rPr>
        <w:t>zdrawije</w:t>
      </w:r>
      <w:r>
        <w:rPr>
          <w:rStyle w:val="Text"/>
        </w:rPr>
        <w:t>, to slušie pomnieti.</w:t>
      </w:r>
    </w:p>
    <w:p w:rsidR="00C16663" w:rsidRDefault="00083972">
      <w:r>
        <w:rPr>
          <w:rStyle w:val="Text"/>
        </w:rPr>
        <w:t xml:space="preserve">Také baňka posazená na dolíku pod </w:t>
      </w:r>
      <w:r>
        <w:rPr>
          <w:rStyle w:val="emendace"/>
        </w:rPr>
        <w:t xml:space="preserve">pod </w:t>
      </w:r>
      <w:r>
        <w:rPr>
          <w:rStyle w:val="pramen"/>
        </w:rPr>
        <w:t xml:space="preserve">po </w:t>
      </w:r>
      <w:r>
        <w:rPr>
          <w:rStyle w:val="Text"/>
        </w:rPr>
        <w:t xml:space="preserve">hrdlem a druhú baňku na játrách a třetie na zadku spomáhají těm, ješto slovú latině </w:t>
      </w:r>
      <w:r>
        <w:rPr>
          <w:rStyle w:val="doplnenytext"/>
        </w:rPr>
        <w:t xml:space="preserve">… </w:t>
      </w:r>
      <w:r>
        <w:rPr>
          <w:rStyle w:val="poznamka"/>
        </w:rPr>
        <w:t xml:space="preserve">vynecháno místo </w:t>
      </w:r>
      <w:r>
        <w:rPr>
          <w:rStyle w:val="Text"/>
        </w:rPr>
        <w:t xml:space="preserve">a to ti, ješto krví chrkají a talovem. Když ta nečistota </w:t>
      </w:r>
      <w:r>
        <w:rPr>
          <w:rStyle w:val="emendace"/>
        </w:rPr>
        <w:t xml:space="preserve">nečistota </w:t>
      </w:r>
      <w:r>
        <w:rPr>
          <w:rStyle w:val="pramen"/>
        </w:rPr>
        <w:t xml:space="preserve">neczyſta </w:t>
      </w:r>
      <w:r>
        <w:rPr>
          <w:rStyle w:val="Text"/>
        </w:rPr>
        <w:t xml:space="preserve">zběhne na plíce. Nemúdří </w:t>
      </w:r>
      <w:r>
        <w:rPr>
          <w:rStyle w:val="emendace"/>
        </w:rPr>
        <w:t xml:space="preserve">Nemúdří </w:t>
      </w:r>
      <w:r>
        <w:rPr>
          <w:rStyle w:val="pramen"/>
        </w:rPr>
        <w:t xml:space="preserve">Nemudrzije </w:t>
      </w:r>
      <w:r>
        <w:rPr>
          <w:rStyle w:val="Text"/>
        </w:rPr>
        <w:t>i na těch miestech púštějí a z těch žil, ač nalezeny mohú býti. Také tři baňky sázejí na boku levém, jako by krondli střelil, spomáhají těm, koho slezina bolí. A také muož býti tiem obyčejem zzadu proti těm tři baňky posaditi dobře, jakož si slyšel svrchu psánie. A také se máš po tomto mužíkovi spravovati, na druhé straně dole psáno.</w:t>
      </w:r>
    </w:p>
    <w:p w:rsidR="00C16663" w:rsidRDefault="00083972">
      <w:r>
        <w:rPr>
          <w:rStyle w:val="Text"/>
        </w:rPr>
        <w:t>Také sázejí baňky pod bedrami a spomáhají hlizám</w:t>
      </w:r>
      <w:r>
        <w:rPr>
          <w:rStyle w:val="emendace"/>
        </w:rPr>
        <w:t xml:space="preserve">hlizám </w:t>
      </w:r>
      <w:r>
        <w:rPr>
          <w:rStyle w:val="pramen"/>
        </w:rPr>
        <w:t>hyzam</w:t>
      </w:r>
      <w:r>
        <w:rPr>
          <w:rStyle w:val="Text"/>
        </w:rPr>
        <w:t>, také prašivosti jich, také hřebenu, totiž dně v nohách, a žilám krvavým v zatku</w:t>
      </w:r>
      <w:r>
        <w:rPr>
          <w:rStyle w:val="lemma"/>
        </w:rPr>
        <w:t xml:space="preserve">zadek </w:t>
      </w:r>
      <w:r>
        <w:rPr>
          <w:rStyle w:val="hyperlemma"/>
        </w:rPr>
        <w:t>zadek</w:t>
      </w:r>
      <w:r>
        <w:rPr>
          <w:rStyle w:val="Text"/>
        </w:rPr>
        <w:t xml:space="preserve">. A odýmaní </w:t>
      </w:r>
      <w:r>
        <w:rPr>
          <w:rStyle w:val="emendace"/>
        </w:rPr>
        <w:t xml:space="preserve">odýmaní </w:t>
      </w:r>
      <w:r>
        <w:rPr>
          <w:rStyle w:val="pramen"/>
        </w:rPr>
        <w:t xml:space="preserve">odymanije </w:t>
      </w:r>
      <w:r>
        <w:rPr>
          <w:rStyle w:val="Text"/>
        </w:rPr>
        <w:t xml:space="preserve">měchýře a </w:t>
      </w:r>
      <w:r>
        <w:rPr>
          <w:rStyle w:val="foliace"/>
        </w:rPr>
        <w:t xml:space="preserve">123r </w:t>
      </w:r>
      <w:r>
        <w:rPr>
          <w:rStyle w:val="Text"/>
        </w:rPr>
        <w:t xml:space="preserve">svrabu hřbetu. Také sazené na hlízy </w:t>
      </w:r>
      <w:r>
        <w:rPr>
          <w:rStyle w:val="emendace"/>
        </w:rPr>
        <w:t xml:space="preserve">hlízy </w:t>
      </w:r>
      <w:r>
        <w:rPr>
          <w:rStyle w:val="pramen"/>
        </w:rPr>
        <w:t xml:space="preserve">hyzy </w:t>
      </w:r>
      <w:r>
        <w:rPr>
          <w:rStyle w:val="Text"/>
        </w:rPr>
        <w:t xml:space="preserve">nárokuo a jich hlizám spomáhají a umenšují i také rušie. A také spomáhají baňky posazené pod stehna, ode všeho těla krev vytahuje a spomáhá drobuom. A oblehčuje se všecko tělo skrze to púštěnie baňkami takovým obyčejem baněk sázenie. A také podlé malovánie tohoto mužika na druhé straně podepsáno </w:t>
      </w:r>
      <w:r>
        <w:rPr>
          <w:rStyle w:val="poznamka"/>
        </w:rPr>
        <w:t xml:space="preserve">obrázek v rkp. není </w:t>
      </w:r>
      <w:r>
        <w:rPr>
          <w:rStyle w:val="Text"/>
        </w:rPr>
        <w:t>a po něm se máš zpravovati a rychtovati.</w:t>
      </w:r>
    </w:p>
    <w:p w:rsidR="00C16663" w:rsidRDefault="00083972">
      <w:r>
        <w:rPr>
          <w:rStyle w:val="Text"/>
        </w:rPr>
        <w:t xml:space="preserve">Také sázejí baňky na prsech pro těžkost prsí </w:t>
      </w:r>
      <w:r>
        <w:rPr>
          <w:rStyle w:val="emendace"/>
        </w:rPr>
        <w:t xml:space="preserve">prsí </w:t>
      </w:r>
      <w:r>
        <w:rPr>
          <w:rStyle w:val="pramen"/>
        </w:rPr>
        <w:t xml:space="preserve">prſije </w:t>
      </w:r>
      <w:r>
        <w:rPr>
          <w:rStyle w:val="Text"/>
        </w:rPr>
        <w:t xml:space="preserve">a bolest a zčištěnie jich, také koho dna láme v čéškách, sázejí baňky na rukú za pěstí a za loktěmi a i pod lokty, spomocno jest čéškám i hlodánie v přiehbiech. Také baňky na stehních vnitř posazené po třech na koleně spomáhají dně a bolestem jich. I ty baňky pomáhají, ješto pod hleznem posazeny bývají, spomáhají proti dně. I také bolesti </w:t>
      </w:r>
      <w:r>
        <w:rPr>
          <w:rStyle w:val="emendace"/>
        </w:rPr>
        <w:t xml:space="preserve">bolesti </w:t>
      </w:r>
      <w:r>
        <w:rPr>
          <w:rStyle w:val="pramen"/>
        </w:rPr>
        <w:t xml:space="preserve">boleſt </w:t>
      </w:r>
      <w:r>
        <w:rPr>
          <w:rStyle w:val="Text"/>
        </w:rPr>
        <w:t xml:space="preserve">noh. A tiem mužíkem máš se zpavovati. </w:t>
      </w:r>
      <w:r>
        <w:rPr>
          <w:rStyle w:val="poznamka"/>
        </w:rPr>
        <w:t>obrázek v rkp. není</w:t>
      </w:r>
    </w:p>
    <w:p w:rsidR="00C16663" w:rsidRDefault="00083972">
      <w:r>
        <w:rPr>
          <w:rStyle w:val="Text"/>
        </w:rPr>
        <w:t xml:space="preserve">Také když má podagru, totiž hřeben neb dnu na nohách, púštěj baňkami na obú nohú, osmi baňkami, dobře zasekaje pojednú na nártí </w:t>
      </w:r>
      <w:r>
        <w:rPr>
          <w:rStyle w:val="emendace"/>
        </w:rPr>
        <w:t xml:space="preserve">nártí </w:t>
      </w:r>
      <w:r>
        <w:rPr>
          <w:rStyle w:val="pramen"/>
        </w:rPr>
        <w:t xml:space="preserve">nartije </w:t>
      </w:r>
      <w:r>
        <w:rPr>
          <w:rStyle w:val="Text"/>
        </w:rPr>
        <w:t>před prsty a dvě baňce pod samým hleznem s obú stranú. A také dvě baňce na líci s obú stranú a třetie baňku na kolenú. A to učiň jednú, a jestliže potom číti budeš bolest, učiň druhé po jednom měsíci. Nebo u měsíci to jest velmi spomocno proti dně v nohách.</w:t>
      </w:r>
    </w:p>
    <w:p w:rsidR="00C16663" w:rsidRDefault="00083972">
      <w:r>
        <w:rPr>
          <w:rStyle w:val="foliace"/>
        </w:rPr>
        <w:t xml:space="preserve">123v </w:t>
      </w:r>
      <w:r>
        <w:rPr>
          <w:rStyle w:val="Text"/>
        </w:rPr>
        <w:t>Také baňky sázejí konec hřbetu proti bolesti múduov neb nárokuov a bedrám spomáhají. Také baňky posazené pod plecoma a jednu na hřbetě, dobře hluboce sekaje, a na ledvie dvě baňce posaditi a sekati a dvě baňce pod kolenem, spomáhají bolavým hýžiem a jich hlodánie, i ledvie. Také na šíji sázeti pro bolest hlavy, ješto zzadu bolí, a šíji i vazuom jejích. Také lýtky sekají pro obtieženie noh, ktož mnoho cestami chodí. A nohy se jemu obtieží, to jest prospěšné sekánie na lýtkách. A toť jest konec púštěnie baňkami. A potom bude z žil.</w:t>
      </w:r>
    </w:p>
    <w:p w:rsidR="00C16663" w:rsidRDefault="00083972">
      <w:r>
        <w:rPr>
          <w:rStyle w:val="Text"/>
        </w:rPr>
        <w:t xml:space="preserve">Ale tuto dále o púštění </w:t>
      </w:r>
      <w:r>
        <w:rPr>
          <w:rStyle w:val="emendace"/>
        </w:rPr>
        <w:t xml:space="preserve">púštění </w:t>
      </w:r>
      <w:r>
        <w:rPr>
          <w:rStyle w:val="pramen"/>
        </w:rPr>
        <w:t xml:space="preserve">puſſtienije </w:t>
      </w:r>
      <w:r>
        <w:rPr>
          <w:rStyle w:val="Text"/>
        </w:rPr>
        <w:t>krve z žil bude, proč mají lidé púštěti, z čeho a z kterých žil. A najprvé od hlavy a z hlavních žil, a zvláště ta hlavnie žíla muož se púštěti na mnohých miestech, jakož teď dále na tomto mužíku shledáš</w:t>
      </w:r>
      <w:r>
        <w:rPr>
          <w:rStyle w:val="poznamka"/>
        </w:rPr>
        <w:t>obrázek v rkp. není</w:t>
      </w:r>
      <w:r>
        <w:rPr>
          <w:rStyle w:val="Text"/>
        </w:rPr>
        <w:t xml:space="preserve">. A nejprvé hleď jie, </w:t>
      </w:r>
      <w:r>
        <w:rPr>
          <w:rStyle w:val="Text"/>
        </w:rPr>
        <w:lastRenderedPageBreak/>
        <w:t xml:space="preserve">prohole málo nad čelem, najdeš ji na židovinách s obú stranú. Třetie púštějí ji nad myškami. A páté púštějí nad velikým palcem na obú rukú. Také žíla hlavnice, když dobře zaťata bude, spomáhá všem bolestem hlavním i slzavým očím a proti padúcí </w:t>
      </w:r>
      <w:r>
        <w:rPr>
          <w:rStyle w:val="emendace"/>
        </w:rPr>
        <w:t xml:space="preserve">padúcí </w:t>
      </w:r>
      <w:r>
        <w:rPr>
          <w:rStyle w:val="pramen"/>
        </w:rPr>
        <w:t xml:space="preserve">paducije </w:t>
      </w:r>
      <w:r>
        <w:rPr>
          <w:rStyle w:val="Text"/>
        </w:rPr>
        <w:t>nemoci. A má púštěna býti druhý den po sv. Ambroži aneb dubna měsiece na čele anebo na plně, dobré jest.</w:t>
      </w:r>
    </w:p>
    <w:p w:rsidR="00C16663" w:rsidRDefault="00083972">
      <w:r>
        <w:rPr>
          <w:rStyle w:val="foliace"/>
        </w:rPr>
        <w:t xml:space="preserve">124r </w:t>
      </w:r>
      <w:r>
        <w:rPr>
          <w:rStyle w:val="Text"/>
        </w:rPr>
        <w:t xml:space="preserve">Ale žíla na palci anebo mezi palcem a druhý na obú rukú spomáhá bolesti hlavní </w:t>
      </w:r>
      <w:r>
        <w:rPr>
          <w:rStyle w:val="emendace"/>
        </w:rPr>
        <w:t xml:space="preserve">hlavní </w:t>
      </w:r>
      <w:r>
        <w:rPr>
          <w:rStyle w:val="pramen"/>
        </w:rPr>
        <w:t xml:space="preserve">hlawnije </w:t>
      </w:r>
      <w:r>
        <w:rPr>
          <w:rStyle w:val="Text"/>
        </w:rPr>
        <w:t xml:space="preserve">a bolesti očí a proti zimnicém, proti toku aneb teklivé žluči a proti tomu, jako v uočí leží jako komáři a červenosti a slzy očí spomáhají. Také žíla uprostřed čela spomáhá slzám v uočí a bolesti polúhlavie, kteráž bývá uprostřed týla, a proti velikým bolestem hlavním, také spomáhá oblehčení </w:t>
      </w:r>
      <w:r>
        <w:rPr>
          <w:rStyle w:val="emendace"/>
        </w:rPr>
        <w:t xml:space="preserve">oblehčení </w:t>
      </w:r>
      <w:r>
        <w:rPr>
          <w:rStyle w:val="pramen"/>
        </w:rPr>
        <w:t xml:space="preserve">oblehczenije </w:t>
      </w:r>
      <w:r>
        <w:rPr>
          <w:rStyle w:val="Text"/>
        </w:rPr>
        <w:t xml:space="preserve">člověka. A proti novému malomocenství </w:t>
      </w:r>
      <w:r>
        <w:rPr>
          <w:rStyle w:val="emendace"/>
        </w:rPr>
        <w:t xml:space="preserve">malomocenství </w:t>
      </w:r>
      <w:r>
        <w:rPr>
          <w:rStyle w:val="pramen"/>
        </w:rPr>
        <w:t xml:space="preserve">malomoczenſtwie </w:t>
      </w:r>
      <w:r>
        <w:rPr>
          <w:rStyle w:val="Text"/>
        </w:rPr>
        <w:t>a škaredé pupencovaté tváři. Také žíla v kútech očí čistí náčitě oči a stavuje bělmo i slzy i mázdru shánie a převrácenie viečka aneb jeho svrabu. Také dvě žíly na židovinách s obú stranú neb čela, jakož jest napřed jmenováno, spomáhá proti bolesti uší a přílišný tok slzí s očí a hlavy polúhlavnie nemoci. Ale Avicenna praví</w:t>
      </w:r>
      <w:r>
        <w:rPr>
          <w:rStyle w:val="emendace"/>
        </w:rPr>
        <w:t xml:space="preserve">praví </w:t>
      </w:r>
      <w:r>
        <w:rPr>
          <w:rStyle w:val="pramen"/>
        </w:rPr>
        <w:t>prawije</w:t>
      </w:r>
      <w:r>
        <w:rPr>
          <w:rStyle w:val="Text"/>
        </w:rPr>
        <w:t xml:space="preserve">, že nenie bezpečné púštěnie těm, ktož plodí dietě, buď muž, nebo žena, neb se těmi žilami umenšuje duch, kterýž od přirozenie zpuosoben jest k plodu a k početí dietěte. Také dvě žíle za uší s obú stranú spomáhají a dávají dobrú pamět a čistí </w:t>
      </w:r>
      <w:r>
        <w:rPr>
          <w:rStyle w:val="emendace"/>
        </w:rPr>
        <w:t xml:space="preserve">čistí </w:t>
      </w:r>
      <w:r>
        <w:rPr>
          <w:rStyle w:val="pramen"/>
        </w:rPr>
        <w:t xml:space="preserve">czyſtije </w:t>
      </w:r>
      <w:r>
        <w:rPr>
          <w:rStyle w:val="Text"/>
        </w:rPr>
        <w:t xml:space="preserve">obličej od neštovic a všech poškvrn tváři. Také žíla na vrchu uší na obú stranú jest spomocno k dobré paměti a proti třesení </w:t>
      </w:r>
      <w:r>
        <w:rPr>
          <w:rStyle w:val="emendace"/>
        </w:rPr>
        <w:t xml:space="preserve">třesení </w:t>
      </w:r>
      <w:r>
        <w:rPr>
          <w:rStyle w:val="pramen"/>
        </w:rPr>
        <w:t xml:space="preserve">trzeſenije </w:t>
      </w:r>
      <w:r>
        <w:rPr>
          <w:rStyle w:val="Text"/>
        </w:rPr>
        <w:t xml:space="preserve">hlavy a proti znění </w:t>
      </w:r>
      <w:r>
        <w:rPr>
          <w:rStyle w:val="emendace"/>
        </w:rPr>
        <w:t xml:space="preserve">znění </w:t>
      </w:r>
      <w:r>
        <w:rPr>
          <w:rStyle w:val="pramen"/>
        </w:rPr>
        <w:t xml:space="preserve">znienije </w:t>
      </w:r>
      <w:r>
        <w:rPr>
          <w:rStyle w:val="Text"/>
        </w:rPr>
        <w:t>uší, také spomáhá novému ohlušení</w:t>
      </w:r>
      <w:r>
        <w:rPr>
          <w:rStyle w:val="emendace"/>
        </w:rPr>
        <w:t xml:space="preserve">ohlušení </w:t>
      </w:r>
      <w:r>
        <w:rPr>
          <w:rStyle w:val="pramen"/>
        </w:rPr>
        <w:t>ohluſſenije</w:t>
      </w:r>
      <w:r>
        <w:rPr>
          <w:rStyle w:val="Text"/>
        </w:rPr>
        <w:t xml:space="preserve">. A tak je poznáš, když hrdlo zatiehneš, žeť se nadmú, ne ty hrubé, ale vedlé těch. A tak máš rozuměti i o všech žilách anebo o mnohých žilách. </w:t>
      </w:r>
      <w:r>
        <w:rPr>
          <w:rStyle w:val="foliace"/>
        </w:rPr>
        <w:t xml:space="preserve">124v </w:t>
      </w:r>
      <w:r>
        <w:rPr>
          <w:rStyle w:val="Text"/>
        </w:rPr>
        <w:t>Tak se měj k tomu púštědlník, který chce púštěti.</w:t>
      </w:r>
    </w:p>
    <w:p w:rsidR="00C16663" w:rsidRDefault="00083972">
      <w:r>
        <w:rPr>
          <w:rStyle w:val="Text"/>
        </w:rPr>
        <w:t xml:space="preserve">Žíla mediána má počátek svuoj od plic a jest v prostředku lokte, tu, kdež nenie myšky. A jestliže dobře zaťata nebude, jest velmi nebezpečné, že potom se shromažďuje krev hustá v té žíle a talov rozličný a k nebezpečenství </w:t>
      </w:r>
      <w:r>
        <w:rPr>
          <w:rStyle w:val="emendace"/>
        </w:rPr>
        <w:t xml:space="preserve">nebezpečenství </w:t>
      </w:r>
      <w:r>
        <w:rPr>
          <w:rStyle w:val="pramen"/>
        </w:rPr>
        <w:t xml:space="preserve">nebezpeczenſtwije </w:t>
      </w:r>
      <w:r>
        <w:rPr>
          <w:rStyle w:val="Text"/>
        </w:rPr>
        <w:t>i k nemoci přivodí. Ale když ji právě zatne, spomáhá proti dýchavici a oslepení</w:t>
      </w:r>
      <w:r>
        <w:rPr>
          <w:rStyle w:val="emendace"/>
        </w:rPr>
        <w:t xml:space="preserve">oslepení </w:t>
      </w:r>
      <w:r>
        <w:rPr>
          <w:rStyle w:val="pramen"/>
        </w:rPr>
        <w:t>oſlepenije</w:t>
      </w:r>
      <w:r>
        <w:rPr>
          <w:rStyle w:val="Text"/>
        </w:rPr>
        <w:t xml:space="preserve">, a té nemoci v žebrách i hlizám, to také spomáhá bolestem a nemocem všech úduov srdečným i žaludkuom i hýžiem i bokuom i hlizám v ráně času šelmy neb moru, a má zaťata býti zářie měsiece. Také </w:t>
      </w:r>
      <w:r>
        <w:rPr>
          <w:rStyle w:val="cizijazyk"/>
        </w:rPr>
        <w:t xml:space="preserve">epatica </w:t>
      </w:r>
      <w:r>
        <w:rPr>
          <w:rStyle w:val="Text"/>
        </w:rPr>
        <w:t xml:space="preserve">žíla, totiž jatrnie, spomáhá zbytečniemu naplnění </w:t>
      </w:r>
      <w:r>
        <w:rPr>
          <w:rStyle w:val="emendace"/>
        </w:rPr>
        <w:t xml:space="preserve">naplnění </w:t>
      </w:r>
      <w:r>
        <w:rPr>
          <w:rStyle w:val="pramen"/>
        </w:rPr>
        <w:t xml:space="preserve">naplnienije </w:t>
      </w:r>
      <w:r>
        <w:rPr>
          <w:rStyle w:val="Text"/>
        </w:rPr>
        <w:t>játr, úduov i vazuov, lopatek, sleziny i játr i krvi, jenž teče z chřípie, a proti všemu hlodánie kuotuom</w:t>
      </w:r>
      <w:r>
        <w:rPr>
          <w:rStyle w:val="poznamka"/>
        </w:rPr>
        <w:t>nejisté čtení, rkp. KNM I F 11 uvádí: bokom</w:t>
      </w:r>
      <w:r>
        <w:rPr>
          <w:rStyle w:val="Text"/>
        </w:rPr>
        <w:t>. A to máje, toho měsiece, zatieti. Také žíla plicnie spomáhá proti žlútenici, a té žíle řiekají uzdravitedlnice. Také spomáhá proti všem neduhuom plicním i také zimnici všelikteraké, a zvláště když krev speklá v játrách leží</w:t>
      </w:r>
      <w:r>
        <w:rPr>
          <w:rStyle w:val="emendace"/>
        </w:rPr>
        <w:t xml:space="preserve">leží </w:t>
      </w:r>
      <w:r>
        <w:rPr>
          <w:rStyle w:val="pramen"/>
        </w:rPr>
        <w:t>lezije</w:t>
      </w:r>
      <w:r>
        <w:rPr>
          <w:rStyle w:val="Text"/>
        </w:rPr>
        <w:t xml:space="preserve">. Ale matka, ledvinky a slezina na levici se nakloňuje. Také dvě žíle pod hleznem, z těch púštěj pro otok, ješto v nohách stojí. Také ženám jest pomocno velmi púštěti z těch žil, nebo pro to snadně a lehce rozují a velmi se tiem čistie. Také spomáhají bolesti čéškám. Také o jiných žilách nepotřebie psáti, neb zde v těchto krajinách nenie takových nemocí jako </w:t>
      </w:r>
      <w:r>
        <w:rPr>
          <w:rStyle w:val="doplnenytext"/>
        </w:rPr>
        <w:t xml:space="preserve">u </w:t>
      </w:r>
      <w:r>
        <w:rPr>
          <w:rStyle w:val="Text"/>
        </w:rPr>
        <w:t>Vlašiech anebo na poledniech vlastech, ale z kterých zde púštějí, ty sem tuto položil.</w:t>
      </w:r>
    </w:p>
    <w:p w:rsidR="00C16663" w:rsidRDefault="00083972">
      <w:r>
        <w:rPr>
          <w:rStyle w:val="foliace"/>
        </w:rPr>
        <w:t xml:space="preserve">125r </w:t>
      </w:r>
      <w:r>
        <w:rPr>
          <w:rStyle w:val="Text"/>
        </w:rPr>
        <w:t xml:space="preserve">Žíla uprostředku čela proti hlizám v uočí, proti bolesti hlavní </w:t>
      </w:r>
      <w:r>
        <w:rPr>
          <w:rStyle w:val="emendace"/>
        </w:rPr>
        <w:t xml:space="preserve">hlavní </w:t>
      </w:r>
      <w:r>
        <w:rPr>
          <w:rStyle w:val="pramen"/>
        </w:rPr>
        <w:t xml:space="preserve">hlawnije </w:t>
      </w:r>
      <w:r>
        <w:rPr>
          <w:rStyle w:val="Text"/>
        </w:rPr>
        <w:t xml:space="preserve">a polehčení </w:t>
      </w:r>
      <w:r>
        <w:rPr>
          <w:rStyle w:val="emendace"/>
        </w:rPr>
        <w:t xml:space="preserve">polehčení </w:t>
      </w:r>
      <w:r>
        <w:rPr>
          <w:rStyle w:val="pramen"/>
        </w:rPr>
        <w:t xml:space="preserve">polehczenije </w:t>
      </w:r>
      <w:r>
        <w:rPr>
          <w:rStyle w:val="Text"/>
        </w:rPr>
        <w:t xml:space="preserve">paměti, a takto spomáhá proti bláznivé paměti. Žíla na židovinách s obú stran proti bolesti uší, proti přílišnému toku z očí, totiž slzám. Žíly na vrchu uší proti třesení </w:t>
      </w:r>
      <w:r>
        <w:rPr>
          <w:rStyle w:val="emendace"/>
        </w:rPr>
        <w:t xml:space="preserve">třesení </w:t>
      </w:r>
      <w:r>
        <w:rPr>
          <w:rStyle w:val="pramen"/>
        </w:rPr>
        <w:t xml:space="preserve">trzeſenije </w:t>
      </w:r>
      <w:r>
        <w:rPr>
          <w:rStyle w:val="Text"/>
        </w:rPr>
        <w:t xml:space="preserve">hlavy a znění </w:t>
      </w:r>
      <w:r>
        <w:rPr>
          <w:rStyle w:val="emendace"/>
        </w:rPr>
        <w:t xml:space="preserve">znění </w:t>
      </w:r>
      <w:r>
        <w:rPr>
          <w:rStyle w:val="pramen"/>
        </w:rPr>
        <w:t xml:space="preserve">znienije </w:t>
      </w:r>
      <w:r>
        <w:rPr>
          <w:rStyle w:val="Text"/>
        </w:rPr>
        <w:t xml:space="preserve">v uší a proti nové hluchotě spomáhají. Dvě žíly za ušima </w:t>
      </w:r>
      <w:r>
        <w:rPr>
          <w:rStyle w:val="Text"/>
        </w:rPr>
        <w:lastRenderedPageBreak/>
        <w:t xml:space="preserve">proti dobré paměti a čistému obyčeji </w:t>
      </w:r>
      <w:r>
        <w:rPr>
          <w:rStyle w:val="poznamka"/>
        </w:rPr>
        <w:t xml:space="preserve">zjevně chybný zápis, rkp. KNM I F 11 uvádí: obličeji </w:t>
      </w:r>
      <w:r>
        <w:rPr>
          <w:rStyle w:val="Text"/>
        </w:rPr>
        <w:t xml:space="preserve">a pupencuom zlým, i také oduté tváři. Dvě žíle v týlu proti bolesti hlavní, proti třesení </w:t>
      </w:r>
      <w:r>
        <w:rPr>
          <w:rStyle w:val="emendace"/>
        </w:rPr>
        <w:t xml:space="preserve">třesení </w:t>
      </w:r>
      <w:r>
        <w:rPr>
          <w:rStyle w:val="pramen"/>
        </w:rPr>
        <w:t xml:space="preserve">trzeſenije </w:t>
      </w:r>
      <w:r>
        <w:rPr>
          <w:rStyle w:val="Text"/>
        </w:rPr>
        <w:t xml:space="preserve">i ztracení </w:t>
      </w:r>
      <w:r>
        <w:rPr>
          <w:rStyle w:val="emendace"/>
        </w:rPr>
        <w:t xml:space="preserve">ztracení </w:t>
      </w:r>
      <w:r>
        <w:rPr>
          <w:rStyle w:val="pramen"/>
        </w:rPr>
        <w:t xml:space="preserve">ztraczenije </w:t>
      </w:r>
      <w:r>
        <w:rPr>
          <w:rStyle w:val="Text"/>
        </w:rPr>
        <w:t xml:space="preserve">smysla rozumu spomáhají. Žíly s obú stran očí dobré sú k jasnosti a komuž z očí teče, i bělmu. A komu se viečka převracují, spomáhají. Žíly s obú stran očí </w:t>
      </w:r>
      <w:r>
        <w:rPr>
          <w:rStyle w:val="doplnenytext"/>
        </w:rPr>
        <w:t>…</w:t>
      </w:r>
      <w:r>
        <w:rPr>
          <w:rStyle w:val="poznamka"/>
        </w:rPr>
        <w:t>věta není dokončena</w:t>
      </w:r>
      <w:r>
        <w:rPr>
          <w:rStyle w:val="Text"/>
        </w:rPr>
        <w:t xml:space="preserve">. Žíla na samém konci nosa spomáhá těžkosti hlavy a slzí v uočí a zapuzuje. Dvě žíle vnitř v ustech </w:t>
      </w:r>
      <w:r>
        <w:rPr>
          <w:rStyle w:val="emendace"/>
        </w:rPr>
        <w:t xml:space="preserve">ustech </w:t>
      </w:r>
      <w:r>
        <w:rPr>
          <w:rStyle w:val="pramen"/>
        </w:rPr>
        <w:t xml:space="preserve">uoſtech </w:t>
      </w:r>
      <w:r>
        <w:rPr>
          <w:rStyle w:val="lemma"/>
        </w:rPr>
        <w:t xml:space="preserve">usta </w:t>
      </w:r>
      <w:r>
        <w:rPr>
          <w:rStyle w:val="hyperlemma"/>
        </w:rPr>
        <w:t xml:space="preserve">usta </w:t>
      </w:r>
      <w:r>
        <w:rPr>
          <w:rStyle w:val="Text"/>
        </w:rPr>
        <w:t xml:space="preserve">proti neštovicuom na tváři a hlavě prašivé, proti bolesti zubuov </w:t>
      </w:r>
      <w:r>
        <w:rPr>
          <w:rStyle w:val="emendace"/>
        </w:rPr>
        <w:t xml:space="preserve">zubuov </w:t>
      </w:r>
      <w:r>
        <w:rPr>
          <w:rStyle w:val="pramen"/>
        </w:rPr>
        <w:t xml:space="preserve">zuobuow </w:t>
      </w:r>
      <w:r>
        <w:rPr>
          <w:rStyle w:val="Text"/>
        </w:rPr>
        <w:t xml:space="preserve">i čelistí. Dvě žíle pod jazykem proti bolesti dásně a rémě </w:t>
      </w:r>
      <w:r>
        <w:rPr>
          <w:rStyle w:val="poznamka"/>
        </w:rPr>
        <w:t xml:space="preserve">rkp. KNM I F 11 uvádí: ráně </w:t>
      </w:r>
      <w:r>
        <w:rPr>
          <w:rStyle w:val="Text"/>
        </w:rPr>
        <w:t xml:space="preserve">v hlavě, proti žábě a proti všem bolestem úst i hrdla. Žíla pod podbratkem </w:t>
      </w:r>
      <w:r>
        <w:rPr>
          <w:rStyle w:val="lemma"/>
        </w:rPr>
        <w:t xml:space="preserve">podbradek </w:t>
      </w:r>
      <w:r>
        <w:rPr>
          <w:rStyle w:val="hyperlemma"/>
        </w:rPr>
        <w:t xml:space="preserve">podbradek </w:t>
      </w:r>
      <w:r>
        <w:rPr>
          <w:rStyle w:val="Text"/>
        </w:rPr>
        <w:t xml:space="preserve">spomáhá proti bolesti čelistí, proti svrabu a smradu v chřípie a bolesti tváři. Žíla </w:t>
      </w:r>
      <w:r>
        <w:rPr>
          <w:rStyle w:val="cizijazyk"/>
        </w:rPr>
        <w:t xml:space="preserve">circularis </w:t>
      </w:r>
      <w:r>
        <w:rPr>
          <w:rStyle w:val="Text"/>
        </w:rPr>
        <w:t>řečená proti prsuom a plic</w:t>
      </w:r>
      <w:r w:rsidR="00B80FD6">
        <w:rPr>
          <w:rStyle w:val="Text"/>
        </w:rPr>
        <w:t>e</w:t>
      </w:r>
      <w:r>
        <w:rPr>
          <w:rStyle w:val="Text"/>
        </w:rPr>
        <w:t xml:space="preserve">m, proti dýchavici a proti bolesti slezině, spomáhá to dobře </w:t>
      </w:r>
      <w:r>
        <w:rPr>
          <w:rStyle w:val="cizijazyk"/>
        </w:rPr>
        <w:t xml:space="preserve">etc. </w:t>
      </w:r>
      <w:r>
        <w:rPr>
          <w:rStyle w:val="Text"/>
        </w:rPr>
        <w:t xml:space="preserve">Žíla hlavice </w:t>
      </w:r>
      <w:r>
        <w:rPr>
          <w:rStyle w:val="poznamka"/>
        </w:rPr>
        <w:t xml:space="preserve">zřejmě omylem za: hlavnice </w:t>
      </w:r>
      <w:r>
        <w:rPr>
          <w:rStyle w:val="Text"/>
        </w:rPr>
        <w:t xml:space="preserve">na oku </w:t>
      </w:r>
      <w:r>
        <w:rPr>
          <w:rStyle w:val="poznamka"/>
        </w:rPr>
        <w:t xml:space="preserve">zjevně chybný zápis, rkp. KNM I F 11 uvádí: na obú loktú </w:t>
      </w:r>
      <w:r>
        <w:rPr>
          <w:rStyle w:val="Text"/>
        </w:rPr>
        <w:t xml:space="preserve">proti bolesti uší, křtalu </w:t>
      </w:r>
      <w:r>
        <w:rPr>
          <w:rStyle w:val="lemma"/>
        </w:rPr>
        <w:t xml:space="preserve">křtal </w:t>
      </w:r>
      <w:r>
        <w:rPr>
          <w:rStyle w:val="hyperlemma"/>
        </w:rPr>
        <w:t xml:space="preserve">křtal </w:t>
      </w:r>
      <w:r>
        <w:rPr>
          <w:rStyle w:val="Text"/>
        </w:rPr>
        <w:t xml:space="preserve">i také lopatkám spomáhá. Žíla mediána proti </w:t>
      </w:r>
      <w:r>
        <w:rPr>
          <w:rStyle w:val="foliace"/>
        </w:rPr>
        <w:t xml:space="preserve">125v </w:t>
      </w:r>
      <w:r>
        <w:rPr>
          <w:rStyle w:val="Text"/>
        </w:rPr>
        <w:t>bolesti hlavní</w:t>
      </w:r>
      <w:r>
        <w:rPr>
          <w:rStyle w:val="emendace"/>
        </w:rPr>
        <w:t xml:space="preserve">hlavní </w:t>
      </w:r>
      <w:r>
        <w:rPr>
          <w:rStyle w:val="pramen"/>
        </w:rPr>
        <w:t>hlawnije</w:t>
      </w:r>
      <w:r>
        <w:rPr>
          <w:rStyle w:val="Text"/>
        </w:rPr>
        <w:t xml:space="preserve">, žebrám i žalutku </w:t>
      </w:r>
      <w:r>
        <w:rPr>
          <w:rStyle w:val="lemma"/>
        </w:rPr>
        <w:t xml:space="preserve">žaludek </w:t>
      </w:r>
      <w:r>
        <w:rPr>
          <w:rStyle w:val="hyperlemma"/>
        </w:rPr>
        <w:t>žaludek</w:t>
      </w:r>
      <w:r>
        <w:rPr>
          <w:rStyle w:val="Text"/>
        </w:rPr>
        <w:t>, proti všem bolestem úduov, srdce, žebr. Žíla epatika spomáhá játrám, žaludku, proti všem bolestem hlavním, proti bolesti slezině, proti krve toku v chřípie. Žíla na obú loktú proti neštovicím vodnatým, proti studené nemoci a proti sračce nepožité spomáhají. Žíla na obú stran na malém prstku proti žlútenici, proti slezině, třesení</w:t>
      </w:r>
      <w:r>
        <w:rPr>
          <w:rStyle w:val="emendace"/>
        </w:rPr>
        <w:t xml:space="preserve">třesení </w:t>
      </w:r>
      <w:r>
        <w:rPr>
          <w:rStyle w:val="pramen"/>
        </w:rPr>
        <w:t>trzeſenije</w:t>
      </w:r>
      <w:r>
        <w:rPr>
          <w:rStyle w:val="Text"/>
        </w:rPr>
        <w:t>, proti bláznění</w:t>
      </w:r>
      <w:r>
        <w:rPr>
          <w:rStyle w:val="emendace"/>
        </w:rPr>
        <w:t xml:space="preserve">bláznění </w:t>
      </w:r>
      <w:r>
        <w:rPr>
          <w:rStyle w:val="pramen"/>
        </w:rPr>
        <w:t>blaznienije</w:t>
      </w:r>
      <w:r>
        <w:rPr>
          <w:rStyle w:val="Text"/>
        </w:rPr>
        <w:t xml:space="preserve">, proti zimnici a proti bolesti hlavy spomáhá. Žíla mezi prstem a palcem spomáhá proti bolesti hlavy, očí, zimnici spomáhá. Dvě žíle na obú stranú těla nad nádobím spomáhají proti všelikteraké sračce, měchýři i pečenkám. Žíla na nádobí </w:t>
      </w:r>
      <w:r>
        <w:rPr>
          <w:rStyle w:val="emendace"/>
        </w:rPr>
        <w:t xml:space="preserve">nádobí </w:t>
      </w:r>
      <w:r>
        <w:rPr>
          <w:rStyle w:val="pramen"/>
        </w:rPr>
        <w:t xml:space="preserve">nadobije </w:t>
      </w:r>
      <w:r>
        <w:rPr>
          <w:rStyle w:val="Text"/>
        </w:rPr>
        <w:t xml:space="preserve">svrchu spomáhá proti oteklým pečenkám a měchýři, proti kamenu měséčnému </w:t>
      </w:r>
      <w:r>
        <w:rPr>
          <w:rStyle w:val="poznamka"/>
        </w:rPr>
        <w:t xml:space="preserve">zjevně chybný zápis, rkp. KNM I F 11 uvádí: měšečnému </w:t>
      </w:r>
      <w:r>
        <w:rPr>
          <w:rStyle w:val="Text"/>
        </w:rPr>
        <w:t xml:space="preserve">hrubému. Žíla na nádobí </w:t>
      </w:r>
      <w:r>
        <w:rPr>
          <w:rStyle w:val="emendace"/>
        </w:rPr>
        <w:t xml:space="preserve">nádobí </w:t>
      </w:r>
      <w:r>
        <w:rPr>
          <w:rStyle w:val="pramen"/>
        </w:rPr>
        <w:t xml:space="preserve">nadobije </w:t>
      </w:r>
      <w:r>
        <w:rPr>
          <w:rStyle w:val="Text"/>
        </w:rPr>
        <w:t xml:space="preserve">na konci spomáhá proti vodnému teleti a proti všeho těla otoku. Žíla </w:t>
      </w:r>
      <w:r>
        <w:rPr>
          <w:rStyle w:val="cizijazyk"/>
        </w:rPr>
        <w:t xml:space="preserve">salvatella </w:t>
      </w:r>
      <w:r>
        <w:rPr>
          <w:rStyle w:val="Text"/>
        </w:rPr>
        <w:t xml:space="preserve">řečená spomáhá proti žlútenici a vyhánie horkost vpadlú z srdce. Žíla pod kolenem proti hlizám a bolesti ledviem, bedrám, hýží i měchýři spomáhá. Dvě žíle na hýži a na lýtkách, na stehnách spomáhají údom </w:t>
      </w:r>
      <w:r>
        <w:rPr>
          <w:rStyle w:val="lemma"/>
        </w:rPr>
        <w:t xml:space="preserve">úd </w:t>
      </w:r>
      <w:r>
        <w:rPr>
          <w:rStyle w:val="hyperlemma"/>
        </w:rPr>
        <w:t xml:space="preserve">úd </w:t>
      </w:r>
      <w:r>
        <w:rPr>
          <w:rStyle w:val="Text"/>
        </w:rPr>
        <w:t xml:space="preserve">a ženské nemoci. Dvě žíle pod hleznem proti všeliké bolesti kameni a ženám po porodu, jenž nejsú čisté, i těm, jako nemoci nemohú mieti, spomáhají. Dvě žíle panenské proti bolestem zadku, proti otoku a také bolesti pečenkám, </w:t>
      </w:r>
      <w:r>
        <w:rPr>
          <w:rStyle w:val="foliace"/>
        </w:rPr>
        <w:t xml:space="preserve">126r </w:t>
      </w:r>
      <w:r>
        <w:rPr>
          <w:rStyle w:val="Text"/>
        </w:rPr>
        <w:t xml:space="preserve">bedrám, hýží i měchýři. Žíla na obú nohú v chodidlech proti hlizám, očím, neštovicém na tváři, proti zadržení </w:t>
      </w:r>
      <w:r>
        <w:rPr>
          <w:rStyle w:val="emendace"/>
        </w:rPr>
        <w:t xml:space="preserve">zadržení </w:t>
      </w:r>
      <w:r>
        <w:rPr>
          <w:rStyle w:val="pramen"/>
        </w:rPr>
        <w:t xml:space="preserve">zadrzenije </w:t>
      </w:r>
      <w:r>
        <w:rPr>
          <w:rStyle w:val="Text"/>
        </w:rPr>
        <w:t xml:space="preserve">čmýry, to jest ženské nemoci zadrženie. Žíla na chodidlech menších strany spomáhá nemoci pěnohorké a žlučné nemoci. A tak jest konec o púštění </w:t>
      </w:r>
      <w:r>
        <w:rPr>
          <w:rStyle w:val="emendace"/>
        </w:rPr>
        <w:t xml:space="preserve">púštění </w:t>
      </w:r>
      <w:r>
        <w:rPr>
          <w:rStyle w:val="pramen"/>
        </w:rPr>
        <w:t xml:space="preserve">puſſtienije </w:t>
      </w:r>
      <w:r>
        <w:rPr>
          <w:rStyle w:val="Text"/>
        </w:rPr>
        <w:t xml:space="preserve">z žil. A po tatrmánkovi napřed malovaným, převrha dva listy, že se zpravíš. </w:t>
      </w:r>
      <w:r>
        <w:rPr>
          <w:rStyle w:val="poznamka"/>
        </w:rPr>
        <w:t>Obrázek „tatrmánka“ chybí .</w:t>
      </w:r>
    </w:p>
    <w:p w:rsidR="00C16663" w:rsidRDefault="00C16663">
      <w:pPr>
        <w:pStyle w:val="Volnyradek"/>
      </w:pPr>
    </w:p>
    <w:p w:rsidR="00C16663" w:rsidRDefault="00083972">
      <w:pPr>
        <w:pStyle w:val="Nadpis"/>
      </w:pPr>
      <w:r>
        <w:rPr>
          <w:rStyle w:val="Text"/>
        </w:rPr>
        <w:t xml:space="preserve">Počíná se lékařstvie proti ukušení </w:t>
      </w:r>
      <w:r>
        <w:rPr>
          <w:rStyle w:val="emendace"/>
        </w:rPr>
        <w:t xml:space="preserve">ukušení </w:t>
      </w:r>
      <w:r>
        <w:rPr>
          <w:rStyle w:val="pramen"/>
        </w:rPr>
        <w:t xml:space="preserve">ukuſſenije </w:t>
      </w:r>
      <w:r>
        <w:rPr>
          <w:rStyle w:val="Text"/>
        </w:rPr>
        <w:t xml:space="preserve">psa vzteklého a také proti ukusení </w:t>
      </w:r>
      <w:r>
        <w:rPr>
          <w:rStyle w:val="emendace"/>
        </w:rPr>
        <w:t xml:space="preserve">ukusení </w:t>
      </w:r>
      <w:r>
        <w:rPr>
          <w:rStyle w:val="pramen"/>
        </w:rPr>
        <w:t xml:space="preserve">ukuſenije </w:t>
      </w:r>
      <w:r>
        <w:rPr>
          <w:rStyle w:val="Text"/>
        </w:rPr>
        <w:t>vlčiemu a koho kočka zdrápe</w:t>
      </w:r>
    </w:p>
    <w:p w:rsidR="00C16663" w:rsidRDefault="00083972">
      <w:pPr>
        <w:pStyle w:val="Podnadpis"/>
      </w:pPr>
      <w:r>
        <w:rPr>
          <w:rStyle w:val="Text"/>
        </w:rPr>
        <w:t>Proti ukúsnutí psa vzteklého</w:t>
      </w:r>
    </w:p>
    <w:p w:rsidR="00C16663" w:rsidRDefault="00083972">
      <w:r>
        <w:rPr>
          <w:rStyle w:val="Text"/>
        </w:rPr>
        <w:t>Vezmi bukvice kořenie a ztluc je dobře s vínem a přikládaj na to miesto, kdež tě pes ukusil.</w:t>
      </w:r>
    </w:p>
    <w:p w:rsidR="00C16663" w:rsidRDefault="00083972">
      <w:pPr>
        <w:pStyle w:val="Podnadpis"/>
      </w:pPr>
      <w:r>
        <w:rPr>
          <w:rStyle w:val="Text"/>
        </w:rPr>
        <w:t>Proti psu vzteklému</w:t>
      </w:r>
    </w:p>
    <w:p w:rsidR="00C16663" w:rsidRDefault="00083972">
      <w:r>
        <w:rPr>
          <w:rStyle w:val="Text"/>
        </w:rPr>
        <w:lastRenderedPageBreak/>
        <w:t>Vezmi tisové dřevo třikrát svěcené, struž do chleba a to daj nemocnému jiesti, zkušeno jest.</w:t>
      </w:r>
    </w:p>
    <w:p w:rsidR="00C16663" w:rsidRDefault="00083972">
      <w:pPr>
        <w:pStyle w:val="Podnadpis"/>
      </w:pPr>
      <w:r>
        <w:rPr>
          <w:rStyle w:val="Text"/>
        </w:rPr>
        <w:t xml:space="preserve">Proti ukušení </w:t>
      </w:r>
      <w:r>
        <w:rPr>
          <w:rStyle w:val="emendace"/>
        </w:rPr>
        <w:t xml:space="preserve">ukušení </w:t>
      </w:r>
      <w:r>
        <w:rPr>
          <w:rStyle w:val="pramen"/>
        </w:rPr>
        <w:t xml:space="preserve">ukuſſenije </w:t>
      </w:r>
      <w:r>
        <w:rPr>
          <w:rStyle w:val="Text"/>
        </w:rPr>
        <w:t>vzteklého psa</w:t>
      </w:r>
    </w:p>
    <w:p w:rsidR="00C16663" w:rsidRDefault="00083972">
      <w:r>
        <w:rPr>
          <w:rStyle w:val="Text"/>
        </w:rPr>
        <w:t xml:space="preserve">Vezmi srsti </w:t>
      </w:r>
      <w:r>
        <w:rPr>
          <w:rStyle w:val="emendace"/>
        </w:rPr>
        <w:t xml:space="preserve">srsti </w:t>
      </w:r>
      <w:r>
        <w:rPr>
          <w:rStyle w:val="pramen"/>
        </w:rPr>
        <w:t xml:space="preserve">ſrſtij </w:t>
      </w:r>
      <w:r>
        <w:rPr>
          <w:rStyle w:val="Text"/>
        </w:rPr>
        <w:t xml:space="preserve">od mladého kozlete, ješto nenie v roku, cibuli a suol a též med parunkový, to všecko ztluc a přikládaj za tři dni na ránu nebo déle. </w:t>
      </w:r>
      <w:r>
        <w:rPr>
          <w:rStyle w:val="cizijazyk"/>
        </w:rPr>
        <w:t xml:space="preserve">Item </w:t>
      </w:r>
      <w:r>
        <w:rPr>
          <w:rStyle w:val="Text"/>
        </w:rPr>
        <w:t>zetra rútu, česnek, petruželné kořenie s octem, píž to nebo v chlebě to přijímaj často.</w:t>
      </w:r>
    </w:p>
    <w:p w:rsidR="00C16663" w:rsidRDefault="00083972">
      <w:pPr>
        <w:pStyle w:val="Podnadpis"/>
      </w:pPr>
      <w:r>
        <w:rPr>
          <w:rStyle w:val="Text"/>
        </w:rPr>
        <w:t>Opět</w:t>
      </w:r>
    </w:p>
    <w:p w:rsidR="00C16663" w:rsidRDefault="00083972">
      <w:r>
        <w:rPr>
          <w:rStyle w:val="Text"/>
        </w:rPr>
        <w:t>Vezmi rútu, česnek a suol, ztluka přikládaj na tu ránu za sedm dní. Pakli přičiníš řepíčku a poleje k tomu, velmi dobré jest. A někteří tlukú polej s vínem a s dřevěným olejem a klaď na ránu a také pí.</w:t>
      </w:r>
    </w:p>
    <w:p w:rsidR="00C16663" w:rsidRDefault="00083972">
      <w:pPr>
        <w:pStyle w:val="Podnadpis"/>
      </w:pPr>
      <w:r>
        <w:rPr>
          <w:rStyle w:val="foliace"/>
        </w:rPr>
        <w:t xml:space="preserve">126v </w:t>
      </w:r>
      <w:r>
        <w:rPr>
          <w:rStyle w:val="Text"/>
        </w:rPr>
        <w:t>K témuž takto</w:t>
      </w:r>
    </w:p>
    <w:p w:rsidR="00C16663" w:rsidRDefault="00083972">
      <w:r>
        <w:rPr>
          <w:rStyle w:val="Text"/>
        </w:rPr>
        <w:t xml:space="preserve">Vezmi nový lístek, napiš na něm tato slova </w:t>
      </w:r>
      <w:r>
        <w:rPr>
          <w:rStyle w:val="cizijazyk"/>
        </w:rPr>
        <w:t xml:space="preserve">+ yran + kyran + kafratary + kathazan +, </w:t>
      </w:r>
      <w:r>
        <w:rPr>
          <w:rStyle w:val="Text"/>
        </w:rPr>
        <w:t>dávaj takový lístek, dokud se zdáti bude.</w:t>
      </w:r>
    </w:p>
    <w:p w:rsidR="00C16663" w:rsidRDefault="00083972">
      <w:pPr>
        <w:pStyle w:val="Podnadpis"/>
      </w:pPr>
      <w:r>
        <w:rPr>
          <w:rStyle w:val="Text"/>
        </w:rPr>
        <w:t>Opět jiné písmo</w:t>
      </w:r>
    </w:p>
    <w:p w:rsidR="00C16663" w:rsidRDefault="00083972">
      <w:r>
        <w:rPr>
          <w:rStyle w:val="cizijazyk"/>
        </w:rPr>
        <w:t>+ yran + kyran + kyrion + kafragen + scuto +</w:t>
      </w:r>
    </w:p>
    <w:p w:rsidR="00C16663" w:rsidRDefault="00083972">
      <w:pPr>
        <w:pStyle w:val="Podnadpis"/>
      </w:pPr>
      <w:r>
        <w:rPr>
          <w:rStyle w:val="Text"/>
        </w:rPr>
        <w:t>Kohož vzteklý pes ukúsne</w:t>
      </w:r>
    </w:p>
    <w:p w:rsidR="00C16663" w:rsidRDefault="00083972">
      <w:r>
        <w:rPr>
          <w:rStyle w:val="Text"/>
        </w:rPr>
        <w:t xml:space="preserve">Hned tu ránu zmej dobře. </w:t>
      </w:r>
      <w:r>
        <w:rPr>
          <w:rStyle w:val="cizijazyk"/>
        </w:rPr>
        <w:t xml:space="preserve">Item </w:t>
      </w:r>
      <w:r>
        <w:rPr>
          <w:rStyle w:val="Text"/>
        </w:rPr>
        <w:t>když pes neb vlk ukúsne, vezmi zeměžluč, zetra dávaj píti nemocnému.</w:t>
      </w:r>
    </w:p>
    <w:p w:rsidR="00C16663" w:rsidRDefault="00083972">
      <w:pPr>
        <w:pStyle w:val="Podnadpis"/>
      </w:pPr>
      <w:r>
        <w:rPr>
          <w:rStyle w:val="Text"/>
        </w:rPr>
        <w:t>Ukusenie psa</w:t>
      </w:r>
    </w:p>
    <w:p w:rsidR="00C16663" w:rsidRDefault="00083972">
      <w:r>
        <w:rPr>
          <w:rStyle w:val="Text"/>
        </w:rPr>
        <w:t>Vezmi kopřivy, rozetři s medem, přikládaj nemocnému na ránu.</w:t>
      </w:r>
    </w:p>
    <w:p w:rsidR="00C16663" w:rsidRDefault="00083972">
      <w:pPr>
        <w:pStyle w:val="Podnadpis"/>
      </w:pPr>
      <w:r>
        <w:rPr>
          <w:rStyle w:val="Text"/>
        </w:rPr>
        <w:t xml:space="preserve">Proti zkušení </w:t>
      </w:r>
      <w:r>
        <w:rPr>
          <w:rStyle w:val="emendace"/>
        </w:rPr>
        <w:t xml:space="preserve">zkušení </w:t>
      </w:r>
      <w:r>
        <w:rPr>
          <w:rStyle w:val="pramen"/>
        </w:rPr>
        <w:t xml:space="preserve">zkuſſenije </w:t>
      </w:r>
      <w:r>
        <w:rPr>
          <w:rStyle w:val="Text"/>
        </w:rPr>
        <w:t>vlčiemu člověka nebo dobytče</w:t>
      </w:r>
    </w:p>
    <w:p w:rsidR="00C16663" w:rsidRDefault="00083972">
      <w:r>
        <w:rPr>
          <w:rStyle w:val="Text"/>
        </w:rPr>
        <w:t xml:space="preserve">Pař chmelem, což najstarší </w:t>
      </w:r>
      <w:r>
        <w:rPr>
          <w:rStyle w:val="emendace"/>
        </w:rPr>
        <w:t xml:space="preserve">najstarší </w:t>
      </w:r>
      <w:r>
        <w:rPr>
          <w:rStyle w:val="pramen"/>
        </w:rPr>
        <w:t xml:space="preserve">nayſtarſſije </w:t>
      </w:r>
      <w:r>
        <w:rPr>
          <w:rStyle w:val="Text"/>
        </w:rPr>
        <w:t xml:space="preserve">mieti muožeš, anebo vezmi řimbabu a hruščičku, muožeš li mieti fíkovú </w:t>
      </w:r>
      <w:r>
        <w:rPr>
          <w:rStyle w:val="poznamka"/>
        </w:rPr>
        <w:t xml:space="preserve">rkp. KNM I F 11 uvádí: širokú </w:t>
      </w:r>
      <w:r>
        <w:rPr>
          <w:rStyle w:val="Text"/>
        </w:rPr>
        <w:t xml:space="preserve">hruščičku, lépeť jest, a k tomu starý chmel pař, dokudž chceš, těmi věcmi, až se i zhojíš. A toť jest pokušeno. A také horkú topenku </w:t>
      </w:r>
      <w:r>
        <w:rPr>
          <w:rStyle w:val="doplnenytext"/>
        </w:rPr>
        <w:t xml:space="preserve">s </w:t>
      </w:r>
      <w:r>
        <w:rPr>
          <w:rStyle w:val="Text"/>
        </w:rPr>
        <w:t>smetanú dobré jest na pospěch přikládati. A druzí žemně vařené poskonných konopí přikládají</w:t>
      </w:r>
      <w:r>
        <w:rPr>
          <w:rStyle w:val="emendace"/>
        </w:rPr>
        <w:t xml:space="preserve">přikládají </w:t>
      </w:r>
      <w:r>
        <w:rPr>
          <w:rStyle w:val="pramen"/>
        </w:rPr>
        <w:t>przikladay</w:t>
      </w:r>
      <w:r>
        <w:rPr>
          <w:rStyle w:val="Text"/>
        </w:rPr>
        <w:t>, a byl li jest vzteklý pes aneb vlk, pohledaj těch věcí, což proti vzteklému psu jest psáno. A nenie li vzteklý pes, proto vždy spomocno jest.</w:t>
      </w:r>
    </w:p>
    <w:p w:rsidR="00C16663" w:rsidRDefault="00083972">
      <w:pPr>
        <w:pStyle w:val="Podnadpis"/>
      </w:pPr>
      <w:r>
        <w:rPr>
          <w:rStyle w:val="Text"/>
        </w:rPr>
        <w:t>Mast proti vlku</w:t>
      </w:r>
    </w:p>
    <w:p w:rsidR="00C16663" w:rsidRDefault="00083972">
      <w:r>
        <w:rPr>
          <w:rStyle w:val="Text"/>
        </w:rPr>
        <w:t xml:space="preserve">Vezmi jitrocel a šalvěji, ztluc dobře, vydav skrze šat pevný na rendlík, vložiž v ten tuk, což spálených slanin na obědě zbéřeš, a přičiň oleje jarého jako vlaský ořech a přepuštěného </w:t>
      </w:r>
      <w:r>
        <w:rPr>
          <w:rStyle w:val="foliace"/>
        </w:rPr>
        <w:t xml:space="preserve">127r </w:t>
      </w:r>
      <w:r>
        <w:rPr>
          <w:rStyle w:val="Text"/>
        </w:rPr>
        <w:t>medu, rozpustiž to dobře, vydávě skrze šat v hrnček nebo v pušku a hned vleješ v to dřevěného oleje. A tú mastí člověka i dobytče zhojíš. A chceš li, přímětného kořenie přičíníš, a nemůžeš li zamiechati, ztlučené z šalvějí, ale ztluka to vše kořenie, pařiž a potom zmiechaj v mast.</w:t>
      </w:r>
    </w:p>
    <w:p w:rsidR="00C16663" w:rsidRDefault="00083972">
      <w:pPr>
        <w:pStyle w:val="Podnadpis"/>
      </w:pPr>
      <w:r>
        <w:rPr>
          <w:rStyle w:val="Text"/>
        </w:rPr>
        <w:lastRenderedPageBreak/>
        <w:t>Kohož vzteklý pes ukúsne</w:t>
      </w:r>
    </w:p>
    <w:p w:rsidR="00C16663" w:rsidRDefault="00083972">
      <w:r>
        <w:rPr>
          <w:rStyle w:val="Text"/>
        </w:rPr>
        <w:t>Vezmi hadové kuože tak veliký kus, jako jest rána veliká, polože na tu ránu, což najspieš budeš moci, hned vešken jed vytáhne skrze tu kuožku. A potom se smrti báti nebude, a pak přikládaj na ránu.</w:t>
      </w:r>
    </w:p>
    <w:p w:rsidR="00C16663" w:rsidRDefault="00083972">
      <w:pPr>
        <w:pStyle w:val="Podnadpis"/>
      </w:pPr>
      <w:r>
        <w:rPr>
          <w:rStyle w:val="Text"/>
        </w:rPr>
        <w:t>Opět k témuž</w:t>
      </w:r>
    </w:p>
    <w:p w:rsidR="00C16663" w:rsidRDefault="00083972">
      <w:r>
        <w:rPr>
          <w:rStyle w:val="Text"/>
        </w:rPr>
        <w:t>Aneb když had uštne anebo kteráž koli žížala, vezmi polej, ztluc u víně s dřevěným olejem, vložiž na ránu, a když to uschne na ráně, potom přilož nového, a budeš zdráv.</w:t>
      </w:r>
    </w:p>
    <w:p w:rsidR="00C16663" w:rsidRDefault="00083972">
      <w:pPr>
        <w:pStyle w:val="Podnadpis"/>
      </w:pPr>
      <w:r>
        <w:rPr>
          <w:rStyle w:val="Text"/>
        </w:rPr>
        <w:t>Opět proti vzteklému psu</w:t>
      </w:r>
    </w:p>
    <w:p w:rsidR="00C16663" w:rsidRDefault="00083972">
      <w:r>
        <w:rPr>
          <w:rStyle w:val="Text"/>
        </w:rPr>
        <w:t>Vezmi rútu a ztluc s olejem a s solí a udělaj flastr. A přikládaj nemocnému často na ránu, a budeť zdráv.</w:t>
      </w:r>
    </w:p>
    <w:p w:rsidR="00C16663" w:rsidRDefault="00083972">
      <w:pPr>
        <w:pStyle w:val="Podnadpis"/>
      </w:pPr>
      <w:r>
        <w:rPr>
          <w:rStyle w:val="Text"/>
        </w:rPr>
        <w:t>Kohož kočka zdrápe a oteče</w:t>
      </w:r>
    </w:p>
    <w:p w:rsidR="00C16663" w:rsidRDefault="00083972">
      <w:r>
        <w:rPr>
          <w:rStyle w:val="Text"/>
        </w:rPr>
        <w:t>Vezmi plesnivec, jenž slove zájemné kořenie, býváť drobné, plesnivé, vařiž to u vodě, pařiž se často tiem a přikládaj nemocnému na ránu. A myj, tak se jest jeden tiem kořením zhojil.</w:t>
      </w:r>
    </w:p>
    <w:p w:rsidR="00C16663" w:rsidRDefault="00C16663">
      <w:pPr>
        <w:pStyle w:val="Volnyradek"/>
      </w:pPr>
    </w:p>
    <w:p w:rsidR="00C16663" w:rsidRDefault="00083972">
      <w:pPr>
        <w:pStyle w:val="Nadpis"/>
      </w:pPr>
      <w:r>
        <w:rPr>
          <w:rStyle w:val="Text"/>
        </w:rPr>
        <w:t>Počíná se lékařstvie proti hlizám, když komu naskočí</w:t>
      </w:r>
    </w:p>
    <w:p w:rsidR="00C16663" w:rsidRDefault="00083972">
      <w:r>
        <w:rPr>
          <w:rStyle w:val="Text"/>
        </w:rPr>
        <w:t xml:space="preserve">Vezmi rútu, dryák a listie bzové a horčici a přilej málo vína a přičiň sádla neslaného a učiň flastr na kúdeli </w:t>
      </w:r>
      <w:r>
        <w:rPr>
          <w:rStyle w:val="foliace"/>
        </w:rPr>
        <w:t xml:space="preserve">127v </w:t>
      </w:r>
      <w:r>
        <w:rPr>
          <w:rStyle w:val="Text"/>
        </w:rPr>
        <w:t>konopné a často odjímaj a obnovuj. A nemáš li listie bzového, ale kuory bzové, ať budú k tomu, a učiň jako napřed stojí psáno.</w:t>
      </w:r>
    </w:p>
    <w:p w:rsidR="00C16663" w:rsidRDefault="00083972">
      <w:pPr>
        <w:pStyle w:val="Podnadpis"/>
      </w:pPr>
      <w:r>
        <w:rPr>
          <w:rStyle w:val="Text"/>
        </w:rPr>
        <w:t>Proti hlizám traňk</w:t>
      </w:r>
    </w:p>
    <w:p w:rsidR="00C16663" w:rsidRDefault="00083972">
      <w:r>
        <w:rPr>
          <w:rStyle w:val="Text"/>
        </w:rPr>
        <w:t>Vezmi šalvěje, rúty a chřenový list nebo chřen, ořech vlaský, a toliko jádro, a dobré víno, kteréž muožeš mieti najlepšie, a to spolu zetři, aby bylo jako jíšel, a málo vlažno daj nemocnému píti, ať lehne oděje se, aby se dobře potil. A bude li se potiti, buď zdráv, pakli nebude, tehdy zlé znamenie.</w:t>
      </w:r>
    </w:p>
    <w:p w:rsidR="00C16663" w:rsidRDefault="00083972">
      <w:pPr>
        <w:pStyle w:val="Podnadpis"/>
      </w:pPr>
      <w:r>
        <w:rPr>
          <w:rStyle w:val="Text"/>
        </w:rPr>
        <w:t>Opět k témuž</w:t>
      </w:r>
    </w:p>
    <w:p w:rsidR="00C16663" w:rsidRDefault="00083972">
      <w:r>
        <w:rPr>
          <w:rStyle w:val="Text"/>
        </w:rPr>
        <w:t>Vezmi mléko kravie, vařiž je dobře, potom přilej k tomu piva, ať sevře to sýřenie, uvěž sobě, jestli hlíza pod paží, za loktem. A když se vytáhne z podpažie, uvěž za pěstí, a pakli jest v rozkrociech, tehdy nad koleno přivěž, vytáhne li se nad koleno, uvěž pod hlezno.</w:t>
      </w:r>
    </w:p>
    <w:p w:rsidR="00C16663" w:rsidRDefault="00083972">
      <w:r>
        <w:rPr>
          <w:rStyle w:val="cizijazyk"/>
        </w:rPr>
        <w:t xml:space="preserve">Item </w:t>
      </w:r>
      <w:r>
        <w:rPr>
          <w:rStyle w:val="Text"/>
        </w:rPr>
        <w:t>raky živé ztlučené přilož na hlízu.</w:t>
      </w:r>
    </w:p>
    <w:p w:rsidR="00C16663" w:rsidRDefault="00083972">
      <w:pPr>
        <w:pStyle w:val="Podnadpis"/>
      </w:pPr>
      <w:r>
        <w:rPr>
          <w:rStyle w:val="Text"/>
        </w:rPr>
        <w:t xml:space="preserve">Proti hlízi </w:t>
      </w:r>
      <w:r>
        <w:rPr>
          <w:rStyle w:val="lemma"/>
        </w:rPr>
        <w:t xml:space="preserve">hlíza </w:t>
      </w:r>
      <w:r>
        <w:rPr>
          <w:rStyle w:val="hyperlemma"/>
        </w:rPr>
        <w:t>hlíza</w:t>
      </w:r>
    </w:p>
    <w:p w:rsidR="00C16663" w:rsidRDefault="00083972">
      <w:r>
        <w:rPr>
          <w:rStyle w:val="Text"/>
        </w:rPr>
        <w:t>Vezmi fík, upec na rožníku a tak horký přilož na hlízu. A to čiň několikrát a obměkčíť se a poteče.</w:t>
      </w:r>
    </w:p>
    <w:p w:rsidR="00C16663" w:rsidRDefault="00083972">
      <w:r>
        <w:rPr>
          <w:rStyle w:val="Text"/>
        </w:rPr>
        <w:t>Proti hlízi</w:t>
      </w:r>
      <w:r>
        <w:rPr>
          <w:rStyle w:val="lemma"/>
        </w:rPr>
        <w:t xml:space="preserve">hlíza </w:t>
      </w:r>
      <w:r>
        <w:rPr>
          <w:rStyle w:val="hyperlemma"/>
        </w:rPr>
        <w:t>hlíza</w:t>
      </w:r>
      <w:r>
        <w:rPr>
          <w:rStyle w:val="Text"/>
        </w:rPr>
        <w:t xml:space="preserve">, dokudž neusneš v tom, když se hlíza vyvrže, polej zetři, s vínem nebo s pivem teple pí, a rozejdeť se hlíza. </w:t>
      </w:r>
      <w:r>
        <w:rPr>
          <w:rStyle w:val="cizijazyk"/>
        </w:rPr>
        <w:t xml:space="preserve">Item </w:t>
      </w:r>
      <w:r>
        <w:rPr>
          <w:rStyle w:val="Text"/>
        </w:rPr>
        <w:t xml:space="preserve">muožeš kozlíku přičiniti. </w:t>
      </w:r>
      <w:r>
        <w:rPr>
          <w:rStyle w:val="cizijazyk"/>
        </w:rPr>
        <w:t xml:space="preserve">Item </w:t>
      </w:r>
      <w:r>
        <w:rPr>
          <w:rStyle w:val="Text"/>
        </w:rPr>
        <w:t xml:space="preserve">pečený česnek chutně, </w:t>
      </w:r>
      <w:r>
        <w:rPr>
          <w:rStyle w:val="Text"/>
        </w:rPr>
        <w:lastRenderedPageBreak/>
        <w:t xml:space="preserve">dokudž v tom neusne. </w:t>
      </w:r>
      <w:r>
        <w:rPr>
          <w:rStyle w:val="cizijazyk"/>
        </w:rPr>
        <w:t xml:space="preserve">Item </w:t>
      </w:r>
      <w:r>
        <w:rPr>
          <w:rStyle w:val="Text"/>
        </w:rPr>
        <w:t>šafránu hlávky vařiti, obmaže těstem, přikryje škřidlú, a to pí ráno i večer.</w:t>
      </w:r>
    </w:p>
    <w:p w:rsidR="00C16663" w:rsidRDefault="00083972">
      <w:pPr>
        <w:pStyle w:val="Podnadpis"/>
      </w:pPr>
      <w:r>
        <w:rPr>
          <w:rStyle w:val="Text"/>
        </w:rPr>
        <w:t>Proti hlízi</w:t>
      </w:r>
      <w:r>
        <w:rPr>
          <w:rStyle w:val="lemma"/>
        </w:rPr>
        <w:t xml:space="preserve">hlíza </w:t>
      </w:r>
      <w:r>
        <w:rPr>
          <w:rStyle w:val="hyperlemma"/>
        </w:rPr>
        <w:t>hlíza</w:t>
      </w:r>
      <w:r>
        <w:rPr>
          <w:rStyle w:val="Text"/>
        </w:rPr>
        <w:t>, ať se provalí</w:t>
      </w:r>
    </w:p>
    <w:p w:rsidR="00C16663" w:rsidRDefault="00083972">
      <w:r>
        <w:rPr>
          <w:rStyle w:val="Text"/>
        </w:rPr>
        <w:t xml:space="preserve">Vezmi kúkol, ješto roste v pšenici, smiešej s kuorú </w:t>
      </w:r>
      <w:r>
        <w:rPr>
          <w:rStyle w:val="foliace"/>
        </w:rPr>
        <w:t xml:space="preserve">128r </w:t>
      </w:r>
      <w:r>
        <w:rPr>
          <w:rStyle w:val="Text"/>
        </w:rPr>
        <w:t xml:space="preserve">dobře ztlučenú řetkvovnú a s holubiem trusem a s vínem, i učiniti flastr a přiložiti na hlízu, a když měká </w:t>
      </w:r>
      <w:r>
        <w:rPr>
          <w:rStyle w:val="lemma"/>
        </w:rPr>
        <w:t xml:space="preserve">měký </w:t>
      </w:r>
      <w:r>
        <w:rPr>
          <w:rStyle w:val="hyperlemma"/>
        </w:rPr>
        <w:t xml:space="preserve">měkký </w:t>
      </w:r>
      <w:r>
        <w:rPr>
          <w:rStyle w:val="Text"/>
        </w:rPr>
        <w:t>bude, ihned se provalí.</w:t>
      </w:r>
    </w:p>
    <w:p w:rsidR="00C16663" w:rsidRDefault="00083972">
      <w:pPr>
        <w:pStyle w:val="Podnadpis"/>
      </w:pPr>
      <w:r>
        <w:rPr>
          <w:rStyle w:val="Text"/>
        </w:rPr>
        <w:t xml:space="preserve">Proti hlízi </w:t>
      </w:r>
      <w:r>
        <w:rPr>
          <w:rStyle w:val="lemma"/>
        </w:rPr>
        <w:t xml:space="preserve">hlíza </w:t>
      </w:r>
      <w:r>
        <w:rPr>
          <w:rStyle w:val="hyperlemma"/>
        </w:rPr>
        <w:t>hlíza</w:t>
      </w:r>
    </w:p>
    <w:p w:rsidR="00C16663" w:rsidRDefault="00083972">
      <w:r>
        <w:rPr>
          <w:rStyle w:val="Text"/>
        </w:rPr>
        <w:t xml:space="preserve">Vezmi řetkev </w:t>
      </w:r>
      <w:r>
        <w:rPr>
          <w:rStyle w:val="lemma"/>
        </w:rPr>
        <w:t xml:space="preserve">řetkev </w:t>
      </w:r>
      <w:r>
        <w:rPr>
          <w:rStyle w:val="hyperlemma"/>
        </w:rPr>
        <w:t xml:space="preserve">ředkev </w:t>
      </w:r>
      <w:r>
        <w:rPr>
          <w:rStyle w:val="Text"/>
        </w:rPr>
        <w:t>a ztluc dobře s sádlem, a učině flastry dva, přiložiž jeden na prsi na duolek a druhý na hlízu, kdež se vyvrže.</w:t>
      </w:r>
    </w:p>
    <w:p w:rsidR="00C16663" w:rsidRDefault="00083972">
      <w:pPr>
        <w:pStyle w:val="Podnadpis"/>
      </w:pPr>
      <w:r>
        <w:rPr>
          <w:rStyle w:val="Text"/>
        </w:rPr>
        <w:t xml:space="preserve">Proti hlizám a trávení </w:t>
      </w:r>
      <w:r>
        <w:rPr>
          <w:rStyle w:val="emendace"/>
        </w:rPr>
        <w:t xml:space="preserve">trávení </w:t>
      </w:r>
      <w:r>
        <w:rPr>
          <w:rStyle w:val="pramen"/>
        </w:rPr>
        <w:t>trawenije</w:t>
      </w:r>
    </w:p>
    <w:p w:rsidR="00C16663" w:rsidRDefault="00083972">
      <w:r>
        <w:rPr>
          <w:rStyle w:val="Text"/>
        </w:rPr>
        <w:t>Vezmi lístek dubový z mladého dubu před sluncem na plně máje měsiece, zsuš je a ztluc na prach, dávajž nemocnému v teplém víně píti, jistě, nemáš lepšieho lékařstvie a jistějšieho jako to.</w:t>
      </w:r>
    </w:p>
    <w:p w:rsidR="00C16663" w:rsidRDefault="00083972">
      <w:pPr>
        <w:pStyle w:val="Podnadpis"/>
      </w:pPr>
      <w:r>
        <w:rPr>
          <w:rStyle w:val="Text"/>
        </w:rPr>
        <w:t>Komu se hlíza vyvrže</w:t>
      </w:r>
    </w:p>
    <w:p w:rsidR="00C16663" w:rsidRDefault="00083972">
      <w:r>
        <w:rPr>
          <w:rStyle w:val="Text"/>
        </w:rPr>
        <w:t>Vezmi dryák a ten kořen, ješto slove hodovník</w:t>
      </w:r>
      <w:r>
        <w:rPr>
          <w:rStyle w:val="poznamka"/>
        </w:rPr>
        <w:t>zjevně chybný zápis, rkp. KNM I F 11 uvádí: hadovník</w:t>
      </w:r>
      <w:r>
        <w:rPr>
          <w:rStyle w:val="Text"/>
        </w:rPr>
        <w:t>, ztluc na prach, daj to spolu s vínem v teplým s dryákem píti nemocnému. A kaž se jemu položiti pod peřinu, a jestližeť se upotí, zdráv bude. A pakli se neupotí, tehdy jest bohu poručen.</w:t>
      </w:r>
    </w:p>
    <w:p w:rsidR="00C16663" w:rsidRDefault="00083972">
      <w:pPr>
        <w:pStyle w:val="Podnadpis"/>
      </w:pPr>
      <w:r>
        <w:rPr>
          <w:rStyle w:val="Text"/>
        </w:rPr>
        <w:t>Opět</w:t>
      </w:r>
    </w:p>
    <w:p w:rsidR="00C16663" w:rsidRDefault="00083972">
      <w:r>
        <w:rPr>
          <w:rStyle w:val="Text"/>
        </w:rPr>
        <w:t>Vezmi planý sléz i s kořenem, dokudž ještě nektve, zřežiž jej v kusy, vezma pak tekutú vodu, uvařiž ten sléz dobře, a když bude vřieti, vezmiž miezky bzové a cibule tolikéž, toho trého rovně pod mieru, pak vezmi staré sádlo, zřežiž je v kusy, namočiž. A když vymokne, vezmi jeho tolikéž jako onoho trého, to jest cibule, slézu a bzové miezky, vložiž je k tomu koření</w:t>
      </w:r>
      <w:r>
        <w:rPr>
          <w:rStyle w:val="emendace"/>
        </w:rPr>
        <w:t xml:space="preserve">koření </w:t>
      </w:r>
      <w:r>
        <w:rPr>
          <w:rStyle w:val="pramen"/>
        </w:rPr>
        <w:t>korzenije</w:t>
      </w:r>
      <w:r>
        <w:rPr>
          <w:rStyle w:val="Text"/>
        </w:rPr>
        <w:t>, ať spolu vře dobře, procediž to skrze rúchu, schovajž na hlízu, a budeš zdráv. A také na nežit jest dobré.</w:t>
      </w:r>
    </w:p>
    <w:p w:rsidR="00C16663" w:rsidRDefault="00083972">
      <w:pPr>
        <w:pStyle w:val="Podnadpis"/>
      </w:pPr>
      <w:r>
        <w:rPr>
          <w:rStyle w:val="Text"/>
        </w:rPr>
        <w:t>Jinak proti hlizám</w:t>
      </w:r>
    </w:p>
    <w:p w:rsidR="00C16663" w:rsidRDefault="00083972">
      <w:r>
        <w:rPr>
          <w:rStyle w:val="Text"/>
        </w:rPr>
        <w:t xml:space="preserve">Vezmi kořenie, ješto slove čapínosek, vařiž u víně, </w:t>
      </w:r>
      <w:r>
        <w:rPr>
          <w:rStyle w:val="foliace"/>
        </w:rPr>
        <w:t xml:space="preserve">128v </w:t>
      </w:r>
      <w:r>
        <w:rPr>
          <w:rStyle w:val="Text"/>
        </w:rPr>
        <w:t>zamaže hrnec hlinú múdrosti. A když třetina uvře, dajž nemocnému píti ráno i večer.</w:t>
      </w:r>
    </w:p>
    <w:p w:rsidR="00C16663" w:rsidRDefault="00083972">
      <w:pPr>
        <w:pStyle w:val="Podnadpis"/>
      </w:pPr>
      <w:r>
        <w:rPr>
          <w:rStyle w:val="Text"/>
        </w:rPr>
        <w:t>Aby se hlíza propustila i také nežit</w:t>
      </w:r>
    </w:p>
    <w:p w:rsidR="00C16663" w:rsidRDefault="00083972">
      <w:r>
        <w:rPr>
          <w:rStyle w:val="Text"/>
        </w:rPr>
        <w:t>Vezmi liliový list, přikládaj na tu hlízu nebo na nežit, propustíť se.</w:t>
      </w:r>
    </w:p>
    <w:p w:rsidR="00C16663" w:rsidRDefault="00083972">
      <w:pPr>
        <w:pStyle w:val="Podnadpis"/>
      </w:pPr>
      <w:r>
        <w:rPr>
          <w:rStyle w:val="Text"/>
        </w:rPr>
        <w:t>Jinak takto</w:t>
      </w:r>
    </w:p>
    <w:p w:rsidR="00C16663" w:rsidRDefault="00083972">
      <w:r>
        <w:rPr>
          <w:rStyle w:val="Text"/>
        </w:rPr>
        <w:t>Vezmi slézu, to listie vař v smetaně mladé a přikládaj na hlízu nebo na nežit, a benedikt, pod tiem lehko, a propustíť se hlíza nebo nežit.</w:t>
      </w:r>
    </w:p>
    <w:p w:rsidR="00C16663" w:rsidRDefault="00083972">
      <w:pPr>
        <w:pStyle w:val="Podnadpis"/>
      </w:pPr>
      <w:r>
        <w:rPr>
          <w:rStyle w:val="Text"/>
        </w:rPr>
        <w:lastRenderedPageBreak/>
        <w:t>Opět takto k témuž</w:t>
      </w:r>
    </w:p>
    <w:p w:rsidR="00C16663" w:rsidRDefault="00083972">
      <w:r>
        <w:rPr>
          <w:rStyle w:val="Text"/>
        </w:rPr>
        <w:t>Vezmi jalovec a cibuli, ztluc aneb zetři dobře z dřevěným olejem a udělaj flastr, přikládaj.</w:t>
      </w:r>
    </w:p>
    <w:p w:rsidR="00C16663" w:rsidRDefault="00083972">
      <w:pPr>
        <w:pStyle w:val="Podnadpis"/>
      </w:pPr>
      <w:r>
        <w:rPr>
          <w:rStyle w:val="cizijazyk"/>
        </w:rPr>
        <w:t xml:space="preserve">Item </w:t>
      </w:r>
      <w:r>
        <w:rPr>
          <w:rStyle w:val="Text"/>
        </w:rPr>
        <w:t>aby hlíza dozrála</w:t>
      </w:r>
    </w:p>
    <w:p w:rsidR="00C16663" w:rsidRDefault="00083972">
      <w:r>
        <w:rPr>
          <w:rStyle w:val="Text"/>
        </w:rPr>
        <w:t>Vezmi jalovce, coť se zdá, a cibule pečené a akštejn nebo fíky nebo muškátový květ i s fíky a dřevěného oleje, ztluc to v moždíři spolu a maž tú mastí na šatu a přikládaj na hlízu, a budeť měknúti. A to jest lékařstvie mistra Albíka.</w:t>
      </w:r>
    </w:p>
    <w:p w:rsidR="00C16663" w:rsidRDefault="00C16663">
      <w:pPr>
        <w:pStyle w:val="Volnyradek"/>
      </w:pPr>
    </w:p>
    <w:p w:rsidR="00C16663" w:rsidRDefault="00083972">
      <w:pPr>
        <w:pStyle w:val="Nadpis"/>
      </w:pPr>
      <w:r>
        <w:rPr>
          <w:rStyle w:val="Text"/>
        </w:rPr>
        <w:t>Počíná se zpráva a lékařstvie, kterak se máš chovati ve zdraví od zlého povětřie, v mor takto</w:t>
      </w:r>
    </w:p>
    <w:p w:rsidR="00C16663" w:rsidRDefault="00083972">
      <w:r>
        <w:rPr>
          <w:rStyle w:val="Text"/>
        </w:rPr>
        <w:t xml:space="preserve">Atvin, tak řečený mistr, to praví zajisté, že každý člověk šesteru věc čině, že bude z boží </w:t>
      </w:r>
      <w:r>
        <w:rPr>
          <w:rStyle w:val="emendace"/>
        </w:rPr>
        <w:t xml:space="preserve">boží </w:t>
      </w:r>
      <w:r>
        <w:rPr>
          <w:rStyle w:val="pramen"/>
        </w:rPr>
        <w:t xml:space="preserve">bozije </w:t>
      </w:r>
      <w:r>
        <w:rPr>
          <w:rStyle w:val="Text"/>
        </w:rPr>
        <w:t xml:space="preserve">pomocí dlúho zdráv. Prvá věc jest dobrého povětřie hledati a zlého se varovati. Druhá věc jest skrovnost na pití a na jiedle, aby to bylo čisté a zdravé. Třetie jest odpočívanie sličné a múdré hýbanie životem a oblamovánie. Čtvrtá věc jest vhod spánie a vhod bděnie. Pátá věc jest, aby se choval v břiše, aby nebyl </w:t>
      </w:r>
      <w:r>
        <w:rPr>
          <w:rStyle w:val="foliace"/>
        </w:rPr>
        <w:t xml:space="preserve">129r </w:t>
      </w:r>
      <w:r>
        <w:rPr>
          <w:rStyle w:val="Text"/>
        </w:rPr>
        <w:t>tvrd ani velmi měkek. Šestá věc jest, aby se choval přílišného veselé a varoval se přílišného smutku. Toť jest těch šest věcí, kdož je má na paměti, ten bude dlúho živ. A protož každé věci zvláště ten mistr učí, kterak má činiti.</w:t>
      </w:r>
    </w:p>
    <w:p w:rsidR="00C16663" w:rsidRDefault="00083972">
      <w:r>
        <w:rPr>
          <w:rStyle w:val="Text"/>
        </w:rPr>
        <w:t xml:space="preserve">Prvé o povětří </w:t>
      </w:r>
      <w:r>
        <w:rPr>
          <w:rStyle w:val="emendace"/>
        </w:rPr>
        <w:t xml:space="preserve">povětří </w:t>
      </w:r>
      <w:r>
        <w:rPr>
          <w:rStyle w:val="pramen"/>
        </w:rPr>
        <w:t xml:space="preserve">potrzebie </w:t>
      </w:r>
      <w:r>
        <w:rPr>
          <w:rStyle w:val="Text"/>
        </w:rPr>
        <w:t>takto pravie: Všelikého nejasného a nečistého chovati se, leč buď smrtuté, leč nesmrduté. A protož, když jest jasno, zákon jest ráno vstáti, ale když jest mračno, zákon jest dlúho spáti. A najviec smradu bahnivého</w:t>
      </w:r>
      <w:r>
        <w:rPr>
          <w:rStyle w:val="emendace"/>
        </w:rPr>
        <w:t xml:space="preserve">bahnivého </w:t>
      </w:r>
      <w:r>
        <w:rPr>
          <w:rStyle w:val="pramen"/>
        </w:rPr>
        <w:t>blazniweho</w:t>
      </w:r>
      <w:r>
        <w:rPr>
          <w:rStyle w:val="Text"/>
        </w:rPr>
        <w:t>, jakož jest na močidlech, a také od smradu mrzkého, od toho se narozují tajné nemoci v životech šlechetných. Protož ktož chce ten smrad odpuditi od sebe, ten drž oman pod jazykem rozžije.</w:t>
      </w:r>
    </w:p>
    <w:p w:rsidR="00C16663" w:rsidRDefault="00083972">
      <w:pPr>
        <w:pStyle w:val="Podnadpis"/>
      </w:pPr>
      <w:r>
        <w:rPr>
          <w:rStyle w:val="Text"/>
        </w:rPr>
        <w:t xml:space="preserve">O druhém, to jest o jedení </w:t>
      </w:r>
      <w:r>
        <w:rPr>
          <w:rStyle w:val="emendace"/>
        </w:rPr>
        <w:t xml:space="preserve">jedení </w:t>
      </w:r>
      <w:r>
        <w:rPr>
          <w:rStyle w:val="pramen"/>
        </w:rPr>
        <w:t xml:space="preserve">gedenije </w:t>
      </w:r>
      <w:r>
        <w:rPr>
          <w:rStyle w:val="Text"/>
        </w:rPr>
        <w:t>a pití</w:t>
      </w:r>
    </w:p>
    <w:p w:rsidR="00C16663" w:rsidRDefault="00083972">
      <w:r>
        <w:rPr>
          <w:rStyle w:val="Text"/>
        </w:rPr>
        <w:t>Učiň, aby člověk málo pochodil před obědem nebo podělal. A když přijde žádost k jedení</w:t>
      </w:r>
      <w:r>
        <w:rPr>
          <w:rStyle w:val="emendace"/>
        </w:rPr>
        <w:t xml:space="preserve">jedení </w:t>
      </w:r>
      <w:r>
        <w:rPr>
          <w:rStyle w:val="pramen"/>
        </w:rPr>
        <w:t>gedenije</w:t>
      </w:r>
      <w:r>
        <w:rPr>
          <w:rStyle w:val="Text"/>
        </w:rPr>
        <w:t>, ihned jiesti, a nic neočekávaje, a vždy vstáti od stolu, málo lačen sa. Také žádného ovoce nejiesti na čtítrobu pro jeho náhlé požitie a v nohy obrácenie. Ale po krmiech muož ovoce jiesti, avšak skrovně. Také vždy se držeti dobrých krmí, jakožto kozlenec, kuřenec, kuroptví</w:t>
      </w:r>
      <w:r>
        <w:rPr>
          <w:rStyle w:val="emendace"/>
        </w:rPr>
        <w:t xml:space="preserve">kuroptví </w:t>
      </w:r>
      <w:r>
        <w:rPr>
          <w:rStyle w:val="pramen"/>
        </w:rPr>
        <w:t>kuroptwije</w:t>
      </w:r>
      <w:r>
        <w:rPr>
          <w:rStyle w:val="Text"/>
        </w:rPr>
        <w:t xml:space="preserve">, jiného masa když svuoj čas má. Také se varuj studené krmi od mléka. Také na nižádném obědě nejez ryb ani mléka spolu, neb to praví mistr Avicenna, že od toho člověk bývá malomocný. Také když se napiješ </w:t>
      </w:r>
      <w:r>
        <w:rPr>
          <w:rStyle w:val="emendace"/>
        </w:rPr>
        <w:t xml:space="preserve">napiješ </w:t>
      </w:r>
      <w:r>
        <w:rPr>
          <w:rStyle w:val="pramen"/>
        </w:rPr>
        <w:t xml:space="preserve">napigijeſs </w:t>
      </w:r>
      <w:r>
        <w:rPr>
          <w:rStyle w:val="Text"/>
        </w:rPr>
        <w:t xml:space="preserve">a na to pitie nic nejieš, leč by se velmi chtělo. </w:t>
      </w:r>
      <w:r>
        <w:rPr>
          <w:rStyle w:val="foliace"/>
        </w:rPr>
        <w:t xml:space="preserve">129v </w:t>
      </w:r>
      <w:r>
        <w:rPr>
          <w:rStyle w:val="Text"/>
        </w:rPr>
        <w:t xml:space="preserve">Nepí piva z pomyšlenie. A také vody na lačný život nepiti, neb všecku </w:t>
      </w:r>
      <w:r>
        <w:rPr>
          <w:rStyle w:val="emendace"/>
        </w:rPr>
        <w:t xml:space="preserve">všecku </w:t>
      </w:r>
      <w:r>
        <w:rPr>
          <w:rStyle w:val="pramen"/>
        </w:rPr>
        <w:t xml:space="preserve">wſſeczka </w:t>
      </w:r>
      <w:r>
        <w:rPr>
          <w:rStyle w:val="Text"/>
        </w:rPr>
        <w:t xml:space="preserve">žádost k jedení </w:t>
      </w:r>
      <w:r>
        <w:rPr>
          <w:rStyle w:val="emendace"/>
        </w:rPr>
        <w:t xml:space="preserve">jedení </w:t>
      </w:r>
      <w:r>
        <w:rPr>
          <w:rStyle w:val="pramen"/>
        </w:rPr>
        <w:t xml:space="preserve">gedenije </w:t>
      </w:r>
      <w:r>
        <w:rPr>
          <w:rStyle w:val="Text"/>
        </w:rPr>
        <w:t xml:space="preserve">uhašuje. Také píti čisté vždy pitie a kalného se varovati. A také na sytý </w:t>
      </w:r>
      <w:r>
        <w:rPr>
          <w:rStyle w:val="emendace"/>
        </w:rPr>
        <w:t xml:space="preserve">sytý </w:t>
      </w:r>
      <w:r>
        <w:rPr>
          <w:rStyle w:val="pramen"/>
        </w:rPr>
        <w:t xml:space="preserve">ſytie </w:t>
      </w:r>
      <w:r>
        <w:rPr>
          <w:rStyle w:val="Text"/>
        </w:rPr>
        <w:t xml:space="preserve">žaludek příliš mnoho nepiti, ale raději se procházeti. Také čím jest lepšie pitie, tiem po obědě jest škodnějšie. Jako praví mistr Avicenna, že to silné porážie nepožitú krmi svú mocí a tudy životu uškodí. Také v létě muožete jiesti studené krmě, ale ne vždy teplé, ale v zimě vždy horké. Také na sytý </w:t>
      </w:r>
      <w:r>
        <w:rPr>
          <w:rStyle w:val="emendace"/>
        </w:rPr>
        <w:t xml:space="preserve">sytý </w:t>
      </w:r>
      <w:r>
        <w:rPr>
          <w:rStyle w:val="pramen"/>
        </w:rPr>
        <w:t xml:space="preserve">ſytie </w:t>
      </w:r>
      <w:r>
        <w:rPr>
          <w:rStyle w:val="Text"/>
        </w:rPr>
        <w:t xml:space="preserve">žaludek nemyti se, ani také brzo po lázni jiesti, neb v lázni žaludek </w:t>
      </w:r>
      <w:r>
        <w:rPr>
          <w:rStyle w:val="Text"/>
        </w:rPr>
        <w:lastRenderedPageBreak/>
        <w:t>své přirozenie ztratí a pro rozličné v</w:t>
      </w:r>
      <w:r w:rsidR="00C47056">
        <w:rPr>
          <w:rStyle w:val="Text"/>
        </w:rPr>
        <w:t>l</w:t>
      </w:r>
      <w:r>
        <w:rPr>
          <w:rStyle w:val="Text"/>
        </w:rPr>
        <w:t>hkosti požiti nemuož. Také se ve mnohých lázniech nemyti, neb se od toho rozličná nemoc stává.</w:t>
      </w:r>
    </w:p>
    <w:p w:rsidR="00C16663" w:rsidRDefault="00083972">
      <w:pPr>
        <w:pStyle w:val="Podnadpis"/>
      </w:pPr>
      <w:r>
        <w:rPr>
          <w:rStyle w:val="Text"/>
        </w:rPr>
        <w:t>O třetiem</w:t>
      </w:r>
    </w:p>
    <w:p w:rsidR="00C16663" w:rsidRDefault="00083972">
      <w:r>
        <w:rPr>
          <w:rStyle w:val="Text"/>
        </w:rPr>
        <w:t>Takto učiň, aby sobě člověk neuškodil na hýbanie ani mnoho chodil úsilně, nebo těžké věci mdlé duši a ven pudí. Také slušie skrovně pokojnu býti, tak, aby v obém člověk měl pravú smiernost.</w:t>
      </w:r>
    </w:p>
    <w:p w:rsidR="00C16663" w:rsidRDefault="00083972">
      <w:pPr>
        <w:pStyle w:val="Podnadpis"/>
      </w:pPr>
      <w:r>
        <w:rPr>
          <w:rStyle w:val="Text"/>
        </w:rPr>
        <w:t xml:space="preserve">O čtvrtém, o spání </w:t>
      </w:r>
      <w:r>
        <w:rPr>
          <w:rStyle w:val="emendace"/>
        </w:rPr>
        <w:t xml:space="preserve">spání </w:t>
      </w:r>
      <w:r>
        <w:rPr>
          <w:rStyle w:val="pramen"/>
        </w:rPr>
        <w:t xml:space="preserve">ſpanije </w:t>
      </w:r>
      <w:r>
        <w:rPr>
          <w:rStyle w:val="Text"/>
        </w:rPr>
        <w:t xml:space="preserve">a bdění </w:t>
      </w:r>
      <w:r>
        <w:rPr>
          <w:rStyle w:val="emendace"/>
        </w:rPr>
        <w:t xml:space="preserve">bdění </w:t>
      </w:r>
      <w:r>
        <w:rPr>
          <w:rStyle w:val="pramen"/>
        </w:rPr>
        <w:t>bdienije</w:t>
      </w:r>
    </w:p>
    <w:p w:rsidR="00C16663" w:rsidRDefault="00083972">
      <w:r>
        <w:rPr>
          <w:rStyle w:val="Text"/>
        </w:rPr>
        <w:t xml:space="preserve">Také učiň, aby vždy člověk včas lehl a šel spat, to jest, když mrká, a vždy usnúti máš na pravé ruce, potom, líbí liť se, obrátiti na levú. A také nespěte ve dne mnoho, ani viece, když žaludek prázden jest, jako v nešporní hodinu, neb od toho stává se zimná nemoc. </w:t>
      </w:r>
      <w:r>
        <w:rPr>
          <w:rStyle w:val="foliace"/>
        </w:rPr>
        <w:t xml:space="preserve">130r </w:t>
      </w:r>
      <w:r>
        <w:rPr>
          <w:rStyle w:val="Text"/>
        </w:rPr>
        <w:t>O tom mistr Ipokras praví: Sen jest jako smrt oblečen</w:t>
      </w:r>
      <w:r>
        <w:rPr>
          <w:rStyle w:val="poznamka"/>
        </w:rPr>
        <w:t>zjevně chybný zápis, má býti: obecen</w:t>
      </w:r>
      <w:r>
        <w:rPr>
          <w:rStyle w:val="Text"/>
        </w:rPr>
        <w:t>, aby v noci neběhal a dne nezmeškal v jeho dielo, totiž aby v noci spali a ve dne bděli a dělali. Také na hřbetě nespěte, neb od toho padúcí nemoc bývá.</w:t>
      </w:r>
    </w:p>
    <w:p w:rsidR="00C16663" w:rsidRDefault="00083972">
      <w:pPr>
        <w:pStyle w:val="Podnadpis"/>
      </w:pPr>
      <w:r>
        <w:rPr>
          <w:rStyle w:val="Text"/>
        </w:rPr>
        <w:t>O pátém, to jest o měkosti a tvrdosti v životě</w:t>
      </w:r>
    </w:p>
    <w:p w:rsidR="00C16663" w:rsidRDefault="00083972">
      <w:r>
        <w:rPr>
          <w:rStyle w:val="Text"/>
        </w:rPr>
        <w:t>Učiň, aby se člověk horkého povětřie choval, pro veliký pot člověk bývá měký. Také se jest varovati veliké zimy, neb to svieže mokrost a studí žaludek, svieže a tvrdí.</w:t>
      </w:r>
    </w:p>
    <w:p w:rsidR="00C16663" w:rsidRDefault="00083972">
      <w:pPr>
        <w:pStyle w:val="Podnadpis"/>
      </w:pPr>
      <w:r>
        <w:rPr>
          <w:rStyle w:val="Text"/>
        </w:rPr>
        <w:t>O šestém, to jest o veselí a o smutku</w:t>
      </w:r>
    </w:p>
    <w:p w:rsidR="00C16663" w:rsidRDefault="00083972">
      <w:r>
        <w:rPr>
          <w:rStyle w:val="Text"/>
        </w:rPr>
        <w:t>Takto učiň, aby se varoval přílišného veselí, nebo velikým veselím srdce se otvierá a duše vystúpí. O tom praví mistr Galienus: A nejeden směje se umřel. Také se stává od velikého hněvu neb z smutku, neb smutek raní srdce a mdlí a odtud se nemoc stane. A o tom praví mistr Avicenna: Veliké se radosti chovajte a smutku ustavujte přes noc.</w:t>
      </w:r>
    </w:p>
    <w:p w:rsidR="00C16663" w:rsidRDefault="00083972">
      <w:r>
        <w:rPr>
          <w:rStyle w:val="Text"/>
        </w:rPr>
        <w:t>Toť jest těch šest věcí, na nichž každého člověka zdravie leží. Toto jest vybráno z knih lékařských krátkými slovci, a ktož proti tomu mluví</w:t>
      </w:r>
      <w:r>
        <w:rPr>
          <w:rStyle w:val="emendace"/>
        </w:rPr>
        <w:t xml:space="preserve">mluví </w:t>
      </w:r>
      <w:r>
        <w:rPr>
          <w:rStyle w:val="pramen"/>
        </w:rPr>
        <w:t>mluwije</w:t>
      </w:r>
      <w:r>
        <w:rPr>
          <w:rStyle w:val="Text"/>
        </w:rPr>
        <w:t xml:space="preserve">, ten nenie lékař, ale klamař, neb mluví </w:t>
      </w:r>
      <w:r>
        <w:rPr>
          <w:rStyle w:val="emendace"/>
        </w:rPr>
        <w:t xml:space="preserve">mluví </w:t>
      </w:r>
      <w:r>
        <w:rPr>
          <w:rStyle w:val="pramen"/>
        </w:rPr>
        <w:t xml:space="preserve">mluwije </w:t>
      </w:r>
      <w:r>
        <w:rPr>
          <w:rStyle w:val="Text"/>
        </w:rPr>
        <w:t>proti mistru Ipokrasovi, Galienovi, Avicennovi a proti mistru Atvinovi.</w:t>
      </w:r>
    </w:p>
    <w:p w:rsidR="00C16663" w:rsidRDefault="00083972">
      <w:pPr>
        <w:pStyle w:val="Podnadpis"/>
      </w:pPr>
      <w:r>
        <w:rPr>
          <w:rStyle w:val="Text"/>
        </w:rPr>
        <w:t>Proti moru pilule</w:t>
      </w:r>
    </w:p>
    <w:p w:rsidR="00C16663" w:rsidRDefault="00083972">
      <w:r>
        <w:rPr>
          <w:rStyle w:val="Text"/>
        </w:rPr>
        <w:t xml:space="preserve">Vezmi tuskáský šafrán puol lotu, hadového kořenie puol lotu, římské myrry puol lotu, </w:t>
      </w:r>
      <w:r>
        <w:rPr>
          <w:rStyle w:val="foliace"/>
        </w:rPr>
        <w:t xml:space="preserve">130v </w:t>
      </w:r>
      <w:r>
        <w:rPr>
          <w:rStyle w:val="Text"/>
        </w:rPr>
        <w:t xml:space="preserve">cukru </w:t>
      </w:r>
      <w:r>
        <w:rPr>
          <w:rStyle w:val="cizijazyk"/>
        </w:rPr>
        <w:t xml:space="preserve">gandi, </w:t>
      </w:r>
      <w:r>
        <w:rPr>
          <w:rStyle w:val="Text"/>
        </w:rPr>
        <w:t>v apatéce, puol lotu a ztluc to v hromadu bez ohně. A potom vezmi těsto žitné múky, smiešej ty prachy s tiem těstem. A udělaj pilule, což muož býti jako hrachová zrna aneb většie, a dávaj nemocným.</w:t>
      </w:r>
    </w:p>
    <w:p w:rsidR="00C16663" w:rsidRDefault="00083972">
      <w:pPr>
        <w:pStyle w:val="Podnadpis"/>
      </w:pPr>
      <w:r>
        <w:rPr>
          <w:rStyle w:val="Text"/>
        </w:rPr>
        <w:t>Proti moru aneb šelmě</w:t>
      </w:r>
    </w:p>
    <w:p w:rsidR="00C16663" w:rsidRDefault="00083972">
      <w:r>
        <w:rPr>
          <w:rStyle w:val="Text"/>
        </w:rPr>
        <w:t>Vezmi listie bzové černobýlové, rútu, šalvěji, zázvor, zetři ty věci čtyry jako šalši a zceď skrze rúšku, přileje vína, což muožeš najlepšieho mieti. A naposledy přičiň zázvoru třeného a pí to za devět dní na všaké jitro.</w:t>
      </w:r>
    </w:p>
    <w:p w:rsidR="00C16663" w:rsidRDefault="00083972">
      <w:pPr>
        <w:pStyle w:val="Podnadpis"/>
      </w:pPr>
      <w:r>
        <w:rPr>
          <w:rStyle w:val="Text"/>
        </w:rPr>
        <w:lastRenderedPageBreak/>
        <w:t>Času moru a šelmy</w:t>
      </w:r>
    </w:p>
    <w:p w:rsidR="00C16663" w:rsidRDefault="00083972">
      <w:r>
        <w:rPr>
          <w:rStyle w:val="Text"/>
        </w:rPr>
        <w:t xml:space="preserve">Vezmi listu šalvěje, rútu a pelyněk, pecky neb jádra ořechové vlaské, směs z </w:t>
      </w:r>
      <w:r>
        <w:rPr>
          <w:rStyle w:val="lemma"/>
        </w:rPr>
        <w:t xml:space="preserve">z </w:t>
      </w:r>
      <w:r>
        <w:rPr>
          <w:rStyle w:val="hyperlemma"/>
        </w:rPr>
        <w:t xml:space="preserve">s </w:t>
      </w:r>
      <w:r>
        <w:rPr>
          <w:rStyle w:val="Text"/>
        </w:rPr>
        <w:t>solí a jez ráno.</w:t>
      </w:r>
    </w:p>
    <w:p w:rsidR="00C16663" w:rsidRDefault="00083972">
      <w:pPr>
        <w:pStyle w:val="Podnadpis"/>
      </w:pPr>
      <w:r>
        <w:rPr>
          <w:rStyle w:val="Text"/>
        </w:rPr>
        <w:t xml:space="preserve">Proti zlému povětří </w:t>
      </w:r>
      <w:r>
        <w:rPr>
          <w:rStyle w:val="emendace"/>
        </w:rPr>
        <w:t xml:space="preserve">povětří </w:t>
      </w:r>
      <w:r>
        <w:rPr>
          <w:rStyle w:val="pramen"/>
        </w:rPr>
        <w:t>powietrzije</w:t>
      </w:r>
    </w:p>
    <w:p w:rsidR="00C16663" w:rsidRDefault="00083972">
      <w:r>
        <w:rPr>
          <w:rStyle w:val="Text"/>
        </w:rPr>
        <w:t>Vezmi pelyněk, rútu, šalvěji, chřen, ořechy vlaské, ztluc to v moždíři jako šalši a potom rozpusť s vínem a pí, to velmi vyhánie jed, a zvláště v mor.</w:t>
      </w:r>
    </w:p>
    <w:p w:rsidR="00C16663" w:rsidRDefault="00083972">
      <w:pPr>
        <w:pStyle w:val="Podnadpis"/>
      </w:pPr>
      <w:r>
        <w:rPr>
          <w:rStyle w:val="Text"/>
        </w:rPr>
        <w:t>Proti moru, jenž zachovává a posilňuje času šelmy</w:t>
      </w:r>
    </w:p>
    <w:p w:rsidR="00C16663" w:rsidRDefault="00083972">
      <w:r>
        <w:rPr>
          <w:rStyle w:val="Text"/>
        </w:rPr>
        <w:t xml:space="preserve">Vezmi jalovcová zrna a bedrníku, hořec, bobek, ořechy vlaské, ztuka na prach, smiešej spolu, také kozlíku třetie částku, též plesnivec, Moravci řiekají, ale my zájemné kořenie. A latině </w:t>
      </w:r>
      <w:r>
        <w:rPr>
          <w:rStyle w:val="cizijazyk"/>
        </w:rPr>
        <w:t>auricula muris.</w:t>
      </w:r>
    </w:p>
    <w:p w:rsidR="00C16663" w:rsidRDefault="00083972">
      <w:pPr>
        <w:pStyle w:val="Podnadpis"/>
      </w:pPr>
      <w:r>
        <w:rPr>
          <w:rStyle w:val="foliace"/>
        </w:rPr>
        <w:t xml:space="preserve">131r </w:t>
      </w:r>
      <w:r>
        <w:rPr>
          <w:rStyle w:val="cizijazyk"/>
        </w:rPr>
        <w:t xml:space="preserve">Diaamarum </w:t>
      </w:r>
      <w:r>
        <w:rPr>
          <w:rStyle w:val="Text"/>
        </w:rPr>
        <w:t>dělaj takto</w:t>
      </w:r>
    </w:p>
    <w:p w:rsidR="00C16663" w:rsidRDefault="00083972">
      <w:r>
        <w:rPr>
          <w:rStyle w:val="Text"/>
        </w:rPr>
        <w:t xml:space="preserve">Vezmi XX vlaských ořechuov, fíkuov tlučených XV, rúty hrst, pelyňku částku jednu, horčice III loty, nátržníku, třevdavy, bobkuov devět, jednostajně dva loty a puol čtvrtce soli obecné jako vlaský ořech zvieci, a budeš zdráv. A nenakazíš </w:t>
      </w:r>
      <w:r>
        <w:rPr>
          <w:rStyle w:val="emendace"/>
        </w:rPr>
        <w:t xml:space="preserve">nenakazíš </w:t>
      </w:r>
      <w:r>
        <w:rPr>
          <w:rStyle w:val="pramen"/>
        </w:rPr>
        <w:t xml:space="preserve">nanekazijeſs </w:t>
      </w:r>
      <w:r>
        <w:rPr>
          <w:rStyle w:val="Text"/>
        </w:rPr>
        <w:t>se zlým povětřím.</w:t>
      </w:r>
    </w:p>
    <w:p w:rsidR="00C16663" w:rsidRDefault="00C16663">
      <w:pPr>
        <w:pStyle w:val="Volnyradek"/>
      </w:pPr>
    </w:p>
    <w:p w:rsidR="00C16663" w:rsidRDefault="00083972">
      <w:pPr>
        <w:pStyle w:val="Nadpis"/>
      </w:pPr>
      <w:r>
        <w:rPr>
          <w:rStyle w:val="Text"/>
        </w:rPr>
        <w:t xml:space="preserve">Slušie znamenati, že člověk všeliký jest složen podlé člověčie podstaty, a to ze čtyř živluov, jenž podstata a příčiny zbytečné všech věcí </w:t>
      </w:r>
      <w:r>
        <w:rPr>
          <w:rStyle w:val="emendace"/>
        </w:rPr>
        <w:t xml:space="preserve">věcí </w:t>
      </w:r>
      <w:r>
        <w:rPr>
          <w:rStyle w:val="pramen"/>
        </w:rPr>
        <w:t xml:space="preserve">wieczije </w:t>
      </w:r>
      <w:r>
        <w:rPr>
          <w:rStyle w:val="Text"/>
        </w:rPr>
        <w:t>hmotných neb tělesných.</w:t>
      </w:r>
    </w:p>
    <w:p w:rsidR="00C16663" w:rsidRDefault="00083972">
      <w:r>
        <w:rPr>
          <w:rStyle w:val="Text"/>
        </w:rPr>
        <w:t xml:space="preserve">Jakož praví ten převzácný mudřec řečený Aristotiles v prvních knihách o rození </w:t>
      </w:r>
      <w:r>
        <w:rPr>
          <w:rStyle w:val="emendace"/>
        </w:rPr>
        <w:t xml:space="preserve">rození </w:t>
      </w:r>
      <w:r>
        <w:rPr>
          <w:rStyle w:val="pramen"/>
        </w:rPr>
        <w:t xml:space="preserve">rozenije </w:t>
      </w:r>
      <w:r>
        <w:rPr>
          <w:rStyle w:val="Text"/>
        </w:rPr>
        <w:t>a porušení</w:t>
      </w:r>
      <w:r>
        <w:rPr>
          <w:rStyle w:val="emendace"/>
        </w:rPr>
        <w:t xml:space="preserve">porušení </w:t>
      </w:r>
      <w:r>
        <w:rPr>
          <w:rStyle w:val="pramen"/>
        </w:rPr>
        <w:t>poruſſenije</w:t>
      </w:r>
      <w:r>
        <w:rPr>
          <w:rStyle w:val="Text"/>
        </w:rPr>
        <w:t>. A ti živlové sú čtyři</w:t>
      </w:r>
      <w:r>
        <w:rPr>
          <w:rStyle w:val="emendace"/>
        </w:rPr>
        <w:t xml:space="preserve">čtyři </w:t>
      </w:r>
      <w:r>
        <w:rPr>
          <w:rStyle w:val="pramen"/>
        </w:rPr>
        <w:t>cztyrzij</w:t>
      </w:r>
      <w:r>
        <w:rPr>
          <w:rStyle w:val="Text"/>
        </w:rPr>
        <w:t>: oheň, země, voda, povětří. Země jest povahy od přirozenie suchá a studená, povětřie v</w:t>
      </w:r>
      <w:r w:rsidR="00C47056">
        <w:rPr>
          <w:rStyle w:val="Text"/>
        </w:rPr>
        <w:t>l</w:t>
      </w:r>
      <w:r>
        <w:rPr>
          <w:rStyle w:val="Text"/>
        </w:rPr>
        <w:t>hké a studené, oheň suchý a horký. A jakož die týž mistr mudřec v čtvrtých knihách O nebi a o zemi, a tak tělo člověčie zvláště v kostech má ten živel, totiž zemi, nebo kosti sú zvláštně suché a studené. Voda má v mokrosti přirozenie, jenž jest vlhká a plývající a studená, oheň bují v něm, neb má horkost přirozenú i suchost. Také má v sobě povětří, totiž duch, jenž jest vlhký a teplý a bujíť zvláště ve krvi. Jakož jest psáno v knihách vobecných</w:t>
      </w:r>
      <w:r>
        <w:rPr>
          <w:rStyle w:val="lemma"/>
        </w:rPr>
        <w:t xml:space="preserve">vobecný </w:t>
      </w:r>
      <w:r>
        <w:rPr>
          <w:rStyle w:val="hyperlemma"/>
        </w:rPr>
        <w:t>obecný</w:t>
      </w:r>
      <w:r>
        <w:rPr>
          <w:rStyle w:val="Text"/>
        </w:rPr>
        <w:t xml:space="preserve">, že duch zvířecí </w:t>
      </w:r>
      <w:r>
        <w:rPr>
          <w:rStyle w:val="emendace"/>
        </w:rPr>
        <w:t xml:space="preserve">zvířecí </w:t>
      </w:r>
      <w:r>
        <w:rPr>
          <w:rStyle w:val="pramen"/>
        </w:rPr>
        <w:t xml:space="preserve">zwirzeczije </w:t>
      </w:r>
      <w:r>
        <w:rPr>
          <w:rStyle w:val="Text"/>
        </w:rPr>
        <w:t>ve krvi jeho. A poněvadž člověk jest zvieře obecné a městské a tovaryšné, jakož die Aristotil</w:t>
      </w:r>
      <w:r w:rsidR="00E55613">
        <w:rPr>
          <w:rStyle w:val="Text"/>
        </w:rPr>
        <w:t>e</w:t>
      </w:r>
      <w:r>
        <w:rPr>
          <w:rStyle w:val="Text"/>
        </w:rPr>
        <w:t xml:space="preserve">s v prvních </w:t>
      </w:r>
      <w:r>
        <w:rPr>
          <w:rStyle w:val="foliace"/>
        </w:rPr>
        <w:t xml:space="preserve">131v </w:t>
      </w:r>
      <w:r>
        <w:rPr>
          <w:rStyle w:val="Text"/>
        </w:rPr>
        <w:t>knihách o obcování</w:t>
      </w:r>
      <w:r>
        <w:rPr>
          <w:rStyle w:val="emendace"/>
        </w:rPr>
        <w:t xml:space="preserve">obcování </w:t>
      </w:r>
      <w:r>
        <w:rPr>
          <w:rStyle w:val="pramen"/>
        </w:rPr>
        <w:t>obczowanije</w:t>
      </w:r>
      <w:r>
        <w:rPr>
          <w:rStyle w:val="Text"/>
        </w:rPr>
        <w:t xml:space="preserve">. Slušie také věděti, že člověk jest, jenž panuje v něm ten živel země, kterýž jest studeného a suchého přirozenie. A v kom bují povětří, ten jest vlhkého a teplého přirozenie. A první </w:t>
      </w:r>
      <w:r>
        <w:rPr>
          <w:rStyle w:val="emendace"/>
        </w:rPr>
        <w:t xml:space="preserve">první </w:t>
      </w:r>
      <w:r>
        <w:rPr>
          <w:rStyle w:val="pramen"/>
        </w:rPr>
        <w:t xml:space="preserve">prwnije </w:t>
      </w:r>
      <w:r>
        <w:rPr>
          <w:rStyle w:val="Text"/>
        </w:rPr>
        <w:t xml:space="preserve">nazván jest řecky </w:t>
      </w:r>
      <w:r>
        <w:rPr>
          <w:rStyle w:val="cizijazyk"/>
        </w:rPr>
        <w:t xml:space="preserve">melancolicus, </w:t>
      </w:r>
      <w:r>
        <w:rPr>
          <w:rStyle w:val="Text"/>
        </w:rPr>
        <w:t xml:space="preserve">totiž černá </w:t>
      </w:r>
      <w:r>
        <w:rPr>
          <w:rStyle w:val="emendace"/>
        </w:rPr>
        <w:t xml:space="preserve">črná </w:t>
      </w:r>
      <w:r>
        <w:rPr>
          <w:rStyle w:val="pramen"/>
        </w:rPr>
        <w:t xml:space="preserve">ana </w:t>
      </w:r>
      <w:r>
        <w:rPr>
          <w:rStyle w:val="Text"/>
        </w:rPr>
        <w:t xml:space="preserve">krev, neb jest kalné a černé krve. A obecně má tyto zvláštnosti, že ten jest uvadlý, lakomý, skúpý a barvy blatné a zemské. Druhý slove řecky </w:t>
      </w:r>
      <w:r>
        <w:rPr>
          <w:rStyle w:val="cizijazyk"/>
        </w:rPr>
        <w:t xml:space="preserve">flegmaticus, </w:t>
      </w:r>
      <w:r>
        <w:rPr>
          <w:rStyle w:val="Text"/>
        </w:rPr>
        <w:t xml:space="preserve">a máť obecně tyto zvláštnosti, že jest valovitý, neprobyšúcný, své mysli, plný a barvy bielé a vodnaté. Třetie nazván jest latině </w:t>
      </w:r>
      <w:r>
        <w:rPr>
          <w:rStyle w:val="cizijazyk"/>
        </w:rPr>
        <w:t xml:space="preserve">sangvineus, </w:t>
      </w:r>
      <w:r>
        <w:rPr>
          <w:rStyle w:val="Text"/>
        </w:rPr>
        <w:t xml:space="preserve">neb má čisté krve v sobě mnoho. A má tyto zvláštnosti, že jest veselý a milovný, štědrý, dobrotivý, ochotný, masitý, barvy zardělé. Čtvrtý slove řecky </w:t>
      </w:r>
      <w:r>
        <w:rPr>
          <w:rStyle w:val="cizijazyk"/>
        </w:rPr>
        <w:t xml:space="preserve">colericus, </w:t>
      </w:r>
      <w:r>
        <w:rPr>
          <w:rStyle w:val="Text"/>
        </w:rPr>
        <w:t xml:space="preserve">totiž žlučné krve, neb jest horkého </w:t>
      </w:r>
      <w:r>
        <w:rPr>
          <w:rStyle w:val="Text"/>
        </w:rPr>
        <w:lastRenderedPageBreak/>
        <w:t>velmi přirozenie. A má tyto zvláštnosti, že kosmatý, smělý, hněvivý, rukotržný</w:t>
      </w:r>
      <w:r>
        <w:rPr>
          <w:rStyle w:val="emendace"/>
        </w:rPr>
        <w:t xml:space="preserve">rukotržný </w:t>
      </w:r>
      <w:r>
        <w:rPr>
          <w:rStyle w:val="pramen"/>
        </w:rPr>
        <w:t>rokotržny</w:t>
      </w:r>
      <w:r>
        <w:rPr>
          <w:rStyle w:val="Text"/>
        </w:rPr>
        <w:t>, chytrý, suchý, barvy bledé.</w:t>
      </w:r>
    </w:p>
    <w:p w:rsidR="00C16663" w:rsidRDefault="00083972">
      <w:pPr>
        <w:pStyle w:val="Podnadpis"/>
      </w:pPr>
      <w:r>
        <w:rPr>
          <w:rStyle w:val="Text"/>
        </w:rPr>
        <w:t>Počíná se kapitula druhá, kterak má býti poznána nemoc, zvláště od kterého živla řečeného neduh pocházie</w:t>
      </w:r>
    </w:p>
    <w:p w:rsidR="00C16663" w:rsidRDefault="00083972">
      <w:r>
        <w:rPr>
          <w:rStyle w:val="Text"/>
        </w:rPr>
        <w:t xml:space="preserve">Když jest voda bez porušenie zachována, jest červená a neplzká, ta znamenává, že člověk má mnoho krve čisté. A jest li voda červená a tenká, znamenává člověka žlučné krve a že jest hojný v horkosti a zcházie na vlhkosti, a tak že jemu žluč hořie velmi, že mokrost nemuož odolati. Ale když voda jest bielá, hustá, ta znamená člověka </w:t>
      </w:r>
      <w:r>
        <w:rPr>
          <w:rStyle w:val="foliace"/>
        </w:rPr>
        <w:t xml:space="preserve">132r </w:t>
      </w:r>
      <w:r>
        <w:rPr>
          <w:rStyle w:val="Text"/>
        </w:rPr>
        <w:t xml:space="preserve">studeného </w:t>
      </w:r>
      <w:r>
        <w:rPr>
          <w:rStyle w:val="emendace"/>
        </w:rPr>
        <w:t xml:space="preserve">studeného </w:t>
      </w:r>
      <w:r>
        <w:rPr>
          <w:rStyle w:val="pramen"/>
        </w:rPr>
        <w:t xml:space="preserve">ſtudene </w:t>
      </w:r>
      <w:r>
        <w:rPr>
          <w:rStyle w:val="Text"/>
        </w:rPr>
        <w:t xml:space="preserve">z vlažnosti, v němž ta vlažnost horko přemáhá. Pakli voda řietká </w:t>
      </w:r>
      <w:r>
        <w:rPr>
          <w:rStyle w:val="lemma"/>
        </w:rPr>
        <w:t xml:space="preserve">řietký </w:t>
      </w:r>
      <w:r>
        <w:rPr>
          <w:rStyle w:val="hyperlemma"/>
        </w:rPr>
        <w:t xml:space="preserve">řiedký </w:t>
      </w:r>
      <w:r>
        <w:rPr>
          <w:rStyle w:val="Text"/>
        </w:rPr>
        <w:t>a tenká nebo řietká</w:t>
      </w:r>
      <w:r>
        <w:rPr>
          <w:rStyle w:val="lemma"/>
        </w:rPr>
        <w:t xml:space="preserve">řietký </w:t>
      </w:r>
      <w:r>
        <w:rPr>
          <w:rStyle w:val="hyperlemma"/>
        </w:rPr>
        <w:t>řiedký</w:t>
      </w:r>
      <w:r>
        <w:rPr>
          <w:rStyle w:val="Text"/>
        </w:rPr>
        <w:t xml:space="preserve">, to znamená člověka kalné krve, jenž má příliš krve porušené mnoho. A kto chce právě rozeznati vodu všelijakú, kalnost od člověka pocházejície, ten měj sklenici zdolu baňatú, totiž široké okrúhle svrchu zahrdlité a čisté. A když bude voda púštěna do sklenice, má býti svrchu i také okolo zahražena, aby nenastydla. Neb zastuzením se porúšie v své podstatě, že nemuož býti právě rozsúzena, jakžkoli druzie ji navracují po nakažení </w:t>
      </w:r>
      <w:r>
        <w:rPr>
          <w:rStyle w:val="emendace"/>
        </w:rPr>
        <w:t xml:space="preserve">nakažení </w:t>
      </w:r>
      <w:r>
        <w:rPr>
          <w:rStyle w:val="pramen"/>
        </w:rPr>
        <w:t xml:space="preserve">nakazenije </w:t>
      </w:r>
      <w:r>
        <w:rPr>
          <w:rStyle w:val="Text"/>
        </w:rPr>
        <w:t>ku prvniemu zpuosobu, zahřívajíce v teplé rúcho nebo vstavujíce sklenice s nie v vláhu. A taková má býti voda ohledována, když vychodí slunce. A nikdy po západu, nebo mnohé sú věci u vodě tak drobné, že jich nesnadno spatřiti muože, leč v jasném světle.</w:t>
      </w:r>
    </w:p>
    <w:p w:rsidR="00C16663" w:rsidRDefault="00083972">
      <w:pPr>
        <w:pStyle w:val="Podnadpis"/>
      </w:pPr>
      <w:r>
        <w:rPr>
          <w:rStyle w:val="Text"/>
        </w:rPr>
        <w:t xml:space="preserve">Počíná se kapitula třetie o poznání </w:t>
      </w:r>
      <w:r>
        <w:rPr>
          <w:rStyle w:val="emendace"/>
        </w:rPr>
        <w:t xml:space="preserve">poznání </w:t>
      </w:r>
      <w:r>
        <w:rPr>
          <w:rStyle w:val="pramen"/>
        </w:rPr>
        <w:t xml:space="preserve">poznanije </w:t>
      </w:r>
      <w:r>
        <w:rPr>
          <w:rStyle w:val="Text"/>
        </w:rPr>
        <w:t xml:space="preserve">nemoci po vodě. A najprvé o poznání </w:t>
      </w:r>
      <w:r>
        <w:rPr>
          <w:rStyle w:val="emendace"/>
        </w:rPr>
        <w:t xml:space="preserve">poznání </w:t>
      </w:r>
      <w:r>
        <w:rPr>
          <w:rStyle w:val="pramen"/>
        </w:rPr>
        <w:t xml:space="preserve">poznanije </w:t>
      </w:r>
      <w:r>
        <w:rPr>
          <w:rStyle w:val="Text"/>
        </w:rPr>
        <w:t>bolestí hlavniech</w:t>
      </w:r>
    </w:p>
    <w:p w:rsidR="00C16663" w:rsidRDefault="00083972">
      <w:r>
        <w:rPr>
          <w:rStyle w:val="Text"/>
        </w:rPr>
        <w:t>Jestliže voda obt</w:t>
      </w:r>
      <w:r w:rsidR="00B80FD6">
        <w:rPr>
          <w:rStyle w:val="Text"/>
        </w:rPr>
        <w:t>l</w:t>
      </w:r>
      <w:r>
        <w:rPr>
          <w:rStyle w:val="Text"/>
        </w:rPr>
        <w:t xml:space="preserve">ústný obrúček na vodě svrchu, tehdy ten člověk má mdlú hlavu a těžkú v čele nemoc. Pakli voda jest čistá a obrúček na ní </w:t>
      </w:r>
      <w:r>
        <w:rPr>
          <w:rStyle w:val="emendace"/>
        </w:rPr>
        <w:t xml:space="preserve">ní </w:t>
      </w:r>
      <w:r>
        <w:rPr>
          <w:rStyle w:val="pramen"/>
        </w:rPr>
        <w:t xml:space="preserve">nije </w:t>
      </w:r>
      <w:r>
        <w:rPr>
          <w:rStyle w:val="Text"/>
        </w:rPr>
        <w:t xml:space="preserve">svrchu, má příliš krve na přední straně hlavy. Bolí li koho hlava, ten má bolest na první </w:t>
      </w:r>
      <w:r>
        <w:rPr>
          <w:rStyle w:val="emendace"/>
        </w:rPr>
        <w:t xml:space="preserve">první </w:t>
      </w:r>
      <w:r>
        <w:rPr>
          <w:rStyle w:val="pramen"/>
        </w:rPr>
        <w:t xml:space="preserve">prwnije </w:t>
      </w:r>
      <w:r>
        <w:rPr>
          <w:rStyle w:val="Text"/>
        </w:rPr>
        <w:t xml:space="preserve">straně hlavy, neb tu panuje žlučnie krev. Pakli jest voda červená a řietká </w:t>
      </w:r>
      <w:r>
        <w:rPr>
          <w:rStyle w:val="lemma"/>
        </w:rPr>
        <w:t xml:space="preserve">řietký </w:t>
      </w:r>
      <w:r>
        <w:rPr>
          <w:rStyle w:val="hyperlemma"/>
        </w:rPr>
        <w:t xml:space="preserve">řiedký </w:t>
      </w:r>
      <w:r>
        <w:rPr>
          <w:rStyle w:val="Text"/>
        </w:rPr>
        <w:t xml:space="preserve">a má na sobě obruč, bielá a hustá, tehdy bolest v levé straně hlavy. A ta se děje z vodnaté krve. A protož kto chce právě poznati bolesti hlavnie, má znamenati obrúček na vodě, neb sú na něm jako zrnce </w:t>
      </w:r>
      <w:r>
        <w:rPr>
          <w:rStyle w:val="foliace"/>
        </w:rPr>
        <w:t xml:space="preserve">132v </w:t>
      </w:r>
      <w:r>
        <w:rPr>
          <w:rStyle w:val="Text"/>
        </w:rPr>
        <w:t xml:space="preserve">neb zvonečkové, tehdy jest bolest hlavy se všech stran, bude li tak na vodě. Pakli jest voda kalná a zblankytnělá, jakožto druhdy bývá ženská, tehdy ten člověk má velikú bolest v hlavě a v stranách viece, totiž závratu aneb zblázněnie, ač jemu nebude spomocno lékařstviem. Pakli voda má obrúček obtlústný, jenž má okolo sebe málo pěnky, ten má mdlú hlavu a prsi nezdravé. Pakli jest červená voda a hustá, ten člověk má zimnici pocházejície z zapálené krve a slove třetinice, nebo třetí </w:t>
      </w:r>
      <w:r>
        <w:rPr>
          <w:rStyle w:val="emendace"/>
        </w:rPr>
        <w:t xml:space="preserve">třetí </w:t>
      </w:r>
      <w:r>
        <w:rPr>
          <w:rStyle w:val="pramen"/>
        </w:rPr>
        <w:t xml:space="preserve">trzetije </w:t>
      </w:r>
      <w:r>
        <w:rPr>
          <w:rStyle w:val="Text"/>
        </w:rPr>
        <w:t xml:space="preserve">den trápí člověka. Pakli jest voda bielá a hustá, ten člověk má zimnici, ješto slove veždajšie, neb na všaký den trápí člověka. A zimnice se rodí z vlhkosti přílišné porušené, jenž </w:t>
      </w:r>
      <w:r>
        <w:rPr>
          <w:rStyle w:val="doplnenytext"/>
        </w:rPr>
        <w:t xml:space="preserve">jest </w:t>
      </w:r>
      <w:r>
        <w:rPr>
          <w:rStyle w:val="Text"/>
        </w:rPr>
        <w:t xml:space="preserve">přílišného přirozenie. Pakli jest vody </w:t>
      </w:r>
      <w:r>
        <w:rPr>
          <w:rStyle w:val="emendace"/>
        </w:rPr>
        <w:t xml:space="preserve">vody </w:t>
      </w:r>
      <w:r>
        <w:rPr>
          <w:rStyle w:val="pramen"/>
        </w:rPr>
        <w:t xml:space="preserve">woda </w:t>
      </w:r>
      <w:r>
        <w:rPr>
          <w:rStyle w:val="Text"/>
        </w:rPr>
        <w:t xml:space="preserve">mnoho a řietká </w:t>
      </w:r>
      <w:r>
        <w:rPr>
          <w:rStyle w:val="lemma"/>
        </w:rPr>
        <w:t xml:space="preserve">řietký </w:t>
      </w:r>
      <w:r>
        <w:rPr>
          <w:rStyle w:val="hyperlemma"/>
        </w:rPr>
        <w:t xml:space="preserve">řiedký </w:t>
      </w:r>
      <w:r>
        <w:rPr>
          <w:rStyle w:val="Text"/>
        </w:rPr>
        <w:t xml:space="preserve">jest v sobě, znamená, že ta zimnice brzo mine. Pakli ta voda počne černati, znamená, že ta zimnice veždajšie proměnie se v třetinici. Pakli jest voda červená a čistá a jest jí mnoho, znamená, že člověk má mdlé plíce a veliké horkosti. Pakli voda jest zčernalá a v ní </w:t>
      </w:r>
      <w:r>
        <w:rPr>
          <w:rStyle w:val="emendace"/>
        </w:rPr>
        <w:t xml:space="preserve">ní </w:t>
      </w:r>
      <w:r>
        <w:rPr>
          <w:rStyle w:val="pramen"/>
        </w:rPr>
        <w:t xml:space="preserve">nije </w:t>
      </w:r>
      <w:r>
        <w:rPr>
          <w:rStyle w:val="Text"/>
        </w:rPr>
        <w:t xml:space="preserve">jako zrnce plovú a jest jí málo, ten člověk bude mieti rychle </w:t>
      </w:r>
      <w:r>
        <w:rPr>
          <w:rStyle w:val="emendace"/>
        </w:rPr>
        <w:t xml:space="preserve">rychle </w:t>
      </w:r>
      <w:r>
        <w:rPr>
          <w:rStyle w:val="pramen"/>
        </w:rPr>
        <w:t xml:space="preserve">rychle mijeti </w:t>
      </w:r>
      <w:r>
        <w:rPr>
          <w:rStyle w:val="Text"/>
        </w:rPr>
        <w:t>pakostnici. Jestli vody mnoho a rozličné barvy, tehdy všecko tělo jest neduhy zaměstnáno. Pakli voda jest kterého člověka, jenž má zimnici, zelené barvy, ten bude mieti pakostnici.</w:t>
      </w:r>
    </w:p>
    <w:p w:rsidR="00C16663" w:rsidRDefault="00083972">
      <w:pPr>
        <w:pStyle w:val="Podnadpis"/>
      </w:pPr>
      <w:r>
        <w:rPr>
          <w:rStyle w:val="Text"/>
        </w:rPr>
        <w:lastRenderedPageBreak/>
        <w:t xml:space="preserve">Počíná se kapitula čtvrtá o rozeznání </w:t>
      </w:r>
      <w:r>
        <w:rPr>
          <w:rStyle w:val="emendace"/>
        </w:rPr>
        <w:t xml:space="preserve">rozeznání </w:t>
      </w:r>
      <w:r>
        <w:rPr>
          <w:rStyle w:val="pramen"/>
        </w:rPr>
        <w:t xml:space="preserve">rozeznanije </w:t>
      </w:r>
      <w:r>
        <w:rPr>
          <w:rStyle w:val="Text"/>
        </w:rPr>
        <w:t>ženských i také panenských vodách</w:t>
      </w:r>
    </w:p>
    <w:p w:rsidR="00C16663" w:rsidRDefault="00083972">
      <w:r>
        <w:rPr>
          <w:rStyle w:val="Text"/>
        </w:rPr>
        <w:t xml:space="preserve">Voda panenská jest jasná a čistá, voda ženy, </w:t>
      </w:r>
      <w:r>
        <w:rPr>
          <w:rStyle w:val="foliace"/>
        </w:rPr>
        <w:t xml:space="preserve">133r </w:t>
      </w:r>
      <w:r>
        <w:rPr>
          <w:rStyle w:val="Text"/>
        </w:rPr>
        <w:t xml:space="preserve">kteráž té noci s mužem smilnila dřieve vody </w:t>
      </w:r>
      <w:r>
        <w:rPr>
          <w:rStyle w:val="emendace"/>
        </w:rPr>
        <w:t xml:space="preserve">vody </w:t>
      </w:r>
      <w:r>
        <w:rPr>
          <w:rStyle w:val="pramen"/>
        </w:rPr>
        <w:t xml:space="preserve">woda </w:t>
      </w:r>
      <w:r>
        <w:rPr>
          <w:rStyle w:val="Text"/>
        </w:rPr>
        <w:t>zachovánie</w:t>
      </w:r>
      <w:r>
        <w:rPr>
          <w:rStyle w:val="emendace"/>
        </w:rPr>
        <w:t xml:space="preserve">zachovánie </w:t>
      </w:r>
      <w:r>
        <w:rPr>
          <w:rStyle w:val="pramen"/>
        </w:rPr>
        <w:t>zachowana</w:t>
      </w:r>
      <w:r>
        <w:rPr>
          <w:rStyle w:val="Text"/>
        </w:rPr>
        <w:t>, jestiť kalná a siemě na dně leží</w:t>
      </w:r>
      <w:r>
        <w:rPr>
          <w:rStyle w:val="emendace"/>
        </w:rPr>
        <w:t xml:space="preserve">leží </w:t>
      </w:r>
      <w:r>
        <w:rPr>
          <w:rStyle w:val="pramen"/>
        </w:rPr>
        <w:t>lezije</w:t>
      </w:r>
      <w:r>
        <w:rPr>
          <w:rStyle w:val="Text"/>
        </w:rPr>
        <w:t xml:space="preserve">. Pakli jest žena obtiežená, tehdy den druhý neb třetí </w:t>
      </w:r>
      <w:r>
        <w:rPr>
          <w:rStyle w:val="emendace"/>
        </w:rPr>
        <w:t xml:space="preserve">třetí </w:t>
      </w:r>
      <w:r>
        <w:rPr>
          <w:rStyle w:val="pramen"/>
        </w:rPr>
        <w:t xml:space="preserve">trzetije </w:t>
      </w:r>
      <w:r>
        <w:rPr>
          <w:rStyle w:val="Text"/>
        </w:rPr>
        <w:t xml:space="preserve">voda jejie mnoho čistá, ale na dně sú jako kvasnice. Ale den čtvrtý po početí svrchu jest čistá, ale na dně jest hustá a k kvasniciem jest podobná, nebo má kal na dně. Pakli žena nemoc měséčnú trpie, vodu má krvavú. Pakli voda které ženy kalná, tehdy má bolest v matce nebo v luoně. A jestliže voda stojí v sklenici a obrúček na ní </w:t>
      </w:r>
      <w:r>
        <w:rPr>
          <w:rStyle w:val="emendace"/>
        </w:rPr>
        <w:t xml:space="preserve">ní </w:t>
      </w:r>
      <w:r>
        <w:rPr>
          <w:rStyle w:val="pramen"/>
        </w:rPr>
        <w:t xml:space="preserve">nije </w:t>
      </w:r>
      <w:r>
        <w:rPr>
          <w:rStyle w:val="Text"/>
        </w:rPr>
        <w:t>třese se bez pohnutie sklenice, tehdy žena má v sobě přílišné mokrosti a běžie jí po hřbetě v hlavu. A po všem těle a ta žena má bolest v hlavě. Pakli která žena má červenú vodu a ohnivé barvy, tať má horšie zimnici veždajšie. Pakli na vodě jest obrúček, tehdy bolest má v hlavě aneb zlá horkost trápí ji v těle. Pakli voda jejie bielá, ta žena má studený žaludek a matku zastuzenú. A tak dále rozuměj jinde.</w:t>
      </w:r>
    </w:p>
    <w:p w:rsidR="00C16663" w:rsidRDefault="00C16663">
      <w:pPr>
        <w:pStyle w:val="Volnyradek"/>
      </w:pPr>
    </w:p>
    <w:p w:rsidR="00C16663" w:rsidRDefault="00083972">
      <w:pPr>
        <w:pStyle w:val="Nadpis"/>
      </w:pPr>
      <w:r>
        <w:rPr>
          <w:rStyle w:val="Text"/>
        </w:rPr>
        <w:t>Tuto se píše o moci dubového melé</w:t>
      </w:r>
    </w:p>
    <w:p w:rsidR="00C16663" w:rsidRDefault="00083972">
      <w:r>
        <w:rPr>
          <w:rStyle w:val="Text"/>
        </w:rPr>
        <w:t xml:space="preserve">Já, Ipokras, najvětší </w:t>
      </w:r>
      <w:r>
        <w:rPr>
          <w:rStyle w:val="emendace"/>
        </w:rPr>
        <w:t xml:space="preserve">najvětší </w:t>
      </w:r>
      <w:r>
        <w:rPr>
          <w:rStyle w:val="pramen"/>
        </w:rPr>
        <w:t xml:space="preserve">nazwietſſije </w:t>
      </w:r>
      <w:r>
        <w:rPr>
          <w:rStyle w:val="Text"/>
        </w:rPr>
        <w:t>mistr, jakož jest byl ve všem pohanství</w:t>
      </w:r>
      <w:r>
        <w:rPr>
          <w:rStyle w:val="emendace"/>
        </w:rPr>
        <w:t xml:space="preserve">pohanství </w:t>
      </w:r>
      <w:r>
        <w:rPr>
          <w:rStyle w:val="pramen"/>
        </w:rPr>
        <w:t>pohanſtwije</w:t>
      </w:r>
      <w:r>
        <w:rPr>
          <w:rStyle w:val="Text"/>
        </w:rPr>
        <w:t>, nacháziem ve všech knihách o moci melé dubového, a jestiť najlepšie mistrovstvie a lékařstvie.</w:t>
      </w:r>
    </w:p>
    <w:p w:rsidR="00C16663" w:rsidRDefault="00083972">
      <w:pPr>
        <w:pStyle w:val="Podnadpis"/>
      </w:pPr>
      <w:r>
        <w:rPr>
          <w:rStyle w:val="Text"/>
        </w:rPr>
        <w:t>Prvnie moc toto</w:t>
      </w:r>
    </w:p>
    <w:p w:rsidR="00C16663" w:rsidRDefault="00083972">
      <w:r>
        <w:rPr>
          <w:rStyle w:val="Text"/>
        </w:rPr>
        <w:t xml:space="preserve">Kto vezme kúru od melé dubového a učiní </w:t>
      </w:r>
      <w:r>
        <w:rPr>
          <w:rStyle w:val="emendace"/>
        </w:rPr>
        <w:t xml:space="preserve">učiní </w:t>
      </w:r>
      <w:r>
        <w:rPr>
          <w:rStyle w:val="pramen"/>
        </w:rPr>
        <w:t xml:space="preserve">vczinije </w:t>
      </w:r>
      <w:r>
        <w:rPr>
          <w:rStyle w:val="Text"/>
        </w:rPr>
        <w:t xml:space="preserve">z něho prach s ženým vínem, to zapuzuje všechnu zimnici, i druhého i třetieho dne zimnici. A také zapuzuje </w:t>
      </w:r>
      <w:r>
        <w:rPr>
          <w:rStyle w:val="foliace"/>
        </w:rPr>
        <w:t xml:space="preserve">133v </w:t>
      </w:r>
      <w:r>
        <w:rPr>
          <w:rStyle w:val="Text"/>
        </w:rPr>
        <w:t xml:space="preserve">tu nemoc, ješto slove panna nebo pakostnice. A kterážkoli žena těhotná jde ku porození </w:t>
      </w:r>
      <w:r>
        <w:rPr>
          <w:rStyle w:val="emendace"/>
        </w:rPr>
        <w:t xml:space="preserve">porození </w:t>
      </w:r>
      <w:r>
        <w:rPr>
          <w:rStyle w:val="pramen"/>
        </w:rPr>
        <w:t xml:space="preserve">porozenije </w:t>
      </w:r>
      <w:r>
        <w:rPr>
          <w:rStyle w:val="Text"/>
        </w:rPr>
        <w:t>a jmelé u sebe nosí a jeho požívá s vínem, jakož má poroditi dietě, porodí bez škody. A toho dietěte padúcí nemoc nikdá nepopadne. Anjel, ktož melé dubové nese v pravé ruce v prstenu tak</w:t>
      </w:r>
      <w:r>
        <w:rPr>
          <w:rStyle w:val="emendace"/>
        </w:rPr>
        <w:t xml:space="preserve">tak </w:t>
      </w:r>
      <w:r>
        <w:rPr>
          <w:rStyle w:val="pramen"/>
        </w:rPr>
        <w:t>take</w:t>
      </w:r>
      <w:r>
        <w:rPr>
          <w:rStyle w:val="Text"/>
        </w:rPr>
        <w:t xml:space="preserve">, že se melé holé ruky dotýká, toho padúcí nemoc nikdy nepopadne. Kohož zháha nebo klánie popadne, ten pí z dubového melé, a bude zdráv. Který člověk pod sedmi lety dubového melé požívá, toho padúcí nemoc nenadpadne. A kto má červenú nemoc, ten vezmi melé dubové a vař u víně a vezmi žlútek od tvrdého vajce a rozpusť s vínem a pí to, což muožeš najtepleji, a budeš zdráv. Komuž játry </w:t>
      </w:r>
      <w:r>
        <w:rPr>
          <w:rStyle w:val="poznamka"/>
        </w:rPr>
        <w:t xml:space="preserve">rkp. KNM I F 11 uvádí: hnáty </w:t>
      </w:r>
      <w:r>
        <w:rPr>
          <w:rStyle w:val="Text"/>
        </w:rPr>
        <w:t>chtie hníti, ten vezmi melé a ztluc s vínem a pí na čtítrobu. Ktož má hlísty, ten jez od melé dubového list neb kuoru, a budeš zdráv.</w:t>
      </w:r>
    </w:p>
    <w:p w:rsidR="00C16663" w:rsidRDefault="00083972">
      <w:pPr>
        <w:pStyle w:val="Podnadpis"/>
      </w:pPr>
      <w:r>
        <w:rPr>
          <w:rStyle w:val="Text"/>
        </w:rPr>
        <w:t>Opět jinak o moci dubového melé, pokušeno jest</w:t>
      </w:r>
    </w:p>
    <w:p w:rsidR="00C16663" w:rsidRDefault="00083972">
      <w:r>
        <w:rPr>
          <w:rStyle w:val="Text"/>
        </w:rPr>
        <w:t xml:space="preserve">Najprvé tato moc jest – kuoru z toho melé suchú v prach velmi dobře zdělaj a toho prachu vezmi jako léskového ořecha jádro. A ten prach směs s ženým vínem, aby nebylo přílišně husto, tak, aby to mohl píti. A pí to víno pálené s tiem prachem smiešené ráno na čtítrobu. A to jest dobré proti klání </w:t>
      </w:r>
      <w:r>
        <w:rPr>
          <w:rStyle w:val="emendace"/>
        </w:rPr>
        <w:t xml:space="preserve">klání </w:t>
      </w:r>
      <w:r>
        <w:rPr>
          <w:rStyle w:val="pramen"/>
        </w:rPr>
        <w:t xml:space="preserve">klanije </w:t>
      </w:r>
      <w:r>
        <w:rPr>
          <w:rStyle w:val="Text"/>
        </w:rPr>
        <w:t xml:space="preserve">všelikému v životě. Také zažene žlútenici a také běhavku, také tráveniny všelijaké. Také zažene súchotiny, ješto slove suchá nemoc, ješto jí lidé vadnú a schnú na svém životě. Také zažene hryzenie v životě, a zvláště v střevech, </w:t>
      </w:r>
      <w:r>
        <w:rPr>
          <w:rStyle w:val="foliace"/>
        </w:rPr>
        <w:t xml:space="preserve">134r </w:t>
      </w:r>
      <w:r>
        <w:rPr>
          <w:rStyle w:val="Text"/>
        </w:rPr>
        <w:t xml:space="preserve">a ta nemoc slove střevní dna. A </w:t>
      </w:r>
      <w:r>
        <w:rPr>
          <w:rStyle w:val="Text"/>
        </w:rPr>
        <w:lastRenderedPageBreak/>
        <w:t xml:space="preserve">vše aby ten prach pil na čtítrobu z </w:t>
      </w:r>
      <w:r>
        <w:rPr>
          <w:rStyle w:val="lemma"/>
        </w:rPr>
        <w:t xml:space="preserve">z </w:t>
      </w:r>
      <w:r>
        <w:rPr>
          <w:rStyle w:val="hyperlemma"/>
        </w:rPr>
        <w:t xml:space="preserve">s </w:t>
      </w:r>
      <w:r>
        <w:rPr>
          <w:rStyle w:val="Text"/>
        </w:rPr>
        <w:t xml:space="preserve">ženým vínem. Také ktož má velikú nemoc, tomu přivěž toho melé ku pravé ruce, aby to melé nosil při sobě při holém těle. A to jest jisté, neb praví múdří lidé, že anjel z nebe přinesl to poselstvie králi Alexandrovi. Také se čte, že král Alexander počal malomocněti na svém životě, tehdy jemu lékaři jeho kázali dubového melé požívati, zetrúce na prach, a ten požívati s dobrým vínem a na čtítrobu píti, a hned byl zdráv. A nemuož se malomocenstvie viece rozmnožiti skrze to časté pitie. A toho potvrzují mnozí </w:t>
      </w:r>
      <w:r>
        <w:rPr>
          <w:rStyle w:val="emendace"/>
        </w:rPr>
        <w:t xml:space="preserve">mnozí </w:t>
      </w:r>
      <w:r>
        <w:rPr>
          <w:rStyle w:val="pramen"/>
        </w:rPr>
        <w:t xml:space="preserve">muzij </w:t>
      </w:r>
      <w:r>
        <w:rPr>
          <w:rStyle w:val="Text"/>
        </w:rPr>
        <w:t>mistři v lékařství</w:t>
      </w:r>
      <w:r>
        <w:rPr>
          <w:rStyle w:val="emendace"/>
        </w:rPr>
        <w:t xml:space="preserve">lékařství </w:t>
      </w:r>
      <w:r>
        <w:rPr>
          <w:rStyle w:val="pramen"/>
        </w:rPr>
        <w:t>lekarzſtwije</w:t>
      </w:r>
      <w:r>
        <w:rPr>
          <w:rStyle w:val="Text"/>
        </w:rPr>
        <w:t>. Také ktož má bodenie v stranách a v bociech, jest znamenie, že tomu člověka játry hnijí. Ten vezmi dubového melé a směs je s dobrým vínem a požívaj toho ráno na čtítrobu často a hned zbude toho klánie. Také komuž se spekla krev v životě od úpadu nebo od úrazu, ten vař dubové melé u víně a potom vezmi tvrdé vařené vajce a vyňmi z něho žlútek a rozetři v tom víně ten žlútek. Také ktož má červy v břiše neb v žalutku</w:t>
      </w:r>
      <w:r>
        <w:rPr>
          <w:rStyle w:val="lemma"/>
        </w:rPr>
        <w:t>žaludek</w:t>
      </w:r>
      <w:r>
        <w:rPr>
          <w:rStyle w:val="Text"/>
        </w:rPr>
        <w:t>, ten požívaj toho prachu z dubového melé v svých krmiech a v pití</w:t>
      </w:r>
      <w:r>
        <w:rPr>
          <w:rStyle w:val="emendace"/>
        </w:rPr>
        <w:t xml:space="preserve">pití </w:t>
      </w:r>
      <w:r>
        <w:rPr>
          <w:rStyle w:val="pramen"/>
        </w:rPr>
        <w:t>pitije</w:t>
      </w:r>
      <w:r>
        <w:rPr>
          <w:rStyle w:val="Text"/>
        </w:rPr>
        <w:t>, a hned minú všickni červi. Také ktož má bolenie v životě, ješto z množstvie krve, ten pí také víno, jenž bylo zvařeno s tiem dubovým melí, a hned mine. Také lamfaléři</w:t>
      </w:r>
      <w:r>
        <w:rPr>
          <w:rStyle w:val="lemma"/>
        </w:rPr>
        <w:t>lamfaléř</w:t>
      </w:r>
      <w:r>
        <w:rPr>
          <w:rStyle w:val="Text"/>
        </w:rPr>
        <w:t>, kdež jede kto cestú na koni a má při sobě dubové melé, tomu se jeho kuoň nikdy neochvátí ani vodú, ani větrem.</w:t>
      </w:r>
    </w:p>
    <w:p w:rsidR="00C16663" w:rsidRDefault="00083972">
      <w:r>
        <w:rPr>
          <w:rStyle w:val="foliace"/>
        </w:rPr>
        <w:t xml:space="preserve">134v </w:t>
      </w:r>
      <w:r>
        <w:rPr>
          <w:rStyle w:val="Text"/>
        </w:rPr>
        <w:t xml:space="preserve">Věz zajisté, že králi uherskému v Konstancie dal ciesaře </w:t>
      </w:r>
      <w:r>
        <w:rPr>
          <w:rStyle w:val="emendace"/>
        </w:rPr>
        <w:t xml:space="preserve">ciesaře </w:t>
      </w:r>
      <w:r>
        <w:rPr>
          <w:rStyle w:val="pramen"/>
        </w:rPr>
        <w:t xml:space="preserve">Cijeſarz </w:t>
      </w:r>
      <w:r>
        <w:rPr>
          <w:rStyle w:val="Text"/>
        </w:rPr>
        <w:t>řeckého bratr napsáno o dubovém listu takto: Ktož vezme dubového listu z mladého dubu druhého máje, a usuše jej, daj na prach zdělati jej a píti s vínem dobrým teple tomu, ktož má hlízu anebo tráven jest, že zajisté lepšieho lékařstvie nenie, by člověka spieše uzdravilo nežli tiem prachem.</w:t>
      </w:r>
    </w:p>
    <w:p w:rsidR="00C16663" w:rsidRDefault="00C16663">
      <w:pPr>
        <w:pStyle w:val="Volnyradek"/>
      </w:pPr>
    </w:p>
    <w:p w:rsidR="00C16663" w:rsidRDefault="00083972">
      <w:pPr>
        <w:pStyle w:val="Nadpis"/>
      </w:pPr>
      <w:r>
        <w:rPr>
          <w:rStyle w:val="Text"/>
        </w:rPr>
        <w:t>Počíná se lékařstvie o hadové kuoži, věz, že toto lékařstvie, kteréž pocházie od hadové kuoži, ktož ji muož mieti</w:t>
      </w:r>
    </w:p>
    <w:p w:rsidR="00C16663" w:rsidRDefault="00083972">
      <w:r>
        <w:rPr>
          <w:rStyle w:val="Text"/>
        </w:rPr>
        <w:t>Najprvé jest lékařstvie toto, ktož má hlízy veliké, ješto se již počínají rozmnožovati a ro</w:t>
      </w:r>
      <w:r w:rsidR="005920C1">
        <w:rPr>
          <w:rStyle w:val="Text"/>
        </w:rPr>
        <w:t>stú, vezmi hadové kuože jeden kú</w:t>
      </w:r>
      <w:r>
        <w:rPr>
          <w:rStyle w:val="Text"/>
        </w:rPr>
        <w:t>sek</w:t>
      </w:r>
      <w:r w:rsidR="005920C1">
        <w:rPr>
          <w:rStyle w:val="emendace"/>
        </w:rPr>
        <w:t xml:space="preserve">kúsek </w:t>
      </w:r>
      <w:r w:rsidR="005920C1">
        <w:rPr>
          <w:rStyle w:val="pramen"/>
        </w:rPr>
        <w:t>kuoſek</w:t>
      </w:r>
      <w:r>
        <w:rPr>
          <w:rStyle w:val="Text"/>
        </w:rPr>
        <w:t xml:space="preserve">, omočiž ji slinami člověčími, vložiž tu hadovú kuožku na hlízu a hned se počne hlíza brzo provalovati. A vešken jed, ješto by se rozšel po všem životě pro hlízu, ten se zbéře na to miesto a sezrá a vyteče ven. Také jest nemoc, latině slove </w:t>
      </w:r>
      <w:r>
        <w:rPr>
          <w:rStyle w:val="cizijazyk"/>
        </w:rPr>
        <w:t xml:space="preserve">noli me tangere, </w:t>
      </w:r>
      <w:r>
        <w:rPr>
          <w:rStyle w:val="Text"/>
        </w:rPr>
        <w:t xml:space="preserve">to ta nemoc, když koho myš uštie svú přirozenú vodú, a zvláště, když myši se běží svým časem, a kohož myš uštie tiem časem na kterém miestě, to miesto na člověku rádo hnije. A potom maso všecko vypadne a těžké bolesti člověk mievá. Vezmi hadové kuožky samé o sobě kúsek, položiž hned na to miesto, kdež myš omočila, a hned </w:t>
      </w:r>
      <w:r>
        <w:rPr>
          <w:rStyle w:val="foliace"/>
        </w:rPr>
        <w:t xml:space="preserve">135r </w:t>
      </w:r>
      <w:r>
        <w:rPr>
          <w:rStyle w:val="Text"/>
        </w:rPr>
        <w:t xml:space="preserve">mine všecko, což by zlého mělo skrze to přijíti. Také ktož má ránu jakžkoli velikú, vezma hadové kuožky kúsek, omočiž ji málo člověčími slinami. Ale ne </w:t>
      </w:r>
      <w:r>
        <w:rPr>
          <w:rStyle w:val="poznamka"/>
        </w:rPr>
        <w:t xml:space="preserve">připsáno na pravém okraji stejnou rukou se znaménky upravujícími slovosled </w:t>
      </w:r>
      <w:r>
        <w:rPr>
          <w:rStyle w:val="Text"/>
        </w:rPr>
        <w:t xml:space="preserve">těmi slinami, ješto sú na čtítrobu, neb sú ty jedovaté, vložiž tu kuožku na ránu a hned se počne hojiti, by pak neměl žádných mastí jiných. Také když žena </w:t>
      </w:r>
      <w:r>
        <w:rPr>
          <w:rStyle w:val="emendace"/>
        </w:rPr>
        <w:t xml:space="preserve">žena </w:t>
      </w:r>
      <w:r>
        <w:rPr>
          <w:rStyle w:val="pramen"/>
        </w:rPr>
        <w:t xml:space="preserve">zena zena </w:t>
      </w:r>
      <w:r>
        <w:rPr>
          <w:rStyle w:val="Text"/>
        </w:rPr>
        <w:t xml:space="preserve">těhotná, když k dietěti s velikú bolestí jde, položiž jí </w:t>
      </w:r>
      <w:r>
        <w:rPr>
          <w:rStyle w:val="emendace"/>
        </w:rPr>
        <w:t xml:space="preserve">jí </w:t>
      </w:r>
      <w:r>
        <w:rPr>
          <w:rStyle w:val="pramen"/>
        </w:rPr>
        <w:t xml:space="preserve">ge </w:t>
      </w:r>
      <w:r>
        <w:rPr>
          <w:rStyle w:val="Text"/>
        </w:rPr>
        <w:t xml:space="preserve">neb obvěž okolo břicha rúchú nějakú k nahému životu neb k pupku, a hned se jí všecka bolest utiší </w:t>
      </w:r>
      <w:r>
        <w:rPr>
          <w:rStyle w:val="emendace"/>
        </w:rPr>
        <w:t xml:space="preserve">utiší </w:t>
      </w:r>
      <w:r>
        <w:rPr>
          <w:rStyle w:val="pramen"/>
        </w:rPr>
        <w:t xml:space="preserve">vtiſſije </w:t>
      </w:r>
      <w:r>
        <w:rPr>
          <w:rStyle w:val="Text"/>
        </w:rPr>
        <w:t>a také ihned děťátko porodí. Také kohož pes vzteklý ukúsne, vezmi té kožky, což najspieš muožeš, ihned jed vešken, ješto jest v té ráně, skrze tu kožku vešken jed vytažen bude. A potom se smrti nebude báti.</w:t>
      </w:r>
    </w:p>
    <w:p w:rsidR="00C16663" w:rsidRDefault="00083972">
      <w:pPr>
        <w:pStyle w:val="Podnadpis"/>
      </w:pPr>
      <w:r>
        <w:rPr>
          <w:rStyle w:val="Text"/>
        </w:rPr>
        <w:lastRenderedPageBreak/>
        <w:t>Tuto již o krvi hadové</w:t>
      </w:r>
    </w:p>
    <w:p w:rsidR="00C16663" w:rsidRDefault="00083972">
      <w:r>
        <w:rPr>
          <w:rStyle w:val="Text"/>
        </w:rPr>
        <w:t xml:space="preserve">Také krev hadová jest mnoho ušlechtilejšie </w:t>
      </w:r>
      <w:r>
        <w:rPr>
          <w:rStyle w:val="emendace"/>
        </w:rPr>
        <w:t xml:space="preserve">ušlechtilejšie </w:t>
      </w:r>
      <w:r>
        <w:rPr>
          <w:rStyle w:val="pramen"/>
        </w:rPr>
        <w:t xml:space="preserve">vſſlechtijeleyſſije </w:t>
      </w:r>
      <w:r>
        <w:rPr>
          <w:rStyle w:val="Text"/>
        </w:rPr>
        <w:t>nežli balšán, a to jest častokrát od tajných mistruov shledáno. Nebo kterýžkoli člověk tvář svú jí zmaže, jakož slušie, ten bude mieti tvář čistú a ušlechtilú, bez nedostatků až do smrti. Také který člověk pysky sobě zmaže, červený bude jako rubín za dlúhý čas, i na tváři i na čele i na všem životě čistý, což jest nelepého a nečistého.</w:t>
      </w:r>
    </w:p>
    <w:p w:rsidR="00C16663" w:rsidRDefault="00C16663">
      <w:pPr>
        <w:pStyle w:val="Volnyradek"/>
      </w:pPr>
    </w:p>
    <w:p w:rsidR="00C16663" w:rsidRDefault="00083972">
      <w:pPr>
        <w:pStyle w:val="Nadpis"/>
      </w:pPr>
      <w:r>
        <w:rPr>
          <w:rStyle w:val="foliace"/>
        </w:rPr>
        <w:t xml:space="preserve">135v </w:t>
      </w:r>
      <w:r>
        <w:rPr>
          <w:rStyle w:val="Text"/>
        </w:rPr>
        <w:t>Tuto o moci bukvice</w:t>
      </w:r>
    </w:p>
    <w:p w:rsidR="00C16663" w:rsidRDefault="00083972">
      <w:r>
        <w:rPr>
          <w:rStyle w:val="cizijazyk"/>
        </w:rPr>
        <w:t xml:space="preserve">Betonia </w:t>
      </w:r>
      <w:r>
        <w:rPr>
          <w:rStyle w:val="Text"/>
        </w:rPr>
        <w:t xml:space="preserve">z </w:t>
      </w:r>
      <w:r>
        <w:rPr>
          <w:rStyle w:val="lemma"/>
        </w:rPr>
        <w:t xml:space="preserve">z </w:t>
      </w:r>
      <w:r>
        <w:rPr>
          <w:rStyle w:val="hyperlemma"/>
        </w:rPr>
        <w:t xml:space="preserve">s </w:t>
      </w:r>
      <w:r>
        <w:rPr>
          <w:rStyle w:val="Text"/>
        </w:rPr>
        <w:t xml:space="preserve">brunátným květem má tyto moci – vařená u víně neb u pivě, u vodě pitá jest dobrá těm </w:t>
      </w:r>
      <w:r>
        <w:rPr>
          <w:rStyle w:val="emendace"/>
        </w:rPr>
        <w:t xml:space="preserve">těm </w:t>
      </w:r>
      <w:r>
        <w:rPr>
          <w:rStyle w:val="pramen"/>
        </w:rPr>
        <w:t xml:space="preserve">tijem </w:t>
      </w:r>
      <w:r>
        <w:rPr>
          <w:rStyle w:val="Text"/>
        </w:rPr>
        <w:t xml:space="preserve">lidem, kteříž s núzí vodu púštějí. Také kámen zahoní </w:t>
      </w:r>
      <w:r>
        <w:rPr>
          <w:rStyle w:val="emendace"/>
        </w:rPr>
        <w:t xml:space="preserve">zahoní </w:t>
      </w:r>
      <w:r>
        <w:rPr>
          <w:rStyle w:val="pramen"/>
        </w:rPr>
        <w:t xml:space="preserve">zahonije </w:t>
      </w:r>
      <w:r>
        <w:rPr>
          <w:rStyle w:val="Text"/>
        </w:rPr>
        <w:t xml:space="preserve">a vyvodí s močem, smáha její smiešená pomáhá těm, ješto krví </w:t>
      </w:r>
      <w:r>
        <w:rPr>
          <w:rStyle w:val="emendace"/>
        </w:rPr>
        <w:t xml:space="preserve">krví </w:t>
      </w:r>
      <w:r>
        <w:rPr>
          <w:rStyle w:val="pramen"/>
        </w:rPr>
        <w:t xml:space="preserve">krwije </w:t>
      </w:r>
      <w:r>
        <w:rPr>
          <w:rStyle w:val="Text"/>
        </w:rPr>
        <w:t>chrkají nebo kašlí</w:t>
      </w:r>
      <w:r>
        <w:rPr>
          <w:rStyle w:val="emendace"/>
        </w:rPr>
        <w:t xml:space="preserve">kašlí </w:t>
      </w:r>
      <w:r>
        <w:rPr>
          <w:rStyle w:val="pramen"/>
        </w:rPr>
        <w:t>kaſſi</w:t>
      </w:r>
      <w:r>
        <w:rPr>
          <w:rStyle w:val="Text"/>
        </w:rPr>
        <w:t xml:space="preserve">, hustá jest, když sta dvě čésti vody a třetie vína. </w:t>
      </w:r>
      <w:r>
        <w:rPr>
          <w:rStyle w:val="cizijazyk"/>
        </w:rPr>
        <w:t xml:space="preserve">Betonia </w:t>
      </w:r>
      <w:r>
        <w:rPr>
          <w:rStyle w:val="Text"/>
        </w:rPr>
        <w:t xml:space="preserve">smiešená s vínem a s medem a požívaná vysušuje vodnú </w:t>
      </w:r>
      <w:r>
        <w:rPr>
          <w:rStyle w:val="emendace"/>
        </w:rPr>
        <w:t xml:space="preserve">vodnú </w:t>
      </w:r>
      <w:r>
        <w:rPr>
          <w:rStyle w:val="pramen"/>
        </w:rPr>
        <w:t xml:space="preserve">wodu </w:t>
      </w:r>
      <w:r>
        <w:rPr>
          <w:rStyle w:val="Text"/>
        </w:rPr>
        <w:t xml:space="preserve">nemoc. Listie jejie ztlučené, jako flastr na oči položený pomáhá proti šlaku </w:t>
      </w:r>
      <w:r>
        <w:rPr>
          <w:rStyle w:val="emendace"/>
        </w:rPr>
        <w:t xml:space="preserve">šlaku </w:t>
      </w:r>
      <w:r>
        <w:rPr>
          <w:rStyle w:val="pramen"/>
        </w:rPr>
        <w:t xml:space="preserve">ſſlatu </w:t>
      </w:r>
      <w:r>
        <w:rPr>
          <w:rStyle w:val="Text"/>
        </w:rPr>
        <w:t xml:space="preserve">v uočí, ješto slove trn. Jejie smáha smiešená s ruoženým olejem a v ucho puštěná uším nemoci usušie. </w:t>
      </w:r>
      <w:r>
        <w:rPr>
          <w:rStyle w:val="cizijazyk"/>
        </w:rPr>
        <w:t xml:space="preserve">Betonia </w:t>
      </w:r>
      <w:r>
        <w:rPr>
          <w:rStyle w:val="Text"/>
        </w:rPr>
        <w:t xml:space="preserve">ztlučená na prach a s čistú strdí vařená jako lektvař pomáhá těm lidem, ješto sú krve plní a zahánie kašel. A pomáhá těm, ješto těžce dýší, a také žaludku, červuom i měchýři a měkčí břicho. Ktož horkost má, požívaj toho prachu s vínem. Pakli horkosti nemá, požívaj </w:t>
      </w:r>
      <w:r>
        <w:rPr>
          <w:rStyle w:val="cizijazyk"/>
        </w:rPr>
        <w:t xml:space="preserve">mulsam, </w:t>
      </w:r>
      <w:r>
        <w:rPr>
          <w:rStyle w:val="Text"/>
        </w:rPr>
        <w:t xml:space="preserve">a budeť mieti lehké stolice. Mulsa jest med s pivem neb s vínem vařený. Betonie smáha jest také všem hlavným nedostatkuom, když jí hlavu zmyje. Listie jejie u vodě vařené, a učiň flastr a polož na oči. Smáha </w:t>
      </w:r>
      <w:r>
        <w:rPr>
          <w:rStyle w:val="poznamka"/>
        </w:rPr>
        <w:t xml:space="preserve">zjevně chybný zápis, rkp. KNM I F 11 uvádí: Spomáhá </w:t>
      </w:r>
      <w:r>
        <w:rPr>
          <w:rStyle w:val="Text"/>
        </w:rPr>
        <w:t xml:space="preserve">ke všem bolestem očí. </w:t>
      </w:r>
      <w:r>
        <w:rPr>
          <w:rStyle w:val="cizijazyk"/>
        </w:rPr>
        <w:t xml:space="preserve">Betonia </w:t>
      </w:r>
      <w:r>
        <w:rPr>
          <w:rStyle w:val="Text"/>
        </w:rPr>
        <w:t xml:space="preserve">rovnú měrú ztlučená a pitá s vínem nebo s starým pivem </w:t>
      </w:r>
      <w:r>
        <w:rPr>
          <w:rStyle w:val="foliace"/>
        </w:rPr>
        <w:t xml:space="preserve">136r </w:t>
      </w:r>
      <w:r>
        <w:rPr>
          <w:rStyle w:val="Text"/>
        </w:rPr>
        <w:t xml:space="preserve">vyhánie zlú krev a škodnú z člověka a učiníť jemu oči jasné a světlé. </w:t>
      </w:r>
      <w:r>
        <w:rPr>
          <w:rStyle w:val="cizijazyk"/>
        </w:rPr>
        <w:t xml:space="preserve">Betonia </w:t>
      </w:r>
      <w:r>
        <w:rPr>
          <w:rStyle w:val="Text"/>
        </w:rPr>
        <w:t xml:space="preserve">s vodú požívaná zahánie tracenie a čistí nemocné prsi. Také vařená a požívaná zahánie sleziny nemoc. A také pomáhá těm, ktož mají játry nemocné. Čtyři loty betoniky, tolikéž vína a sedm lotuov pepře spolu ztlučené a požívané pomáhá nemocným bedruom. Betonie jednú měrú a vody třikrát tolikéž, a to spolu smiešené a teple požíváno vyhánie všecky nepokoje z břicha. Jednu váhu jitrocelu a dvě betonie ztlučeno a vařeno u vodě, teple pitá, pomáhá těm, ješto mají zimnici na všaký den, když ji přijímá před tiem trápením. Betonika a teplá voda rovnú vahú a pitá pomáhá vodnonemocnému. Kořen spražený s mulsú a dobře zmiešený a toho požívati, učiní lehké tracení. Listie jejie zpražené s mulsú a pomáhá těm, ješto sú natrženi, jako jim střeva v pytlík vychodí. Také těm jistým lidem, jako padají. Týž prach jest dobrý s vínem proti jedu. A ještě jest lépe siemě jejie s horkým vínem požíváno </w:t>
      </w:r>
      <w:r>
        <w:rPr>
          <w:rStyle w:val="emendace"/>
        </w:rPr>
        <w:t xml:space="preserve">požíváno </w:t>
      </w:r>
      <w:r>
        <w:rPr>
          <w:rStyle w:val="pramen"/>
        </w:rPr>
        <w:t xml:space="preserve">poziwano poziwano </w:t>
      </w:r>
      <w:r>
        <w:rPr>
          <w:rStyle w:val="Text"/>
        </w:rPr>
        <w:t xml:space="preserve">proti jedu nebo trávení. </w:t>
      </w:r>
      <w:r>
        <w:rPr>
          <w:rStyle w:val="cizijazyk"/>
        </w:rPr>
        <w:t xml:space="preserve">Betonia </w:t>
      </w:r>
      <w:r>
        <w:rPr>
          <w:rStyle w:val="Text"/>
        </w:rPr>
        <w:t xml:space="preserve">ztlučená sama o sobě a na rány přiložená všecko shnilé nebo divie maso preč odžene, preč, a nedá jemu tu růsti. Také vařená </w:t>
      </w:r>
      <w:r>
        <w:rPr>
          <w:rStyle w:val="foliace"/>
        </w:rPr>
        <w:t xml:space="preserve">136v </w:t>
      </w:r>
      <w:r>
        <w:rPr>
          <w:rStyle w:val="Text"/>
        </w:rPr>
        <w:t xml:space="preserve">s octem dobrým a tiem hlava zmytá všecku bolest utiší </w:t>
      </w:r>
      <w:r>
        <w:rPr>
          <w:rStyle w:val="emendace"/>
        </w:rPr>
        <w:t xml:space="preserve">utiší </w:t>
      </w:r>
      <w:r>
        <w:rPr>
          <w:rStyle w:val="pramen"/>
        </w:rPr>
        <w:t xml:space="preserve">utiſſije </w:t>
      </w:r>
      <w:r>
        <w:rPr>
          <w:rStyle w:val="Text"/>
        </w:rPr>
        <w:t xml:space="preserve">a oblehčí a také silní. Monanicus, ten mistr, přikazuje, aby ke všemu lékařství </w:t>
      </w:r>
      <w:r>
        <w:rPr>
          <w:rStyle w:val="emendace"/>
        </w:rPr>
        <w:t xml:space="preserve">lékařství </w:t>
      </w:r>
      <w:r>
        <w:rPr>
          <w:rStyle w:val="pramen"/>
        </w:rPr>
        <w:t xml:space="preserve">lekarzſtwije </w:t>
      </w:r>
      <w:r>
        <w:rPr>
          <w:rStyle w:val="Text"/>
        </w:rPr>
        <w:t xml:space="preserve">betonie přičinil, nebo to lékařstvie dobře přichodí. Phrecius, ten mistr, praví, ktož </w:t>
      </w:r>
      <w:r>
        <w:rPr>
          <w:rStyle w:val="cizijazyk"/>
        </w:rPr>
        <w:t xml:space="preserve">betoni </w:t>
      </w:r>
      <w:r>
        <w:rPr>
          <w:rStyle w:val="Text"/>
        </w:rPr>
        <w:t>vedlé sebe má, tomu neškodí žádné kúzlení. A praví viece, ktož jest bled, žlut a požívá betonie s vínem, bledost mine, a bude dobré barvy.</w:t>
      </w:r>
    </w:p>
    <w:p w:rsidR="00C16663" w:rsidRDefault="00C16663">
      <w:pPr>
        <w:pStyle w:val="Volnyradek"/>
      </w:pPr>
    </w:p>
    <w:p w:rsidR="00C16663" w:rsidRDefault="00083972">
      <w:pPr>
        <w:pStyle w:val="Nadpis"/>
      </w:pPr>
      <w:r>
        <w:rPr>
          <w:rStyle w:val="Text"/>
        </w:rPr>
        <w:lastRenderedPageBreak/>
        <w:t>O vínu ženém</w:t>
      </w:r>
    </w:p>
    <w:p w:rsidR="00C16663" w:rsidRDefault="00083972">
      <w:r>
        <w:rPr>
          <w:rStyle w:val="Text"/>
        </w:rPr>
        <w:t xml:space="preserve">Víno žené má tuto moc: Najprvé jest dobré píti mnohým neduhuom, a zvláště, ktož ji pí, tiší každú dnu. Také proti úduom, ješto se křivie, pí je a maž ty údy, také maso divie zžene, také proti nežituom vnitř, také pijí ku požívaní na čtítrobu, také silní žaludek, také odhánie zlé povětřie, ktož je na čtítrobu pí, také ktož se na čtítrobu ráno napí, málo vody přičině, ten se neroznemuož smrtedlně. Také ktož umyje jím umrlé tělo, dlúho neshnije, aniž bude snadně smrděti. Také maso nebo ryby, když jím zmyješ, dlúho budú trvati, také směs je s olejem, bude víno svrchu, také ktož má kámen dlúho, vezmi vína obecného tři diely a ženého dva diely, píž za sedm měsícuov, a budeš zdráv. A to pí teple ráno i večer. Také bolest starú v hlavě, pí a myj </w:t>
      </w:r>
      <w:r>
        <w:rPr>
          <w:rStyle w:val="foliace"/>
        </w:rPr>
        <w:t xml:space="preserve">137r </w:t>
      </w:r>
      <w:r>
        <w:rPr>
          <w:rStyle w:val="Text"/>
        </w:rPr>
        <w:t>pomalu hlavu, a uzdravujeť a nešedivíť hlava</w:t>
      </w:r>
      <w:r>
        <w:rPr>
          <w:rStyle w:val="emendace"/>
        </w:rPr>
        <w:t xml:space="preserve">hlava </w:t>
      </w:r>
      <w:r>
        <w:rPr>
          <w:rStyle w:val="pramen"/>
        </w:rPr>
        <w:t>hlawu</w:t>
      </w:r>
      <w:r>
        <w:rPr>
          <w:rStyle w:val="Text"/>
        </w:rPr>
        <w:t xml:space="preserve">. Také dlúho lys nebude. Také dává dobrú pamět smiešené s jiným vínem, také sluch dává, také smradu v ustech brání a kašel tiší </w:t>
      </w:r>
      <w:r>
        <w:rPr>
          <w:rStyle w:val="emendace"/>
        </w:rPr>
        <w:t xml:space="preserve">tiší </w:t>
      </w:r>
      <w:r>
        <w:rPr>
          <w:rStyle w:val="pramen"/>
        </w:rPr>
        <w:t xml:space="preserve">tiſſije </w:t>
      </w:r>
      <w:r>
        <w:rPr>
          <w:rStyle w:val="Text"/>
        </w:rPr>
        <w:t xml:space="preserve">a bude dobře chrkati. Také oči čistí, a maž jím tvář, v uši púštěj a voněj. Také vondaj v ně vajce přes noc a přez </w:t>
      </w:r>
      <w:r>
        <w:rPr>
          <w:rStyle w:val="lemma"/>
        </w:rPr>
        <w:t xml:space="preserve">přez </w:t>
      </w:r>
      <w:r>
        <w:rPr>
          <w:rStyle w:val="hyperlemma"/>
        </w:rPr>
        <w:t xml:space="preserve">přěs </w:t>
      </w:r>
      <w:r>
        <w:rPr>
          <w:rStyle w:val="Text"/>
        </w:rPr>
        <w:t xml:space="preserve">den a uvřeť jako u ohně. Také k každé věci ode všeho kořenie, k čemuž </w:t>
      </w:r>
      <w:r>
        <w:rPr>
          <w:rStyle w:val="doplnenytext"/>
        </w:rPr>
        <w:t xml:space="preserve">jeho přičiníš, </w:t>
      </w:r>
      <w:r>
        <w:rPr>
          <w:rStyle w:val="poznamka"/>
        </w:rPr>
        <w:t xml:space="preserve">doplněno podle rkp. KNM I F 11 </w:t>
      </w:r>
      <w:r>
        <w:rPr>
          <w:rStyle w:val="Text"/>
        </w:rPr>
        <w:t xml:space="preserve">jeho moc jemu odejme, kromě fioly. A chceš li, pokus muškát jeden neb dva a hřebíčku, smiešej v hromadu, moc jich k sobě přitáhne. Také smiešené s jiným vínem pité padúcí nemoc zažene. Také proti hlizám vnitřním i zevnitřním spomáhá. Také proti bolestem všem hlavy spomáhá, když pomazuje židovin a pí je, aneb plátno lněné omoče v něm, položiž na pupek, uzdravíť. Také kdež jím pokropíš, tu múchy nesednú. Také ktož zlámá kost a pomaže aneb popaří, spomáhá nade vše. Také proti otoku jest dobré. Také proti vodnému teleti dobré píti a mazati břicho. Také k zubuom jest dobré, mej jím zuby bolné. Také proti studené vozhřivici jest dobré, voněj k vínu ženému anebo myj jím sobě tvář. Také proti střevní dně pí teple. Také proti čtvrtého dne zimnici, když je smiesíš </w:t>
      </w:r>
      <w:r>
        <w:rPr>
          <w:rStyle w:val="emendace"/>
        </w:rPr>
        <w:t xml:space="preserve">smiesíš </w:t>
      </w:r>
      <w:r>
        <w:rPr>
          <w:rStyle w:val="pramen"/>
        </w:rPr>
        <w:t xml:space="preserve">ſmijeſijeſs </w:t>
      </w:r>
      <w:r>
        <w:rPr>
          <w:rStyle w:val="Text"/>
        </w:rPr>
        <w:t xml:space="preserve">s jiným vínem, aby bylo jednoho jako druhého. </w:t>
      </w:r>
      <w:r>
        <w:rPr>
          <w:rStyle w:val="foliace"/>
        </w:rPr>
        <w:t xml:space="preserve">137v </w:t>
      </w:r>
      <w:r>
        <w:rPr>
          <w:rStyle w:val="Text"/>
        </w:rPr>
        <w:t>Pak vezmi hřebíčkuov, vdělajž v ně a nechaj prvé toho státi tak přes noc. A potom pí před třesením po málu ráno. Také proti povlace na očí nebo bělmu, když jediné zřítedlnice bude celá, tehdy tiem bude zdráv.</w:t>
      </w:r>
    </w:p>
    <w:p w:rsidR="00C16663" w:rsidRDefault="00083972">
      <w:pPr>
        <w:pStyle w:val="Nadpis"/>
      </w:pPr>
      <w:r>
        <w:rPr>
          <w:rStyle w:val="Text"/>
        </w:rPr>
        <w:t>Dryák</w:t>
      </w:r>
    </w:p>
    <w:p w:rsidR="00C16663" w:rsidRDefault="00083972">
      <w:r>
        <w:rPr>
          <w:rStyle w:val="Text"/>
        </w:rPr>
        <w:t>Dryák hodí se k mnohému lékařství</w:t>
      </w:r>
      <w:r>
        <w:rPr>
          <w:rStyle w:val="emendace"/>
        </w:rPr>
        <w:t xml:space="preserve">lékařství </w:t>
      </w:r>
      <w:r>
        <w:rPr>
          <w:rStyle w:val="pramen"/>
        </w:rPr>
        <w:t>lekarzſtwije</w:t>
      </w:r>
      <w:r>
        <w:rPr>
          <w:rStyle w:val="Text"/>
        </w:rPr>
        <w:t>. Mistr Galienus pokládá jej ke všem nemocem a všecky staré neduhy opravuje, a zvláště proti jeduom hadovým hodí se a proti nedostatku smyslu, prospěšen jest mozku, srdci, pl</w:t>
      </w:r>
      <w:r w:rsidR="00B80FD6">
        <w:rPr>
          <w:rStyle w:val="Text"/>
        </w:rPr>
        <w:t>i</w:t>
      </w:r>
      <w:r>
        <w:rPr>
          <w:rStyle w:val="Text"/>
        </w:rPr>
        <w:t>cem, žaludku posilňuje, všecko tělo opravuje. Pak, když uštne, pomaž dryákem. A proti bolesti srdce a vínem teplým požívej, a pakli žena umrlé dietě má, daj jí dryák v teplém víně. Také kto by měl zlú krev v životě, přijmi v teplém víně. Také ktož má červy v břiše, přijmi v teplém víně a potom púštěj krev na pravém boku. Také když vzteklý pes ukúsne, pomaž dryákem v lázni, a pomůžť. Také proti kašli, proti zimnici, proti hlizám a vředuom, také k očima, proti závratu, proti dně jest dobrý.</w:t>
      </w:r>
    </w:p>
    <w:p w:rsidR="00C16663" w:rsidRDefault="00C16663">
      <w:pPr>
        <w:pStyle w:val="Volnyradek"/>
      </w:pPr>
    </w:p>
    <w:p w:rsidR="00C16663" w:rsidRDefault="00083972">
      <w:pPr>
        <w:pStyle w:val="Nadpis"/>
      </w:pPr>
      <w:r>
        <w:rPr>
          <w:rStyle w:val="Text"/>
        </w:rPr>
        <w:t xml:space="preserve">Tuto se počíná herbář rozličného kořenie a velmi počestný, jako by jej mohl kde naleznúti, a vešken pořád </w:t>
      </w:r>
      <w:r>
        <w:rPr>
          <w:rStyle w:val="cizijazyk"/>
        </w:rPr>
        <w:t>per alphabetum.</w:t>
      </w:r>
    </w:p>
    <w:p w:rsidR="00C16663" w:rsidRDefault="00083972">
      <w:pPr>
        <w:pStyle w:val="Podnadpis"/>
      </w:pPr>
      <w:r>
        <w:rPr>
          <w:rStyle w:val="Text"/>
        </w:rPr>
        <w:lastRenderedPageBreak/>
        <w:t>Najprvé anéz</w:t>
      </w:r>
    </w:p>
    <w:p w:rsidR="00C16663" w:rsidRDefault="00083972">
      <w:r>
        <w:rPr>
          <w:rStyle w:val="foliace"/>
        </w:rPr>
        <w:t xml:space="preserve">138r </w:t>
      </w:r>
      <w:r>
        <w:rPr>
          <w:rStyle w:val="Text"/>
        </w:rPr>
        <w:t>Anézu vezmi a požívaj jeho proti hlizám u břiše aneb v žaludku aneb v česenku v které koli jíše. Anéz jest horký a suchý na třetiem stupni, větrnosti v člověku tiší</w:t>
      </w:r>
      <w:r>
        <w:rPr>
          <w:rStyle w:val="emendace"/>
        </w:rPr>
        <w:t xml:space="preserve">tiší </w:t>
      </w:r>
      <w:r>
        <w:rPr>
          <w:rStyle w:val="pramen"/>
        </w:rPr>
        <w:t>tiſſije</w:t>
      </w:r>
      <w:r>
        <w:rPr>
          <w:rStyle w:val="Text"/>
        </w:rPr>
        <w:t xml:space="preserve">, vyhání, spomáhá těm, ješto se voda v nich stavuje, jakož kámen, ktož ji mají. A zvláště, ktož jej v vlaským víně vaře a dadí píti na čtítrobu, zbuzuje pot, krotí žízeň, vlhkosti bielé vybuzuje z matky a čisté je a zplozuje mléko dojkám a bujnost </w:t>
      </w:r>
      <w:r>
        <w:rPr>
          <w:rStyle w:val="emendace"/>
        </w:rPr>
        <w:t xml:space="preserve">bujnost </w:t>
      </w:r>
      <w:r>
        <w:rPr>
          <w:rStyle w:val="pramen"/>
        </w:rPr>
        <w:t xml:space="preserve">buoynoſt </w:t>
      </w:r>
      <w:r>
        <w:rPr>
          <w:rStyle w:val="Text"/>
        </w:rPr>
        <w:t>mužuom a ženám.</w:t>
      </w:r>
    </w:p>
    <w:p w:rsidR="00C16663" w:rsidRDefault="00083972">
      <w:pPr>
        <w:pStyle w:val="Podnadpis"/>
      </w:pPr>
      <w:r>
        <w:rPr>
          <w:rStyle w:val="Text"/>
        </w:rPr>
        <w:t xml:space="preserve">Barvínek </w:t>
      </w:r>
      <w:r>
        <w:rPr>
          <w:rStyle w:val="cizijazyk"/>
        </w:rPr>
        <w:t>Clematis</w:t>
      </w:r>
    </w:p>
    <w:p w:rsidR="00C16663" w:rsidRDefault="00083972">
      <w:r>
        <w:rPr>
          <w:rStyle w:val="Text"/>
        </w:rPr>
        <w:t xml:space="preserve">Barvínek má tyto moci, ktož jej vaří s vínem a z </w:t>
      </w:r>
      <w:r>
        <w:rPr>
          <w:rStyle w:val="lemma"/>
        </w:rPr>
        <w:t xml:space="preserve">z </w:t>
      </w:r>
      <w:r>
        <w:rPr>
          <w:rStyle w:val="hyperlemma"/>
        </w:rPr>
        <w:t xml:space="preserve">s </w:t>
      </w:r>
      <w:r>
        <w:rPr>
          <w:rStyle w:val="Text"/>
        </w:rPr>
        <w:t xml:space="preserve">bobrovým strojem, dnu vnitřní tiší </w:t>
      </w:r>
      <w:r>
        <w:rPr>
          <w:rStyle w:val="emendace"/>
        </w:rPr>
        <w:t xml:space="preserve">tiší </w:t>
      </w:r>
      <w:r>
        <w:rPr>
          <w:rStyle w:val="pramen"/>
        </w:rPr>
        <w:t xml:space="preserve">tiſſije </w:t>
      </w:r>
      <w:r>
        <w:rPr>
          <w:rStyle w:val="Text"/>
        </w:rPr>
        <w:t xml:space="preserve">a vyhání. Také kto vaří </w:t>
      </w:r>
      <w:r>
        <w:rPr>
          <w:rStyle w:val="emendace"/>
        </w:rPr>
        <w:t xml:space="preserve">vaří </w:t>
      </w:r>
      <w:r>
        <w:rPr>
          <w:rStyle w:val="pramen"/>
        </w:rPr>
        <w:t xml:space="preserve">warzije </w:t>
      </w:r>
      <w:r>
        <w:rPr>
          <w:rStyle w:val="Text"/>
        </w:rPr>
        <w:t xml:space="preserve">u víně, na čtítrobu pí. A všecky neštovice a nežity vnitřní v životě obměkčí. Také ktož jej s octem vaří </w:t>
      </w:r>
      <w:r>
        <w:rPr>
          <w:rStyle w:val="emendace"/>
        </w:rPr>
        <w:t xml:space="preserve">vaří </w:t>
      </w:r>
      <w:r>
        <w:rPr>
          <w:rStyle w:val="pramen"/>
        </w:rPr>
        <w:t xml:space="preserve">warzije </w:t>
      </w:r>
      <w:r>
        <w:rPr>
          <w:rStyle w:val="Text"/>
        </w:rPr>
        <w:t>a tiem prašivú hlavu myje horce, všecku nečistotu dolu spudí a hlavu učistí.</w:t>
      </w:r>
    </w:p>
    <w:p w:rsidR="00C16663" w:rsidRDefault="00083972">
      <w:pPr>
        <w:pStyle w:val="Podnadpis"/>
      </w:pPr>
      <w:r>
        <w:rPr>
          <w:rStyle w:val="Text"/>
        </w:rPr>
        <w:t xml:space="preserve">Božie dřevce </w:t>
      </w:r>
      <w:r>
        <w:rPr>
          <w:rStyle w:val="pripisekinterlinearnimladsi"/>
        </w:rPr>
        <w:t xml:space="preserve">Brotan </w:t>
      </w:r>
      <w:r>
        <w:rPr>
          <w:rStyle w:val="cizijazyk"/>
        </w:rPr>
        <w:t>Abrotanum</w:t>
      </w:r>
    </w:p>
    <w:p w:rsidR="00C16663" w:rsidRDefault="00083972">
      <w:r>
        <w:rPr>
          <w:rStyle w:val="Text"/>
        </w:rPr>
        <w:t xml:space="preserve">Božie dřevce má tyto moci, ktož je s vínem vaří </w:t>
      </w:r>
      <w:r>
        <w:rPr>
          <w:rStyle w:val="emendace"/>
        </w:rPr>
        <w:t xml:space="preserve">vaří </w:t>
      </w:r>
      <w:r>
        <w:rPr>
          <w:rStyle w:val="pramen"/>
        </w:rPr>
        <w:t xml:space="preserve">warzije </w:t>
      </w:r>
      <w:r>
        <w:rPr>
          <w:rStyle w:val="Text"/>
        </w:rPr>
        <w:t>a na čtítrobu teple pí, všecko, což se v člověku speklo od tlenie nebo od bitie, vše rozvieže a uzdraví</w:t>
      </w:r>
      <w:r>
        <w:rPr>
          <w:rStyle w:val="emendace"/>
        </w:rPr>
        <w:t xml:space="preserve">uzdraví </w:t>
      </w:r>
      <w:r>
        <w:rPr>
          <w:rStyle w:val="pramen"/>
        </w:rPr>
        <w:t>vzdrawije</w:t>
      </w:r>
      <w:r>
        <w:rPr>
          <w:rStyle w:val="Text"/>
        </w:rPr>
        <w:t>. Také má tyto moci, komuž plíce rostú neb otekú, to bývá od náhlého běhánie nebo od velikého ustání v horko, ten pí božie dřevce s medem přesným, uvaře horce, a budeš zdráv a k své řeči navrácen.</w:t>
      </w:r>
    </w:p>
    <w:p w:rsidR="00C16663" w:rsidRDefault="00083972">
      <w:pPr>
        <w:pStyle w:val="Podnadpis"/>
      </w:pPr>
      <w:r>
        <w:rPr>
          <w:rStyle w:val="foliace"/>
        </w:rPr>
        <w:t xml:space="preserve">138v </w:t>
      </w:r>
      <w:r>
        <w:rPr>
          <w:rStyle w:val="Text"/>
        </w:rPr>
        <w:t>Benedikt bielý</w:t>
      </w:r>
    </w:p>
    <w:p w:rsidR="00C16663" w:rsidRDefault="00083972">
      <w:r>
        <w:rPr>
          <w:rStyle w:val="Text"/>
        </w:rPr>
        <w:t>Benedikt bielý, ktož jej v pitie vloží</w:t>
      </w:r>
      <w:r>
        <w:rPr>
          <w:rStyle w:val="emendace"/>
        </w:rPr>
        <w:t xml:space="preserve">vloží </w:t>
      </w:r>
      <w:r>
        <w:rPr>
          <w:rStyle w:val="pramen"/>
        </w:rPr>
        <w:t>wlozije</w:t>
      </w:r>
      <w:r>
        <w:rPr>
          <w:rStyle w:val="Text"/>
        </w:rPr>
        <w:t xml:space="preserve">, ješto svú vuoni potratí, toť svú mocí k dřévní vuoni navrátí. A to když umyje i vloží </w:t>
      </w:r>
      <w:r>
        <w:rPr>
          <w:rStyle w:val="emendace"/>
        </w:rPr>
        <w:t xml:space="preserve">vloží </w:t>
      </w:r>
      <w:r>
        <w:rPr>
          <w:rStyle w:val="pramen"/>
        </w:rPr>
        <w:t xml:space="preserve">wlozije </w:t>
      </w:r>
      <w:r>
        <w:rPr>
          <w:rStyle w:val="Text"/>
        </w:rPr>
        <w:t xml:space="preserve">v sudy a přikrý ob noc a ob den, také se z něho napí, toho dne celého bude červen a dobré barvy. Také v kterém jest domě neb v komoře, ižádný had ani žába </w:t>
      </w:r>
      <w:r>
        <w:rPr>
          <w:rStyle w:val="doplnenytext"/>
        </w:rPr>
        <w:t xml:space="preserve">ani </w:t>
      </w:r>
      <w:r>
        <w:rPr>
          <w:rStyle w:val="Text"/>
        </w:rPr>
        <w:t>co jedovatého tu nemuož ostati. A ktož ho sní aneb vždy jie, nikdy se nebude báti toho dne, kterýž s něho bude jiesti.</w:t>
      </w:r>
    </w:p>
    <w:p w:rsidR="00C16663" w:rsidRDefault="00083972">
      <w:pPr>
        <w:pStyle w:val="Podnadpis"/>
      </w:pPr>
      <w:r>
        <w:rPr>
          <w:rStyle w:val="Text"/>
        </w:rPr>
        <w:t>Benedikt červený</w:t>
      </w:r>
    </w:p>
    <w:p w:rsidR="00C16663" w:rsidRDefault="00083972">
      <w:r>
        <w:rPr>
          <w:rStyle w:val="Text"/>
        </w:rPr>
        <w:t>Má tyto moci, ktož jej vyryje a umyje a spěje tři Páteře, když se pravá nemoc přichvátí, ihned bude uzdraven. Také ktož jej nemocnému vloží v hlavy, ješto oněmie</w:t>
      </w:r>
      <w:r>
        <w:rPr>
          <w:rStyle w:val="poznamka"/>
        </w:rPr>
        <w:t>rkp. KNM I F 11 uvádí: nevie</w:t>
      </w:r>
      <w:r>
        <w:rPr>
          <w:rStyle w:val="Text"/>
        </w:rPr>
        <w:t>, bude li mu živu býti, pot s jeho hlavy puojde. Pakli má umříti, nep</w:t>
      </w:r>
      <w:r w:rsidR="00B80FD6">
        <w:rPr>
          <w:rStyle w:val="Text"/>
        </w:rPr>
        <w:t>ů</w:t>
      </w:r>
      <w:r>
        <w:rPr>
          <w:rStyle w:val="Text"/>
        </w:rPr>
        <w:t>jde, ale zbledne.</w:t>
      </w:r>
    </w:p>
    <w:p w:rsidR="00C16663" w:rsidRDefault="00083972">
      <w:pPr>
        <w:pStyle w:val="Podnadpis"/>
      </w:pPr>
      <w:r>
        <w:rPr>
          <w:rStyle w:val="Text"/>
        </w:rPr>
        <w:t xml:space="preserve">Bedrník </w:t>
      </w:r>
      <w:r>
        <w:rPr>
          <w:rStyle w:val="cizijazyk"/>
        </w:rPr>
        <w:t>Pampinella</w:t>
      </w:r>
    </w:p>
    <w:p w:rsidR="00C16663" w:rsidRDefault="00083972">
      <w:r>
        <w:rPr>
          <w:rStyle w:val="Text"/>
        </w:rPr>
        <w:t>Bedrník jest pomocen vdy k srdci, také jest pomocen ke všem prsuom. Ktož jej často hryze, červenú nemoc stavuje. Také pomocen jest, ktož jej na čtítrobu hryze, k vodnému teleti, neb svú mocí utiší to vše. Také pomocen k suchému kašli, ktož jej hryze. Také jest pomocen těm, ješto vždy smilnie a jej rozžijéci v ustech držie.</w:t>
      </w:r>
    </w:p>
    <w:p w:rsidR="00C16663" w:rsidRDefault="00083972">
      <w:pPr>
        <w:pStyle w:val="Podnadpis"/>
      </w:pPr>
      <w:r>
        <w:rPr>
          <w:rStyle w:val="Text"/>
        </w:rPr>
        <w:t>Bodlák</w:t>
      </w:r>
    </w:p>
    <w:p w:rsidR="00C16663" w:rsidRDefault="00083972">
      <w:r>
        <w:rPr>
          <w:rStyle w:val="Text"/>
        </w:rPr>
        <w:lastRenderedPageBreak/>
        <w:t xml:space="preserve">Bodlák jest mokr a horek a má tyto moci, </w:t>
      </w:r>
      <w:r>
        <w:rPr>
          <w:rStyle w:val="foliace"/>
        </w:rPr>
        <w:t xml:space="preserve">139r </w:t>
      </w:r>
      <w:r>
        <w:rPr>
          <w:rStyle w:val="Text"/>
        </w:rPr>
        <w:t xml:space="preserve">ktož jej z </w:t>
      </w:r>
      <w:r>
        <w:rPr>
          <w:rStyle w:val="lemma"/>
        </w:rPr>
        <w:t xml:space="preserve">z </w:t>
      </w:r>
      <w:r>
        <w:rPr>
          <w:rStyle w:val="hyperlemma"/>
        </w:rPr>
        <w:t xml:space="preserve">s </w:t>
      </w:r>
      <w:r>
        <w:rPr>
          <w:rStyle w:val="Text"/>
        </w:rPr>
        <w:t>solí ztluče a s horkým vínem pí, vešken jed od srdce vyžene a studenú nemoc, ješto člověka třese, mocně vyhánie.</w:t>
      </w:r>
    </w:p>
    <w:p w:rsidR="00C16663" w:rsidRDefault="00083972">
      <w:pPr>
        <w:pStyle w:val="Podnadpis"/>
      </w:pPr>
      <w:r>
        <w:rPr>
          <w:rStyle w:val="Text"/>
        </w:rPr>
        <w:t>Balšám</w:t>
      </w:r>
    </w:p>
    <w:p w:rsidR="00C16663" w:rsidRDefault="00083972">
      <w:r>
        <w:rPr>
          <w:rStyle w:val="Text"/>
        </w:rPr>
        <w:t xml:space="preserve">Balšán jest strom ejiptský velmi drahý, jenž má listie podobné k rútě. A strom slove řetsky </w:t>
      </w:r>
      <w:r>
        <w:rPr>
          <w:rStyle w:val="cizijazyk"/>
        </w:rPr>
        <w:t xml:space="preserve">carpobalsamus </w:t>
      </w:r>
      <w:r>
        <w:rPr>
          <w:rStyle w:val="Text"/>
        </w:rPr>
        <w:t xml:space="preserve">a tuk jeho </w:t>
      </w:r>
      <w:r>
        <w:rPr>
          <w:rStyle w:val="cizijazyk"/>
        </w:rPr>
        <w:t xml:space="preserve">opobalsamum. </w:t>
      </w:r>
      <w:r>
        <w:rPr>
          <w:rStyle w:val="Text"/>
        </w:rPr>
        <w:t xml:space="preserve">A tak ten draho prodávají, jakožto střiebro vážie. A ktož chce poznati púhý, totižto pravý a nefalšovaný balšám, ten pusť jeho malú trůsku v mléko a ihned se srazí </w:t>
      </w:r>
      <w:r>
        <w:rPr>
          <w:rStyle w:val="emendace"/>
        </w:rPr>
        <w:t xml:space="preserve">srazí </w:t>
      </w:r>
      <w:r>
        <w:rPr>
          <w:rStyle w:val="pramen"/>
        </w:rPr>
        <w:t xml:space="preserve">ſrazije </w:t>
      </w:r>
      <w:r>
        <w:rPr>
          <w:rStyle w:val="Text"/>
        </w:rPr>
        <w:t xml:space="preserve">to mléko, a když vpustíš vodu, tehdyť se rozplyne, a budeť jako mléko. A vuoně toho tuku jest zdravá srdci, hlavě. A jest horký na třetiem stupni, oči čistí. A kdož jej u víně pí, dušnost v prsech odjímá. A ktož jej pí s mlékem, jed ven vyhání. Pakli kto siemě jeho s vínem pí, spomáhá kašli a otoku plic a k dně rozličné a proti padúcí </w:t>
      </w:r>
      <w:r>
        <w:rPr>
          <w:rStyle w:val="emendace"/>
        </w:rPr>
        <w:t xml:space="preserve">padúcí </w:t>
      </w:r>
      <w:r>
        <w:rPr>
          <w:rStyle w:val="pramen"/>
        </w:rPr>
        <w:t xml:space="preserve">paduczije </w:t>
      </w:r>
      <w:r>
        <w:rPr>
          <w:rStyle w:val="Text"/>
        </w:rPr>
        <w:t>nemoci, kdy na prsi jim pomaže.</w:t>
      </w:r>
    </w:p>
    <w:p w:rsidR="00C16663" w:rsidRDefault="00083972">
      <w:pPr>
        <w:pStyle w:val="Podnadpis"/>
      </w:pPr>
      <w:r>
        <w:rPr>
          <w:rStyle w:val="Text"/>
        </w:rPr>
        <w:t>Balšán</w:t>
      </w:r>
    </w:p>
    <w:p w:rsidR="00C16663" w:rsidRDefault="00083972">
      <w:r>
        <w:rPr>
          <w:rStyle w:val="Text"/>
        </w:rPr>
        <w:t>Balšán nebo marule má tyto moci, ktož jej s vínem vaří a na čtítrobu pí horce, kdož nemuož močiti. Také ženám přivodí tajnú nemoc, vařen v octě a k tomu se lžíci s</w:t>
      </w:r>
      <w:r w:rsidR="00850F0C">
        <w:rPr>
          <w:rStyle w:val="Text"/>
        </w:rPr>
        <w:t>t</w:t>
      </w:r>
      <w:r>
        <w:rPr>
          <w:rStyle w:val="Text"/>
        </w:rPr>
        <w:t xml:space="preserve">rdi přičiníc, přijímán horce a pitá, ženám tajnú jich </w:t>
      </w:r>
      <w:r>
        <w:rPr>
          <w:rStyle w:val="foliace"/>
        </w:rPr>
        <w:t xml:space="preserve">139v </w:t>
      </w:r>
      <w:r>
        <w:rPr>
          <w:rStyle w:val="Text"/>
        </w:rPr>
        <w:t>nemoc přivodí</w:t>
      </w:r>
      <w:r>
        <w:rPr>
          <w:rStyle w:val="emendace"/>
        </w:rPr>
        <w:t xml:space="preserve">přivodí </w:t>
      </w:r>
      <w:r>
        <w:rPr>
          <w:rStyle w:val="pramen"/>
        </w:rPr>
        <w:t>prziwodije</w:t>
      </w:r>
      <w:r>
        <w:rPr>
          <w:rStyle w:val="Text"/>
        </w:rPr>
        <w:t>. Také ktož ji vaří v octě s bobrovým strojem a na čtítrobu horce pí, všecku plzkost i kvasnice vypuzuje. Také ktož má tu dnu vnitřní, to jest v střevách, ten vezmi balšámu a nažži z něho vody a píž to ráno i večer.</w:t>
      </w:r>
    </w:p>
    <w:p w:rsidR="00C16663" w:rsidRDefault="00083972">
      <w:pPr>
        <w:pStyle w:val="Podnadpis"/>
      </w:pPr>
      <w:r>
        <w:rPr>
          <w:rStyle w:val="cizijazyk"/>
        </w:rPr>
        <w:t>Basilikon</w:t>
      </w:r>
    </w:p>
    <w:p w:rsidR="00C16663" w:rsidRDefault="00083972">
      <w:r>
        <w:rPr>
          <w:rStyle w:val="cizijazyk"/>
        </w:rPr>
        <w:t xml:space="preserve">Basilikon </w:t>
      </w:r>
      <w:r>
        <w:rPr>
          <w:rStyle w:val="Text"/>
        </w:rPr>
        <w:t xml:space="preserve">jest horký a suchý na třetím stupni a jestiť dobré vuoně, a ktož jej u víno pověsí a to víno pí, spomáhá studenému žaludku i játrám i srdci a odhoní od srdce zámutek a veselí </w:t>
      </w:r>
      <w:r>
        <w:rPr>
          <w:rStyle w:val="lemma"/>
        </w:rPr>
        <w:t xml:space="preserve">veseliti </w:t>
      </w:r>
      <w:r>
        <w:rPr>
          <w:rStyle w:val="hyperlemma"/>
        </w:rPr>
        <w:t xml:space="preserve">veseliti </w:t>
      </w:r>
      <w:r>
        <w:rPr>
          <w:rStyle w:val="Text"/>
        </w:rPr>
        <w:t xml:space="preserve">srdce a zachovává člověka v mladosti. A jestiť dvojí </w:t>
      </w:r>
      <w:r>
        <w:rPr>
          <w:rStyle w:val="cizijazyk"/>
        </w:rPr>
        <w:t xml:space="preserve">basilikon, </w:t>
      </w:r>
      <w:r>
        <w:rPr>
          <w:rStyle w:val="Text"/>
        </w:rPr>
        <w:t xml:space="preserve">první má malé a drobné listiečko a sloveť řecky </w:t>
      </w:r>
      <w:r>
        <w:rPr>
          <w:rStyle w:val="cizijazyk"/>
        </w:rPr>
        <w:t xml:space="preserve">cariofilatum, </w:t>
      </w:r>
      <w:r>
        <w:rPr>
          <w:rStyle w:val="Text"/>
        </w:rPr>
        <w:t xml:space="preserve">a toť jest obecný </w:t>
      </w:r>
      <w:r>
        <w:rPr>
          <w:rStyle w:val="cizijazyk"/>
        </w:rPr>
        <w:t xml:space="preserve">basilikon. </w:t>
      </w:r>
      <w:r>
        <w:rPr>
          <w:rStyle w:val="Text"/>
        </w:rPr>
        <w:t>Druhý, jenž má drobný list, a ten slove majorána, totiž veliknějšie, a vuoně jeho prospievá mokré hlavě, ale suché škodí.</w:t>
      </w:r>
    </w:p>
    <w:p w:rsidR="00C16663" w:rsidRDefault="00083972">
      <w:pPr>
        <w:pStyle w:val="Podnadpis"/>
      </w:pPr>
      <w:r>
        <w:rPr>
          <w:rStyle w:val="Text"/>
        </w:rPr>
        <w:t xml:space="preserve">Bukvice </w:t>
      </w:r>
      <w:r>
        <w:rPr>
          <w:rStyle w:val="cizijazyk"/>
        </w:rPr>
        <w:t>Primula vera beronica</w:t>
      </w:r>
    </w:p>
    <w:p w:rsidR="00C16663" w:rsidRDefault="00083972">
      <w:r>
        <w:rPr>
          <w:rStyle w:val="Text"/>
        </w:rPr>
        <w:t xml:space="preserve">Bukvice má tyto moci, ktož ji vaře s ostrým vínem a před tiem časem pí, studenú nemoc staví, k uzdravení ran také s vínem a s bielkem ztlučená a na ránu kladená velmi celí. Také krve stavení, ktož ji hryze samu o sobě aneb prachem jejím rány potrúsí, hned krev stane. Také proti diviemu masu, ktož ji ztluče s vínem a na ránu navieže, všecko hnilé a divie maso ven </w:t>
      </w:r>
      <w:r>
        <w:rPr>
          <w:rStyle w:val="foliace"/>
        </w:rPr>
        <w:t xml:space="preserve">140r </w:t>
      </w:r>
      <w:r>
        <w:rPr>
          <w:rStyle w:val="Text"/>
        </w:rPr>
        <w:t xml:space="preserve">vyžene. Také ktož ji s vínem aneb s octem vaří </w:t>
      </w:r>
      <w:r>
        <w:rPr>
          <w:rStyle w:val="emendace"/>
        </w:rPr>
        <w:t xml:space="preserve">vaří </w:t>
      </w:r>
      <w:r>
        <w:rPr>
          <w:rStyle w:val="pramen"/>
        </w:rPr>
        <w:t xml:space="preserve">warzije </w:t>
      </w:r>
      <w:r>
        <w:rPr>
          <w:rStyle w:val="Text"/>
        </w:rPr>
        <w:t>a tiem hlavu zmyje, všecku bolest z hlavy svú mocí vyžene.</w:t>
      </w:r>
    </w:p>
    <w:p w:rsidR="00C16663" w:rsidRDefault="00083972">
      <w:r>
        <w:rPr>
          <w:rStyle w:val="Text"/>
        </w:rPr>
        <w:t xml:space="preserve">Jinak – vezmi bukvici z </w:t>
      </w:r>
      <w:r>
        <w:rPr>
          <w:rStyle w:val="lemma"/>
        </w:rPr>
        <w:t xml:space="preserve">z </w:t>
      </w:r>
      <w:r>
        <w:rPr>
          <w:rStyle w:val="hyperlemma"/>
        </w:rPr>
        <w:t xml:space="preserve">s </w:t>
      </w:r>
      <w:r>
        <w:rPr>
          <w:rStyle w:val="Text"/>
        </w:rPr>
        <w:t>bobrovým strojem a vař u vodě dobře a smáčej tiem horce hlavu, a vezma toho kořenie, vložiž na to miesto, ješto tě hlava bolí, a uvěž rúchú.</w:t>
      </w:r>
    </w:p>
    <w:p w:rsidR="00C16663" w:rsidRDefault="00083972">
      <w:r>
        <w:rPr>
          <w:rStyle w:val="Text"/>
        </w:rPr>
        <w:t xml:space="preserve">Proti vší </w:t>
      </w:r>
      <w:r>
        <w:rPr>
          <w:rStyle w:val="emendace"/>
        </w:rPr>
        <w:t xml:space="preserve">vší </w:t>
      </w:r>
      <w:r>
        <w:rPr>
          <w:rStyle w:val="pramen"/>
        </w:rPr>
        <w:t xml:space="preserve">wſſije </w:t>
      </w:r>
      <w:r>
        <w:rPr>
          <w:rStyle w:val="Text"/>
        </w:rPr>
        <w:t xml:space="preserve">bolesti hlavní </w:t>
      </w:r>
      <w:r>
        <w:rPr>
          <w:rStyle w:val="emendace"/>
        </w:rPr>
        <w:t xml:space="preserve">hlavní </w:t>
      </w:r>
      <w:r>
        <w:rPr>
          <w:rStyle w:val="pramen"/>
        </w:rPr>
        <w:t xml:space="preserve">hlawnije </w:t>
      </w:r>
      <w:r>
        <w:rPr>
          <w:rStyle w:val="Text"/>
        </w:rPr>
        <w:t>vezmi bukvici a chvojku, pelyněk a černobýl a vař to spolu v dobrém víně anebo v převařené vodě a učiň z toho lúh, mejž tiem hlavu a poznáš moc lékařstvie, tomu věz zacela, žeť jest pokušeno.</w:t>
      </w:r>
    </w:p>
    <w:p w:rsidR="00C16663" w:rsidRDefault="00083972">
      <w:r>
        <w:rPr>
          <w:rStyle w:val="Text"/>
        </w:rPr>
        <w:lastRenderedPageBreak/>
        <w:t>Proti sražení</w:t>
      </w:r>
    </w:p>
    <w:p w:rsidR="00C16663" w:rsidRDefault="00083972">
      <w:r>
        <w:rPr>
          <w:rStyle w:val="Text"/>
        </w:rPr>
        <w:t>Vezmi bukvici a vař u víně aneb v mléce a píž to na čtítrobu. Jinak – vezmi bukvici samu o sobě, vař u víně, přičině octa. Proti mokrosti v těle vezmi kořen bukvice a zsuše zetři na prach, směsiž ten prach se strdí zpěněným, vařiž na pánvici, ažť ztvrdne. A když chceš požívati, rozpusť v teplé vodě, vezmiž toho na lžičku a to čiň ráno i večer. Aby krev stavil, vezmi bukvici a drž ji v ustech a hned krev stane.</w:t>
      </w:r>
    </w:p>
    <w:p w:rsidR="00C16663" w:rsidRDefault="00083972">
      <w:r>
        <w:rPr>
          <w:rStyle w:val="Text"/>
        </w:rPr>
        <w:t>Proti žaludkové nemoci a proti kře</w:t>
      </w:r>
    </w:p>
    <w:p w:rsidR="00C16663" w:rsidRDefault="00083972">
      <w:r>
        <w:rPr>
          <w:rStyle w:val="Text"/>
        </w:rPr>
        <w:t xml:space="preserve">Vezmi bukvici a polej a kuory bzové prostřední zelené a zstruž zelenú kuoru od sebe a varuj se, aby ji nestrúhal k sobě, ale od sebe doluov. Vařiž to tré v dobrém pivě, </w:t>
      </w:r>
      <w:r>
        <w:rPr>
          <w:rStyle w:val="foliace"/>
        </w:rPr>
        <w:t xml:space="preserve">140v </w:t>
      </w:r>
      <w:r>
        <w:rPr>
          <w:rStyle w:val="Text"/>
        </w:rPr>
        <w:t>a tak dlúho vař, ažť pivo svú vuoni stratí. A to na čtítrobu pí, a budeš zdráv.</w:t>
      </w:r>
    </w:p>
    <w:p w:rsidR="00C16663" w:rsidRDefault="00083972">
      <w:r>
        <w:rPr>
          <w:rStyle w:val="Text"/>
        </w:rPr>
        <w:t>K témuž</w:t>
      </w:r>
    </w:p>
    <w:p w:rsidR="00C16663" w:rsidRDefault="00083972">
      <w:r>
        <w:rPr>
          <w:rStyle w:val="Text"/>
        </w:rPr>
        <w:t xml:space="preserve">Ktož má zlé vlhkosti v žaludku, ktož pí ji, totiž bukvici vařenú u víně, zlú vlhkost vyžene, také kámen změlí v člověku, také čistí plíce i játry, žilám obraženým spomáhá. A těm, ješto mají padúcí nemoc, ktož ji pí s vodú vařenú a ktož ji rozžije i pohltie. A víno na to dobré pí, spomáhá zlému žaludku. A ktož ji s octem a se strdí zvaře pije, uzdravuje bolesti slezinové. A ktož vaří </w:t>
      </w:r>
      <w:r>
        <w:rPr>
          <w:rStyle w:val="emendace"/>
        </w:rPr>
        <w:t xml:space="preserve">vaří </w:t>
      </w:r>
      <w:r>
        <w:rPr>
          <w:rStyle w:val="pramen"/>
        </w:rPr>
        <w:t xml:space="preserve">warzije </w:t>
      </w:r>
      <w:r>
        <w:rPr>
          <w:rStyle w:val="Text"/>
        </w:rPr>
        <w:t>u pivě na čtítrobu pí, oči velmi čistí a dušnosti velmi v prsiech. Také ktož kořenie, čistě zpera a dobře vaře, až třetina vody uvře, a tiem oči pomaže, uzdravuje neštovice v očí. Vezmi kořenie bukvice a zsušiž je a ztluc na prach. A vezma kus chleba, omočiž jej v pivě nebo u víně a ten chléb omočený obal v prachu toho kořenie, a když chceš spat jíti, sněz ten chléb obalený, bolí li tě jedno oko, vezmi bukvice list a pomaž jej medem, položiž jej na to oko, a to čiň často.</w:t>
      </w:r>
    </w:p>
    <w:p w:rsidR="00C16663" w:rsidRDefault="00083972">
      <w:r>
        <w:rPr>
          <w:rStyle w:val="Text"/>
        </w:rPr>
        <w:t xml:space="preserve">Proti kameni hlavy aneb ranám, ješto se narozují z vlhkosti, bukvice zetřená a položená divně zceluje a uzdravuje, že třetí </w:t>
      </w:r>
      <w:r>
        <w:rPr>
          <w:rStyle w:val="emendace"/>
        </w:rPr>
        <w:t xml:space="preserve">třetí </w:t>
      </w:r>
      <w:r>
        <w:rPr>
          <w:rStyle w:val="pramen"/>
        </w:rPr>
        <w:t xml:space="preserve">trzetije </w:t>
      </w:r>
      <w:r>
        <w:rPr>
          <w:rStyle w:val="Text"/>
        </w:rPr>
        <w:t>den zhojí se, i kosti tiehne ven.</w:t>
      </w:r>
    </w:p>
    <w:p w:rsidR="00C16663" w:rsidRDefault="00083972">
      <w:pPr>
        <w:pStyle w:val="Podnadpis"/>
      </w:pPr>
      <w:r>
        <w:rPr>
          <w:rStyle w:val="Text"/>
        </w:rPr>
        <w:t>Bodlák veliký</w:t>
      </w:r>
    </w:p>
    <w:p w:rsidR="00C16663" w:rsidRDefault="00083972">
      <w:r>
        <w:rPr>
          <w:rStyle w:val="Text"/>
        </w:rPr>
        <w:t xml:space="preserve">Bodlák zetři veliký na prach a požívaj </w:t>
      </w:r>
      <w:r>
        <w:rPr>
          <w:rStyle w:val="foliace"/>
        </w:rPr>
        <w:t xml:space="preserve">141r </w:t>
      </w:r>
      <w:r>
        <w:rPr>
          <w:rStyle w:val="Text"/>
        </w:rPr>
        <w:t xml:space="preserve">toho prachu v jedení </w:t>
      </w:r>
      <w:r>
        <w:rPr>
          <w:rStyle w:val="emendace"/>
        </w:rPr>
        <w:t xml:space="preserve">jedení </w:t>
      </w:r>
      <w:r>
        <w:rPr>
          <w:rStyle w:val="pramen"/>
        </w:rPr>
        <w:t xml:space="preserve">gedenije </w:t>
      </w:r>
      <w:r>
        <w:rPr>
          <w:rStyle w:val="Text"/>
        </w:rPr>
        <w:t xml:space="preserve">anebo v pití </w:t>
      </w:r>
      <w:r>
        <w:rPr>
          <w:rStyle w:val="emendace"/>
        </w:rPr>
        <w:t xml:space="preserve">pití </w:t>
      </w:r>
      <w:r>
        <w:rPr>
          <w:rStyle w:val="pramen"/>
        </w:rPr>
        <w:t xml:space="preserve">pitije </w:t>
      </w:r>
      <w:r>
        <w:rPr>
          <w:rStyle w:val="Text"/>
        </w:rPr>
        <w:t>a také ten prach smiešej se strdí a jez s chlebem. A také přičině muškátového prachu z květu, a to k mladému zelí, jez to, a zbudeš tesklivé mysli.</w:t>
      </w:r>
    </w:p>
    <w:p w:rsidR="00C16663" w:rsidRDefault="00083972">
      <w:pPr>
        <w:pStyle w:val="Podnadpis"/>
      </w:pPr>
      <w:r>
        <w:rPr>
          <w:rStyle w:val="Text"/>
        </w:rPr>
        <w:t xml:space="preserve">Borák </w:t>
      </w:r>
      <w:r>
        <w:rPr>
          <w:rStyle w:val="cizijazyk"/>
        </w:rPr>
        <w:t>Borago</w:t>
      </w:r>
    </w:p>
    <w:p w:rsidR="00C16663" w:rsidRDefault="00083972">
      <w:r>
        <w:rPr>
          <w:rStyle w:val="Text"/>
        </w:rPr>
        <w:t>Borák má listie chlupaté, ktož to zelé jie, dobrú krev zarozuje a játrám pomáhá a velmi spomáhá srdci.</w:t>
      </w:r>
    </w:p>
    <w:p w:rsidR="00C16663" w:rsidRDefault="00083972">
      <w:pPr>
        <w:pStyle w:val="Podnadpis"/>
      </w:pPr>
      <w:r>
        <w:rPr>
          <w:rStyle w:val="Text"/>
        </w:rPr>
        <w:t>Bavlna</w:t>
      </w:r>
    </w:p>
    <w:p w:rsidR="00C16663" w:rsidRDefault="00083972">
      <w:r>
        <w:rPr>
          <w:rStyle w:val="Text"/>
        </w:rPr>
        <w:t xml:space="preserve">Bavlna roste na dřieví </w:t>
      </w:r>
      <w:r>
        <w:rPr>
          <w:rStyle w:val="emendace"/>
        </w:rPr>
        <w:t xml:space="preserve">dřieví </w:t>
      </w:r>
      <w:r>
        <w:rPr>
          <w:rStyle w:val="pramen"/>
        </w:rPr>
        <w:t xml:space="preserve">drzijewije </w:t>
      </w:r>
      <w:r>
        <w:rPr>
          <w:rStyle w:val="Text"/>
        </w:rPr>
        <w:t>jako vlákénko na staré vrbě, tuk z listie toho stromu stavuje úplavici.</w:t>
      </w:r>
    </w:p>
    <w:p w:rsidR="00C16663" w:rsidRDefault="00083972">
      <w:pPr>
        <w:pStyle w:val="Podnadpis"/>
      </w:pPr>
      <w:r>
        <w:rPr>
          <w:rStyle w:val="Text"/>
        </w:rPr>
        <w:t xml:space="preserve">Břečtan </w:t>
      </w:r>
      <w:r>
        <w:rPr>
          <w:rStyle w:val="cizijazyk"/>
        </w:rPr>
        <w:t>Hedera</w:t>
      </w:r>
    </w:p>
    <w:p w:rsidR="00C16663" w:rsidRDefault="00083972">
      <w:r>
        <w:rPr>
          <w:rStyle w:val="Text"/>
        </w:rPr>
        <w:lastRenderedPageBreak/>
        <w:t>Břečtan vezmi a ztluc jej dobře a vy</w:t>
      </w:r>
      <w:r w:rsidR="004E3303">
        <w:rPr>
          <w:rStyle w:val="Text"/>
        </w:rPr>
        <w:t>davi</w:t>
      </w:r>
      <w:r>
        <w:rPr>
          <w:rStyle w:val="Text"/>
        </w:rPr>
        <w:t>ž jeho dobře miezku a směs s olejem, mažiž sobě chřípie, a zbudeš bolesti hlavní. K témuž vezmi břečtan a ztluc jej dobře a zanikl, bukvici a svaté Máří Magdalény kořenie a vař vše spolu za hodinu v dobrém víně, mejž tiem hlavu vínem a tiem kořením obvěžiž hlavu po zmytí</w:t>
      </w:r>
      <w:r>
        <w:rPr>
          <w:rStyle w:val="emendace"/>
        </w:rPr>
        <w:t xml:space="preserve">zmytí </w:t>
      </w:r>
      <w:r>
        <w:rPr>
          <w:rStyle w:val="pramen"/>
        </w:rPr>
        <w:t>zmytije</w:t>
      </w:r>
      <w:r>
        <w:rPr>
          <w:rStyle w:val="Text"/>
        </w:rPr>
        <w:t>. A ty věz, žeť jest pokušené lékařstvie.</w:t>
      </w:r>
    </w:p>
    <w:p w:rsidR="00C16663" w:rsidRDefault="00083972">
      <w:pPr>
        <w:pStyle w:val="Podnadpis"/>
      </w:pPr>
      <w:r>
        <w:rPr>
          <w:rStyle w:val="Text"/>
        </w:rPr>
        <w:t xml:space="preserve">Blén </w:t>
      </w:r>
      <w:r>
        <w:rPr>
          <w:rStyle w:val="cizijazyk"/>
        </w:rPr>
        <w:t>Blitum</w:t>
      </w:r>
    </w:p>
    <w:p w:rsidR="00C16663" w:rsidRDefault="00083972">
      <w:r>
        <w:rPr>
          <w:rStyle w:val="Text"/>
        </w:rPr>
        <w:t xml:space="preserve">Ten má tyto moci, vezmi blén a cibuli a česnek, ztluc to spolu dobře a to drž mezi zuby, kdež tě bolejí. Ale aby nepožíral, a budeš zdráv na zuby. Proti dně vezmi blén s listem i s kořenem </w:t>
      </w:r>
      <w:r>
        <w:rPr>
          <w:rStyle w:val="foliace"/>
        </w:rPr>
        <w:t xml:space="preserve">141v </w:t>
      </w:r>
      <w:r>
        <w:rPr>
          <w:rStyle w:val="Text"/>
        </w:rPr>
        <w:t>u vigiljí sv. Jana Křtitele, zřežiž a zkrájej drobně a polož jej v děravý hrnec a podeň postav celý polévaný hrnec a vkopaj v zemi a zamaž blátem múdrosti učiněným, aby nikdyž produchu nemělo, ti jistí hrncové. A tak jich nechaj dlúho, až do svatého evanjelisty, a v ten den vykopaj, nalezneš olej v hrnci v zespodním. A ten olej hodí se proti dně. A tiem obyčejem udělaj jalovcový. A ktož má dnu ve hřbetě, ať se maže při ohni, vše doluov táhna rukú, a budeť zdráv.</w:t>
      </w:r>
    </w:p>
    <w:p w:rsidR="00C16663" w:rsidRDefault="00083972">
      <w:r>
        <w:rPr>
          <w:rStyle w:val="Text"/>
        </w:rPr>
        <w:t>Bláto múdrosti takto máš učiniti: Vezmi cihlu a směs s vaječným bielkem dobře.</w:t>
      </w:r>
    </w:p>
    <w:p w:rsidR="00C16663" w:rsidRDefault="00083972">
      <w:pPr>
        <w:pStyle w:val="Podnadpis"/>
      </w:pPr>
      <w:r>
        <w:rPr>
          <w:rStyle w:val="Text"/>
        </w:rPr>
        <w:t>O ptáciech, aby ptáky mohl lapati</w:t>
      </w:r>
    </w:p>
    <w:p w:rsidR="00C16663" w:rsidRDefault="00083972">
      <w:r>
        <w:rPr>
          <w:rStyle w:val="Text"/>
        </w:rPr>
        <w:t xml:space="preserve">Vezmi blén a múky, zetra blén, to jest z </w:t>
      </w:r>
      <w:r>
        <w:rPr>
          <w:rStyle w:val="lemma"/>
        </w:rPr>
        <w:t xml:space="preserve">z </w:t>
      </w:r>
      <w:r>
        <w:rPr>
          <w:rStyle w:val="hyperlemma"/>
        </w:rPr>
        <w:t xml:space="preserve">s </w:t>
      </w:r>
      <w:r>
        <w:rPr>
          <w:rStyle w:val="Text"/>
        </w:rPr>
        <w:t>semenem jeho, a udělaj šišky jako hrách nebo jako semenec, a tak který pták bude jiesti, hned tu ostane.</w:t>
      </w:r>
    </w:p>
    <w:p w:rsidR="00C16663" w:rsidRDefault="00083972">
      <w:pPr>
        <w:pStyle w:val="Podnadpis"/>
      </w:pPr>
      <w:r>
        <w:rPr>
          <w:rStyle w:val="Text"/>
        </w:rPr>
        <w:t>Bzová voda</w:t>
      </w:r>
    </w:p>
    <w:p w:rsidR="00C16663" w:rsidRDefault="00083972">
      <w:r>
        <w:rPr>
          <w:rStyle w:val="Text"/>
        </w:rPr>
        <w:t>Bzového květu voda pitá ráno za osm dní má moc smilstvie zatratiti a brebtavý jazyk obvostřiti a staviti bolest hlavní i odehnati a srdečné túžení odehnati. Vezmi vodu bzovú a vpusť v oči, kohož oči bolíta. Také ktož má horkost v hlavě. Také ktož má ránu smrdutú, vezmi vody jeho s octem a vymej ránu a budeť čistá, ale žena těžká nepí jí pod věčným zatracením.</w:t>
      </w:r>
    </w:p>
    <w:p w:rsidR="00C16663" w:rsidRDefault="00083972">
      <w:pPr>
        <w:pStyle w:val="Podnadpis"/>
      </w:pPr>
      <w:r>
        <w:rPr>
          <w:rStyle w:val="Text"/>
        </w:rPr>
        <w:t xml:space="preserve">Bolehlav </w:t>
      </w:r>
      <w:r>
        <w:rPr>
          <w:rStyle w:val="cizijazyk"/>
        </w:rPr>
        <w:t>Cicuta</w:t>
      </w:r>
    </w:p>
    <w:p w:rsidR="00C16663" w:rsidRDefault="00083972">
      <w:r>
        <w:rPr>
          <w:rStyle w:val="Text"/>
        </w:rPr>
        <w:t xml:space="preserve">Bolehlav má tyto moci, kto má pěhy na tváři, </w:t>
      </w:r>
      <w:r>
        <w:rPr>
          <w:rStyle w:val="foliace"/>
        </w:rPr>
        <w:t xml:space="preserve">142r </w:t>
      </w:r>
      <w:r>
        <w:rPr>
          <w:rStyle w:val="Text"/>
        </w:rPr>
        <w:t xml:space="preserve">a vař jej u víně a mej sobě tvář. Také ztlučený a přiložen na bolest, hojí ji. Také která dievka vydáví </w:t>
      </w:r>
      <w:r>
        <w:rPr>
          <w:rStyle w:val="emendace"/>
        </w:rPr>
        <w:t xml:space="preserve">vydáví </w:t>
      </w:r>
      <w:r>
        <w:rPr>
          <w:rStyle w:val="pramen"/>
        </w:rPr>
        <w:t xml:space="preserve">wydawije </w:t>
      </w:r>
      <w:r>
        <w:rPr>
          <w:rStyle w:val="Text"/>
        </w:rPr>
        <w:t>z něho tuk, prvé ztlukúc to kořenie, a maže sobě konečky</w:t>
      </w:r>
      <w:r>
        <w:rPr>
          <w:rStyle w:val="poznamka"/>
        </w:rPr>
        <w:t>zjevně chybný zápis, m. b.: honečky</w:t>
      </w:r>
      <w:r>
        <w:rPr>
          <w:rStyle w:val="Text"/>
        </w:rPr>
        <w:t xml:space="preserve">, viec jí nerostú. Také když která žena tiem tukem, omáčejíc rúchu, a často maže sobě, přisuší </w:t>
      </w:r>
      <w:r>
        <w:rPr>
          <w:rStyle w:val="emendace"/>
        </w:rPr>
        <w:t xml:space="preserve">přisuší </w:t>
      </w:r>
      <w:r>
        <w:rPr>
          <w:rStyle w:val="pramen"/>
        </w:rPr>
        <w:t xml:space="preserve">prziſſuſſije </w:t>
      </w:r>
      <w:r>
        <w:rPr>
          <w:rStyle w:val="Text"/>
        </w:rPr>
        <w:t>hned prsi.</w:t>
      </w:r>
    </w:p>
    <w:p w:rsidR="00C16663" w:rsidRDefault="00083972">
      <w:r>
        <w:rPr>
          <w:rStyle w:val="pripisekmarginalnisoucasny"/>
        </w:rPr>
        <w:t>Dáno jest člověka znáti zlé, ale nečiniti, a z toho chválen bude, když přijde na věčné dni, moha zlé učiniti, i nečinil.</w:t>
      </w:r>
    </w:p>
    <w:p w:rsidR="00C16663" w:rsidRDefault="00083972">
      <w:pPr>
        <w:pStyle w:val="Podnadpis"/>
      </w:pPr>
      <w:r>
        <w:rPr>
          <w:rStyle w:val="Text"/>
        </w:rPr>
        <w:t>Bělmové kořenie</w:t>
      </w:r>
    </w:p>
    <w:p w:rsidR="00C16663" w:rsidRDefault="00083972">
      <w:r>
        <w:rPr>
          <w:rStyle w:val="Text"/>
        </w:rPr>
        <w:t xml:space="preserve">Bělmové kořenie, jestli bělmo muži, ať panic žije, ať ty sliny púštie v oči, a sejdeť bělmo. A jestli žena má bělmo, také ať panna žije a púštie v uoči, a sejdeť. A také má to kořenie hrýsti. K témuž takto: Vezmi devět hřebíčkuov </w:t>
      </w:r>
      <w:r>
        <w:rPr>
          <w:rStyle w:val="emendace"/>
        </w:rPr>
        <w:t xml:space="preserve">hřebíčkuov </w:t>
      </w:r>
      <w:r>
        <w:rPr>
          <w:rStyle w:val="pramen"/>
        </w:rPr>
        <w:t xml:space="preserve">hrzebijeczkuow </w:t>
      </w:r>
      <w:r>
        <w:rPr>
          <w:rStyle w:val="Text"/>
        </w:rPr>
        <w:t>a učiň také jako o bělmovým koření</w:t>
      </w:r>
      <w:r>
        <w:rPr>
          <w:rStyle w:val="emendace"/>
        </w:rPr>
        <w:t xml:space="preserve">koření </w:t>
      </w:r>
      <w:r>
        <w:rPr>
          <w:rStyle w:val="pramen"/>
        </w:rPr>
        <w:t>korzenije</w:t>
      </w:r>
      <w:r>
        <w:rPr>
          <w:rStyle w:val="Text"/>
        </w:rPr>
        <w:t>.</w:t>
      </w:r>
    </w:p>
    <w:p w:rsidR="00C16663" w:rsidRDefault="00083972">
      <w:pPr>
        <w:pStyle w:val="Podnadpis"/>
      </w:pPr>
      <w:r>
        <w:rPr>
          <w:rStyle w:val="Text"/>
        </w:rPr>
        <w:t>Česnek</w:t>
      </w:r>
    </w:p>
    <w:p w:rsidR="00C16663" w:rsidRDefault="00083972">
      <w:r>
        <w:rPr>
          <w:rStyle w:val="Text"/>
        </w:rPr>
        <w:lastRenderedPageBreak/>
        <w:t>Česnek jest mokrý, avšak horký, má tyto moci, ktož jej jí na čtítrobu, prsi čistí a nečistotu z nosu vypudí a zlú páru také suší v člověku. Také libost jedenie navracuje</w:t>
      </w:r>
      <w:r>
        <w:rPr>
          <w:rStyle w:val="emendace"/>
        </w:rPr>
        <w:t xml:space="preserve">navracuje </w:t>
      </w:r>
      <w:r>
        <w:rPr>
          <w:rStyle w:val="pramen"/>
        </w:rPr>
        <w:t>anawraczuge</w:t>
      </w:r>
      <w:r>
        <w:rPr>
          <w:rStyle w:val="Text"/>
        </w:rPr>
        <w:t xml:space="preserve">. Ale ktož jej mnoho jí, očima škodí. Také ktož jej s vínem ztluče a v ustech držie a zuby tiem zetře, vešken smrad zubuov </w:t>
      </w:r>
      <w:r>
        <w:rPr>
          <w:rStyle w:val="emendace"/>
        </w:rPr>
        <w:t xml:space="preserve">zubuov </w:t>
      </w:r>
      <w:r>
        <w:rPr>
          <w:rStyle w:val="pramen"/>
        </w:rPr>
        <w:t xml:space="preserve">zuobuow </w:t>
      </w:r>
      <w:r>
        <w:rPr>
          <w:rStyle w:val="Text"/>
        </w:rPr>
        <w:t>vyžene a dásně uzdravuje.</w:t>
      </w:r>
    </w:p>
    <w:p w:rsidR="00C16663" w:rsidRDefault="00083972">
      <w:r>
        <w:rPr>
          <w:rStyle w:val="Text"/>
        </w:rPr>
        <w:t xml:space="preserve">Cibule jest mokrá a horká a má tyto moci, ktož ji na čtítrobu s solí jí, všichnu zlú páru od sebe mocně vyhání a prsi obměkčí a zlú mokrost ven vyžene. Také vařená cibule činí </w:t>
      </w:r>
      <w:r>
        <w:rPr>
          <w:rStyle w:val="emendace"/>
        </w:rPr>
        <w:t xml:space="preserve">činí </w:t>
      </w:r>
      <w:r>
        <w:rPr>
          <w:rStyle w:val="pramen"/>
        </w:rPr>
        <w:t xml:space="preserve">czinije </w:t>
      </w:r>
      <w:r>
        <w:rPr>
          <w:rStyle w:val="Text"/>
        </w:rPr>
        <w:t>dobré požívaní, z břicha ven vyžene lehce, ale syrovú ktož jí, očima škodí.</w:t>
      </w:r>
    </w:p>
    <w:p w:rsidR="00C16663" w:rsidRDefault="00083972">
      <w:r>
        <w:rPr>
          <w:rStyle w:val="Text"/>
        </w:rPr>
        <w:t xml:space="preserve">Chřen, ktož jej ztluče a jej jí na čtítrobu, ten </w:t>
      </w:r>
      <w:r>
        <w:rPr>
          <w:rStyle w:val="foliace"/>
        </w:rPr>
        <w:t xml:space="preserve">142v </w:t>
      </w:r>
      <w:r>
        <w:rPr>
          <w:rStyle w:val="Text"/>
        </w:rPr>
        <w:t>dobře vychrkuje a přihřívá a všecku mokrost speklú v životě změkčí a svú horkostí vyžene. Také ktož jej z solí potrúsí a na malé kúsky zkrájí a dá koňuom v ovse nebo jinému hovadu, všecky červy, ješto sú v břiše, zemrú. A to čiň ráno a večer, to věz jistě, žeť jest pokušeno mnohým člověkem.</w:t>
      </w:r>
    </w:p>
    <w:p w:rsidR="00C16663" w:rsidRDefault="00083972">
      <w:r>
        <w:rPr>
          <w:rStyle w:val="pripisekmarginalnimladsi"/>
        </w:rPr>
        <w:t>Artemisia</w:t>
      </w:r>
    </w:p>
    <w:p w:rsidR="00C16663" w:rsidRDefault="00083972">
      <w:r>
        <w:rPr>
          <w:rStyle w:val="Text"/>
        </w:rPr>
        <w:t>Černobýl, jako mistři praví, jest matka všeho kořenie, kohož hlava bolí, ten vezmi kořenie černobýl i s kořenem a dobře zmej a zkrájej na kusy a s octem neb s vínem vař za celý den. A pak proceď skrze rúchu a tiem hlavu mej, jak muožeš najhorčeji obdržeti. A pak rúškú hlavú obinúti a lehnúti a nehnúti sebú den aneb noc, ať se dobře vypotí</w:t>
      </w:r>
      <w:r>
        <w:rPr>
          <w:rStyle w:val="emendace"/>
        </w:rPr>
        <w:t xml:space="preserve">vypotí </w:t>
      </w:r>
      <w:r>
        <w:rPr>
          <w:rStyle w:val="pramen"/>
        </w:rPr>
        <w:t>wypotije</w:t>
      </w:r>
      <w:r>
        <w:rPr>
          <w:rStyle w:val="Text"/>
        </w:rPr>
        <w:t>. A to učiniti za tři dni a noci, a bude uzdraven. Takéž která žena nemuož poroditi a vař jej, ztluče dobře, v octě nebo u víně, procediž jej skrze rúchu a v čistém hrnci schovaj, až se učistí, tož pak spustíc, píž to a lehčeji porodíš. Takéž kterú ženu po porodu okolo pupka kuolé, ztluc jej dobře a vař a horce v rúšce navěž, nechaj tak za celý den, tuť bolest utiší. Také ktož ji horce pí a jeho studená nemoc pochvátí, ihned jí zbude.</w:t>
      </w:r>
    </w:p>
    <w:p w:rsidR="00C16663" w:rsidRDefault="00083972">
      <w:r>
        <w:rPr>
          <w:rStyle w:val="Text"/>
        </w:rPr>
        <w:t>Citvar jest mokr a horek, ktož jej na čtítrobu hryze, nos čistí a prsi také, a což jest v žaludku nepožitého, toho lehce požive a vyžene.</w:t>
      </w:r>
    </w:p>
    <w:p w:rsidR="00C16663" w:rsidRDefault="00083972">
      <w:r>
        <w:rPr>
          <w:rStyle w:val="Text"/>
        </w:rPr>
        <w:t xml:space="preserve">Červené nemoci, ješto se stávají, prvé se stává, když člověk velmi objie neb </w:t>
      </w:r>
      <w:r>
        <w:rPr>
          <w:rStyle w:val="foliace"/>
        </w:rPr>
        <w:t xml:space="preserve">143r </w:t>
      </w:r>
      <w:r>
        <w:rPr>
          <w:rStyle w:val="Text"/>
        </w:rPr>
        <w:t>opí a na to se horce myje. Druhé od velikého ustání v horko aneb v vedro, a hned víno neb pivo pí neskrovně. Třetie, ješto člověk na čtítrobu velmi pí a nic nejí, od toho se drobové srostují. A k tomu slušie toto lékařstvie: Vezmi siemě černobýlové a siemě jazýčkové a to spolu ztluc a k tomu pečené maso hovězí a tvrdá vajce, ať je prachem potrúsí. A to jiesti z horkého octa ráno i večer a to činiti po tři dni a po tři noci.</w:t>
      </w:r>
    </w:p>
    <w:p w:rsidR="00C16663" w:rsidRDefault="00083972">
      <w:r>
        <w:rPr>
          <w:rStyle w:val="Text"/>
        </w:rPr>
        <w:t>Opět jiné lékařstvie</w:t>
      </w:r>
    </w:p>
    <w:p w:rsidR="00C16663" w:rsidRDefault="00083972">
      <w:r>
        <w:rPr>
          <w:rStyle w:val="Text"/>
        </w:rPr>
        <w:t>Vezmi múky ovesné a siemě jazýčkové a to spolu směs, učiniž pokrútu, daj nemocnému sniesti horce večer a ráno, a budeť zdráv.</w:t>
      </w:r>
    </w:p>
    <w:p w:rsidR="00C16663" w:rsidRDefault="00083972">
      <w:pPr>
        <w:pStyle w:val="Podnadpis"/>
      </w:pPr>
      <w:r>
        <w:rPr>
          <w:rStyle w:val="Text"/>
        </w:rPr>
        <w:t>Dna</w:t>
      </w:r>
    </w:p>
    <w:p w:rsidR="00C16663" w:rsidRDefault="00083972">
      <w:r>
        <w:rPr>
          <w:rStyle w:val="Text"/>
        </w:rPr>
        <w:t xml:space="preserve">Dna jest rozličná, jedna jest mrtvá, druhá živá. Třetie dna jest v kostech v mozku, od níž i ruce, i nohy skloníta se. Najprvé stává se od mrazu nebo od velikého bitie kyji, ješto i kosti ztlukú. Druhé, ješto člověk smilstvie činí přes moc. Druhá dna, ješto slove živá, prvé se stává, když člověk </w:t>
      </w:r>
      <w:r>
        <w:rPr>
          <w:rStyle w:val="Text"/>
        </w:rPr>
        <w:lastRenderedPageBreak/>
        <w:t xml:space="preserve">spí a kto jej velikým křikem ubudí, a to se od toho trženie stává. Druhé se stává, koho oblejí studenú vodú v lázni, z téj užasnosti se stává. K té nemoci jest toto lékařstvie: Púštěti krev baňkami z toho miesta, ješto hryze, tak ji vypudíš. Třetie dna jest horká, prvé se stává, když jest člověk u velikém horce, upotě se, ihned pí </w:t>
      </w:r>
      <w:r>
        <w:rPr>
          <w:rStyle w:val="emendace"/>
        </w:rPr>
        <w:t xml:space="preserve">pí </w:t>
      </w:r>
      <w:r>
        <w:rPr>
          <w:rStyle w:val="pramen"/>
        </w:rPr>
        <w:t xml:space="preserve">pije </w:t>
      </w:r>
      <w:r>
        <w:rPr>
          <w:rStyle w:val="Text"/>
        </w:rPr>
        <w:t xml:space="preserve">silné víno nesmírně a hned leží </w:t>
      </w:r>
      <w:r>
        <w:rPr>
          <w:rStyle w:val="foliace"/>
        </w:rPr>
        <w:t xml:space="preserve">143v </w:t>
      </w:r>
      <w:r>
        <w:rPr>
          <w:rStyle w:val="Text"/>
        </w:rPr>
        <w:t xml:space="preserve">z </w:t>
      </w:r>
      <w:r>
        <w:rPr>
          <w:rStyle w:val="lemma"/>
        </w:rPr>
        <w:t xml:space="preserve">z </w:t>
      </w:r>
      <w:r>
        <w:rPr>
          <w:rStyle w:val="hyperlemma"/>
        </w:rPr>
        <w:t xml:space="preserve">s </w:t>
      </w:r>
      <w:r>
        <w:rPr>
          <w:rStyle w:val="Text"/>
        </w:rPr>
        <w:t>ženú. Druhé se stává od velmi dobrých krmí, ješto velmi pí neb jie, neb krve přibývá. Třetie, ktož mnoho pí v lázni horké. K tomu lékařstvie toto: Vezmi siemě černobýlové a jazýčkové a siemě kopřivné i s kořenem a pryskyřici a vosk, staré sádlo a mozk jelení anebo mladého koně a nový bobrový stroj a dřevěný olej a víno, ocet a kúdeli, a to vše spolu ztlúci a v nový hrnec vlíti. A opět u víně zvařiti přes celý den a pak nemocného mazati večer i ráno po tři dni, a budeš zdráv.</w:t>
      </w:r>
    </w:p>
    <w:p w:rsidR="00C16663" w:rsidRDefault="00083972">
      <w:r>
        <w:rPr>
          <w:rStyle w:val="Text"/>
        </w:rPr>
        <w:t>Celidonie a stred vezmi a vař to v něčem u vodě a zbieraj pěny doluov, potom cožť ostane schovaj, hodíť se očima, a to vař na tichém ohni aneb uhlí. Také vezmi celidonie i s kořenem a vař ji v bielém víně, pomáháť od žlútenice to pitie. Také kořen vařený v octě pomáhá zubuom bolavým, také vařeno u víně, zažene pihy doluov.</w:t>
      </w:r>
    </w:p>
    <w:p w:rsidR="00C16663" w:rsidRDefault="00083972">
      <w:r>
        <w:rPr>
          <w:rStyle w:val="Text"/>
        </w:rPr>
        <w:t xml:space="preserve">Černohlávek neb chmelík, tak řečené koření, vezmi a vař v kterém koli chceš pití </w:t>
      </w:r>
      <w:r>
        <w:rPr>
          <w:rStyle w:val="emendace"/>
        </w:rPr>
        <w:t xml:space="preserve">pití </w:t>
      </w:r>
      <w:r>
        <w:rPr>
          <w:rStyle w:val="pramen"/>
        </w:rPr>
        <w:t xml:space="preserve">pitije </w:t>
      </w:r>
      <w:r>
        <w:rPr>
          <w:rStyle w:val="Text"/>
        </w:rPr>
        <w:t xml:space="preserve">a pí to, v kterú koli chvíli chceš, a budeš zdráv, neb to jest zkušeno. Neb dna jednoho byla zlámala, že se byl skrčil na rukách i na nohách, že jej musili v prostěradle nositi, a když toho lékařstvie požíval, ihned byl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Text"/>
        </w:rPr>
        <w:t xml:space="preserve">Chebdie kořen, s vínem jej zetři a tiem </w:t>
      </w:r>
      <w:r>
        <w:rPr>
          <w:rStyle w:val="foliace"/>
        </w:rPr>
        <w:t xml:space="preserve">144r </w:t>
      </w:r>
      <w:r>
        <w:rPr>
          <w:rStyle w:val="Text"/>
        </w:rPr>
        <w:t xml:space="preserve">hlavu zmý, činí </w:t>
      </w:r>
      <w:r>
        <w:rPr>
          <w:rStyle w:val="emendace"/>
        </w:rPr>
        <w:t xml:space="preserve">činí </w:t>
      </w:r>
      <w:r>
        <w:rPr>
          <w:rStyle w:val="pramen"/>
        </w:rPr>
        <w:t xml:space="preserve">czinije </w:t>
      </w:r>
      <w:r>
        <w:rPr>
          <w:rStyle w:val="Text"/>
        </w:rPr>
        <w:t>kadeře. Proti tesklivosti z chebdie také voda vydávená a pitá tesklivosti krvi zapudí a dobré mysli činí.</w:t>
      </w:r>
    </w:p>
    <w:p w:rsidR="00C16663" w:rsidRDefault="00083972">
      <w:r>
        <w:rPr>
          <w:rStyle w:val="Text"/>
        </w:rPr>
        <w:t>Červec anebo draviesku, tak řečené kořenie, anebo také stozrn</w:t>
      </w:r>
      <w:r>
        <w:rPr>
          <w:rStyle w:val="lemma"/>
        </w:rPr>
        <w:t xml:space="preserve">stozrn </w:t>
      </w:r>
      <w:r>
        <w:rPr>
          <w:rStyle w:val="hyperlemma"/>
        </w:rPr>
        <w:t>stozrn</w:t>
      </w:r>
      <w:r>
        <w:rPr>
          <w:rStyle w:val="Text"/>
        </w:rPr>
        <w:t>, pomocno jest těm, ktož červy mají. Vezmi zrno jedno anebo dvě a dajž je v chlebě jiesti večer a ráno nemocnému, dokud nepadají ven. A to jest zkušeno. Lék proti bolesti zubuov: Vezmi jej a vař u vodě dobře neb v lítém octě a drž usta nad hrnkem, ať pára v usta jde, a tak červy zemrú a vypadají.</w:t>
      </w:r>
    </w:p>
    <w:p w:rsidR="00C16663" w:rsidRDefault="00083972">
      <w:r>
        <w:rPr>
          <w:rStyle w:val="Text"/>
        </w:rPr>
        <w:t>Kapusta má tyto moci, ktož má dnu nožnú, udělaj z ní flastr, přilož. Také kořen její čistí oči také mdlé, mléka přičině. Také slezeno oteklé uzdravuje a umrlé ven žene. Také kdy zimnice pálí, ona studí. A také pomáhá malomocným, také pomáhá od pěh, také vlasy rostú zžené</w:t>
      </w:r>
      <w:r>
        <w:rPr>
          <w:rStyle w:val="poznamka"/>
        </w:rPr>
        <w:t>zjevně chybný (zkomolený) zápis</w:t>
      </w:r>
      <w:r>
        <w:rPr>
          <w:rStyle w:val="Text"/>
        </w:rPr>
        <w:t>, také lůno mužské uzdravuje oteklé, také hlas šlechtí</w:t>
      </w:r>
      <w:r>
        <w:rPr>
          <w:rStyle w:val="emendace"/>
        </w:rPr>
        <w:t xml:space="preserve">šlechtí </w:t>
      </w:r>
      <w:r>
        <w:rPr>
          <w:rStyle w:val="pramen"/>
        </w:rPr>
        <w:t>ſſlechtije</w:t>
      </w:r>
      <w:r>
        <w:rPr>
          <w:rStyle w:val="Text"/>
        </w:rPr>
        <w:t xml:space="preserve">, čistí i břicho, také hlavu čistí, když tuk pustíš </w:t>
      </w:r>
      <w:r>
        <w:rPr>
          <w:rStyle w:val="emendace"/>
        </w:rPr>
        <w:t xml:space="preserve">pustíš </w:t>
      </w:r>
      <w:r>
        <w:rPr>
          <w:rStyle w:val="pramen"/>
        </w:rPr>
        <w:t xml:space="preserve">puſtijeſs </w:t>
      </w:r>
      <w:r>
        <w:rPr>
          <w:rStyle w:val="Text"/>
        </w:rPr>
        <w:t>v chřípie.</w:t>
      </w:r>
    </w:p>
    <w:p w:rsidR="00C16663" w:rsidRDefault="00083972">
      <w:r>
        <w:rPr>
          <w:rStyle w:val="Text"/>
        </w:rPr>
        <w:t xml:space="preserve">Cubr vezmi a vař u víně, pomáhá těm, ješto nemohú vodu púštěti, ktož ji pí, také ženám jich nemoc přivodí. Také umrlej </w:t>
      </w:r>
      <w:r>
        <w:rPr>
          <w:rStyle w:val="lemma"/>
        </w:rPr>
        <w:t xml:space="preserve">umrlý </w:t>
      </w:r>
      <w:r>
        <w:rPr>
          <w:rStyle w:val="hyperlemma"/>
        </w:rPr>
        <w:t xml:space="preserve">umrlý </w:t>
      </w:r>
      <w:r>
        <w:rPr>
          <w:rStyle w:val="Text"/>
        </w:rPr>
        <w:t>plod ven vyžene, kteráž jej vaří u víně a pí jej se strdí. Také prsi lehčí a nečistotu z břicha žene. Také ktož nemuož spáti, vař ji v octě a pí, také žena těhotná nepí, dokud nepřijde ku porodu dietěte.</w:t>
      </w:r>
    </w:p>
    <w:p w:rsidR="00C16663" w:rsidRDefault="00083972">
      <w:r>
        <w:rPr>
          <w:rStyle w:val="foliace"/>
        </w:rPr>
        <w:t xml:space="preserve">144v </w:t>
      </w:r>
      <w:r>
        <w:rPr>
          <w:rStyle w:val="Text"/>
        </w:rPr>
        <w:t xml:space="preserve">Kolinadr jest dobrý proti červuom u břiše natrženého, s vínem neb s octem pité. Také ktož jest tvrd v životě a pí jej s vínem zvaře, měkčí. Také ktož který otok má, pař se jím, k ohni svatého Antonie vezmi siemě, zetři a směs s ruoženým a dřevěným olejem, kladiž na ránu. Také ktož má zimnici, jakožto bývá třetí </w:t>
      </w:r>
      <w:r>
        <w:rPr>
          <w:rStyle w:val="emendace"/>
        </w:rPr>
        <w:t xml:space="preserve">třetí </w:t>
      </w:r>
      <w:r>
        <w:rPr>
          <w:rStyle w:val="pramen"/>
        </w:rPr>
        <w:t xml:space="preserve">trzetije </w:t>
      </w:r>
      <w:r>
        <w:rPr>
          <w:rStyle w:val="Text"/>
        </w:rPr>
        <w:t>den, vezmi tři zrna jeho a zeži je. Také která žena má svú nemoc, kolik zrn jeho pozře, tolik dní jí bude prázdna. Také jest hlavě velmi pomocen, ale má vařen býti v octě i sušen anebo tři dni moknúti v octě.</w:t>
      </w:r>
    </w:p>
    <w:p w:rsidR="00C16663" w:rsidRDefault="00083972">
      <w:r>
        <w:rPr>
          <w:rStyle w:val="Text"/>
        </w:rPr>
        <w:lastRenderedPageBreak/>
        <w:t>Chvojku vezmi, ktož má závrat, jestli hlava horká, tehdy vař ji u vodě. Pakli jest studená, ale vař u víně a mej hlavu. A také potom tiem, což ostane, obvěž hlavu, usniž. Také ktož ji s medem ztluče a na ránu aneb na nežit naloží, hojí. Také ktož vaří u víně s bobrovým strojem a strdi přičiní, tajnú nemoc ženám přivodí. A umrlé děti ven žene. Také ktož ji ztluka v moždieři a přičiní vosku a maže tiem kuoži, bude lesknutá.</w:t>
      </w:r>
    </w:p>
    <w:p w:rsidR="00C16663" w:rsidRDefault="00083972">
      <w:r>
        <w:rPr>
          <w:rStyle w:val="Text"/>
        </w:rPr>
        <w:t xml:space="preserve">Dětel jest dvoj, totiž domácí </w:t>
      </w:r>
      <w:r>
        <w:rPr>
          <w:rStyle w:val="emendace"/>
        </w:rPr>
        <w:t xml:space="preserve">domácí </w:t>
      </w:r>
      <w:r>
        <w:rPr>
          <w:rStyle w:val="pramen"/>
        </w:rPr>
        <w:t xml:space="preserve">domaczije </w:t>
      </w:r>
      <w:r>
        <w:rPr>
          <w:rStyle w:val="Text"/>
        </w:rPr>
        <w:t>a lesní</w:t>
      </w:r>
      <w:r>
        <w:rPr>
          <w:rStyle w:val="emendace"/>
        </w:rPr>
        <w:t xml:space="preserve">lesní </w:t>
      </w:r>
      <w:r>
        <w:rPr>
          <w:rStyle w:val="pramen"/>
        </w:rPr>
        <w:t>leſnije</w:t>
      </w:r>
      <w:r>
        <w:rPr>
          <w:rStyle w:val="Text"/>
        </w:rPr>
        <w:t xml:space="preserve">. A má tyto moci, ktož s jeho tukem strdi v oči pustí, neštovice čistí, zahnojí v oči a poškvrnu snímá a ostří </w:t>
      </w:r>
      <w:r>
        <w:rPr>
          <w:rStyle w:val="hyperlemma"/>
        </w:rPr>
        <w:t xml:space="preserve">ostrý </w:t>
      </w:r>
      <w:r>
        <w:rPr>
          <w:rStyle w:val="Text"/>
        </w:rPr>
        <w:t>zrak činí a spomáhá bolestem proti nárokuom mužuom.</w:t>
      </w:r>
    </w:p>
    <w:p w:rsidR="00C16663" w:rsidRDefault="00083972">
      <w:r>
        <w:rPr>
          <w:rStyle w:val="Text"/>
        </w:rPr>
        <w:t xml:space="preserve">Drobiezek nebo červec jest jedno, aneb </w:t>
      </w:r>
      <w:r>
        <w:rPr>
          <w:rStyle w:val="foliace"/>
        </w:rPr>
        <w:t xml:space="preserve">145r </w:t>
      </w:r>
      <w:r>
        <w:rPr>
          <w:rStyle w:val="Text"/>
        </w:rPr>
        <w:t xml:space="preserve">také zubné kořenie slove, spomáhá, ktož má kamen. O červci věz, ktež </w:t>
      </w:r>
      <w:r>
        <w:rPr>
          <w:rStyle w:val="hyperlemma"/>
        </w:rPr>
        <w:t xml:space="preserve">kde </w:t>
      </w:r>
      <w:r>
        <w:rPr>
          <w:rStyle w:val="Text"/>
        </w:rPr>
        <w:t>stojí viece napřed.</w:t>
      </w:r>
    </w:p>
    <w:p w:rsidR="00C16663" w:rsidRDefault="00083972">
      <w:r>
        <w:rPr>
          <w:rStyle w:val="Text"/>
        </w:rPr>
        <w:t>Fiola má tyto moci, ktož ji s vínem ztluče a v rúšce na ránu přiloží</w:t>
      </w:r>
      <w:r>
        <w:rPr>
          <w:rStyle w:val="emendace"/>
        </w:rPr>
        <w:t xml:space="preserve">přiloží </w:t>
      </w:r>
      <w:r>
        <w:rPr>
          <w:rStyle w:val="pramen"/>
        </w:rPr>
        <w:t>przilozije</w:t>
      </w:r>
      <w:r>
        <w:rPr>
          <w:rStyle w:val="Text"/>
        </w:rPr>
        <w:t xml:space="preserve">, všicku bolest utiší. A tak ktož její vodu v ránu vpustí, všecku nečistotu z nie vyžene a diviemu </w:t>
      </w:r>
      <w:r>
        <w:rPr>
          <w:rStyle w:val="emendace"/>
        </w:rPr>
        <w:t xml:space="preserve">diviemu </w:t>
      </w:r>
      <w:r>
        <w:rPr>
          <w:rStyle w:val="pramen"/>
        </w:rPr>
        <w:t xml:space="preserve">dijewijemu </w:t>
      </w:r>
      <w:r>
        <w:rPr>
          <w:rStyle w:val="Text"/>
        </w:rPr>
        <w:t>masu nedá ruosti. Také ktož ji s vínem ztluče neb s octem a na hlavu nemocnému vloží nebo uvieže, bolest v hlavě utiší a mocně vyžene.</w:t>
      </w:r>
    </w:p>
    <w:p w:rsidR="00C16663" w:rsidRDefault="00083972">
      <w:r>
        <w:rPr>
          <w:rStyle w:val="Text"/>
        </w:rPr>
        <w:t xml:space="preserve">Jitrocel má tyto moci, ktož jej vaří z </w:t>
      </w:r>
      <w:r>
        <w:rPr>
          <w:rStyle w:val="lemma"/>
        </w:rPr>
        <w:t xml:space="preserve">z </w:t>
      </w:r>
      <w:r>
        <w:rPr>
          <w:rStyle w:val="hyperlemma"/>
        </w:rPr>
        <w:t xml:space="preserve">s </w:t>
      </w:r>
      <w:r>
        <w:rPr>
          <w:rStyle w:val="Text"/>
        </w:rPr>
        <w:t xml:space="preserve">sádlem a jí, dobře požívá. Pakli bude ztlučen s májovým máslem a kto jej jí, což jest v člověku zlámaného neb zdáveného, toť vše uzdraví </w:t>
      </w:r>
      <w:r>
        <w:rPr>
          <w:rStyle w:val="emendace"/>
        </w:rPr>
        <w:t xml:space="preserve">uzdraví </w:t>
      </w:r>
      <w:r>
        <w:rPr>
          <w:rStyle w:val="pramen"/>
        </w:rPr>
        <w:t xml:space="preserve">uzdrawije </w:t>
      </w:r>
      <w:r>
        <w:rPr>
          <w:rStyle w:val="Text"/>
        </w:rPr>
        <w:t xml:space="preserve">a na své miesto navrátí. Neb to praví mistr Avicenna, že viděl jednoho hada, an ztlačen </w:t>
      </w:r>
      <w:r>
        <w:rPr>
          <w:rStyle w:val="pripisekmarginalnimladsi"/>
        </w:rPr>
        <w:t xml:space="preserve">byl </w:t>
      </w:r>
      <w:r>
        <w:rPr>
          <w:rStyle w:val="Text"/>
        </w:rPr>
        <w:t xml:space="preserve">těžkým vozem a koňmi, ten se válel, až se jitrocelu dovalil, ihned jeho pozřel a na rány položil. A od toho byl uzdraven. Protož jest mistr řekl: Právě jitrocel sloveš, neb všecko ztlačení </w:t>
      </w:r>
      <w:r>
        <w:rPr>
          <w:rStyle w:val="emendace"/>
        </w:rPr>
        <w:t xml:space="preserve">ztlačení </w:t>
      </w:r>
      <w:r>
        <w:rPr>
          <w:rStyle w:val="pramen"/>
        </w:rPr>
        <w:t xml:space="preserve">zlaczeni </w:t>
      </w:r>
      <w:r>
        <w:rPr>
          <w:rStyle w:val="Text"/>
        </w:rPr>
        <w:t>a zbitie dobře uzdravuješ.</w:t>
      </w:r>
    </w:p>
    <w:p w:rsidR="00C16663" w:rsidRDefault="00083972">
      <w:r>
        <w:rPr>
          <w:rStyle w:val="Text"/>
        </w:rPr>
        <w:t xml:space="preserve">Galgan jest horek a such a má osm mocí. Prvá jest, když člověk púštie a má galgan v ustech, zlú krev vypustí a dobrú zadrží. Druhá moc jest, ktož jej ráno hryze, vešken smrad z zubuov i z úst vyžene a dásní posilní. Třetie moc jest, ktož jej s vínem rozžije a pohltie, žaludek </w:t>
      </w:r>
      <w:r>
        <w:rPr>
          <w:rStyle w:val="foliace"/>
        </w:rPr>
        <w:t xml:space="preserve">145v </w:t>
      </w:r>
      <w:r>
        <w:rPr>
          <w:rStyle w:val="Text"/>
        </w:rPr>
        <w:t xml:space="preserve">silní a dobře shřívá. Čtvrtá jest moc, kto jej pod jazykem drží, všecka jeho řeč jest lidem vzácná a milá. Pátá moc, ktož jej s vínem ztluče a židoviny pomaže, toho dne hlava jeho nebolí ani bude boleti. Šestá moc jest, ktož oněmí a lehne, jako se stává z veliké žádosti, když jediné galgan muož rozežvati a pod jazykem držeti, ihned bude zdráv a bude navrácen k svému zdraví. Sedmá moc, ktož jej v ustech držie, když z </w:t>
      </w:r>
      <w:r>
        <w:rPr>
          <w:rStyle w:val="lemma"/>
        </w:rPr>
        <w:t xml:space="preserve">z </w:t>
      </w:r>
      <w:r>
        <w:rPr>
          <w:rStyle w:val="hyperlemma"/>
        </w:rPr>
        <w:t xml:space="preserve">s </w:t>
      </w:r>
      <w:r>
        <w:rPr>
          <w:rStyle w:val="Text"/>
        </w:rPr>
        <w:t>kterú ženú leží, neztratí své síly a každé se dobře slíbí</w:t>
      </w:r>
      <w:r>
        <w:rPr>
          <w:rStyle w:val="emendace"/>
        </w:rPr>
        <w:t xml:space="preserve">slíbí </w:t>
      </w:r>
      <w:r>
        <w:rPr>
          <w:rStyle w:val="pramen"/>
        </w:rPr>
        <w:t>ſlibije</w:t>
      </w:r>
      <w:r>
        <w:rPr>
          <w:rStyle w:val="Text"/>
        </w:rPr>
        <w:t xml:space="preserve">. Osmá moc, která žena má jej rozžijíc a v ustech jej držie, kdy s kterým mužem leží, velmi ne brzo dietětem počne aneb nikdy. Ale to jest hřích praviti, neprav nikdyž. </w:t>
      </w:r>
      <w:r>
        <w:rPr>
          <w:rStyle w:val="poznamka"/>
        </w:rPr>
        <w:t>Popis „osmé moci“ je v rukopise téměř setřen, na levém okraji je nečitelný přípisek .</w:t>
      </w:r>
    </w:p>
    <w:p w:rsidR="00C16663" w:rsidRDefault="00083972">
      <w:r>
        <w:rPr>
          <w:rStyle w:val="Text"/>
        </w:rPr>
        <w:t>Jehlice, ješto mužská viera slove, sú pomocné, ktož je pí, vaře u vodě, proti té nemoci, ješto slove kra, květ její vytahuje šípy z ran zastřelených lidí. Siemě kámen lomí.</w:t>
      </w:r>
    </w:p>
    <w:p w:rsidR="00C16663" w:rsidRDefault="00083972">
      <w:r>
        <w:rPr>
          <w:rStyle w:val="Text"/>
        </w:rPr>
        <w:t>Hadové kořenie má tyto moci, ktož jeho natluče a na ránu, ješto had uštnul, vešken jed vytáhne a uzdraví. Také ktož při sobě má, všickni hadové i všecky jedovaté žížaly před ním preč běží. Také ktož má hada v sobě, ten vař u víně a pí, hned ven musí.</w:t>
      </w:r>
    </w:p>
    <w:p w:rsidR="00C16663" w:rsidRDefault="00083972">
      <w:r>
        <w:rPr>
          <w:rStyle w:val="Text"/>
        </w:rPr>
        <w:lastRenderedPageBreak/>
        <w:t xml:space="preserve">Řebříček jest horký a má tyto moci, ktož jej ráno hryze, mozk čistí a silní </w:t>
      </w:r>
      <w:r>
        <w:rPr>
          <w:rStyle w:val="foliace"/>
        </w:rPr>
        <w:t xml:space="preserve">146r </w:t>
      </w:r>
      <w:r>
        <w:rPr>
          <w:rStyle w:val="Text"/>
        </w:rPr>
        <w:t xml:space="preserve">a zlý smrad z hlavy vyžene. Druhá moc jest, ktož jej s vínem hryze, hlas velmi čistí a šlechtí </w:t>
      </w:r>
      <w:r>
        <w:rPr>
          <w:rStyle w:val="emendace"/>
        </w:rPr>
        <w:t xml:space="preserve">šlechtí </w:t>
      </w:r>
      <w:r>
        <w:rPr>
          <w:rStyle w:val="pramen"/>
        </w:rPr>
        <w:t xml:space="preserve">ſſlechtije </w:t>
      </w:r>
      <w:r>
        <w:rPr>
          <w:rStyle w:val="Text"/>
        </w:rPr>
        <w:t>a vešken smrad z úst vyžene.</w:t>
      </w:r>
    </w:p>
    <w:p w:rsidR="00C16663" w:rsidRDefault="00083972">
      <w:r>
        <w:rPr>
          <w:rStyle w:val="Text"/>
        </w:rPr>
        <w:t xml:space="preserve">Hrách jest such a horek, ktož jej vařený jí, dobré dává požívaní a žaludek dobře shřívá. Ale chovaj se jeho, když tě oči bolejí, nebo v nežitech, nebo bolesti přivětšuje. Také se chovaj, aby jeho ve krvi </w:t>
      </w:r>
      <w:r>
        <w:rPr>
          <w:rStyle w:val="poznamka"/>
        </w:rPr>
        <w:t xml:space="preserve">zjevně chybný (zkomolený) zápis, rkp. KNM I F 11 uvádí: velmi </w:t>
      </w:r>
      <w:r>
        <w:rPr>
          <w:rStyle w:val="Text"/>
        </w:rPr>
        <w:t>nejedl, neb krev změňuje.</w:t>
      </w:r>
    </w:p>
    <w:p w:rsidR="00C16663" w:rsidRDefault="00083972">
      <w:r>
        <w:rPr>
          <w:rStyle w:val="Text"/>
        </w:rPr>
        <w:t xml:space="preserve">Húba lesnie jest dvoje, a latině slove </w:t>
      </w:r>
      <w:r>
        <w:rPr>
          <w:rStyle w:val="cizijazyk"/>
        </w:rPr>
        <w:t xml:space="preserve">agaricus. </w:t>
      </w:r>
      <w:r>
        <w:rPr>
          <w:rStyle w:val="Text"/>
        </w:rPr>
        <w:t>A ty mievají v apatéce, totiž samice i samce. A rosteť na dřévie samice, zpuosobu jakožto šlojířek nesúc na sobě. Ale samček jest celistvý, bez těch vrap. A samice jest užitečnější nežli samec. A jestiť horkého a suchého přirozenie na třetím stupni. A máť tyto moci, že mokrost nepřirozenú rozpúštie v těle a vyhoní, obměkčuje v týle oteklosti a zaprtalosti v plicech a v ledviech a zapuzuje žlútenici. A obecně spomáhá všem bolestem v životě, kto ji pí u vodě nebo u víně nebo v medu, podlé rozličnosti věku a přirození lidského.</w:t>
      </w:r>
    </w:p>
    <w:p w:rsidR="00C16663" w:rsidRDefault="00083972">
      <w:r>
        <w:rPr>
          <w:rStyle w:val="Text"/>
        </w:rPr>
        <w:t xml:space="preserve">Hruščice jest zelená, ješto se hodí u bodenie kterému kolivěk, ješto by krev z rány nechtěla jíti. Vezmi tu jistú zelinu a vař ji v starém pivě, a vezma jí maličko </w:t>
      </w:r>
      <w:r>
        <w:rPr>
          <w:rStyle w:val="foliace"/>
        </w:rPr>
        <w:t xml:space="preserve">146v </w:t>
      </w:r>
      <w:r>
        <w:rPr>
          <w:rStyle w:val="Text"/>
        </w:rPr>
        <w:t>a piva plný hrnec naleje, vař až do polovice toho piva, tehdy puol hrnce toho traňku daj nemocnému, půjdeť jemu z rány a bude zdráv.</w:t>
      </w:r>
    </w:p>
    <w:p w:rsidR="00C16663" w:rsidRDefault="00083972">
      <w:r>
        <w:rPr>
          <w:rStyle w:val="Text"/>
        </w:rPr>
        <w:t>Horčice má tyto moci a jest horká a mokrá, ktož ji ztlučenú jí, hlavu lehčí a čistí. Také ktož ji vezme a ztluče se strdí a s vaječným žlútkem a s semenem černobýlovým a s bobkem, ztluc a z toho flastr učiň, a najprvé hlavu ohol a tiem flastrem obvieže přes celý den a přes celú noc, též pak učiň lúh z černobýlu a z benediktu a tiem hlavu mej, pak opět flastrem obvieže, a to čiň po tři dni, a budeš zdráv. Ktož nemá paměti, horčici jez, k tomu vezmi bobrový stroj a ztluc to spolu a maž tiem v týle a nad týlem, a budeš mieti pamět. Horčice jest dobrá k mnohým věcem, prvé, že ven lepkost žene z života a dává dobrú pamět, také smysla přičiní</w:t>
      </w:r>
      <w:r>
        <w:rPr>
          <w:rStyle w:val="emendace"/>
        </w:rPr>
        <w:t xml:space="preserve">přičiní </w:t>
      </w:r>
      <w:r>
        <w:rPr>
          <w:rStyle w:val="pramen"/>
        </w:rPr>
        <w:t>prziczinije</w:t>
      </w:r>
      <w:r>
        <w:rPr>
          <w:rStyle w:val="Text"/>
        </w:rPr>
        <w:t xml:space="preserve">, kámen lomí, ženám žene jich nemoc ven, krmě dobře přivodí, kýchanie také přivodí. Když had uštne, rozetra s octem, přivěž na hlavu, suší, od sleziny otok odhánie, totiž kra komu jest, ku padúcí </w:t>
      </w:r>
      <w:r>
        <w:rPr>
          <w:rStyle w:val="emendace"/>
        </w:rPr>
        <w:t xml:space="preserve">padúcí </w:t>
      </w:r>
      <w:r>
        <w:rPr>
          <w:rStyle w:val="pramen"/>
        </w:rPr>
        <w:t xml:space="preserve">paduczije </w:t>
      </w:r>
      <w:r>
        <w:rPr>
          <w:rStyle w:val="Text"/>
        </w:rPr>
        <w:t xml:space="preserve">nemoci dýmem podkuřujíc pomáhá. Také malomocným jest dobrá, rozpustě z </w:t>
      </w:r>
      <w:r>
        <w:rPr>
          <w:rStyle w:val="lemma"/>
        </w:rPr>
        <w:t xml:space="preserve">z </w:t>
      </w:r>
      <w:r>
        <w:rPr>
          <w:rStyle w:val="hyperlemma"/>
        </w:rPr>
        <w:t xml:space="preserve">s </w:t>
      </w:r>
      <w:r>
        <w:rPr>
          <w:rStyle w:val="Text"/>
        </w:rPr>
        <w:t>ostrým vínem mazati.</w:t>
      </w:r>
    </w:p>
    <w:p w:rsidR="00C16663" w:rsidRDefault="00083972">
      <w:r>
        <w:rPr>
          <w:rStyle w:val="Text"/>
        </w:rPr>
        <w:t>Hořký lupen má tuto moc, vezmi ho a zsuš a zetři jej na prach a syp na bolest tu, kdež neštovice sú, ješto kyše nebo se dmú</w:t>
      </w:r>
      <w:r>
        <w:rPr>
          <w:rStyle w:val="poznamka"/>
        </w:rPr>
        <w:t>zjevně chybný (zkomolený) zápis, rkp. KNM I F 11 uvádí: sádmu</w:t>
      </w:r>
      <w:r>
        <w:rPr>
          <w:rStyle w:val="Text"/>
        </w:rPr>
        <w:t xml:space="preserve">. A takto učiň k témuž: Vymej dobře vínem dvakrát nebo třikrát a potom vezmi tučnú lúč a proštěp ji. A k tomu vezmi staré sádlo a učiniž v tu lúč a </w:t>
      </w:r>
      <w:r>
        <w:rPr>
          <w:rStyle w:val="foliace"/>
        </w:rPr>
        <w:t xml:space="preserve">147r </w:t>
      </w:r>
      <w:r>
        <w:rPr>
          <w:rStyle w:val="Text"/>
        </w:rPr>
        <w:t>postav vodu pod ni, aby kapal ten tuk do vody, a když vyteče, zbeřiž ten tuk dobře. A když se stydne, mažiž tiem nemocného, a budeť zdráv.</w:t>
      </w:r>
    </w:p>
    <w:p w:rsidR="00C16663" w:rsidRDefault="00083972">
      <w:r>
        <w:rPr>
          <w:rStyle w:val="Text"/>
        </w:rPr>
        <w:t>Jalovce vezmi jednu čést a dvě čésti moči toho nemocného a maž tiem ho, jakož vieš, a bude zdráv od dny</w:t>
      </w:r>
      <w:r>
        <w:rPr>
          <w:rStyle w:val="poznamka"/>
        </w:rPr>
        <w:t>zjevně chybný (zkomolený) zápis, rkp. KNM I F 11 uvádí: o témdni</w:t>
      </w:r>
      <w:r>
        <w:rPr>
          <w:rStyle w:val="Text"/>
        </w:rPr>
        <w:t xml:space="preserve">. Jalovec, ktož jej jí s vínem na čtítrobu, dnu vnitřní v člověku utiší. Také srdce posilňuje, také nedá smradu v hlavu vjíti, také ktož jej na čtítrobu jí, vše zlé pitie nemuož v životě uškoditi, také žaludek čistí a oči šlechtí </w:t>
      </w:r>
      <w:r>
        <w:rPr>
          <w:rStyle w:val="emendace"/>
        </w:rPr>
        <w:t xml:space="preserve">šlechtí </w:t>
      </w:r>
      <w:r>
        <w:rPr>
          <w:rStyle w:val="pramen"/>
        </w:rPr>
        <w:t xml:space="preserve">ſſlechtije </w:t>
      </w:r>
      <w:r>
        <w:rPr>
          <w:rStyle w:val="Text"/>
        </w:rPr>
        <w:t>a čistí.</w:t>
      </w:r>
    </w:p>
    <w:p w:rsidR="00C16663" w:rsidRDefault="00083972">
      <w:r>
        <w:rPr>
          <w:rStyle w:val="Text"/>
        </w:rPr>
        <w:lastRenderedPageBreak/>
        <w:t>Yzop má tyto moci, ktož jej vaří u vodě, prsi čistí a hlas šlechtí</w:t>
      </w:r>
      <w:r>
        <w:rPr>
          <w:rStyle w:val="emendace"/>
        </w:rPr>
        <w:t xml:space="preserve">šlechtí </w:t>
      </w:r>
      <w:r>
        <w:rPr>
          <w:rStyle w:val="pramen"/>
        </w:rPr>
        <w:t>ſſlechtije</w:t>
      </w:r>
      <w:r>
        <w:rPr>
          <w:rStyle w:val="Text"/>
        </w:rPr>
        <w:t>. Také ktož jej s vínem vaří a s vápenným lúhem smiesí, všecku červenost, ješto má člověk v obličeji trudovatú, zapudí, ktož se tiem často umývá.</w:t>
      </w:r>
    </w:p>
    <w:p w:rsidR="00C16663" w:rsidRDefault="00083972">
      <w:r>
        <w:rPr>
          <w:rStyle w:val="Text"/>
        </w:rPr>
        <w:t xml:space="preserve">Jazýček má tyto moci, ktož jej ztluče s vaječným bielkem a málo strdi přiloží </w:t>
      </w:r>
      <w:r>
        <w:rPr>
          <w:rStyle w:val="emendace"/>
        </w:rPr>
        <w:t xml:space="preserve">přiloží </w:t>
      </w:r>
      <w:r>
        <w:rPr>
          <w:rStyle w:val="pramen"/>
        </w:rPr>
        <w:t xml:space="preserve">przilozije </w:t>
      </w:r>
      <w:r>
        <w:rPr>
          <w:rStyle w:val="Text"/>
        </w:rPr>
        <w:t>a na ránu přiloží</w:t>
      </w:r>
      <w:r>
        <w:rPr>
          <w:rStyle w:val="emendace"/>
        </w:rPr>
        <w:t xml:space="preserve">přiloží </w:t>
      </w:r>
      <w:r>
        <w:rPr>
          <w:rStyle w:val="pramen"/>
        </w:rPr>
        <w:t>przilozije</w:t>
      </w:r>
      <w:r>
        <w:rPr>
          <w:rStyle w:val="Text"/>
        </w:rPr>
        <w:t>, vešken talov vyčistí a střílenie utiší</w:t>
      </w:r>
      <w:r>
        <w:rPr>
          <w:rStyle w:val="emendace"/>
        </w:rPr>
        <w:t xml:space="preserve">utiší </w:t>
      </w:r>
      <w:r>
        <w:rPr>
          <w:rStyle w:val="pramen"/>
        </w:rPr>
        <w:t>vtiſſije</w:t>
      </w:r>
      <w:r>
        <w:rPr>
          <w:rStyle w:val="Text"/>
        </w:rPr>
        <w:t>. Také ktož jej s vínem vaří a na čtítrobu pí, dnu, ješto jest vnitř, svú mocí vyžene. A také ktož jej s semencem a s bobrovým strojem vaří a ráno pí, červenú nemoc staví.</w:t>
      </w:r>
    </w:p>
    <w:p w:rsidR="00C16663" w:rsidRDefault="00083972">
      <w:r>
        <w:rPr>
          <w:rStyle w:val="Text"/>
        </w:rPr>
        <w:t xml:space="preserve">Jahodky </w:t>
      </w:r>
      <w:r>
        <w:rPr>
          <w:rStyle w:val="lemma"/>
        </w:rPr>
        <w:t xml:space="preserve">jahodka </w:t>
      </w:r>
      <w:r>
        <w:rPr>
          <w:rStyle w:val="hyperlemma"/>
        </w:rPr>
        <w:t xml:space="preserve">jahódka </w:t>
      </w:r>
      <w:r>
        <w:rPr>
          <w:rStyle w:val="Text"/>
        </w:rPr>
        <w:t xml:space="preserve">černé sú horké a suché, ktož je s vínem na čtítrobu jí, dnu vnitřní v člověku utiší a prsi i srdce silní. Také nedadie ijednomu smradu v hlavu vjíti, a ktož je na čtítrobu hryze, </w:t>
      </w:r>
      <w:r>
        <w:rPr>
          <w:rStyle w:val="foliace"/>
        </w:rPr>
        <w:t xml:space="preserve">147v </w:t>
      </w:r>
      <w:r>
        <w:rPr>
          <w:rStyle w:val="Text"/>
        </w:rPr>
        <w:t>žádné zlé pitie nemuož v životě uškoditi, také žaludek čistí a oči šlechtí</w:t>
      </w:r>
      <w:r>
        <w:rPr>
          <w:rStyle w:val="emendace"/>
        </w:rPr>
        <w:t xml:space="preserve">šlechtí </w:t>
      </w:r>
      <w:r>
        <w:rPr>
          <w:rStyle w:val="pramen"/>
        </w:rPr>
        <w:t>ſſlechtije</w:t>
      </w:r>
      <w:r>
        <w:rPr>
          <w:rStyle w:val="Text"/>
        </w:rPr>
        <w:t>.</w:t>
      </w:r>
    </w:p>
    <w:p w:rsidR="00C16663" w:rsidRDefault="00083972">
      <w:r>
        <w:rPr>
          <w:rStyle w:val="Text"/>
        </w:rPr>
        <w:t>Jáhly sú suché a studené, ktož je samy v sobě jí, nesnadně jich požive, nebo v žaludku jako smůla ležie, jedno ač člověk s některým tukem oblepší</w:t>
      </w:r>
      <w:r>
        <w:rPr>
          <w:rStyle w:val="emendace"/>
        </w:rPr>
        <w:t xml:space="preserve">oblepší </w:t>
      </w:r>
      <w:r>
        <w:rPr>
          <w:rStyle w:val="pramen"/>
        </w:rPr>
        <w:t>oblepſſije</w:t>
      </w:r>
      <w:r>
        <w:rPr>
          <w:rStyle w:val="Text"/>
        </w:rPr>
        <w:t>, protož se jich mdlý chovaj, aby jich nejedl ve všech nemocech.</w:t>
      </w:r>
    </w:p>
    <w:p w:rsidR="00C16663" w:rsidRDefault="00083972">
      <w:r>
        <w:rPr>
          <w:rStyle w:val="Text"/>
        </w:rPr>
        <w:t>Kolovratec vezmi ku počištění života dvě čésti, bzové kuory prostřednie zelené a ječného chleba se strdí pečeného, a to obé ztluc na prach, píž ten prach v starém pivě, vezma se lžíci, a potom se protúlaj dřieve, nežli puojdeš spat, pochoď sem i tam, pak v noci, uslyšíš li vrčenie v břiše, vstaniž a protúlaj se též jako prvé. Kto má rány nevyhojené, kolovratec vezmi i s kořenem, vař jej u pivě a pí ráno i večer. A tiem se rána otevře i vyhnojí právě a zacelé, a budeť zdráv.</w:t>
      </w:r>
    </w:p>
    <w:p w:rsidR="00C16663" w:rsidRDefault="00083972">
      <w:r>
        <w:rPr>
          <w:rStyle w:val="Text"/>
        </w:rPr>
        <w:t xml:space="preserve">Kosatec zahradní bielý, ktož jej hryze, stavuje studenú nemoc, také smrad česenkový i jiný z úst vypudí. Proti tomu, v komž se krev staví od úrazu, vezmi kosatec a ztluc jej a zvař dobře. A daj nemocnému píti, a budeť zdráv. Kto jej chce chovati, zřež jej v malé kusy jako peníz, a vezma nit a jehlu, protiehni je a pověs na vietr, tak, ať slunce nedocházie. A na ruozno je pověs, potom ztluc jej na prach, pak vezmi ten prach a pí s vínem, kašel tiší. Také kto má </w:t>
      </w:r>
      <w:r>
        <w:rPr>
          <w:rStyle w:val="foliace"/>
        </w:rPr>
        <w:t xml:space="preserve">148r </w:t>
      </w:r>
      <w:r>
        <w:rPr>
          <w:rStyle w:val="Text"/>
        </w:rPr>
        <w:t>neduh vnitř, pí takéž, také kto má jed v sobě, požívej jeho, také kto by nazábl nebo kohož slezina bolí, ten prach pí s vínem, také ženám jich nemoc přivodí. Také kto má nečisté oči, ten prach směs s vínem a s medem a maž okolo očí. Také ktož má uhry, vezmi prach ten a přičiň kýchavky a vespi u víno, udělaj z toho flastr, kladiž na tvář.</w:t>
      </w:r>
    </w:p>
    <w:p w:rsidR="00C16663" w:rsidRDefault="00083972">
      <w:r>
        <w:rPr>
          <w:rStyle w:val="Text"/>
        </w:rPr>
        <w:t xml:space="preserve">Kosatec červený, ješto na lukách roste a má listie jako bielý kosatec, ale tenšie i delšie, a květ mievá žlutý a kořen jest červený. A jest suchý a horký na třetiem stupni, ktož jej vaří u pivě nebo u víně a pí teple, spomáhá bolesti v boku, kdežto plíce ležie, spomáhá také bolest v prsích a v játrách a proti krčení </w:t>
      </w:r>
      <w:r>
        <w:rPr>
          <w:rStyle w:val="emendace"/>
        </w:rPr>
        <w:t xml:space="preserve">krčení </w:t>
      </w:r>
      <w:r>
        <w:rPr>
          <w:rStyle w:val="pramen"/>
        </w:rPr>
        <w:t xml:space="preserve">krczenije </w:t>
      </w:r>
      <w:r>
        <w:rPr>
          <w:rStyle w:val="Text"/>
        </w:rPr>
        <w:t xml:space="preserve">žil a hryzení </w:t>
      </w:r>
      <w:r>
        <w:rPr>
          <w:rStyle w:val="emendace"/>
        </w:rPr>
        <w:t xml:space="preserve">hryzení </w:t>
      </w:r>
      <w:r>
        <w:rPr>
          <w:rStyle w:val="pramen"/>
        </w:rPr>
        <w:t xml:space="preserve">hryzenije </w:t>
      </w:r>
      <w:r>
        <w:rPr>
          <w:rStyle w:val="Text"/>
        </w:rPr>
        <w:t>a obměkčuje tvrdost sleziny, to jest kry, ktož ten kořen hryze.</w:t>
      </w:r>
    </w:p>
    <w:p w:rsidR="00C16663" w:rsidRDefault="00083972">
      <w:r>
        <w:rPr>
          <w:rStyle w:val="Text"/>
        </w:rPr>
        <w:t>Kozie bradka, ktož ji vy</w:t>
      </w:r>
      <w:r w:rsidR="008A0EDF">
        <w:rPr>
          <w:rStyle w:val="Text"/>
        </w:rPr>
        <w:t>t</w:t>
      </w:r>
      <w:r>
        <w:rPr>
          <w:rStyle w:val="Text"/>
        </w:rPr>
        <w:t>rhne i s kořenem a umyje čistě a zvaří v dobré víně aneb v pšeničném pivě a pí teple na čtítrobu, spomáhá těm, v nichž se voda stavila a kohož kámen trápí. A zvláště, když kto pí teple, u vanně sedě.</w:t>
      </w:r>
    </w:p>
    <w:p w:rsidR="00C16663" w:rsidRDefault="00083972">
      <w:r>
        <w:rPr>
          <w:rStyle w:val="Text"/>
        </w:rPr>
        <w:lastRenderedPageBreak/>
        <w:t xml:space="preserve">Kozlová brada jest zelina, ješto roste na skálí, jenž má mnoho ratolestí a jestiť studená a suchá. A má tyto moci, ktož jej zetře a položí na rány, celejí velmi, ale květ její jest silnější, ktož ten pí, vaře u víně, uzdravuje všecky </w:t>
      </w:r>
      <w:r>
        <w:rPr>
          <w:rStyle w:val="foliace"/>
        </w:rPr>
        <w:t xml:space="preserve">148v </w:t>
      </w:r>
      <w:r>
        <w:rPr>
          <w:rStyle w:val="Text"/>
        </w:rPr>
        <w:t>nežity na vnitřních drobiech i mdlému spomáhá dobře.</w:t>
      </w:r>
    </w:p>
    <w:p w:rsidR="00C16663" w:rsidRDefault="00083972">
      <w:r>
        <w:rPr>
          <w:rStyle w:val="Text"/>
        </w:rPr>
        <w:t xml:space="preserve">Koňský štěvík </w:t>
      </w:r>
      <w:r>
        <w:rPr>
          <w:rStyle w:val="emendace"/>
        </w:rPr>
        <w:t xml:space="preserve">štěvík </w:t>
      </w:r>
      <w:r>
        <w:rPr>
          <w:rStyle w:val="pramen"/>
        </w:rPr>
        <w:t xml:space="preserve">ſſtiewijek </w:t>
      </w:r>
      <w:r>
        <w:rPr>
          <w:rStyle w:val="Text"/>
        </w:rPr>
        <w:t xml:space="preserve">vezmi, komuž se na rukú i na nohách vymietá s otokem, ten vezmi koňský štěvík </w:t>
      </w:r>
      <w:r>
        <w:rPr>
          <w:rStyle w:val="emendace"/>
        </w:rPr>
        <w:t xml:space="preserve">štěvík </w:t>
      </w:r>
      <w:r>
        <w:rPr>
          <w:rStyle w:val="pramen"/>
        </w:rPr>
        <w:t xml:space="preserve">ſſtiewijek </w:t>
      </w:r>
      <w:r>
        <w:rPr>
          <w:rStyle w:val="Text"/>
        </w:rPr>
        <w:t>a ztluc jej dobře, potom vezma, což by mohl mieti najstaršie sádlo vepřové, a vetkna v dobrú lúč tučnú, pal to nad vodú. A to pak zbera doluov, mažiž tiem ty bolesti i otoky, toť velmi spomáhá, toť také muož býti proti zežžení, nebo velmi suší</w:t>
      </w:r>
      <w:r>
        <w:rPr>
          <w:rStyle w:val="emendace"/>
        </w:rPr>
        <w:t xml:space="preserve">suší </w:t>
      </w:r>
      <w:r>
        <w:rPr>
          <w:rStyle w:val="pramen"/>
        </w:rPr>
        <w:t>ſuſſije</w:t>
      </w:r>
      <w:r>
        <w:rPr>
          <w:rStyle w:val="Text"/>
        </w:rPr>
        <w:t>.</w:t>
      </w:r>
    </w:p>
    <w:p w:rsidR="00C16663" w:rsidRDefault="00083972">
      <w:r>
        <w:rPr>
          <w:rStyle w:val="Text"/>
        </w:rPr>
        <w:t xml:space="preserve">Kmín luční vezmi a požívaj jeho, který ho den požíváš, neboj se, byť toho dne zimnice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 byla. Kmín spálený vespi v ránu, kdež jest divie maso, to zžene a ránu čistí.</w:t>
      </w:r>
    </w:p>
    <w:p w:rsidR="00C16663" w:rsidRDefault="00083972">
      <w:r>
        <w:rPr>
          <w:rStyle w:val="Text"/>
        </w:rPr>
        <w:t>Kmín zdejší podoben jest kmínu římskému. A jest horký a suchý na třetiem stupni, ktož jej pí s vínem teplým, stavuje hryzení v břiše a vodu z měchýře velmi pudí a kohož ukúsne co jedovatého, k zaprtalosti plicnej.</w:t>
      </w:r>
    </w:p>
    <w:p w:rsidR="00C16663" w:rsidRDefault="00083972">
      <w:r>
        <w:rPr>
          <w:rStyle w:val="Text"/>
        </w:rPr>
        <w:t xml:space="preserve">Kmín černý vezmi a požívaj jeho, dáváť mléka dosti, také ktož jest dušen, vezmi té jíchy kmínové, a na čtítrobu vezmi tři lžíce, potom bude řiehati a pozná, že mu </w:t>
      </w:r>
      <w:r>
        <w:rPr>
          <w:rStyle w:val="foliace"/>
        </w:rPr>
        <w:t xml:space="preserve">149r </w:t>
      </w:r>
      <w:r>
        <w:rPr>
          <w:rStyle w:val="Text"/>
        </w:rPr>
        <w:t xml:space="preserve">bude lépe. Také ktož má škavku neb že nemuož vody púštěti, navař jeho s vodú, pí večer. Vezmi dva svazky kmínu, svařiž v misky, přivažiž na pupek proti sobě. Také ktož nemuož požívati, pí jeho vodu. Také komuž oči plačíta neb slzíta, ten má tučnú hlavu, ten jeho požívaj. Také popel z koření umoří </w:t>
      </w:r>
      <w:r>
        <w:rPr>
          <w:rStyle w:val="emendace"/>
        </w:rPr>
        <w:t xml:space="preserve">umoří </w:t>
      </w:r>
      <w:r>
        <w:rPr>
          <w:rStyle w:val="pramen"/>
        </w:rPr>
        <w:t xml:space="preserve">vmorzije </w:t>
      </w:r>
      <w:r>
        <w:rPr>
          <w:rStyle w:val="Text"/>
        </w:rPr>
        <w:t>divie maso. Také komu jde krev z zadku, spal kmín a ten popel tam přikládaj, a staneť krev.</w:t>
      </w:r>
    </w:p>
    <w:p w:rsidR="00C16663" w:rsidRDefault="00083972">
      <w:r>
        <w:rPr>
          <w:rStyle w:val="Text"/>
        </w:rPr>
        <w:t xml:space="preserve">Kopru vlaského siemě vezmi a vař u víně, přileje octa, píž to ráno a večer, ktož jest sražen. Proti zimnici, ješto bývá den čtvrtý, vezmi siemě kopru a vař a potom proceď skrze rúchu a daj nemocnému píti na čtítrobu. Potom vezmi vrbie červeného mladičie a dobře vař a v tu vodu nohy nemocnému vstav a tak má dlúho v ní </w:t>
      </w:r>
      <w:r>
        <w:rPr>
          <w:rStyle w:val="emendace"/>
        </w:rPr>
        <w:t xml:space="preserve">ní </w:t>
      </w:r>
      <w:r>
        <w:rPr>
          <w:rStyle w:val="pramen"/>
        </w:rPr>
        <w:t xml:space="preserve">nije </w:t>
      </w:r>
      <w:r>
        <w:rPr>
          <w:rStyle w:val="Text"/>
        </w:rPr>
        <w:t>držeti, až i stydne. A pak ať chodí po domě sem i tam dlúhú chvíli a potom ať se položí</w:t>
      </w:r>
      <w:r>
        <w:rPr>
          <w:rStyle w:val="emendace"/>
        </w:rPr>
        <w:t xml:space="preserve">položí </w:t>
      </w:r>
      <w:r>
        <w:rPr>
          <w:rStyle w:val="pramen"/>
        </w:rPr>
        <w:t>polozije</w:t>
      </w:r>
      <w:r>
        <w:rPr>
          <w:rStyle w:val="Text"/>
        </w:rPr>
        <w:t>, a tak bude zdráv. Voda koprová na čelo pomazaná bolest hlavní krotí, klání stavuje, těžkosti v prsech vypravuje, v oči vlitá zrak učišťuje a bolest očí uzdravuje.</w:t>
      </w:r>
    </w:p>
    <w:p w:rsidR="00C16663" w:rsidRDefault="00083972">
      <w:r>
        <w:rPr>
          <w:rStyle w:val="Text"/>
        </w:rPr>
        <w:t xml:space="preserve">Kopr český jest suchý a horký na třetiem stupni a máť ty moci, kámen a vodu vypuzuje, </w:t>
      </w:r>
      <w:r>
        <w:rPr>
          <w:rStyle w:val="foliace"/>
        </w:rPr>
        <w:t xml:space="preserve">149v </w:t>
      </w:r>
      <w:r>
        <w:rPr>
          <w:rStyle w:val="Text"/>
        </w:rPr>
        <w:t xml:space="preserve">ktož jej v dobrém víně vaří </w:t>
      </w:r>
      <w:r>
        <w:rPr>
          <w:rStyle w:val="emendace"/>
        </w:rPr>
        <w:t xml:space="preserve">vaří </w:t>
      </w:r>
      <w:r>
        <w:rPr>
          <w:rStyle w:val="pramen"/>
        </w:rPr>
        <w:t xml:space="preserve">warzije </w:t>
      </w:r>
      <w:r>
        <w:rPr>
          <w:rStyle w:val="Text"/>
        </w:rPr>
        <w:t>i pí, hryzenie i otoky vnitřnie stavuje a škavku. A kteráž jej chovačka v starém pivě zvaříc i pí, mléka jim přispoří</w:t>
      </w:r>
      <w:r>
        <w:rPr>
          <w:rStyle w:val="emendace"/>
        </w:rPr>
        <w:t xml:space="preserve">přispoří </w:t>
      </w:r>
      <w:r>
        <w:rPr>
          <w:rStyle w:val="pramen"/>
        </w:rPr>
        <w:t>prziſporzije</w:t>
      </w:r>
      <w:r>
        <w:rPr>
          <w:rStyle w:val="Text"/>
        </w:rPr>
        <w:t xml:space="preserve">. Avšak ktož jeho často požívá, temní oči. A ktož vaří </w:t>
      </w:r>
      <w:r>
        <w:rPr>
          <w:rStyle w:val="emendace"/>
        </w:rPr>
        <w:t xml:space="preserve">vaří </w:t>
      </w:r>
      <w:r>
        <w:rPr>
          <w:rStyle w:val="pramen"/>
        </w:rPr>
        <w:t xml:space="preserve">warzije </w:t>
      </w:r>
      <w:r>
        <w:rPr>
          <w:rStyle w:val="Text"/>
        </w:rPr>
        <w:t xml:space="preserve">v kotle a ženu neduživú v tu vodu, ješto má v matce, a tiem bielým kořením ledvie i břicho </w:t>
      </w:r>
      <w:r>
        <w:rPr>
          <w:rStyle w:val="doplnenytext"/>
        </w:rPr>
        <w:t>…</w:t>
      </w:r>
      <w:r>
        <w:rPr>
          <w:rStyle w:val="poznamka"/>
        </w:rPr>
        <w:t>chybějící text</w:t>
      </w:r>
      <w:r>
        <w:rPr>
          <w:rStyle w:val="Text"/>
        </w:rPr>
        <w:t>, velmi jim spomáhá.</w:t>
      </w:r>
    </w:p>
    <w:p w:rsidR="00C16663" w:rsidRDefault="00083972">
      <w:r>
        <w:rPr>
          <w:rStyle w:val="Text"/>
        </w:rPr>
        <w:t>Kopytník vezmi a yzop a chřenu jeden kořen a lékořice a vař to spolu v dobrém víně. A když povaříš chvíli dobrú, vložiž strdi, ať nětco osládne, píž to ráno, o poledni a večer. A to čiň, dokud bolest čiješ. Ale varuj se toho, aby nečinil na počátku měsiece ani na skonání, neboť by bylo nezdrávo prsuom. Kopytník jest horký a suchý na třetím stupni a má tyto moci: otvierá zaprtalosti jater i slezina, silní ledviny i měchýře, a ktož jej vloží v mest za dva měsiece a dá jemu vykysati, a kto to víno často pí, má li žlútenici neb zelenici, mineť. Pakli vodné tele, znamenitúť pomoc počije.</w:t>
      </w:r>
    </w:p>
    <w:p w:rsidR="00C16663" w:rsidRDefault="00083972">
      <w:r>
        <w:rPr>
          <w:rStyle w:val="Text"/>
        </w:rPr>
        <w:lastRenderedPageBreak/>
        <w:t xml:space="preserve">Kuří mor slove koření, vezmi s listem i s květem a zetři je dobře z </w:t>
      </w:r>
      <w:r>
        <w:rPr>
          <w:rStyle w:val="lemma"/>
        </w:rPr>
        <w:t xml:space="preserve">z </w:t>
      </w:r>
      <w:r>
        <w:rPr>
          <w:rStyle w:val="hyperlemma"/>
        </w:rPr>
        <w:t xml:space="preserve">s </w:t>
      </w:r>
      <w:r>
        <w:rPr>
          <w:rStyle w:val="Text"/>
        </w:rPr>
        <w:t>dobrým vínem nebo s vaječným bielkem, a když chceš spat jíti, omoč lněnú rúšku v té vodě a polož na oči, ale v oči nepúštěj, a to čiň, dokud nebudeš zdráv, a tak se zhojíš.</w:t>
      </w:r>
    </w:p>
    <w:p w:rsidR="00C16663" w:rsidRDefault="00083972">
      <w:r>
        <w:rPr>
          <w:rStyle w:val="foliace"/>
        </w:rPr>
        <w:t xml:space="preserve">150r </w:t>
      </w:r>
      <w:r>
        <w:rPr>
          <w:rStyle w:val="Text"/>
        </w:rPr>
        <w:t xml:space="preserve">Krtičné kořenie vezmi, drž v ustech na zubiech na té straně, kdež by ta neštovice naskočila na oce. Také proti dně vezmi dvě krtičné kořenie a ztluc je z </w:t>
      </w:r>
      <w:r>
        <w:rPr>
          <w:rStyle w:val="lemma"/>
        </w:rPr>
        <w:t xml:space="preserve">z </w:t>
      </w:r>
      <w:r>
        <w:rPr>
          <w:rStyle w:val="hyperlemma"/>
        </w:rPr>
        <w:t xml:space="preserve">s </w:t>
      </w:r>
      <w:r>
        <w:rPr>
          <w:rStyle w:val="Text"/>
        </w:rPr>
        <w:t xml:space="preserve">starým sádlem, mažiž tiem v horce vše doluov, proti dně. Také pro </w:t>
      </w:r>
      <w:r>
        <w:rPr>
          <w:rStyle w:val="emendace"/>
        </w:rPr>
        <w:t xml:space="preserve">pro </w:t>
      </w:r>
      <w:r>
        <w:rPr>
          <w:rStyle w:val="pramen"/>
        </w:rPr>
        <w:t xml:space="preserve">proti </w:t>
      </w:r>
      <w:r>
        <w:rPr>
          <w:rStyle w:val="Text"/>
        </w:rPr>
        <w:t>krtice dávají je s ovsem, na malé kusy zkrájejíc, a dávaj, až jich bude prázden, těch krtic.</w:t>
      </w:r>
    </w:p>
    <w:p w:rsidR="00C16663" w:rsidRDefault="00083972">
      <w:r>
        <w:rPr>
          <w:rStyle w:val="pripisekmarginalnimladsi"/>
        </w:rPr>
        <w:t xml:space="preserve">Valeriana </w:t>
      </w:r>
      <w:r>
        <w:rPr>
          <w:rStyle w:val="Text"/>
        </w:rPr>
        <w:t>Kozlík má tyto moci: vodu z měchýře velmi pudí a měsíčnú nemoc zdrženú zbuzuje, spomáháť bolesti v boce. A mnozíť za to mají, ktož jej jí, když ho hlíza napadne, že rozžije je, jej na hlízu vlože, že ta hlíza neumrtví. Také ktož jej často jí, oči čistí.</w:t>
      </w:r>
    </w:p>
    <w:p w:rsidR="00C16663" w:rsidRDefault="00083972">
      <w:r>
        <w:rPr>
          <w:rStyle w:val="Text"/>
        </w:rPr>
        <w:t>Kapustu vezmi a zaječí sádlo, ztluc černobýle a yzop, a to dobře zvaře, pař se tiem až po třiesla, a když se bude pařiti dobře, vezmi siemě bedrníkové a učiň prach z něho a pí ten prach u pivě neb u víně pro kámen. Pakli to nespomůže, ale vezmi krev kozla neřezaného a tu zežži a učině prach, pí jej po tom paření tohoto koření pro kámen.</w:t>
      </w:r>
    </w:p>
    <w:p w:rsidR="00C16663" w:rsidRDefault="00083972">
      <w:r>
        <w:rPr>
          <w:rStyle w:val="Text"/>
        </w:rPr>
        <w:t xml:space="preserve">Květ z rajských jablek a jabloně lesní, ten kořen jest suchý a horký na třetiem stupni. A má tyto moci: sužuje rány a uzdravuje, a ktož jej v starém pivě pí, </w:t>
      </w:r>
      <w:r>
        <w:rPr>
          <w:rStyle w:val="foliace"/>
        </w:rPr>
        <w:t xml:space="preserve">150v </w:t>
      </w:r>
      <w:r>
        <w:rPr>
          <w:rStyle w:val="Text"/>
        </w:rPr>
        <w:t>měkčí v životě. A tomu velmi spomáhá, ktož krví chrká. A ktož zvaří ten květ v octě anebo u víně a tiem zuby promejvá, dásní posiluje i zubuov, a zvláště dásní, z nichžto krev jde, uzdravuje.</w:t>
      </w:r>
    </w:p>
    <w:p w:rsidR="00C16663" w:rsidRDefault="00083972">
      <w:r>
        <w:rPr>
          <w:rStyle w:val="Text"/>
        </w:rPr>
        <w:t xml:space="preserve">Kopřiva jest horká a suchá a má tyto moci, ktož ji s octem vaří </w:t>
      </w:r>
      <w:r>
        <w:rPr>
          <w:rStyle w:val="emendace"/>
        </w:rPr>
        <w:t xml:space="preserve">vaří </w:t>
      </w:r>
      <w:r>
        <w:rPr>
          <w:rStyle w:val="pramen"/>
        </w:rPr>
        <w:t xml:space="preserve">warzije </w:t>
      </w:r>
      <w:r>
        <w:rPr>
          <w:rStyle w:val="Text"/>
        </w:rPr>
        <w:t xml:space="preserve">bez soli, všecku lepkost z žaludku vyžene. Také všecky červy v žaludku umoří, ješto sú škodní velmi, a když jich v žaludku mnoho bude, a ti se zarozují od nezralého ovoce. Také kopřiva ztlučená s vaječným žlútkem a z </w:t>
      </w:r>
      <w:r>
        <w:rPr>
          <w:rStyle w:val="lemma"/>
        </w:rPr>
        <w:t xml:space="preserve">z </w:t>
      </w:r>
      <w:r>
        <w:rPr>
          <w:rStyle w:val="hyperlemma"/>
        </w:rPr>
        <w:t xml:space="preserve">s </w:t>
      </w:r>
      <w:r>
        <w:rPr>
          <w:rStyle w:val="Text"/>
        </w:rPr>
        <w:t xml:space="preserve">solí a z </w:t>
      </w:r>
      <w:r>
        <w:rPr>
          <w:rStyle w:val="lemma"/>
        </w:rPr>
        <w:t xml:space="preserve">z </w:t>
      </w:r>
      <w:r>
        <w:rPr>
          <w:rStyle w:val="hyperlemma"/>
        </w:rPr>
        <w:t xml:space="preserve">s </w:t>
      </w:r>
      <w:r>
        <w:rPr>
          <w:rStyle w:val="Text"/>
        </w:rPr>
        <w:t>slepičím sádlem, a tiem se v lázni tři dobře, až strupy doluov stiehneš, tehdy život bude zdráv. Vezmi kopřiv a listie vrbové rovně a polož na ránu ztluka to, hned krev staví. Kopřivné siemě jest suché a horké na čtvrtém stupni, ktož je jí ztluka nebo pí u víně, spomáhá těm, ješto kašel mají.</w:t>
      </w:r>
    </w:p>
    <w:p w:rsidR="00C16663" w:rsidRDefault="00083972">
      <w:r>
        <w:rPr>
          <w:rStyle w:val="Text"/>
        </w:rPr>
        <w:t xml:space="preserve">Kotačka neb máčka, tak řečené koření, to vezmi a vař dobře, ať bude měko jako řepa, potom ztluc je z </w:t>
      </w:r>
      <w:r>
        <w:rPr>
          <w:rStyle w:val="lemma"/>
        </w:rPr>
        <w:t xml:space="preserve">z </w:t>
      </w:r>
      <w:r>
        <w:rPr>
          <w:rStyle w:val="hyperlemma"/>
        </w:rPr>
        <w:t xml:space="preserve">s </w:t>
      </w:r>
      <w:r>
        <w:rPr>
          <w:rStyle w:val="Text"/>
        </w:rPr>
        <w:t>starým sádlem a s otruby dobře, ktož sobě nohu neb ruku vyrazí.</w:t>
      </w:r>
    </w:p>
    <w:p w:rsidR="00C16663" w:rsidRDefault="00083972">
      <w:r>
        <w:rPr>
          <w:rStyle w:val="Text"/>
        </w:rPr>
        <w:t xml:space="preserve">Konopie ozimé vezmi, pokud semeno v nich jest, a namoč je u vlaském víně tři dni a tři noci, pak proceď skrze rúchu. A mej se tiem často a sejdeť z tváři oblitina. Semenec jest mokrý a jest proti jedu a takovú </w:t>
      </w:r>
      <w:r>
        <w:rPr>
          <w:rStyle w:val="foliace"/>
        </w:rPr>
        <w:t xml:space="preserve">151r </w:t>
      </w:r>
      <w:r>
        <w:rPr>
          <w:rStyle w:val="Text"/>
        </w:rPr>
        <w:t xml:space="preserve">má moc, neb vešken jed od srdce odžene svú mocí a talov, neb jest to často znamenáno, když jest jelen prostřelen, ihned do konopí běžie a semence v usta nachvátí a do rány vpustí a hned střela ven vejde a on bude zdráv. Semenec vezmi proti svrabu a zetři jej a nadělaj z něho mléka s jeden žejtlík. A když chceš jíti do lázny, tehdy vypí toho puol a s tiem ostatkem jdi do lázny a posaď se na suché lavici, neslévaje sebe, a tak potři dobře a ten pot suchú rúchú tři doluov, a když se upotíš </w:t>
      </w:r>
      <w:r>
        <w:rPr>
          <w:rStyle w:val="emendace"/>
        </w:rPr>
        <w:t xml:space="preserve">upotíš </w:t>
      </w:r>
      <w:r>
        <w:rPr>
          <w:rStyle w:val="pramen"/>
        </w:rPr>
        <w:t xml:space="preserve">vpotijeſs </w:t>
      </w:r>
      <w:r>
        <w:rPr>
          <w:rStyle w:val="Text"/>
        </w:rPr>
        <w:t>dobře, tehdy tiem mlékem ostatkem kaž se tříti po dvě lázny anebo po tři, a budeš zdráv.</w:t>
      </w:r>
    </w:p>
    <w:p w:rsidR="00C16663" w:rsidRDefault="00083972">
      <w:r>
        <w:rPr>
          <w:rStyle w:val="Text"/>
        </w:rPr>
        <w:lastRenderedPageBreak/>
        <w:t>Libček jest dobré koření a má tyto moci: ktož jej vaří u vodě a pí, prsi čistí a hlas šlechtí</w:t>
      </w:r>
      <w:r>
        <w:rPr>
          <w:rStyle w:val="emendace"/>
        </w:rPr>
        <w:t xml:space="preserve">šlechtí </w:t>
      </w:r>
      <w:r>
        <w:rPr>
          <w:rStyle w:val="pramen"/>
        </w:rPr>
        <w:t>ſſlechtije</w:t>
      </w:r>
      <w:r>
        <w:rPr>
          <w:rStyle w:val="Text"/>
        </w:rPr>
        <w:t>. Také ktož jej u víně vaří a s vápenným lúhem smiesí</w:t>
      </w:r>
      <w:r>
        <w:rPr>
          <w:rStyle w:val="emendace"/>
        </w:rPr>
        <w:t xml:space="preserve">smiesí </w:t>
      </w:r>
      <w:r>
        <w:rPr>
          <w:rStyle w:val="pramen"/>
        </w:rPr>
        <w:t>smijeſſije</w:t>
      </w:r>
      <w:r>
        <w:rPr>
          <w:rStyle w:val="Text"/>
        </w:rPr>
        <w:t>, všecku trudovatost a červenost z obličeje žene a tvář čistí</w:t>
      </w:r>
      <w:r>
        <w:rPr>
          <w:rStyle w:val="emendace"/>
        </w:rPr>
        <w:t xml:space="preserve">čistí </w:t>
      </w:r>
      <w:r>
        <w:rPr>
          <w:rStyle w:val="pramen"/>
        </w:rPr>
        <w:t>cziſtije</w:t>
      </w:r>
      <w:r>
        <w:rPr>
          <w:rStyle w:val="Text"/>
        </w:rPr>
        <w:t xml:space="preserve">, ktož se jím často myje. Také vezmi libček a ztluc jej z </w:t>
      </w:r>
      <w:r>
        <w:rPr>
          <w:rStyle w:val="lemma"/>
        </w:rPr>
        <w:t xml:space="preserve">z </w:t>
      </w:r>
      <w:r>
        <w:rPr>
          <w:rStyle w:val="hyperlemma"/>
        </w:rPr>
        <w:t xml:space="preserve">s </w:t>
      </w:r>
      <w:r>
        <w:rPr>
          <w:rStyle w:val="Text"/>
        </w:rPr>
        <w:t>starým sádlem vymočeným a maž se tiem, kde jest oblitina neb žába na životě, a sejdeť doluov.</w:t>
      </w:r>
    </w:p>
    <w:p w:rsidR="00C16663" w:rsidRDefault="00083972">
      <w:r>
        <w:rPr>
          <w:rStyle w:val="cizijazyk"/>
        </w:rPr>
        <w:t xml:space="preserve">Lupinus </w:t>
      </w:r>
      <w:r>
        <w:rPr>
          <w:rStyle w:val="Text"/>
        </w:rPr>
        <w:t>kořen aneb vlčí mák slove, vezmi jej a pelyněk a rútu, vař u vodě, vespa soli, a polévaj pokoj, kdež sú blechy, a zahynúť všecky.</w:t>
      </w:r>
    </w:p>
    <w:p w:rsidR="00C16663" w:rsidRDefault="00083972">
      <w:r>
        <w:rPr>
          <w:rStyle w:val="Text"/>
        </w:rPr>
        <w:t xml:space="preserve">Lebedka vařená u víně a pitá, ktož má vodné tele, spomuož, také vařená a pitá </w:t>
      </w:r>
      <w:r>
        <w:rPr>
          <w:rStyle w:val="foliace"/>
        </w:rPr>
        <w:t xml:space="preserve">151v </w:t>
      </w:r>
      <w:r>
        <w:rPr>
          <w:rStyle w:val="Text"/>
        </w:rPr>
        <w:t xml:space="preserve">s vínem a se strdí pomáhá ženám k jich nemoci, také komu kašel, udělaj z ní prach a směs se strdí, požívajž ráno i večer. Také ktož strupy nebo pihy, vař ji a maž sobě tiem. Také ktož má bolest v ustech, vař ji, a vezma vodu její, drž v ustech. Také kto má zimnici čtvrtý den, vezmi bielú lebetku </w:t>
      </w:r>
      <w:r>
        <w:rPr>
          <w:rStyle w:val="lemma"/>
        </w:rPr>
        <w:t xml:space="preserve">lebetka </w:t>
      </w:r>
      <w:r>
        <w:rPr>
          <w:rStyle w:val="hyperlemma"/>
        </w:rPr>
        <w:t xml:space="preserve">lebedka </w:t>
      </w:r>
      <w:r>
        <w:rPr>
          <w:rStyle w:val="Text"/>
        </w:rPr>
        <w:t>i červenú, vlož mu pod hlavu. Také pitá vše vnitř uzdravuje.</w:t>
      </w:r>
    </w:p>
    <w:p w:rsidR="00C16663" w:rsidRDefault="00083972">
      <w:r>
        <w:rPr>
          <w:rStyle w:val="Text"/>
        </w:rPr>
        <w:t xml:space="preserve">Lebetka </w:t>
      </w:r>
      <w:r>
        <w:rPr>
          <w:rStyle w:val="lemma"/>
        </w:rPr>
        <w:t xml:space="preserve">lebetka </w:t>
      </w:r>
      <w:r>
        <w:rPr>
          <w:rStyle w:val="hyperlemma"/>
        </w:rPr>
        <w:t xml:space="preserve">lebedka </w:t>
      </w:r>
      <w:r>
        <w:rPr>
          <w:rStyle w:val="Text"/>
        </w:rPr>
        <w:t xml:space="preserve">bielá vařená v másle a jedená, potí se, také ktož ji vaří s olejem a ktož má zimnici, bráníť jí. Také ktož jest malomocen, vezmi lebetku </w:t>
      </w:r>
      <w:r>
        <w:rPr>
          <w:rStyle w:val="lemma"/>
        </w:rPr>
        <w:t xml:space="preserve">lebetka </w:t>
      </w:r>
      <w:r>
        <w:rPr>
          <w:rStyle w:val="hyperlemma"/>
        </w:rPr>
        <w:t xml:space="preserve">lebedka </w:t>
      </w:r>
      <w:r>
        <w:rPr>
          <w:rStyle w:val="Text"/>
        </w:rPr>
        <w:t>a učiň z ní prach a směs ji se strdí a s vodú, maž nemocnému tělo, a má ji trhati s květem a také ji má chovati bez slunce.</w:t>
      </w:r>
    </w:p>
    <w:p w:rsidR="00C16663" w:rsidRDefault="00083972">
      <w:r>
        <w:rPr>
          <w:rStyle w:val="Text"/>
        </w:rPr>
        <w:t xml:space="preserve">Lebetka </w:t>
      </w:r>
      <w:r>
        <w:rPr>
          <w:rStyle w:val="lemma"/>
        </w:rPr>
        <w:t xml:space="preserve">lebetka </w:t>
      </w:r>
      <w:r>
        <w:rPr>
          <w:rStyle w:val="hyperlemma"/>
        </w:rPr>
        <w:t xml:space="preserve">lebedka </w:t>
      </w:r>
      <w:r>
        <w:rPr>
          <w:rStyle w:val="Text"/>
        </w:rPr>
        <w:t xml:space="preserve">jest studená a mokrá na druhém stupni, ktož ji jie studenú, měkčie v životě, a ktož ji jie syrovú anebo vařenú a k tomu na vřed vloží </w:t>
      </w:r>
      <w:r>
        <w:rPr>
          <w:rStyle w:val="emendace"/>
        </w:rPr>
        <w:t xml:space="preserve">vloží </w:t>
      </w:r>
      <w:r>
        <w:rPr>
          <w:rStyle w:val="pramen"/>
        </w:rPr>
        <w:t xml:space="preserve">wlozije </w:t>
      </w:r>
      <w:r>
        <w:rPr>
          <w:rStyle w:val="Text"/>
        </w:rPr>
        <w:t>nebo na nežit, obměkčuje a rozpuzuje jej. Ktož pí siemě jejie, ten se musí krčeti, a to velmi spomáhá lidem plným v těle.</w:t>
      </w:r>
    </w:p>
    <w:p w:rsidR="00C16663" w:rsidRDefault="00083972">
      <w:r>
        <w:rPr>
          <w:rStyle w:val="Text"/>
        </w:rPr>
        <w:t>Lebeda má tyto moci, ktož vezme siemě jejie a vaří a pí, pomáhá od žlútenice a nemoci také od ohně sv. Antonie, ktož ji s vínem a s octem a se strdí ztluče i naloží horce na ránu.</w:t>
      </w:r>
    </w:p>
    <w:p w:rsidR="00C16663" w:rsidRDefault="00083972">
      <w:r>
        <w:rPr>
          <w:rStyle w:val="cizijazyk"/>
        </w:rPr>
        <w:t xml:space="preserve">Lactuca </w:t>
      </w:r>
      <w:r>
        <w:rPr>
          <w:rStyle w:val="Text"/>
        </w:rPr>
        <w:t xml:space="preserve">Locika jest velmi studená a má tyto moci, ktož ji vaří s máslem a jí, velmi jej projme, také syrovú z octa ktož jie, žádost smilstvie uhasí, také jest pomocna dojkám, když </w:t>
      </w:r>
      <w:r>
        <w:rPr>
          <w:rStyle w:val="foliace"/>
        </w:rPr>
        <w:t xml:space="preserve">152r </w:t>
      </w:r>
      <w:r>
        <w:rPr>
          <w:rStyle w:val="Text"/>
        </w:rPr>
        <w:t>ji hryzú často, budú mieti dosti mléka.</w:t>
      </w:r>
    </w:p>
    <w:p w:rsidR="00C16663" w:rsidRDefault="00083972">
      <w:r>
        <w:rPr>
          <w:rStyle w:val="Text"/>
        </w:rPr>
        <w:t>Lékořice jest horká a mokrá, ktož ji na čtítrobu hryze, kašel staví a všecku zmlklost z hrdla vyžene, a když ji s vínem horce pí.</w:t>
      </w:r>
    </w:p>
    <w:p w:rsidR="00C16663" w:rsidRDefault="00083972">
      <w:r>
        <w:rPr>
          <w:rStyle w:val="Text"/>
        </w:rPr>
        <w:t xml:space="preserve">Mák jest horký a studený a má tyto moci, kto jej ztluče a z jeho mléka s rúbením ovesným varmuže navaří, ta jest velmi pomocna nemocným, ješto nemohú spáti. Také ktož jej s vínem ztluče a na hlavu naloží i přivieže, střielenie v hlavě staví a tiší. Také makového mléka ktož na čtítrobu vypí číši, za tři dni k smilství </w:t>
      </w:r>
      <w:r>
        <w:rPr>
          <w:rStyle w:val="emendace"/>
        </w:rPr>
        <w:t xml:space="preserve">smilství </w:t>
      </w:r>
      <w:r>
        <w:rPr>
          <w:rStyle w:val="pramen"/>
        </w:rPr>
        <w:t xml:space="preserve">ſmilſtwije </w:t>
      </w:r>
      <w:r>
        <w:rPr>
          <w:rStyle w:val="Text"/>
        </w:rPr>
        <w:t>žádosti nebude mieti.</w:t>
      </w:r>
    </w:p>
    <w:p w:rsidR="00C16663" w:rsidRDefault="00083972">
      <w:r>
        <w:rPr>
          <w:rStyle w:val="Text"/>
        </w:rPr>
        <w:t xml:space="preserve">Marule má tyto moci, ktož ji s vínem horce pí, </w:t>
      </w:r>
      <w:r>
        <w:rPr>
          <w:rStyle w:val="cizijazyk"/>
        </w:rPr>
        <w:t xml:space="preserve">strangwiny </w:t>
      </w:r>
      <w:r>
        <w:rPr>
          <w:rStyle w:val="Text"/>
        </w:rPr>
        <w:t>zapudí a vodu snadně přivodí, také vařená s vínem nebo s octem a k tomu s lžíci strdi přiložíc, ženám jich tajnú nemoc zapudí, kteráž horce pí, také ktož ji s octem vaří a s bobrovým strojem a na čtítrobu pí, všicku plzkost, kvasnice z měchýře svú mocí vypudí.</w:t>
      </w:r>
    </w:p>
    <w:p w:rsidR="00C16663" w:rsidRDefault="00083972">
      <w:r>
        <w:rPr>
          <w:rStyle w:val="Text"/>
        </w:rPr>
        <w:lastRenderedPageBreak/>
        <w:t>Muškátový květ jest mokr a horek a má tyto moci, ktož jej jie s vínem, tomu se srdce posilňuje a mdlobu odžene, ješto jest milovným túžením mdel, nebo také pro rány, ješto mdlo bývá. Druhá moc jest, ktož jej jie v jíše, dobrú krev zarozuje a krásnú plet činí.</w:t>
      </w:r>
    </w:p>
    <w:p w:rsidR="00C16663" w:rsidRDefault="00083972">
      <w:r>
        <w:rPr>
          <w:rStyle w:val="Text"/>
        </w:rPr>
        <w:t xml:space="preserve">Muškát jest mokr a horek, má tyto moci: </w:t>
      </w:r>
      <w:r>
        <w:rPr>
          <w:rStyle w:val="foliace"/>
        </w:rPr>
        <w:t xml:space="preserve">152v </w:t>
      </w:r>
      <w:r>
        <w:rPr>
          <w:rStyle w:val="Text"/>
        </w:rPr>
        <w:t xml:space="preserve">první moc jeho, ktož jej ráno hryze, srdce silní a mdlobu zažene. Druhá moc jeho, ktož jej z solí hryze, smilné </w:t>
      </w:r>
      <w:r>
        <w:rPr>
          <w:rStyle w:val="poznamka"/>
        </w:rPr>
        <w:t xml:space="preserve">zjevně chybný zápis, m. b.: smutné </w:t>
      </w:r>
      <w:r>
        <w:rPr>
          <w:rStyle w:val="Text"/>
        </w:rPr>
        <w:t>srdce obveselí. Třetie, ktož jej ráno hryze, žádnému smradu v hlavu vjíti nedá, ale svú mocí vyžene pryč.</w:t>
      </w:r>
    </w:p>
    <w:p w:rsidR="00C16663" w:rsidRDefault="00083972">
      <w:r>
        <w:rPr>
          <w:rStyle w:val="Text"/>
        </w:rPr>
        <w:t xml:space="preserve">Malomocná nemoc velmi jest zlá a ohavná, ktož se jí chce varovati, má tyto věci </w:t>
      </w:r>
      <w:r>
        <w:rPr>
          <w:rStyle w:val="poznamka"/>
        </w:rPr>
        <w:t xml:space="preserve">nadepsáno jinou rukou nad řádkem za škrtnuté: moci </w:t>
      </w:r>
      <w:r>
        <w:rPr>
          <w:rStyle w:val="Text"/>
        </w:rPr>
        <w:t>věděti, od nichž se stává. Prvé se stává od zlého povětří a od smrdutého. Druhé, ktož jie nebo pí s malomocnými ženami. Třetie, ktož leží s malomocnými ženami, nebo se její smrad po všem životě rozejde. Čtvrté, ktož po malomocném s tú ženú leží</w:t>
      </w:r>
      <w:r>
        <w:rPr>
          <w:rStyle w:val="emendace"/>
        </w:rPr>
        <w:t xml:space="preserve">leží </w:t>
      </w:r>
      <w:r>
        <w:rPr>
          <w:rStyle w:val="pramen"/>
        </w:rPr>
        <w:t>lezije</w:t>
      </w:r>
      <w:r>
        <w:rPr>
          <w:rStyle w:val="Text"/>
        </w:rPr>
        <w:t>. Páté, ktož jí kozie maso suché ustavičně. Šesté, od horké krve, ješto se mezi masem a mezi koží spekla a včas nepúštěna krev. Sedmé, ktož léhá s tú ženú, ješto mievá tajnú nemoc, neb ten smrad a ta nečistota všecky údy poškvrní a trudovatú nemoc najvyšší přivodí. K tomu ijednoho lékařstvie neslušie, neb chovaj se těch věcí, ješto sú menovány</w:t>
      </w:r>
      <w:r>
        <w:rPr>
          <w:rStyle w:val="lemma"/>
        </w:rPr>
        <w:t xml:space="preserve">menovati </w:t>
      </w:r>
      <w:r>
        <w:rPr>
          <w:rStyle w:val="hyperlemma"/>
        </w:rPr>
        <w:t>jmenovati</w:t>
      </w:r>
      <w:r>
        <w:rPr>
          <w:rStyle w:val="Text"/>
        </w:rPr>
        <w:t>.</w:t>
      </w:r>
    </w:p>
    <w:p w:rsidR="00C16663" w:rsidRDefault="00083972">
      <w:r>
        <w:rPr>
          <w:rStyle w:val="Text"/>
        </w:rPr>
        <w:t xml:space="preserve">Máta má tyto moci, ktož ji vaří s vínem, toho dne nemuož se opiti žádným pitiem. Také nedá molům rúcha sniesti ani stříci. Také ktož ji k sýru přiloží, žádný se nezkazí. Proti hluchotě vezmi mátu a vydav z ní vodu a pusť to v ucho, kdež tě bolí. </w:t>
      </w:r>
      <w:r>
        <w:rPr>
          <w:rStyle w:val="foliace"/>
        </w:rPr>
        <w:t xml:space="preserve">153r </w:t>
      </w:r>
      <w:r>
        <w:rPr>
          <w:rStyle w:val="Text"/>
        </w:rPr>
        <w:t xml:space="preserve">Proti těžkosti i bolesti prsí mátu vezma, polej, pepř a kmín, ale pepře jediné XV zrn, ale jiného rovně, učiniž z toho prach a daj dosti strdi, a když pak půjdeš spat, vezmiž toho jednu lžíci. A to čiň za devět dní, také kto její vodu pomaže a pí, pomáhá žaludku a tiší tracení. Také vajce oteklé vaře jí, i pařiti se jí. Také mléka přičini, také kto má bolest v uší, pusť vody tam její, také kohož ukúsne pes vzteklý, rozetra ji z </w:t>
      </w:r>
      <w:r>
        <w:rPr>
          <w:rStyle w:val="lemma"/>
        </w:rPr>
        <w:t xml:space="preserve">z </w:t>
      </w:r>
      <w:r>
        <w:rPr>
          <w:rStyle w:val="hyperlemma"/>
        </w:rPr>
        <w:t xml:space="preserve">s </w:t>
      </w:r>
      <w:r>
        <w:rPr>
          <w:rStyle w:val="Text"/>
        </w:rPr>
        <w:t>solí, přilož na ránu.</w:t>
      </w:r>
    </w:p>
    <w:p w:rsidR="00C16663" w:rsidRDefault="00083972">
      <w:r>
        <w:rPr>
          <w:rStyle w:val="Text"/>
        </w:rPr>
        <w:t>Mandly sú dvoje, totiž horké a sladké. Sladké hodí se k jiedlu, a ktož je jí s lupinami, utvrzuje dásně, a když sú zpražené, l</w:t>
      </w:r>
      <w:r w:rsidR="00E859C0">
        <w:rPr>
          <w:rStyle w:val="Text"/>
        </w:rPr>
        <w:t>epšie sú žaludku a spomáhají mu</w:t>
      </w:r>
      <w:r>
        <w:rPr>
          <w:rStyle w:val="Text"/>
        </w:rPr>
        <w:t xml:space="preserve">žuom </w:t>
      </w:r>
      <w:r w:rsidR="00E859C0">
        <w:rPr>
          <w:rStyle w:val="emendace"/>
        </w:rPr>
        <w:t xml:space="preserve">mužuom </w:t>
      </w:r>
      <w:r w:rsidR="00E859C0">
        <w:rPr>
          <w:rStyle w:val="pramen"/>
        </w:rPr>
        <w:t xml:space="preserve">muozuom </w:t>
      </w:r>
      <w:r>
        <w:rPr>
          <w:rStyle w:val="Text"/>
        </w:rPr>
        <w:t>a ženám k bujnosti</w:t>
      </w:r>
      <w:r>
        <w:rPr>
          <w:rStyle w:val="emendace"/>
        </w:rPr>
        <w:t xml:space="preserve">bujnosti </w:t>
      </w:r>
      <w:r>
        <w:rPr>
          <w:rStyle w:val="pramen"/>
        </w:rPr>
        <w:t>buoynoſti</w:t>
      </w:r>
      <w:r>
        <w:rPr>
          <w:rStyle w:val="Text"/>
        </w:rPr>
        <w:t>. Ale mandly sú dobré horké tomu, ktož je jie, bolest vypudí, kteráž bývá pod žebrami na slezině na bedrách, tyť vymietá svú mocí. A ktož jich pět snie na čtítrobu, brání zapití</w:t>
      </w:r>
      <w:r>
        <w:rPr>
          <w:rStyle w:val="emendace"/>
        </w:rPr>
        <w:t xml:space="preserve">zapití </w:t>
      </w:r>
      <w:r>
        <w:rPr>
          <w:rStyle w:val="pramen"/>
        </w:rPr>
        <w:t>zapitije</w:t>
      </w:r>
      <w:r>
        <w:rPr>
          <w:rStyle w:val="Text"/>
        </w:rPr>
        <w:t xml:space="preserve">. Olej mandlový, ktož púštie v uši, komuž teče, stavuje ten tik </w:t>
      </w:r>
      <w:r>
        <w:rPr>
          <w:rStyle w:val="emendace"/>
        </w:rPr>
        <w:t xml:space="preserve">tik </w:t>
      </w:r>
      <w:r>
        <w:rPr>
          <w:rStyle w:val="pramen"/>
        </w:rPr>
        <w:t xml:space="preserve">tiek </w:t>
      </w:r>
      <w:r>
        <w:rPr>
          <w:rStyle w:val="Text"/>
        </w:rPr>
        <w:t>a zvuk i znění v uší.</w:t>
      </w:r>
    </w:p>
    <w:p w:rsidR="00C16663" w:rsidRDefault="00083972">
      <w:r>
        <w:rPr>
          <w:rStyle w:val="Text"/>
        </w:rPr>
        <w:t xml:space="preserve">Manholt neb ren slove zelíčko podobú k jitroceli, ktož jej jie, rozpúštie nečistotu z hlavy. Ale ktož jej jie často, škodí žaludku, a z zelé toho tuku se strdí činí kýchaní, jenž velmi čistí mozk, a ktož vaří to zelé z </w:t>
      </w:r>
      <w:r>
        <w:rPr>
          <w:rStyle w:val="lemma"/>
        </w:rPr>
        <w:t xml:space="preserve">z </w:t>
      </w:r>
      <w:r>
        <w:rPr>
          <w:rStyle w:val="hyperlemma"/>
        </w:rPr>
        <w:t xml:space="preserve">s </w:t>
      </w:r>
      <w:r>
        <w:rPr>
          <w:rStyle w:val="Text"/>
        </w:rPr>
        <w:t xml:space="preserve">tú vodú </w:t>
      </w:r>
      <w:r>
        <w:rPr>
          <w:rStyle w:val="foliace"/>
        </w:rPr>
        <w:t xml:space="preserve">153v </w:t>
      </w:r>
      <w:r>
        <w:rPr>
          <w:rStyle w:val="Text"/>
        </w:rPr>
        <w:t>a zmyje hlavu, molé zahynú a práchnivú hlavu uzdravuje a spomáhá tomu velmi, ktož má v uší bolest kterú.</w:t>
      </w:r>
    </w:p>
    <w:p w:rsidR="00C16663" w:rsidRDefault="00083972">
      <w:r>
        <w:rPr>
          <w:rStyle w:val="cizijazyk"/>
        </w:rPr>
        <w:t xml:space="preserve">Melissa </w:t>
      </w:r>
      <w:r>
        <w:rPr>
          <w:rStyle w:val="Text"/>
        </w:rPr>
        <w:t xml:space="preserve">Meduňka má tyto moci, vezmi list z meduňky a pomaž úle a zuostanúť včely, také když roj letí </w:t>
      </w:r>
      <w:r>
        <w:rPr>
          <w:rStyle w:val="emendace"/>
        </w:rPr>
        <w:t xml:space="preserve">letí </w:t>
      </w:r>
      <w:r>
        <w:rPr>
          <w:rStyle w:val="pramen"/>
        </w:rPr>
        <w:t xml:space="preserve">letije </w:t>
      </w:r>
      <w:r>
        <w:rPr>
          <w:rStyle w:val="Text"/>
        </w:rPr>
        <w:t>a máš hotovo, pomaž dsky aneb plásty, sednúť na tom. Také kdy včela uštne, sediec na tě, vezmi meduňku a zetři v rukú a přilož na to, nebudeť nic.</w:t>
      </w:r>
    </w:p>
    <w:p w:rsidR="00C16663" w:rsidRDefault="00083972">
      <w:r>
        <w:rPr>
          <w:rStyle w:val="Text"/>
        </w:rPr>
        <w:t xml:space="preserve">Mateřídúška jest dobrá k hlavě, vař ji s vínem a přičiň dřevěného oleje a ruoženého, obložiž hlavu. Také proti haduom, když ji pálíš, hadi běžie před dýmem pryč, také kto má hada v sobě a daj </w:t>
      </w:r>
      <w:r>
        <w:rPr>
          <w:rStyle w:val="Text"/>
        </w:rPr>
        <w:lastRenderedPageBreak/>
        <w:t>jemu ji píti, vařiž u víně. Také krmiem přimiešená silní velmi, a žencuom najviec, když žnú na poli, a položili li by se, neuškodí žádný had. Také koho v břiše hryze, pí ji. Kto chrká krví, píž ji, přičině strdi, také dobrá k játruom, také ženám přivodí jich nemoc.</w:t>
      </w:r>
    </w:p>
    <w:p w:rsidR="00C16663" w:rsidRDefault="00083972">
      <w:r>
        <w:rPr>
          <w:rStyle w:val="Text"/>
        </w:rPr>
        <w:t xml:space="preserve">Nedvědí noha, tak řečené koření, jest horká a suchá. A má tyto moci, ktož ji ztluče a vložie na nežity nebo na vředy, zrají velmi a skuoro se propúštějí a hojí se bez veliké bolesti, a zvláště, když ti vředové nebo nežitové stali sú se z přirození studeného. </w:t>
      </w:r>
      <w:r>
        <w:rPr>
          <w:rStyle w:val="foliace"/>
        </w:rPr>
        <w:t xml:space="preserve">154r </w:t>
      </w:r>
      <w:r>
        <w:rPr>
          <w:rStyle w:val="Text"/>
        </w:rPr>
        <w:t>A to kořenie má býti při každé masti aneb i flastry také s nimi činiti.</w:t>
      </w:r>
    </w:p>
    <w:p w:rsidR="00C16663" w:rsidRDefault="00083972">
      <w:r>
        <w:rPr>
          <w:rStyle w:val="Text"/>
        </w:rPr>
        <w:t>Netřeskové listíčko, a ztluc je, když ztlučeš, vložiž je v rúšku, vytiskniž tu vodičku z něho, a když ji bude s lžíci, vezmi k tomu dvě zrnce pepře třeného, vespiž v tu vodu. A potom púštěj po perku do ucha těm, ješto neslyší.</w:t>
      </w:r>
    </w:p>
    <w:p w:rsidR="00C16663" w:rsidRDefault="00083972">
      <w:r>
        <w:rPr>
          <w:rStyle w:val="Text"/>
        </w:rPr>
        <w:t xml:space="preserve">Netík jest zelina na puol pídi zvýši, jenž má tvrdý kmen, bez květu, siemě i listie podobné má koliandrovi a rosteť na miestech zacloněných a vedlé vodných břehuov. Ktož tuk jeho nebo siemě vaře </w:t>
      </w:r>
      <w:r>
        <w:rPr>
          <w:rStyle w:val="emendace"/>
        </w:rPr>
        <w:t xml:space="preserve">vaře </w:t>
      </w:r>
      <w:r>
        <w:rPr>
          <w:rStyle w:val="pramen"/>
        </w:rPr>
        <w:t xml:space="preserve">warzie </w:t>
      </w:r>
      <w:r>
        <w:rPr>
          <w:rStyle w:val="Text"/>
        </w:rPr>
        <w:t xml:space="preserve">pí, láme kámen v člověku, čistí </w:t>
      </w:r>
      <w:r>
        <w:rPr>
          <w:rStyle w:val="emendace"/>
        </w:rPr>
        <w:t xml:space="preserve">čistí </w:t>
      </w:r>
      <w:r>
        <w:rPr>
          <w:rStyle w:val="pramen"/>
        </w:rPr>
        <w:t xml:space="preserve">cziſtije </w:t>
      </w:r>
      <w:r>
        <w:rPr>
          <w:rStyle w:val="Text"/>
        </w:rPr>
        <w:t>prsi i matku po porodu a plíce a druhých vlhkostí. Pomáhá také bolesti slezinnej a tomu, ktož má žlútenici. A ktož semenem jeho krmí kohúty, bývají udatní k štiepaní. A neníť vyšší nežli na pied ta jistá zelina.</w:t>
      </w:r>
    </w:p>
    <w:p w:rsidR="00C16663" w:rsidRDefault="00083972">
      <w:r>
        <w:rPr>
          <w:rStyle w:val="Text"/>
        </w:rPr>
        <w:t xml:space="preserve">Opich jest horký a suchý na druhém stupni a vypuzuje kámen a vodu z člověka a z žen nemoc měsíčnú tiší, a zvláště vnitřnosti. Símě jeho vařeno u víně vlaském, ale nehodíť se chovačkám, nebo je bujné činí a umenšuje mléka a kryje smrad duchu, ktož kořen jeho hryze aneb siemě jeho. Opich má tyto moci, ktož z něho vydáví </w:t>
      </w:r>
      <w:r>
        <w:rPr>
          <w:rStyle w:val="emendace"/>
        </w:rPr>
        <w:t xml:space="preserve">vydáví </w:t>
      </w:r>
      <w:r>
        <w:rPr>
          <w:rStyle w:val="pramen"/>
        </w:rPr>
        <w:t xml:space="preserve">wydawije </w:t>
      </w:r>
      <w:r>
        <w:rPr>
          <w:rStyle w:val="Text"/>
        </w:rPr>
        <w:t xml:space="preserve">tuk, ztluka jej, a omočí v víně střiedu, a když cecek </w:t>
      </w:r>
      <w:r>
        <w:rPr>
          <w:rStyle w:val="foliace"/>
        </w:rPr>
        <w:t xml:space="preserve">154v </w:t>
      </w:r>
      <w:r>
        <w:rPr>
          <w:rStyle w:val="Text"/>
        </w:rPr>
        <w:t xml:space="preserve">oteče, přivěžiž na to, spleskneť. Také komuž se voda staví, zob jeho prach, také ktož v sobě má věc jedovatú, jeho semene požívaj. Také ktož nemuož zachovati, vezmi opich, ocet a vodu, ztluc to spolu a zcedě píž na čtítrobu, také ktož má zimnici přes třetí </w:t>
      </w:r>
      <w:r>
        <w:rPr>
          <w:rStyle w:val="emendace"/>
        </w:rPr>
        <w:t xml:space="preserve">třetí </w:t>
      </w:r>
      <w:r>
        <w:rPr>
          <w:rStyle w:val="pramen"/>
        </w:rPr>
        <w:t xml:space="preserve">trzetie </w:t>
      </w:r>
      <w:r>
        <w:rPr>
          <w:rStyle w:val="Text"/>
        </w:rPr>
        <w:t>den, vezmi opich vařený u vodě, při třesení pí, také ktož má vozhřivici, vezmi vodu opichovú a koprovú a přičiň cukru a to pí ráno i večer, a budeš zdráv.</w:t>
      </w:r>
    </w:p>
    <w:p w:rsidR="00C16663" w:rsidRDefault="00083972">
      <w:r>
        <w:rPr>
          <w:rStyle w:val="Text"/>
        </w:rPr>
        <w:t>Oves má tyto moci, ktož jej rozvaří a klade na vředy aneb hlízy neb na nežity, obměkčuje a vypúštie je, a z těsta a múky ovesné, ktož chrastavého pomaže, chrásty schnú a sprchnú, rúbení z něho děláno, všelikým nemocným zdrávo jest jedení té krmě. Ovesné múky vezmi, zceď dobře skrze rúchu, vařiž je v mléce makovým a masť sádlem, a budeš spáti dobře.</w:t>
      </w:r>
    </w:p>
    <w:p w:rsidR="00C16663" w:rsidRDefault="00083972">
      <w:r>
        <w:rPr>
          <w:rStyle w:val="Text"/>
        </w:rPr>
        <w:t xml:space="preserve">Ožanka větší má tyto moci. A máť ta bylina květ modrý, ktož jej z </w:t>
      </w:r>
      <w:r>
        <w:rPr>
          <w:rStyle w:val="lemma"/>
        </w:rPr>
        <w:t xml:space="preserve">z </w:t>
      </w:r>
      <w:r>
        <w:rPr>
          <w:rStyle w:val="hyperlemma"/>
        </w:rPr>
        <w:t xml:space="preserve">s </w:t>
      </w:r>
      <w:r>
        <w:rPr>
          <w:rStyle w:val="Text"/>
        </w:rPr>
        <w:t>bielkem, jenž slove svaté Maří slzy, ztluka na prach, jí, těm spomáhá, ješto trpí kámen zřetedlně. A také ty moci má jako malá ožanka.</w:t>
      </w:r>
    </w:p>
    <w:p w:rsidR="00C16663" w:rsidRDefault="00083972">
      <w:r>
        <w:rPr>
          <w:rStyle w:val="Text"/>
        </w:rPr>
        <w:t xml:space="preserve">Ožanka malá roste na skálí a máť listiečko rozřezané a jest podobné k listu dubovému, jest chuti náhořké a má květ brunátný a ktož </w:t>
      </w:r>
      <w:r>
        <w:rPr>
          <w:rStyle w:val="foliace"/>
        </w:rPr>
        <w:t xml:space="preserve">155r </w:t>
      </w:r>
      <w:r>
        <w:rPr>
          <w:rStyle w:val="Text"/>
        </w:rPr>
        <w:t>ji pijí teple s vlaským vínem, spomáhá těm, ješto kámen trpí, ženskú nemoc, plod vyhání</w:t>
      </w:r>
      <w:r>
        <w:rPr>
          <w:rStyle w:val="poznamka"/>
        </w:rPr>
        <w:t>text částečně setřen</w:t>
      </w:r>
      <w:r>
        <w:rPr>
          <w:rStyle w:val="Text"/>
        </w:rPr>
        <w:t>, ale ty, těhotná ženo</w:t>
      </w:r>
      <w:r>
        <w:rPr>
          <w:rStyle w:val="poznamka"/>
        </w:rPr>
        <w:t>text částečně setřen</w:t>
      </w:r>
      <w:r>
        <w:rPr>
          <w:rStyle w:val="Text"/>
        </w:rPr>
        <w:t>, toho nečiň pod zatracením věčným. A také stavuje přílišnú vodu v člověku.</w:t>
      </w:r>
    </w:p>
    <w:p w:rsidR="00C16663" w:rsidRDefault="00083972">
      <w:r>
        <w:rPr>
          <w:rStyle w:val="Text"/>
        </w:rPr>
        <w:t xml:space="preserve">Ostrejš má tyto moci, kámen ven žene a umrlé dietě, také pusť jeho dým v usta, posilňuje nemocného, tak prach z něho a z medu přičiníc, a položíš </w:t>
      </w:r>
      <w:r>
        <w:rPr>
          <w:rStyle w:val="emendace"/>
        </w:rPr>
        <w:t xml:space="preserve">položíš </w:t>
      </w:r>
      <w:r>
        <w:rPr>
          <w:rStyle w:val="pramen"/>
        </w:rPr>
        <w:t xml:space="preserve">polozijeſs </w:t>
      </w:r>
      <w:r>
        <w:rPr>
          <w:rStyle w:val="Text"/>
        </w:rPr>
        <w:t xml:space="preserve">na nežity anebo na </w:t>
      </w:r>
      <w:r>
        <w:rPr>
          <w:rStyle w:val="Text"/>
        </w:rPr>
        <w:lastRenderedPageBreak/>
        <w:t xml:space="preserve">rány, velmi celejí, také ktož má vodné tele, pí vodu z něho. Také k nežituom, také kohož bolí pastelín, kúříc tiem kořenem, a budeš zdráv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Text"/>
        </w:rPr>
        <w:t>Osladič jest pomocen proti veliké nemoci, a takto učiň: Vezmi polévaný hrnec nový a nalí na to starého piva plný hrnec, a když polovice uvře, píž to ráno a večer a zpěj pět Páteřuov a Zdráva Maria sedm a tři pátky máš se sušiti pánu bohu na čest a sv. Valentinu. Také pomocná k kašli a vař ji, v čem chceš dobře, a naklaď dosti másla nebo sádla, píž ráno a večer po několik dní, a budeš zdráv od kašle.</w:t>
      </w:r>
    </w:p>
    <w:p w:rsidR="00C16663" w:rsidRDefault="00083972">
      <w:r>
        <w:rPr>
          <w:rStyle w:val="Text"/>
        </w:rPr>
        <w:t>Ocún, ktož jej ztluče z solí a přivieže na to, kdež sú červi, a zemrúť.</w:t>
      </w:r>
    </w:p>
    <w:p w:rsidR="00C16663" w:rsidRDefault="00083972">
      <w:r>
        <w:rPr>
          <w:rStyle w:val="Text"/>
        </w:rPr>
        <w:t>Omich</w:t>
      </w:r>
      <w:r>
        <w:rPr>
          <w:rStyle w:val="emendace"/>
        </w:rPr>
        <w:t xml:space="preserve">Omich </w:t>
      </w:r>
      <w:r>
        <w:rPr>
          <w:rStyle w:val="pramen"/>
        </w:rPr>
        <w:t>OMiech</w:t>
      </w:r>
      <w:r>
        <w:rPr>
          <w:rStyle w:val="Text"/>
        </w:rPr>
        <w:t xml:space="preserve">, když je ztluče na prach s vínem </w:t>
      </w:r>
      <w:r>
        <w:rPr>
          <w:rStyle w:val="foliace"/>
        </w:rPr>
        <w:t xml:space="preserve">155v </w:t>
      </w:r>
      <w:r>
        <w:rPr>
          <w:rStyle w:val="Text"/>
        </w:rPr>
        <w:t>nebo s mlékem, a což se slepého narodí, musí umříti, a také múchy, také ktož hlavu zmyje nebo šaty upéře, nebude mieti vší</w:t>
      </w:r>
      <w:r>
        <w:rPr>
          <w:rStyle w:val="emendace"/>
        </w:rPr>
        <w:t xml:space="preserve">vší </w:t>
      </w:r>
      <w:r>
        <w:rPr>
          <w:rStyle w:val="pramen"/>
        </w:rPr>
        <w:t>wſſije</w:t>
      </w:r>
      <w:r>
        <w:rPr>
          <w:rStyle w:val="Text"/>
        </w:rPr>
        <w:t>, nebo zemrú.</w:t>
      </w:r>
    </w:p>
    <w:p w:rsidR="00C16663" w:rsidRDefault="00083972">
      <w:r>
        <w:rPr>
          <w:rStyle w:val="Text"/>
        </w:rPr>
        <w:t>Oman jest dobr k prsuom, také ktož jej zstrúže, na kusy zkrájí a u víně neb u pivě požívá, oči čistí, také ktož jej často hryze, hasí přirozenú žádost a prsi posilňuje velmi a všecko povětří smrduté a nečisté při něm nedá býti.</w:t>
      </w:r>
    </w:p>
    <w:p w:rsidR="00C16663" w:rsidRDefault="00083972">
      <w:r>
        <w:rPr>
          <w:rStyle w:val="Text"/>
        </w:rPr>
        <w:t xml:space="preserve">Por </w:t>
      </w:r>
      <w:r>
        <w:rPr>
          <w:rStyle w:val="lemma"/>
        </w:rPr>
        <w:t xml:space="preserve">por </w:t>
      </w:r>
      <w:r>
        <w:rPr>
          <w:rStyle w:val="hyperlemma"/>
        </w:rPr>
        <w:t xml:space="preserve">pór </w:t>
      </w:r>
      <w:r>
        <w:rPr>
          <w:rStyle w:val="Text"/>
        </w:rPr>
        <w:t>jest velmi mokrý a horký a má tyto moci, ktož jej zkrájí a v víno vloží a jí, všecku lepkost z člověka vyžene, také z octa syrový ktož jí, hlavu čistí a rému z hlavy vypudí.</w:t>
      </w:r>
    </w:p>
    <w:p w:rsidR="00C16663" w:rsidRDefault="00083972">
      <w:r>
        <w:rPr>
          <w:rStyle w:val="Text"/>
        </w:rPr>
        <w:t xml:space="preserve">Petružel jest mokrá a studená a má tyto moci, ktož ji vaří s koziem mlékem a pí na čtítrobu, všecko břicho počistí, ktož ji často jie, strangvinu </w:t>
      </w:r>
      <w:r>
        <w:rPr>
          <w:rStyle w:val="lemma"/>
        </w:rPr>
        <w:t xml:space="preserve">strangvina </w:t>
      </w:r>
      <w:r>
        <w:rPr>
          <w:rStyle w:val="hyperlemma"/>
        </w:rPr>
        <w:t xml:space="preserve">strangvina </w:t>
      </w:r>
      <w:r>
        <w:rPr>
          <w:rStyle w:val="Text"/>
        </w:rPr>
        <w:t>staví a vodu ven pudí, to proti kameni. Také horkost menší v životě.</w:t>
      </w:r>
    </w:p>
    <w:p w:rsidR="00C16663" w:rsidRDefault="00083972">
      <w:r>
        <w:rPr>
          <w:rStyle w:val="Text"/>
        </w:rPr>
        <w:t>Pelyněk jest horek a such a má tyto moci, ktož jej vaří s kozím mlékem a na čtítrobu pí, břicho počistí a zlú páru vyžene, také ktož jej s vínem pí, hlavu velmi čistí.</w:t>
      </w:r>
    </w:p>
    <w:p w:rsidR="00C16663" w:rsidRDefault="00083972">
      <w:r>
        <w:rPr>
          <w:rStyle w:val="Text"/>
        </w:rPr>
        <w:t xml:space="preserve">Polej má tyto moci, ktož jej ztluče s dřevěným olejem a na ránu přivieže, </w:t>
      </w:r>
      <w:r>
        <w:rPr>
          <w:rStyle w:val="foliace"/>
        </w:rPr>
        <w:t xml:space="preserve">156r </w:t>
      </w:r>
      <w:r>
        <w:rPr>
          <w:rStyle w:val="Text"/>
        </w:rPr>
        <w:t>ješto vzteklý pes ukusí neb had uštne, ihned budeš zdráv.</w:t>
      </w:r>
    </w:p>
    <w:p w:rsidR="00C16663" w:rsidRDefault="00083972">
      <w:r>
        <w:rPr>
          <w:rStyle w:val="Text"/>
        </w:rPr>
        <w:t>Pepř jest horek a such, ktož jej jí, zlú mokrost vysuší a všecku zažene, také žaludek čistí a shřívá, kto jej jí. Ale očima škodí a kašel činí.</w:t>
      </w:r>
    </w:p>
    <w:p w:rsidR="00C16663" w:rsidRDefault="00083972">
      <w:r>
        <w:rPr>
          <w:rStyle w:val="Text"/>
        </w:rPr>
        <w:t>Přímětné koření vezmi a pšeničné klasy a vař to v vodě a pař tiem, kde jest bolest, tu, kdež jest přímět. A ráno rozžije pšenici, obmažiž tu bolest všady okolo, a když ustydne, přilož hned druhého, a tak čiň, ažť bolest mine.</w:t>
      </w:r>
    </w:p>
    <w:p w:rsidR="00C16663" w:rsidRDefault="00083972">
      <w:r>
        <w:rPr>
          <w:rStyle w:val="Text"/>
        </w:rPr>
        <w:t>Posedl má listie jako břečtan a zespod veliký kříž</w:t>
      </w:r>
      <w:r>
        <w:rPr>
          <w:rStyle w:val="emendace"/>
        </w:rPr>
        <w:t xml:space="preserve">kříž </w:t>
      </w:r>
      <w:r>
        <w:rPr>
          <w:rStyle w:val="pramen"/>
        </w:rPr>
        <w:t>krżież</w:t>
      </w:r>
      <w:r>
        <w:rPr>
          <w:rStyle w:val="Text"/>
        </w:rPr>
        <w:t xml:space="preserve">, koření kořen bielý a smrdí, a ta zelina pne se zhůru jako břečtan a má jahodky </w:t>
      </w:r>
      <w:r>
        <w:rPr>
          <w:rStyle w:val="lemma"/>
        </w:rPr>
        <w:t xml:space="preserve">jahodka </w:t>
      </w:r>
      <w:r>
        <w:rPr>
          <w:rStyle w:val="hyperlemma"/>
        </w:rPr>
        <w:t xml:space="preserve">jahódka </w:t>
      </w:r>
      <w:r>
        <w:rPr>
          <w:rStyle w:val="Text"/>
        </w:rPr>
        <w:t xml:space="preserve">černé. Vezmi kořen jeho a ztluc jej z </w:t>
      </w:r>
      <w:r>
        <w:rPr>
          <w:rStyle w:val="lemma"/>
        </w:rPr>
        <w:t xml:space="preserve">z </w:t>
      </w:r>
      <w:r>
        <w:rPr>
          <w:rStyle w:val="hyperlemma"/>
        </w:rPr>
        <w:t xml:space="preserve">s </w:t>
      </w:r>
      <w:r>
        <w:rPr>
          <w:rStyle w:val="Text"/>
        </w:rPr>
        <w:t>starým sádlem a maž se doluov, ale vzhůru nic, ktož má dnu, a žeň doluov, k kterému koli miestu chceš. A když přiženeš</w:t>
      </w:r>
      <w:r>
        <w:rPr>
          <w:rStyle w:val="emendace"/>
        </w:rPr>
        <w:t xml:space="preserve">přiženeš </w:t>
      </w:r>
      <w:r>
        <w:rPr>
          <w:rStyle w:val="pramen"/>
        </w:rPr>
        <w:t>przinieſs</w:t>
      </w:r>
      <w:r>
        <w:rPr>
          <w:rStyle w:val="Text"/>
        </w:rPr>
        <w:t>, tehdy budeš mieti měchýř, probodniž ten měchýř jehlú a tak vyteče ta dna s vodú a krví. Také jeho prach pomáhá proti vnitřní dně, tak pomocen, kto má škaredé nohy, ješto hnijí, a tiem prachem pospe, přičině maličko kamencového prachu, zspomáhá.</w:t>
      </w:r>
    </w:p>
    <w:p w:rsidR="00C16663" w:rsidRDefault="00083972">
      <w:r>
        <w:rPr>
          <w:rStyle w:val="Text"/>
        </w:rPr>
        <w:lastRenderedPageBreak/>
        <w:t xml:space="preserve">Podražec jest suchý a horký a jest dvojí, totiž dlúhý, a ten slove samec, a druhý okrúhlý, ten slove samice, a jest smrdutý a má </w:t>
      </w:r>
      <w:r>
        <w:rPr>
          <w:rStyle w:val="foliace"/>
        </w:rPr>
        <w:t xml:space="preserve">156v </w:t>
      </w:r>
      <w:r>
        <w:rPr>
          <w:rStyle w:val="Text"/>
        </w:rPr>
        <w:t xml:space="preserve">tuto moc samec: ktož jej vaří z </w:t>
      </w:r>
      <w:r>
        <w:rPr>
          <w:rStyle w:val="lemma"/>
        </w:rPr>
        <w:t xml:space="preserve">z </w:t>
      </w:r>
      <w:r>
        <w:rPr>
          <w:rStyle w:val="hyperlemma"/>
        </w:rPr>
        <w:t xml:space="preserve">s </w:t>
      </w:r>
      <w:r>
        <w:rPr>
          <w:rStyle w:val="Text"/>
        </w:rPr>
        <w:t>černobýlem v starém pivě a pí, čistí velmi matku ode všech nečistot a zbuzuje nemoc měsíčnú a vypuzuje plod v ženě těhotné před časem, dokudž nepřijde ku porození, nepřijímaj pod duší zatracením. A pomni na duši. A k témuž se hodí samice, a zvláště dýchavici, s akštejnem spomáhá. Také ktož má jed v sobě a pí s vodú, velmi žene z člověka, také kto hnije, vezmi pepř zetra, a myrru, učiň prach, sypiž na to miesto, také kto má zimnici, jest dobré píti. Také kto má mokrú dnu, dobrá, také k padúcí nemoci jest dobrá píti. Také diábelstvie její dým žene, také dietě kúzedlné, podkaď je a nebude ji mieti.</w:t>
      </w:r>
    </w:p>
    <w:p w:rsidR="00C16663" w:rsidRDefault="00083972">
      <w:r>
        <w:rPr>
          <w:rStyle w:val="Text"/>
        </w:rPr>
        <w:t>Peltram nebo pertram má tyto moci, koho zuby bolejí, vezmi jej a polož na ten zub, a utišíť bolest. K témuž vezmi peltramový prach a kadidlo, vezmi rovnými měrami a tiem zetři na dásně dobře a potom nemáš píti za dvě hodině ani jiesti. A také kyselého se varovati, také vařený s medem spomáhá od padúcí nemoci. Také dětem na hrdle pověšen zbuzuje od padúcí nemoci, také komu bývá dna v ledvie, navař jeho s olejem a maž se tiem doluov u horka.</w:t>
      </w:r>
    </w:p>
    <w:p w:rsidR="00C16663" w:rsidRDefault="00083972">
      <w:r>
        <w:rPr>
          <w:rStyle w:val="Text"/>
        </w:rPr>
        <w:t xml:space="preserve">Pivoňka jest dvoje, jedna má červený kořen a druhá </w:t>
      </w:r>
      <w:r>
        <w:rPr>
          <w:rStyle w:val="emendace"/>
        </w:rPr>
        <w:t xml:space="preserve">druhá </w:t>
      </w:r>
      <w:r>
        <w:rPr>
          <w:rStyle w:val="pramen"/>
        </w:rPr>
        <w:t xml:space="preserve">druhy </w:t>
      </w:r>
      <w:r>
        <w:rPr>
          <w:rStyle w:val="Text"/>
        </w:rPr>
        <w:t xml:space="preserve">černý, ta většie jest, </w:t>
      </w:r>
      <w:r>
        <w:rPr>
          <w:rStyle w:val="foliace"/>
        </w:rPr>
        <w:t xml:space="preserve">157r </w:t>
      </w:r>
      <w:r>
        <w:rPr>
          <w:rStyle w:val="Text"/>
        </w:rPr>
        <w:t xml:space="preserve">ješto má červený kořen a má červený květ větší </w:t>
      </w:r>
      <w:r>
        <w:rPr>
          <w:rStyle w:val="emendace"/>
        </w:rPr>
        <w:t xml:space="preserve">větší </w:t>
      </w:r>
      <w:r>
        <w:rPr>
          <w:rStyle w:val="pramen"/>
        </w:rPr>
        <w:t xml:space="preserve">wietſſije </w:t>
      </w:r>
      <w:r>
        <w:rPr>
          <w:rStyle w:val="Text"/>
        </w:rPr>
        <w:t>nežli ruože. Pivoňka přivodí ženám jich nemoc. A má ji píti, natra mandluov, mulsu a jejie vodu. Také kto má škavku, vezmi její siemě anebo lépe požívaj jí s vínem, také pomáhá velmi, když ji při sobě nosí, od veliké nemoci spomáhá. Také koho hlava bolévá, vezmi a ztluc a přiložiž na patu, vytiehneť ven bolest z hlavy. Také jedená neb pitá pomáhá od padúcí nemoci. Také která žena má svú nemoc, vezmi ji XV jader a vypí s vínem, také pomáhá proti otoku, také kto má žlútenici, aby ji pil s vínem, také kto má neduhy v životě, pitá spomáhá, také jest pokušena, když žena slehne a má pivoňku u sebe, nebojí se žádného strachu. A také jí pohrýzá, nebo mnohé ženy mají užasení.</w:t>
      </w:r>
    </w:p>
    <w:p w:rsidR="00C16663" w:rsidRDefault="00083972">
      <w:r>
        <w:rPr>
          <w:rStyle w:val="Text"/>
        </w:rPr>
        <w:t xml:space="preserve">Pastrnák jest dobrý, když pí, zvaře s vínem, spomáhá k játruom a slezinu, také kto má hlízy a pí jej, také kořen vařený jest dobrý k otoku mužuom </w:t>
      </w:r>
      <w:r>
        <w:rPr>
          <w:rStyle w:val="emendace"/>
        </w:rPr>
        <w:t xml:space="preserve">mužuom </w:t>
      </w:r>
      <w:r>
        <w:rPr>
          <w:rStyle w:val="pramen"/>
        </w:rPr>
        <w:t xml:space="preserve">muożuom </w:t>
      </w:r>
      <w:r>
        <w:rPr>
          <w:rStyle w:val="Text"/>
        </w:rPr>
        <w:t>k konci, proti jedu, proti zubuom, pařit</w:t>
      </w:r>
      <w:r w:rsidR="00C47056">
        <w:rPr>
          <w:rStyle w:val="Text"/>
        </w:rPr>
        <w:t>i pro bolest. Také když koho ští</w:t>
      </w:r>
      <w:r>
        <w:rPr>
          <w:rStyle w:val="Text"/>
        </w:rPr>
        <w:t>r uštnul, pí vodu jeho a vlož na to miesto, ztluka ten kořen.</w:t>
      </w:r>
    </w:p>
    <w:p w:rsidR="00C16663" w:rsidRDefault="00083972">
      <w:r>
        <w:rPr>
          <w:rStyle w:val="Text"/>
        </w:rPr>
        <w:t xml:space="preserve">Psie víno má tyto moci, ktož má strupy, vydav z něho vodu a umej se tú vodú, také ktož má červenost v uočí, tři jeho list s vínem, učině flastr, přilož na oči, také ktož má oheň sv. Antonie, přilož na to miesto, také ktož má otok, vař psie víno s blénem </w:t>
      </w:r>
      <w:r>
        <w:rPr>
          <w:rStyle w:val="emendace"/>
        </w:rPr>
        <w:t xml:space="preserve">blénem </w:t>
      </w:r>
      <w:r>
        <w:rPr>
          <w:rStyle w:val="pramen"/>
        </w:rPr>
        <w:t xml:space="preserve">lenem </w:t>
      </w:r>
      <w:r>
        <w:rPr>
          <w:rStyle w:val="Text"/>
        </w:rPr>
        <w:t xml:space="preserve">a přikládaj </w:t>
      </w:r>
      <w:r>
        <w:rPr>
          <w:rStyle w:val="foliace"/>
        </w:rPr>
        <w:t xml:space="preserve">157v </w:t>
      </w:r>
      <w:r>
        <w:rPr>
          <w:rStyle w:val="Text"/>
        </w:rPr>
        <w:t xml:space="preserve">také červené víno psie, mokrú dnu suší </w:t>
      </w:r>
      <w:r>
        <w:rPr>
          <w:rStyle w:val="emendace"/>
        </w:rPr>
        <w:t xml:space="preserve">suší </w:t>
      </w:r>
      <w:r>
        <w:rPr>
          <w:rStyle w:val="pramen"/>
        </w:rPr>
        <w:t xml:space="preserve">ſuſſije </w:t>
      </w:r>
      <w:r>
        <w:rPr>
          <w:rStyle w:val="Text"/>
        </w:rPr>
        <w:t>a uzdravuje.</w:t>
      </w:r>
    </w:p>
    <w:p w:rsidR="00C16663" w:rsidRDefault="00083972">
      <w:r>
        <w:rPr>
          <w:rStyle w:val="Text"/>
        </w:rPr>
        <w:t>Penízkové siemě jest pomocno proti kameni dětem a proti červené nemoci, rozetra daj píti nemocnému v vajci.</w:t>
      </w:r>
    </w:p>
    <w:p w:rsidR="00C16663" w:rsidRDefault="00083972">
      <w:r>
        <w:rPr>
          <w:rStyle w:val="Text"/>
        </w:rPr>
        <w:t xml:space="preserve">Rmen má tyto moci a jest truoj, kto je zná, některý má bielý květ, některý má lesknatý, některý brunátný, velmi pomáhá lidem trudným, ktož se jím paří, u vodě zvaře, obměkčuje ztvrdlé údy prací a bolest vynímá. A která se žena v tom paří, zbuzuje nemoc měsíčnú, také zpomáhá ženám k lehkému přirození, </w:t>
      </w:r>
      <w:r w:rsidR="00E55613">
        <w:rPr>
          <w:rStyle w:val="Text"/>
        </w:rPr>
        <w:t>t</w:t>
      </w:r>
      <w:r>
        <w:rPr>
          <w:rStyle w:val="Text"/>
        </w:rPr>
        <w:t xml:space="preserve">aké kámen ruší, také od žlútenice i také zimnici, jenž se ztrhuje z černé i z vodné krve, také vezmi rmen, uvař jej u víně, snadně vodu pustí. A také kámen v měchýři, také spomáhá k játruom, tak k zdraví vnitřniemu. Vezmi rmenu osmý diel kvintinu, zetra na prach a vína </w:t>
      </w:r>
      <w:r>
        <w:rPr>
          <w:rStyle w:val="Text"/>
        </w:rPr>
        <w:lastRenderedPageBreak/>
        <w:t>se tři lžíce a pí to za XXX dní ráno a večer, cožť jest v bociech nebo v měchýři, vše uzdraví, a věz, žeť v lot jdú čtyři kvinty a kvintin jako osm zrn pšeničných. A to zrno slove škrupul. Rmenová voda na hlavu a na čelo pomazaná uzdravuje bolest hlavní a mozku posiluje a neštovic ukracuje a hlavní třesení uzdravuje.</w:t>
      </w:r>
    </w:p>
    <w:p w:rsidR="00C16663" w:rsidRDefault="00083972">
      <w:r>
        <w:rPr>
          <w:rStyle w:val="Text"/>
        </w:rPr>
        <w:t xml:space="preserve">Řeřicha má tyto moci, ktož má dobrú neštovici, </w:t>
      </w:r>
      <w:r>
        <w:rPr>
          <w:rStyle w:val="foliace"/>
        </w:rPr>
        <w:t xml:space="preserve">158r </w:t>
      </w:r>
      <w:r>
        <w:rPr>
          <w:rStyle w:val="Text"/>
        </w:rPr>
        <w:t>ztluka řeřichu a vezma rež a směs s tiem a vlož na neštovici, také když co hnije, rozetra vodu, přikládaj na to miesto, také komuž vlasuov ubývá, mej se tú vodú, napále ji, také koho zuby bolejí z které koli strany, v to ucho nalí vody pálené, také s medem rozetra pomáhá od kašle.</w:t>
      </w:r>
    </w:p>
    <w:p w:rsidR="00C16663" w:rsidRDefault="00083972">
      <w:r>
        <w:rPr>
          <w:rStyle w:val="Text"/>
        </w:rPr>
        <w:t>Rútu polní vezmi a vydav z ní vodu a smiešej s olejem a s teplú vodú, píž to ráno i večer, čistí tak, že tesklivú krev zapudí a dobrú mysl činí, s vodú studenú pitá velmi kámen lomí a podlé vody běžie, také jeho tuk syrový vodnotelce uzdravuje, také tuk jeho s kozí syrovátkú projme, také k játrám krev čistí, také pro zimnice, také ztlučená na otoky.</w:t>
      </w:r>
    </w:p>
    <w:p w:rsidR="00C16663" w:rsidRDefault="00083972">
      <w:r>
        <w:rPr>
          <w:rStyle w:val="Text"/>
        </w:rPr>
        <w:t xml:space="preserve">Řebříček vezmi i s kořenem, totiž kozí jazýček, a kořen čakankový a šalvějné listie, toho všeho rovně, a to vař v dobrém víně anebo v octě a pí ráno i večer. A to sněz ráno a večer kus čakankového kořeni, a budeš zdráv a budeť mieti chut k jedení. Zachovati a pití: </w:t>
      </w:r>
      <w:r>
        <w:rPr>
          <w:rStyle w:val="poznamka"/>
        </w:rPr>
        <w:t xml:space="preserve">zjevně chybný (zkomolený) zápis </w:t>
      </w:r>
      <w:r>
        <w:rPr>
          <w:rStyle w:val="Text"/>
        </w:rPr>
        <w:t>vezmi prach řebříčkový a vař u víně a pí ráno i večer, a budeš zachovávati jedení i pití.</w:t>
      </w:r>
    </w:p>
    <w:p w:rsidR="00C16663" w:rsidRDefault="00083972">
      <w:r>
        <w:rPr>
          <w:rStyle w:val="Text"/>
        </w:rPr>
        <w:t xml:space="preserve">Řetkev </w:t>
      </w:r>
      <w:r>
        <w:rPr>
          <w:rStyle w:val="lemma"/>
        </w:rPr>
        <w:t xml:space="preserve">řetkev </w:t>
      </w:r>
      <w:r>
        <w:rPr>
          <w:rStyle w:val="hyperlemma"/>
        </w:rPr>
        <w:t xml:space="preserve">ředkev </w:t>
      </w:r>
      <w:r>
        <w:rPr>
          <w:rStyle w:val="Text"/>
        </w:rPr>
        <w:t xml:space="preserve">jest horká a mokrá a má tyto moci, ktož ji jie na čtítrobu z </w:t>
      </w:r>
      <w:r>
        <w:rPr>
          <w:rStyle w:val="lemma"/>
        </w:rPr>
        <w:t xml:space="preserve">z </w:t>
      </w:r>
      <w:r>
        <w:rPr>
          <w:rStyle w:val="hyperlemma"/>
        </w:rPr>
        <w:t xml:space="preserve">s </w:t>
      </w:r>
      <w:r>
        <w:rPr>
          <w:rStyle w:val="Text"/>
        </w:rPr>
        <w:t xml:space="preserve">solí, dává horkost přirození a nečistotu ven žene, také ktož ji tence zkrájí a solí potrúsí a nechá tak státi, </w:t>
      </w:r>
      <w:r>
        <w:rPr>
          <w:rStyle w:val="foliace"/>
        </w:rPr>
        <w:t xml:space="preserve">158v </w:t>
      </w:r>
      <w:r>
        <w:rPr>
          <w:rStyle w:val="Text"/>
        </w:rPr>
        <w:t>až z ní voda vynde a pak tu vodu procediti skrze rúšku a v uši pustiti, všecku hluchotu odejme, a to po tři dni činiti.</w:t>
      </w:r>
    </w:p>
    <w:p w:rsidR="00C16663" w:rsidRDefault="00083972">
      <w:r>
        <w:rPr>
          <w:rStyle w:val="Text"/>
        </w:rPr>
        <w:t>Řepa jest horká a mokrá a má tyto moci, ktož ji vařenú jí, všecku ztvrdlost obměkčí v prsech svú mocí. Také ktož její jíchu střebe, všecko, což zdáveného neb zbitého bude v člověku, všecko uzdraví a suchý kašel tiší, také ktož ji jie z dřevěným olejem nebo s jiným tukem, všecky nepožité krmě požive a lehce vyžene.</w:t>
      </w:r>
    </w:p>
    <w:p w:rsidR="00C16663" w:rsidRDefault="00083972">
      <w:r>
        <w:rPr>
          <w:rStyle w:val="Text"/>
        </w:rPr>
        <w:t>Ruože jest květ šlechetný a má tyto moci, ktož se její vodú pomaže okolo očí bolavých i okolo těmene, všecko střielení i červenost i bolest z očí vyžene. Také kto rúšku v ní omočí a obine hlavu, všecku bolest vypudí.</w:t>
      </w:r>
    </w:p>
    <w:p w:rsidR="00C16663" w:rsidRDefault="00083972">
      <w:r>
        <w:rPr>
          <w:rStyle w:val="Text"/>
        </w:rPr>
        <w:t>Seno řečské, vař je u vodě, až jeho třetina uvře, potom přičiň strdi, píž ráno a večer, a zbudeš kašle.</w:t>
      </w:r>
    </w:p>
    <w:p w:rsidR="00C16663" w:rsidRDefault="00083972">
      <w:r>
        <w:rPr>
          <w:rStyle w:val="Text"/>
        </w:rPr>
        <w:t>Sietí zelené, komuž koli roste diví maso, vezmi sietí a zvuondaj z něho tu zelenú kuoru a prostředek bielý a na čistém střepě spal a vespi na to maso, a budeť většie ruosti, a sejdeť.</w:t>
      </w:r>
    </w:p>
    <w:p w:rsidR="00C16663" w:rsidRDefault="00083972">
      <w:r>
        <w:rPr>
          <w:rStyle w:val="Text"/>
        </w:rPr>
        <w:t xml:space="preserve">Skořice jest horká a suchá a má tyto moci, ktož ji hryze na čtítrobu, kašel staví, </w:t>
      </w:r>
      <w:r>
        <w:rPr>
          <w:rStyle w:val="foliace"/>
        </w:rPr>
        <w:t xml:space="preserve">159r </w:t>
      </w:r>
      <w:r>
        <w:rPr>
          <w:rStyle w:val="Text"/>
        </w:rPr>
        <w:t>také ktož ji pí horce, všecku zmlklost z hrdla vyžene.</w:t>
      </w:r>
    </w:p>
    <w:p w:rsidR="00C16663" w:rsidRDefault="00083972">
      <w:r>
        <w:rPr>
          <w:rStyle w:val="Text"/>
        </w:rPr>
        <w:t>Sléz chlupatý vysoký, býl, květ, listie i siemě spomáhá k mnohým neduhuom</w:t>
      </w:r>
      <w:r>
        <w:rPr>
          <w:rStyle w:val="emendace"/>
        </w:rPr>
        <w:t xml:space="preserve">neduhuom </w:t>
      </w:r>
      <w:r>
        <w:rPr>
          <w:rStyle w:val="pramen"/>
        </w:rPr>
        <w:t>neduohuom</w:t>
      </w:r>
      <w:r>
        <w:rPr>
          <w:rStyle w:val="Text"/>
        </w:rPr>
        <w:t xml:space="preserve">, a zvláště k vředuom, k hlizám i nežituom, neb když to zvaří </w:t>
      </w:r>
      <w:r>
        <w:rPr>
          <w:rStyle w:val="emendace"/>
        </w:rPr>
        <w:t xml:space="preserve">zvaří </w:t>
      </w:r>
      <w:r>
        <w:rPr>
          <w:rStyle w:val="pramen"/>
        </w:rPr>
        <w:t xml:space="preserve">zwarzije </w:t>
      </w:r>
      <w:r>
        <w:rPr>
          <w:rStyle w:val="Text"/>
        </w:rPr>
        <w:t xml:space="preserve">a ztluče a naloží </w:t>
      </w:r>
      <w:r>
        <w:rPr>
          <w:rStyle w:val="emendace"/>
        </w:rPr>
        <w:t xml:space="preserve">naloží </w:t>
      </w:r>
      <w:r>
        <w:rPr>
          <w:rStyle w:val="pramen"/>
        </w:rPr>
        <w:t xml:space="preserve">nalozije </w:t>
      </w:r>
      <w:r>
        <w:rPr>
          <w:rStyle w:val="Text"/>
        </w:rPr>
        <w:t xml:space="preserve">na bolest, zrá pod tiem a vadne, také kořen ktož jí, vaře a pí, spomáhá proti </w:t>
      </w:r>
      <w:r>
        <w:rPr>
          <w:rStyle w:val="Text"/>
        </w:rPr>
        <w:lastRenderedPageBreak/>
        <w:t xml:space="preserve">kameni a stavuje vodu v měchýři. Spomáhá také syrovým mokrostem v těle, dně v bedrách a vnitřním nežituom, žilám obraženým nebo obraněným. Pakli kto zvaří </w:t>
      </w:r>
      <w:r>
        <w:rPr>
          <w:rStyle w:val="emendace"/>
        </w:rPr>
        <w:t xml:space="preserve">zvaří </w:t>
      </w:r>
      <w:r>
        <w:rPr>
          <w:rStyle w:val="pramen"/>
        </w:rPr>
        <w:t xml:space="preserve">zwarzije </w:t>
      </w:r>
      <w:r>
        <w:rPr>
          <w:rStyle w:val="Text"/>
        </w:rPr>
        <w:t xml:space="preserve">s octem a vymývati bude teple, zubuom </w:t>
      </w:r>
      <w:r>
        <w:rPr>
          <w:rStyle w:val="emendace"/>
        </w:rPr>
        <w:t xml:space="preserve">zubuom </w:t>
      </w:r>
      <w:r>
        <w:rPr>
          <w:rStyle w:val="pramen"/>
        </w:rPr>
        <w:t xml:space="preserve">zuobuom </w:t>
      </w:r>
      <w:r>
        <w:rPr>
          <w:rStyle w:val="Text"/>
        </w:rPr>
        <w:t>spomáhá velmi. Sléz na lukách roste bahnitých.</w:t>
      </w:r>
    </w:p>
    <w:p w:rsidR="00C16663" w:rsidRDefault="00083972">
      <w:r>
        <w:rPr>
          <w:rStyle w:val="Text"/>
        </w:rPr>
        <w:t xml:space="preserve">Střielové kořenie jest poznáno proti střieluom, vezmi je a púpavu a ztluc to z </w:t>
      </w:r>
      <w:r>
        <w:rPr>
          <w:rStyle w:val="lemma"/>
        </w:rPr>
        <w:t xml:space="preserve">z </w:t>
      </w:r>
      <w:r>
        <w:rPr>
          <w:rStyle w:val="hyperlemma"/>
        </w:rPr>
        <w:t xml:space="preserve">s </w:t>
      </w:r>
      <w:r>
        <w:rPr>
          <w:rStyle w:val="Text"/>
        </w:rPr>
        <w:t>starým sádlem vymočeným a maž často tu, kdež sú střielové, ta nemoc.</w:t>
      </w:r>
    </w:p>
    <w:p w:rsidR="00C16663" w:rsidRDefault="00083972">
      <w:r>
        <w:rPr>
          <w:rStyle w:val="Text"/>
        </w:rPr>
        <w:t xml:space="preserve">Štěvík </w:t>
      </w:r>
      <w:r>
        <w:rPr>
          <w:rStyle w:val="emendace"/>
        </w:rPr>
        <w:t xml:space="preserve">Štěvík </w:t>
      </w:r>
      <w:r>
        <w:rPr>
          <w:rStyle w:val="pramen"/>
        </w:rPr>
        <w:t xml:space="preserve">SStiewijek </w:t>
      </w:r>
      <w:r>
        <w:rPr>
          <w:rStyle w:val="Text"/>
        </w:rPr>
        <w:t>studeného a suchého přirození jest na druhým stupni, ktož jej jie, navracuje chut k jedení, také ktož je vaří u víně a pí, stavuje úplavici a červy z břicha vyhánie.</w:t>
      </w:r>
    </w:p>
    <w:p w:rsidR="00C16663" w:rsidRDefault="00083972">
      <w:r>
        <w:rPr>
          <w:rStyle w:val="Text"/>
        </w:rPr>
        <w:t>Semenec jest mokr a horek a má tyto moci, že vešken talov od srdce žene, a to jest často znamenáno, jest prvé psáno tam spředu.</w:t>
      </w:r>
    </w:p>
    <w:p w:rsidR="00C16663" w:rsidRDefault="00083972">
      <w:r>
        <w:rPr>
          <w:rStyle w:val="Text"/>
        </w:rPr>
        <w:t>Šalvěje má tyto moci, ktož dva lístky neb tři sní</w:t>
      </w:r>
      <w:r>
        <w:rPr>
          <w:rStyle w:val="emendace"/>
        </w:rPr>
        <w:t xml:space="preserve">sní </w:t>
      </w:r>
      <w:r>
        <w:rPr>
          <w:rStyle w:val="pramen"/>
        </w:rPr>
        <w:t>ſnije</w:t>
      </w:r>
      <w:r>
        <w:rPr>
          <w:rStyle w:val="Text"/>
        </w:rPr>
        <w:t xml:space="preserve">, potruse solí, všecko klání </w:t>
      </w:r>
      <w:r>
        <w:rPr>
          <w:rStyle w:val="foliace"/>
        </w:rPr>
        <w:t xml:space="preserve">159v </w:t>
      </w:r>
      <w:r>
        <w:rPr>
          <w:rStyle w:val="Text"/>
        </w:rPr>
        <w:t>i střielenie, ješto v člověku jest, utiší a staví svú mocí, také ktož ji ztluče s dobrým vínem, všecky droby nezdravé uživú a budú nové jich moci, také ktož ji jie z vína, potruse solí, nežituom ani otoku v člověku ruosti nedá, ale všecko uzdraví a obnoví. Protož praví mistr Galienus, divě se, že člověk umře, když šalvěje v zahradách roste.</w:t>
      </w:r>
    </w:p>
    <w:p w:rsidR="00C16663" w:rsidRDefault="00083972">
      <w:r>
        <w:rPr>
          <w:rStyle w:val="Text"/>
        </w:rPr>
        <w:t xml:space="preserve">Svatého Ducha koření jest pomocno proti čáruom, ktož je vždy při sobě má. A také pomocno jest, ktož je pí proti jedu, ješto sní </w:t>
      </w:r>
      <w:r>
        <w:rPr>
          <w:rStyle w:val="emendace"/>
        </w:rPr>
        <w:t xml:space="preserve">sní </w:t>
      </w:r>
      <w:r>
        <w:rPr>
          <w:rStyle w:val="pramen"/>
        </w:rPr>
        <w:t xml:space="preserve">ſnije </w:t>
      </w:r>
      <w:r>
        <w:rPr>
          <w:rStyle w:val="Text"/>
        </w:rPr>
        <w:t>v jídle nebo v pití</w:t>
      </w:r>
      <w:r>
        <w:rPr>
          <w:rStyle w:val="emendace"/>
        </w:rPr>
        <w:t xml:space="preserve">pití </w:t>
      </w:r>
      <w:r>
        <w:rPr>
          <w:rStyle w:val="pramen"/>
        </w:rPr>
        <w:t>pitije</w:t>
      </w:r>
      <w:r>
        <w:rPr>
          <w:rStyle w:val="Text"/>
        </w:rPr>
        <w:t>, to vše svú mocí vyžene. Také ktož je v vodě vaří a na čtítrobu pí, všicku mokrost od srdce odžene. Nebo jest silné a horké, také jest pomocno, ktož ho natluče s medem a na tu ránu navieže, ješto vzteklý pes ujedl, také jest pomocno těm, ješto vracují, ktož je na čtítrobu hryze, dává žádost jedení.</w:t>
      </w:r>
    </w:p>
    <w:p w:rsidR="00C16663" w:rsidRDefault="00083972">
      <w:r>
        <w:rPr>
          <w:rStyle w:val="Text"/>
        </w:rPr>
        <w:t>Starček má tyto moci, kto jej ráno horce vařeno pí s octem, všecky nečistoty vnitřní z člověka vyžene, zruší a zapudí. Také ktož jej vaří v vodě dobře a jím hlavu zmyje, všecky prachy zapudí a hlavu učistí</w:t>
      </w:r>
      <w:r>
        <w:rPr>
          <w:rStyle w:val="emendace"/>
        </w:rPr>
        <w:t xml:space="preserve">učistí </w:t>
      </w:r>
      <w:r>
        <w:rPr>
          <w:rStyle w:val="pramen"/>
        </w:rPr>
        <w:t>vcziſtije</w:t>
      </w:r>
      <w:r>
        <w:rPr>
          <w:rStyle w:val="Text"/>
        </w:rPr>
        <w:t>, také s vodú vařené pité bolest z prsí zapudí.</w:t>
      </w:r>
    </w:p>
    <w:p w:rsidR="00C16663" w:rsidRDefault="00083972">
      <w:r>
        <w:rPr>
          <w:rStyle w:val="Text"/>
        </w:rPr>
        <w:t xml:space="preserve">Sýr suchý před krmí požívaný překáží, ktož jej jí po pokrmu, dobré přituzenie </w:t>
      </w:r>
      <w:r>
        <w:rPr>
          <w:rStyle w:val="poznamka"/>
        </w:rPr>
        <w:t xml:space="preserve">zjevně zkomolený zápis, má být: přirozenie </w:t>
      </w:r>
      <w:r>
        <w:rPr>
          <w:rStyle w:val="foliace"/>
        </w:rPr>
        <w:t xml:space="preserve">160r </w:t>
      </w:r>
      <w:r>
        <w:rPr>
          <w:rStyle w:val="Text"/>
        </w:rPr>
        <w:t>dává a požívaní v žalutku</w:t>
      </w:r>
      <w:r>
        <w:rPr>
          <w:rStyle w:val="lemma"/>
        </w:rPr>
        <w:t xml:space="preserve">žaludek </w:t>
      </w:r>
      <w:r>
        <w:rPr>
          <w:rStyle w:val="hyperlemma"/>
        </w:rPr>
        <w:t>žaludek</w:t>
      </w:r>
      <w:r>
        <w:rPr>
          <w:rStyle w:val="Text"/>
        </w:rPr>
        <w:t>, ale měký sýr před krmí studí žaludek, a ktož jej často jí, studenú nemoc činí.</w:t>
      </w:r>
    </w:p>
    <w:p w:rsidR="00C16663" w:rsidRDefault="00083972">
      <w:r>
        <w:rPr>
          <w:rStyle w:val="Text"/>
        </w:rPr>
        <w:t xml:space="preserve">Studená nemoc, ješto bývá na všaký den, stává se čtverú věcí, jakož psáno napřed stojí, kte </w:t>
      </w:r>
      <w:r>
        <w:rPr>
          <w:rStyle w:val="lemma"/>
        </w:rPr>
        <w:t xml:space="preserve">kte </w:t>
      </w:r>
      <w:r>
        <w:rPr>
          <w:rStyle w:val="hyperlemma"/>
        </w:rPr>
        <w:t xml:space="preserve">kde </w:t>
      </w:r>
      <w:r>
        <w:rPr>
          <w:rStyle w:val="Text"/>
        </w:rPr>
        <w:t>toto lékařstvie. Vezmi čakanku s kořenem a na malé kusy zkrájej, vař v octě dobře, dajž nemocnému píti ráno a večer, a budeť zdráv.</w:t>
      </w:r>
    </w:p>
    <w:p w:rsidR="00C16663" w:rsidRDefault="00083972">
      <w:r>
        <w:rPr>
          <w:rStyle w:val="Text"/>
        </w:rPr>
        <w:t>Studená nemoc, ješto bývá přes den, také se čtverú věcí stává. Najprvé od tunných a zlých ryb a nedobře vařených. Druhé, od smrdutého masa a neslaného. Třetí, od vína, ješto slove vláčka, v něm ktož je na čtítrobu pí. Čtvrtá, když člověk u veliké horko pí vodu, upotě se. Toto lékařstvie: Vezmi bedrník a bukvici a benedikt bielý, to spolu vař v octě za celý den a proceď skrze rúchu, daj nemocnému píti ráno a večer, a budeť zdráv.</w:t>
      </w:r>
    </w:p>
    <w:p w:rsidR="00C16663" w:rsidRDefault="00083972">
      <w:r>
        <w:rPr>
          <w:rStyle w:val="Text"/>
        </w:rPr>
        <w:t xml:space="preserve">Studená nemoc, ješto bývá čtvrtý den, také čtverú věcí se stává, jako napřed stojí psáno. Lékařstvie toto: Vezmi kopr a petružel i s kořenem, a to dobře vař u vodě a pak skrze rúchu vydav a to schovaj v sklenici, dobře přikryje přes noc a ráno opět proceď, dajž nemocnému píti na čtítrobu, pak omoče rúchu v té jisté vodě, obvaž mu hlavu a pak nařezati kor červeného mladého vrbie a </w:t>
      </w:r>
      <w:r>
        <w:rPr>
          <w:rStyle w:val="Text"/>
        </w:rPr>
        <w:lastRenderedPageBreak/>
        <w:t xml:space="preserve">dobře vařiti </w:t>
      </w:r>
      <w:r>
        <w:rPr>
          <w:rStyle w:val="foliace"/>
        </w:rPr>
        <w:t xml:space="preserve">160v </w:t>
      </w:r>
      <w:r>
        <w:rPr>
          <w:rStyle w:val="Text"/>
        </w:rPr>
        <w:t>u vodě a pak nemocnému nohy vstaviti, a tak tam držeti, až i stydne. A pak choditi po domě sem i tam za dlúhú chvíli, pak se položiti i usnúti, a bude uzdraven bohdá.</w:t>
      </w:r>
    </w:p>
    <w:p w:rsidR="00C16663" w:rsidRDefault="00083972">
      <w:r>
        <w:rPr>
          <w:rStyle w:val="Text"/>
        </w:rPr>
        <w:t xml:space="preserve">Súchotiny, ta nemoc, stává se od velikého chvostání v lázni horké. A druhé od silných krmí s kořením, ktož jí v horce. Třetie, ktož se opí před lázní nebo po lázni. Čtvrté, ktož v horce mnoho z </w:t>
      </w:r>
      <w:r>
        <w:rPr>
          <w:rStyle w:val="lemma"/>
        </w:rPr>
        <w:t xml:space="preserve">z </w:t>
      </w:r>
      <w:r>
        <w:rPr>
          <w:rStyle w:val="hyperlemma"/>
        </w:rPr>
        <w:t xml:space="preserve">s </w:t>
      </w:r>
      <w:r>
        <w:rPr>
          <w:rStyle w:val="Text"/>
        </w:rPr>
        <w:t>ženú leží</w:t>
      </w:r>
      <w:r>
        <w:rPr>
          <w:rStyle w:val="emendace"/>
        </w:rPr>
        <w:t xml:space="preserve">leží </w:t>
      </w:r>
      <w:r>
        <w:rPr>
          <w:rStyle w:val="pramen"/>
        </w:rPr>
        <w:t>lezije</w:t>
      </w:r>
      <w:r>
        <w:rPr>
          <w:rStyle w:val="Text"/>
        </w:rPr>
        <w:t xml:space="preserve">, vezmi starečka a jazýčka, benedikt bielý a kozlík a to dobře vař a tú vláhú nemocného mýti tiem kořením, ať bude v nie nemocný celý den, daj jemu píti v lázni toho koření, benedikta červeného a šalvěje a balšánu, yzopu, píž to na čtítrobu, skořici vařenú ustuzenú, ale skrovně, potom omoče rúchu, obmýž mu hlavu a pospi na chvíli, potom když to učiníš, púštěj krev z hlavní žíly z noh, z rukú, což muožeš najviece. Od púštění bude údom </w:t>
      </w:r>
      <w:r>
        <w:rPr>
          <w:rStyle w:val="lemma"/>
        </w:rPr>
        <w:t xml:space="preserve">úd </w:t>
      </w:r>
      <w:r>
        <w:rPr>
          <w:rStyle w:val="hyperlemma"/>
        </w:rPr>
        <w:t xml:space="preserve">úd </w:t>
      </w:r>
      <w:r>
        <w:rPr>
          <w:rStyle w:val="Text"/>
        </w:rPr>
        <w:t>počištění, a tak bude zdráv.</w:t>
      </w:r>
    </w:p>
    <w:p w:rsidR="00C16663" w:rsidRDefault="00083972">
      <w:r>
        <w:rPr>
          <w:rStyle w:val="Text"/>
        </w:rPr>
        <w:t xml:space="preserve">Tvrdá vajce, před krmí nikoli jich požiti nemuož snadně, než z </w:t>
      </w:r>
      <w:r>
        <w:rPr>
          <w:rStyle w:val="lemma"/>
        </w:rPr>
        <w:t xml:space="preserve">z </w:t>
      </w:r>
      <w:r>
        <w:rPr>
          <w:rStyle w:val="hyperlemma"/>
        </w:rPr>
        <w:t xml:space="preserve">s </w:t>
      </w:r>
      <w:r>
        <w:rPr>
          <w:rStyle w:val="Text"/>
        </w:rPr>
        <w:t>dobrým pitiem musí obměkčiti. Ale vajce měká sú zdravá, ktož je jie s šafránem, dobrú krev dávají a krásnú plet.</w:t>
      </w:r>
    </w:p>
    <w:p w:rsidR="00C16663" w:rsidRDefault="00083972">
      <w:r>
        <w:rPr>
          <w:rStyle w:val="pripisekmarginalnimladsi"/>
        </w:rPr>
        <w:t xml:space="preserve">Netřesk </w:t>
      </w:r>
      <w:r>
        <w:rPr>
          <w:rStyle w:val="Text"/>
        </w:rPr>
        <w:t xml:space="preserve">Tučný mužík má tyto moci, kto má vnitřní dnu, vezma to koření, jez je, v kterú koli hodinu chceš, a hned potom pí víno </w:t>
      </w:r>
      <w:r>
        <w:rPr>
          <w:rStyle w:val="foliace"/>
        </w:rPr>
        <w:t xml:space="preserve">161r </w:t>
      </w:r>
      <w:r>
        <w:rPr>
          <w:rStyle w:val="Text"/>
        </w:rPr>
        <w:t>anebo pivo, to proti bolesti kamene a bolesti v očí, vezmi jej a vař u víně anebo u pivě a požívaj.</w:t>
      </w:r>
    </w:p>
    <w:p w:rsidR="00C16663" w:rsidRDefault="00083972">
      <w:r>
        <w:rPr>
          <w:rStyle w:val="Text"/>
        </w:rPr>
        <w:t>Trpkyně jest strom u Babyloně, totiž plané trnky, a z toho ovoce činí tuk, ztlukúce zelené, když to ovoce nebude zralé, anebo černé, když to ovoce jest zralé anebo černé. A jest suchého a studeného přirození na třetiem stupni a má tyto moci, najprvé vyčišťuje matku ode všech mokrostí vetchých, ktož je teple v dobrém víně pí, navracuje matku na své miesto vlastnie a spomáhá k plodu ženám.</w:t>
      </w:r>
    </w:p>
    <w:p w:rsidR="00C16663" w:rsidRDefault="00083972">
      <w:r>
        <w:rPr>
          <w:rStyle w:val="Text"/>
        </w:rPr>
        <w:t xml:space="preserve">Trybule </w:t>
      </w:r>
      <w:r>
        <w:rPr>
          <w:rStyle w:val="lemma"/>
        </w:rPr>
        <w:t xml:space="preserve">trybule </w:t>
      </w:r>
      <w:r>
        <w:rPr>
          <w:rStyle w:val="hyperlemma"/>
        </w:rPr>
        <w:t xml:space="preserve">trybule </w:t>
      </w:r>
      <w:r>
        <w:rPr>
          <w:rStyle w:val="Text"/>
        </w:rPr>
        <w:t xml:space="preserve">nebo třebule slove řimbaba, vařená u víně a pitá od klání spomáhá a od záduchy a vnitř, cožkoli jest v břiše. Také učině mast, ztluka z </w:t>
      </w:r>
      <w:r>
        <w:rPr>
          <w:rStyle w:val="lemma"/>
        </w:rPr>
        <w:t xml:space="preserve">z </w:t>
      </w:r>
      <w:r>
        <w:rPr>
          <w:rStyle w:val="hyperlemma"/>
        </w:rPr>
        <w:t xml:space="preserve">s </w:t>
      </w:r>
      <w:r>
        <w:rPr>
          <w:rStyle w:val="Text"/>
        </w:rPr>
        <w:t>starým sádlem a s jarým voskem, nežity za uchem, ješto slovú parocidy, totiž žlázy. Také ktož nemuož zachovati, jez ji z octa. Také u víně vařená žene ven vodu z měchýře, také kto má závrat, zvař ji a mej jí hlavu a oblož.</w:t>
      </w:r>
    </w:p>
    <w:p w:rsidR="00C16663" w:rsidRDefault="00083972">
      <w:r>
        <w:rPr>
          <w:rStyle w:val="Text"/>
        </w:rPr>
        <w:t>Třevdava jest dobrá proti trávení a jedu a proti ukusení hada aneb jiných jedovatých věcí, ktož jej pí a ztluka jej na ránu položí s vodú z máty. A praví, že od jelenuov ten kořen jest zjeven, berúc jej v pokrm, odbýváchu tudy jedu, a tak proti snědku jest pomocen.</w:t>
      </w:r>
    </w:p>
    <w:p w:rsidR="00C16663" w:rsidRDefault="00083972">
      <w:r>
        <w:rPr>
          <w:rStyle w:val="foliace"/>
        </w:rPr>
        <w:t xml:space="preserve">161v </w:t>
      </w:r>
      <w:r>
        <w:rPr>
          <w:rStyle w:val="cizijazyk"/>
        </w:rPr>
        <w:t xml:space="preserve">Tanacetum </w:t>
      </w:r>
      <w:r>
        <w:rPr>
          <w:rStyle w:val="Text"/>
        </w:rPr>
        <w:t>Vratič vezmi suchý a spal jej na popel a udělaj z toho lúh, vařiž jej, ažť polovice uvře, proceď ji dvakrát skrze rúchu, na tré přehnúc, až čist bude, promývaj tiem hlavu. A zvláště očí ráno i večer tiem lépe, ale v oči nepúštěj, velmi zdrávo jest hlavě. Pomni to, že má vratič všechny moci jako černobýl, kromě toho, že ktož je vaří u mnoho vodě a v té sedí lázni, spomáhá velmi žaludku.</w:t>
      </w:r>
    </w:p>
    <w:p w:rsidR="00C16663" w:rsidRDefault="00083972">
      <w:r>
        <w:rPr>
          <w:rStyle w:val="Text"/>
        </w:rPr>
        <w:t>Volový jazyk jest bylina, jenž jest kmen nebo bylina, a má květ brunátný, ktož jej pí s vínem, čistí krev a obveseluje srdce svú mocí.</w:t>
      </w:r>
    </w:p>
    <w:p w:rsidR="00C16663" w:rsidRDefault="00083972">
      <w:r>
        <w:rPr>
          <w:rStyle w:val="Text"/>
        </w:rPr>
        <w:lastRenderedPageBreak/>
        <w:t xml:space="preserve">Všedobr, když jej drží v ustech na tom zubu, ješto bolí, uzdravuje. Také proti zimnici vezmi všedobr, zřež jej na malé kusy, přijímaj jej z </w:t>
      </w:r>
      <w:r>
        <w:rPr>
          <w:rStyle w:val="lemma"/>
        </w:rPr>
        <w:t xml:space="preserve">z </w:t>
      </w:r>
      <w:r>
        <w:rPr>
          <w:rStyle w:val="hyperlemma"/>
        </w:rPr>
        <w:t xml:space="preserve">s </w:t>
      </w:r>
      <w:r>
        <w:rPr>
          <w:rStyle w:val="Text"/>
        </w:rPr>
        <w:t>dobrým vínem a na čtítrobu před tiem časem po tři dni, a budeť zdráv. Ale chovaj se, aby nic pečeného nejedl a také aby v poledne nespal, a zvláště aby červeného vína nepil.</w:t>
      </w:r>
    </w:p>
    <w:p w:rsidR="00C16663" w:rsidRDefault="00083972">
      <w:r>
        <w:rPr>
          <w:rStyle w:val="Text"/>
        </w:rPr>
        <w:t xml:space="preserve">Verbena má tyto moci, ktož ji koli jí nebo pí na čtítrobu, toho dne padúcí nemoci nebojí se, a tři Páteře spěje svaté Trojici na čest, ten padúcí nemoci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 xml:space="preserve">pomocí na věky bude prázden. Také </w:t>
      </w:r>
      <w:r>
        <w:rPr>
          <w:rStyle w:val="foliace"/>
        </w:rPr>
        <w:t xml:space="preserve">162r </w:t>
      </w:r>
      <w:r>
        <w:rPr>
          <w:rStyle w:val="Text"/>
        </w:rPr>
        <w:t>ktož jí v neděli do slunce umyje ruce, ryje střiebrem nebo zlatem s náboženstviem, a přitom pět Páteřuov a pět Zdráva Maria spěje a v čistú rúšku obvieže a u sebe nosí, leč buď v pobití</w:t>
      </w:r>
      <w:r>
        <w:rPr>
          <w:rStyle w:val="emendace"/>
        </w:rPr>
        <w:t xml:space="preserve">pobití </w:t>
      </w:r>
      <w:r>
        <w:rPr>
          <w:rStyle w:val="pramen"/>
        </w:rPr>
        <w:t>pobitije</w:t>
      </w:r>
      <w:r>
        <w:rPr>
          <w:rStyle w:val="Text"/>
        </w:rPr>
        <w:t>, leč v súdě, v pokoji, od zlých nepřátel nikdy nebude přemožen. Také ktož v její vodu omočí rúšku a na oči navieže, všecku horkost a bolest utiší.</w:t>
      </w:r>
    </w:p>
    <w:p w:rsidR="00C16663" w:rsidRDefault="00083972">
      <w:r>
        <w:rPr>
          <w:rStyle w:val="Text"/>
        </w:rPr>
        <w:t xml:space="preserve">Vodné tele, od čeho se stává, prvé psáno stojí, napřed hledajíc. Ale lékařstvie takto: Vezmi černobýl a pelyněk, spolu to vařiti a na malé kusy zkrájeti, a kád v lázni </w:t>
      </w:r>
      <w:r>
        <w:rPr>
          <w:rStyle w:val="poznamka"/>
        </w:rPr>
        <w:t xml:space="preserve">zjevně chybný (zkomolený) zápis, v rkp. je text přepisován </w:t>
      </w:r>
      <w:r>
        <w:rPr>
          <w:rStyle w:val="Text"/>
        </w:rPr>
        <w:t xml:space="preserve">a vstaviti tam děravú stolici a podeň tu vložiti kovářského trůsku rozpálenú. A když pak na stolici sede nemocný, i naléti na truosky vody, aby se nemocný upotil, a to ráno do slunce učiniti na čtítrobu. Také jemu hlavu zmýti tú vodú i všecko tělo až do hrdla a v té lázni za celý den býti a tu lázni činiti třikrát, zákon přez </w:t>
      </w:r>
      <w:r>
        <w:rPr>
          <w:rStyle w:val="lemma"/>
        </w:rPr>
        <w:t xml:space="preserve">přez </w:t>
      </w:r>
      <w:r>
        <w:rPr>
          <w:rStyle w:val="hyperlemma"/>
        </w:rPr>
        <w:t xml:space="preserve">přěs </w:t>
      </w:r>
      <w:r>
        <w:rPr>
          <w:rStyle w:val="Text"/>
        </w:rPr>
        <w:t xml:space="preserve">den, a vždy po lázni lehnúti, odievati se, až se upotí. A pak doluov třieti pot ten. A vzieti luoj jelení z </w:t>
      </w:r>
      <w:r>
        <w:rPr>
          <w:rStyle w:val="lemma"/>
        </w:rPr>
        <w:t xml:space="preserve">z </w:t>
      </w:r>
      <w:r>
        <w:rPr>
          <w:rStyle w:val="hyperlemma"/>
        </w:rPr>
        <w:t xml:space="preserve">s </w:t>
      </w:r>
      <w:r>
        <w:rPr>
          <w:rStyle w:val="Text"/>
        </w:rPr>
        <w:t xml:space="preserve">solí a pryskyřici z </w:t>
      </w:r>
      <w:r>
        <w:rPr>
          <w:rStyle w:val="lemma"/>
        </w:rPr>
        <w:t xml:space="preserve">z </w:t>
      </w:r>
      <w:r>
        <w:rPr>
          <w:rStyle w:val="hyperlemma"/>
        </w:rPr>
        <w:t xml:space="preserve">s </w:t>
      </w:r>
      <w:r>
        <w:rPr>
          <w:rStyle w:val="Text"/>
        </w:rPr>
        <w:t>dobrým strojem bobrovým zvařiti u víně. A to ustuditi a zvařiti a dáti nemocnému píti, pak pochoditi po domu sem i tam a pak opět odpočinúti, až to pití na své miesto přijde, a bude zdráv.</w:t>
      </w:r>
    </w:p>
    <w:p w:rsidR="00C16663" w:rsidRDefault="00083972">
      <w:r>
        <w:rPr>
          <w:rStyle w:val="foliace"/>
        </w:rPr>
        <w:t xml:space="preserve">162v </w:t>
      </w:r>
      <w:r>
        <w:rPr>
          <w:rStyle w:val="Text"/>
        </w:rPr>
        <w:t xml:space="preserve">Zeměžluč má tyto moci, ktož ji s vodú vaří </w:t>
      </w:r>
      <w:r>
        <w:rPr>
          <w:rStyle w:val="emendace"/>
        </w:rPr>
        <w:t xml:space="preserve">vaří </w:t>
      </w:r>
      <w:r>
        <w:rPr>
          <w:rStyle w:val="pramen"/>
        </w:rPr>
        <w:t xml:space="preserve">warzije </w:t>
      </w:r>
      <w:r>
        <w:rPr>
          <w:rStyle w:val="Text"/>
        </w:rPr>
        <w:t>a ráno pí horce, studenú nemoc, ješto bývá na všaký den, svú mocí vyžene. Také horce pitá všecka střeva obnovie, horkost studené nemoci menší. Také s octem pitá vařená a horce pitá ráno všicku nečistotu i lepkost z žaludka vyžene.</w:t>
      </w:r>
    </w:p>
    <w:p w:rsidR="00C16663" w:rsidRDefault="00083972">
      <w:r>
        <w:rPr>
          <w:rStyle w:val="Text"/>
        </w:rPr>
        <w:t>Zázvor jest mokr a horek a má tyto moci, ktož jej ráno hryze, prsi čistí. Druhá moc jest jeho, ktož jej ráno hryze, oči čistí a lehčí a mozk také. Třetie moc jest, ktož jej často hryze, ustuzený žaludek navrátí</w:t>
      </w:r>
      <w:r>
        <w:rPr>
          <w:rStyle w:val="emendace"/>
        </w:rPr>
        <w:t xml:space="preserve">navrátí </w:t>
      </w:r>
      <w:r>
        <w:rPr>
          <w:rStyle w:val="pramen"/>
        </w:rPr>
        <w:t>nawratije</w:t>
      </w:r>
      <w:r>
        <w:rPr>
          <w:rStyle w:val="Text"/>
        </w:rPr>
        <w:t>. Čtvrtá moc jest, ktož jej s vínem čistým často jí, zlú páru z prsí vyžene a libost jedení navrátí. Pátá moc jeho jest, ktož jej na kusy zkrájí, nepožitú krmi v žaludku dobře požívá a vyžene.</w:t>
      </w:r>
    </w:p>
    <w:p w:rsidR="00C16663" w:rsidRDefault="00083972">
      <w:r>
        <w:rPr>
          <w:rStyle w:val="Text"/>
        </w:rPr>
        <w:t>Závrat stává se v hlavě z velikého hněvu. Druhé, od velikého smutku. Třetie, od velikého pitie silného vína. O tom praví mistr Avicenna, ktož víno pí neskrovně, smilstvie plodí, hněv zbudí a člověku hněv i pamět i všecko veselé odejme. K té nemoci vezmi černobýl a pelyněk a to spolu vař v silném octě, proceď to skrze rúchu a tiem hlavu teple mýti a potom omočiti rúchu v té vodě a hlavu dobře obvázati, tak bude uzdraven od té nemoci bohdá.</w:t>
      </w:r>
    </w:p>
    <w:p w:rsidR="00C16663" w:rsidRDefault="00083972">
      <w:r>
        <w:rPr>
          <w:rStyle w:val="foliace"/>
        </w:rPr>
        <w:t xml:space="preserve">163r </w:t>
      </w:r>
      <w:r>
        <w:rPr>
          <w:rStyle w:val="Text"/>
        </w:rPr>
        <w:t>Zahradník vezmi proti dušnosti, tak řečené koření, vař jej u víně nebo v pivě a pí tu jíšku, a budeš zdráv.</w:t>
      </w:r>
    </w:p>
    <w:p w:rsidR="00C16663" w:rsidRDefault="00083972">
      <w:r>
        <w:rPr>
          <w:rStyle w:val="Text"/>
        </w:rPr>
        <w:t xml:space="preserve">Zanikl jest proti otoku suchému vyvinutému, vezmi zanikl s kořenem a s bielkem vaječným, ztluka to dobře, naložiž na bolest, až se dobře rozpaří. Potom vezmi východník </w:t>
      </w:r>
      <w:r>
        <w:rPr>
          <w:rStyle w:val="poznamka"/>
        </w:rPr>
        <w:t xml:space="preserve">zjevně chybný </w:t>
      </w:r>
      <w:r>
        <w:rPr>
          <w:rStyle w:val="poznamka"/>
        </w:rPr>
        <w:lastRenderedPageBreak/>
        <w:t xml:space="preserve">zápis, rkp. KNM I F 11 uvádí: rozchodník </w:t>
      </w:r>
      <w:r>
        <w:rPr>
          <w:rStyle w:val="Text"/>
        </w:rPr>
        <w:t xml:space="preserve">a staré sádlo, ztluc to, maž pak otok, až se bude bolest hnáti ruozno a celeti z </w:t>
      </w:r>
      <w:r>
        <w:rPr>
          <w:rStyle w:val="lemma"/>
        </w:rPr>
        <w:t xml:space="preserve">z </w:t>
      </w:r>
      <w:r>
        <w:rPr>
          <w:rStyle w:val="hyperlemma"/>
        </w:rPr>
        <w:t xml:space="preserve">s </w:t>
      </w:r>
      <w:r>
        <w:rPr>
          <w:rStyle w:val="Text"/>
        </w:rPr>
        <w:t xml:space="preserve">boží </w:t>
      </w:r>
      <w:r>
        <w:rPr>
          <w:rStyle w:val="emendace"/>
        </w:rPr>
        <w:t xml:space="preserve">boží </w:t>
      </w:r>
      <w:r>
        <w:rPr>
          <w:rStyle w:val="pramen"/>
        </w:rPr>
        <w:t xml:space="preserve">bozije </w:t>
      </w:r>
      <w:r>
        <w:rPr>
          <w:rStyle w:val="Text"/>
        </w:rPr>
        <w:t>pomocí.</w:t>
      </w:r>
    </w:p>
    <w:p w:rsidR="00C16663" w:rsidRDefault="00083972">
      <w:r>
        <w:rPr>
          <w:rStyle w:val="poznamka"/>
        </w:rPr>
        <w:t>přípisek mladší rukou</w:t>
      </w:r>
    </w:p>
    <w:p w:rsidR="00C16663" w:rsidRDefault="00083972">
      <w:pPr>
        <w:pStyle w:val="Nadpis"/>
      </w:pPr>
      <w:r>
        <w:rPr>
          <w:rStyle w:val="foliace"/>
        </w:rPr>
        <w:t xml:space="preserve">163v </w:t>
      </w:r>
      <w:r>
        <w:rPr>
          <w:rStyle w:val="Text"/>
        </w:rPr>
        <w:t xml:space="preserve">Počíná se </w:t>
      </w:r>
      <w:r>
        <w:rPr>
          <w:rStyle w:val="cizijazyk"/>
        </w:rPr>
        <w:t xml:space="preserve">registrum </w:t>
      </w:r>
      <w:r>
        <w:rPr>
          <w:rStyle w:val="Text"/>
        </w:rPr>
        <w:t>aneb pravidlo na knihy lékařské, po kterémž se máš spravovati, co kde v které kapitule stojí, jakož alfabeta pořád ukazuje, při tom stojí také herbář po alfabetě.</w:t>
      </w:r>
    </w:p>
    <w:p w:rsidR="00C16663" w:rsidRDefault="00083972">
      <w:r>
        <w:rPr>
          <w:rStyle w:val="Text"/>
        </w:rPr>
        <w:t>A najprvé v těch knihách počíná se kapitola O bolesti hlavy a o závratu, ktož rozum potratí, komuž mozk schne, o horkosti hlavy, o nespání, proti dně v hlavě a znění v uší a prašivé hlavě, o lektvaři k hlavě. A to vše v té kapitole pořád až do druhé.</w:t>
      </w:r>
    </w:p>
    <w:p w:rsidR="00C16663" w:rsidRDefault="00083972">
      <w:pPr>
        <w:pStyle w:val="Polozkarejstriku"/>
      </w:pPr>
      <w:r>
        <w:rPr>
          <w:rStyle w:val="Text"/>
        </w:rPr>
        <w:t>A I</w:t>
      </w:r>
    </w:p>
    <w:p w:rsidR="00C16663" w:rsidRDefault="00083972">
      <w:pPr>
        <w:pStyle w:val="Polozkarejstriku"/>
      </w:pPr>
      <w:r>
        <w:rPr>
          <w:rStyle w:val="Text"/>
        </w:rPr>
        <w:t>O vlasiech a o moliech, o lezení chlupuov</w:t>
      </w:r>
    </w:p>
    <w:p w:rsidR="00C16663" w:rsidRDefault="00083972">
      <w:pPr>
        <w:pStyle w:val="Polozkarejstriku"/>
      </w:pPr>
      <w:r>
        <w:rPr>
          <w:rStyle w:val="Text"/>
        </w:rPr>
        <w:t>B II</w:t>
      </w:r>
    </w:p>
    <w:p w:rsidR="00C16663" w:rsidRDefault="00083972">
      <w:pPr>
        <w:pStyle w:val="Polozkarejstriku"/>
      </w:pPr>
      <w:r>
        <w:rPr>
          <w:rStyle w:val="Text"/>
        </w:rPr>
        <w:t xml:space="preserve">O hluchotě a bolení </w:t>
      </w:r>
      <w:r>
        <w:rPr>
          <w:rStyle w:val="emendace"/>
        </w:rPr>
        <w:t xml:space="preserve">bolení </w:t>
      </w:r>
      <w:r>
        <w:rPr>
          <w:rStyle w:val="pramen"/>
        </w:rPr>
        <w:t xml:space="preserve">bolenije </w:t>
      </w:r>
      <w:r>
        <w:rPr>
          <w:rStyle w:val="Text"/>
        </w:rPr>
        <w:t>v uší</w:t>
      </w:r>
    </w:p>
    <w:p w:rsidR="00C16663" w:rsidRDefault="00083972">
      <w:pPr>
        <w:pStyle w:val="Polozkarejstriku"/>
      </w:pPr>
      <w:r>
        <w:rPr>
          <w:rStyle w:val="Text"/>
        </w:rPr>
        <w:t>C III</w:t>
      </w:r>
    </w:p>
    <w:p w:rsidR="00C16663" w:rsidRDefault="00083972">
      <w:pPr>
        <w:pStyle w:val="Polozkarejstriku"/>
      </w:pPr>
      <w:r>
        <w:rPr>
          <w:rStyle w:val="Text"/>
        </w:rPr>
        <w:t xml:space="preserve">O vlezení </w:t>
      </w:r>
      <w:r>
        <w:rPr>
          <w:rStyle w:val="emendace"/>
        </w:rPr>
        <w:t xml:space="preserve">vlezení </w:t>
      </w:r>
      <w:r>
        <w:rPr>
          <w:rStyle w:val="pramen"/>
        </w:rPr>
        <w:t xml:space="preserve">wleſeni </w:t>
      </w:r>
      <w:r>
        <w:rPr>
          <w:rStyle w:val="Text"/>
        </w:rPr>
        <w:t>škvoru v ucho</w:t>
      </w:r>
    </w:p>
    <w:p w:rsidR="00C16663" w:rsidRDefault="00083972">
      <w:pPr>
        <w:pStyle w:val="Polozkarejstriku"/>
      </w:pPr>
      <w:r>
        <w:rPr>
          <w:rStyle w:val="Text"/>
        </w:rPr>
        <w:t>D IIII</w:t>
      </w:r>
    </w:p>
    <w:p w:rsidR="00C16663" w:rsidRDefault="00083972">
      <w:pPr>
        <w:pStyle w:val="Polozkarejstriku"/>
      </w:pPr>
      <w:r>
        <w:rPr>
          <w:rStyle w:val="Text"/>
        </w:rPr>
        <w:t>O očí bolení, bělmu, o vodě k témuž, učiněná na oči, červenosti a otoku na tváři, otok na očí, červenosti, proti vlasuom v uočí, o plavce, o slzení, o neštoviciech.</w:t>
      </w:r>
    </w:p>
    <w:p w:rsidR="00C16663" w:rsidRDefault="00083972">
      <w:pPr>
        <w:pStyle w:val="Polozkarejstriku"/>
      </w:pPr>
      <w:r>
        <w:rPr>
          <w:rStyle w:val="Text"/>
        </w:rPr>
        <w:t>D IIII</w:t>
      </w:r>
    </w:p>
    <w:p w:rsidR="00C16663" w:rsidRDefault="00083972">
      <w:pPr>
        <w:pStyle w:val="Polozkarejstriku"/>
      </w:pPr>
      <w:r>
        <w:rPr>
          <w:rStyle w:val="Text"/>
        </w:rPr>
        <w:t>O vozhřivce a nápoji proti rémě</w:t>
      </w:r>
    </w:p>
    <w:p w:rsidR="00C16663" w:rsidRDefault="00083972">
      <w:pPr>
        <w:pStyle w:val="Polozkarejstriku"/>
      </w:pPr>
      <w:r>
        <w:rPr>
          <w:rStyle w:val="foliace"/>
        </w:rPr>
        <w:t xml:space="preserve">164r </w:t>
      </w:r>
      <w:r>
        <w:rPr>
          <w:rStyle w:val="Text"/>
        </w:rPr>
        <w:t>E V</w:t>
      </w:r>
    </w:p>
    <w:p w:rsidR="00C16663" w:rsidRDefault="00083972">
      <w:pPr>
        <w:pStyle w:val="Polozkarejstriku"/>
      </w:pPr>
      <w:r>
        <w:rPr>
          <w:rStyle w:val="Text"/>
        </w:rPr>
        <w:t>O tečení z nosa krve a krev staviti z nosa i z ran a o sražení krve.</w:t>
      </w:r>
    </w:p>
    <w:p w:rsidR="00C16663" w:rsidRDefault="00083972">
      <w:pPr>
        <w:pStyle w:val="Polozkarejstriku"/>
      </w:pPr>
      <w:r>
        <w:rPr>
          <w:rStyle w:val="Text"/>
        </w:rPr>
        <w:t>F VI</w:t>
      </w:r>
    </w:p>
    <w:p w:rsidR="00C16663" w:rsidRDefault="00083972">
      <w:pPr>
        <w:pStyle w:val="Polozkarejstriku"/>
      </w:pPr>
      <w:r>
        <w:rPr>
          <w:rStyle w:val="Text"/>
        </w:rPr>
        <w:t>O malomocenství</w:t>
      </w:r>
      <w:r>
        <w:rPr>
          <w:rStyle w:val="emendace"/>
        </w:rPr>
        <w:t xml:space="preserve">malomocenství </w:t>
      </w:r>
      <w:r>
        <w:rPr>
          <w:rStyle w:val="pramen"/>
        </w:rPr>
        <w:t>malomoczenſtwije</w:t>
      </w:r>
      <w:r>
        <w:rPr>
          <w:rStyle w:val="Text"/>
        </w:rPr>
        <w:t>, kterak má ten člověk poznán býti, o prachu, o tváři, o pupenciech, o červenosti na tváři, o svrabu, o pěhách, o vodě výborné</w:t>
      </w:r>
    </w:p>
    <w:p w:rsidR="00C16663" w:rsidRDefault="00083972">
      <w:pPr>
        <w:pStyle w:val="Polozkarejstriku"/>
      </w:pPr>
      <w:r>
        <w:rPr>
          <w:rStyle w:val="Text"/>
        </w:rPr>
        <w:t>G VII</w:t>
      </w:r>
    </w:p>
    <w:p w:rsidR="00C16663" w:rsidRDefault="00083972">
      <w:pPr>
        <w:pStyle w:val="Polozkarejstriku"/>
      </w:pPr>
      <w:r>
        <w:rPr>
          <w:rStyle w:val="Text"/>
        </w:rPr>
        <w:t>O tváři pihavé, zbadané, o žábě, o slitině</w:t>
      </w:r>
    </w:p>
    <w:p w:rsidR="00C16663" w:rsidRDefault="00083972">
      <w:pPr>
        <w:pStyle w:val="Polozkarejstriku"/>
      </w:pPr>
      <w:r>
        <w:rPr>
          <w:rStyle w:val="Text"/>
        </w:rPr>
        <w:lastRenderedPageBreak/>
        <w:t>H VIII</w:t>
      </w:r>
    </w:p>
    <w:p w:rsidR="00C16663" w:rsidRDefault="00083972">
      <w:pPr>
        <w:pStyle w:val="Polozkarejstriku"/>
      </w:pPr>
      <w:r>
        <w:rPr>
          <w:rStyle w:val="Text"/>
        </w:rPr>
        <w:t>O nemoci neroď se mne dotýkati a kohož myš zeštie, o vlku na noze</w:t>
      </w:r>
    </w:p>
    <w:p w:rsidR="00C16663" w:rsidRDefault="00083972">
      <w:pPr>
        <w:pStyle w:val="Polozkarejstriku"/>
      </w:pPr>
      <w:r>
        <w:rPr>
          <w:rStyle w:val="Text"/>
        </w:rPr>
        <w:t>I VIIII</w:t>
      </w:r>
    </w:p>
    <w:p w:rsidR="00C16663" w:rsidRDefault="00083972">
      <w:pPr>
        <w:pStyle w:val="Polozkarejstriku"/>
      </w:pPr>
      <w:r>
        <w:rPr>
          <w:rStyle w:val="Text"/>
        </w:rPr>
        <w:t xml:space="preserve">O zubiech a o vosutí </w:t>
      </w:r>
      <w:r>
        <w:rPr>
          <w:rStyle w:val="emendace"/>
        </w:rPr>
        <w:t xml:space="preserve">vosutí </w:t>
      </w:r>
      <w:r>
        <w:rPr>
          <w:rStyle w:val="pramen"/>
        </w:rPr>
        <w:t xml:space="preserve">woſutije </w:t>
      </w:r>
      <w:r>
        <w:rPr>
          <w:rStyle w:val="Text"/>
        </w:rPr>
        <w:t xml:space="preserve">v ustech, o smradu, o lišeji, o nechutenství </w:t>
      </w:r>
      <w:r>
        <w:rPr>
          <w:rStyle w:val="emendace"/>
        </w:rPr>
        <w:t xml:space="preserve">nechutenství </w:t>
      </w:r>
      <w:r>
        <w:rPr>
          <w:rStyle w:val="pramen"/>
        </w:rPr>
        <w:t>nechutenſtwije</w:t>
      </w:r>
    </w:p>
    <w:p w:rsidR="00C16663" w:rsidRDefault="00083972">
      <w:pPr>
        <w:pStyle w:val="Polozkarejstriku"/>
      </w:pPr>
      <w:r>
        <w:rPr>
          <w:rStyle w:val="Text"/>
        </w:rPr>
        <w:t>K X</w:t>
      </w:r>
    </w:p>
    <w:p w:rsidR="00C16663" w:rsidRDefault="00083972">
      <w:pPr>
        <w:pStyle w:val="Polozkarejstriku"/>
      </w:pPr>
      <w:r>
        <w:rPr>
          <w:rStyle w:val="Text"/>
        </w:rPr>
        <w:t>O těžkosti prsí, o dušnosti, o suchém kašli a o otoku prsí</w:t>
      </w:r>
    </w:p>
    <w:p w:rsidR="00C16663" w:rsidRDefault="00083972">
      <w:pPr>
        <w:pStyle w:val="Polozkarejstriku"/>
      </w:pPr>
      <w:r>
        <w:rPr>
          <w:rStyle w:val="foliace"/>
        </w:rPr>
        <w:t xml:space="preserve">164v </w:t>
      </w:r>
      <w:r>
        <w:rPr>
          <w:rStyle w:val="Text"/>
        </w:rPr>
        <w:t>L XI</w:t>
      </w:r>
    </w:p>
    <w:p w:rsidR="00C16663" w:rsidRDefault="00083972">
      <w:pPr>
        <w:pStyle w:val="Polozkarejstriku"/>
      </w:pPr>
      <w:r>
        <w:rPr>
          <w:rStyle w:val="Text"/>
        </w:rPr>
        <w:t xml:space="preserve">O otoku prsí ženských, o odjetí </w:t>
      </w:r>
      <w:r>
        <w:rPr>
          <w:rStyle w:val="emendace"/>
        </w:rPr>
        <w:t xml:space="preserve">odjetí </w:t>
      </w:r>
      <w:r>
        <w:rPr>
          <w:rStyle w:val="pramen"/>
        </w:rPr>
        <w:t xml:space="preserve">odjieti </w:t>
      </w:r>
      <w:r>
        <w:rPr>
          <w:rStyle w:val="Text"/>
        </w:rPr>
        <w:t>mléka ženám i dobytku</w:t>
      </w:r>
    </w:p>
    <w:p w:rsidR="00C16663" w:rsidRDefault="00083972">
      <w:pPr>
        <w:pStyle w:val="Polozkarejstriku"/>
      </w:pPr>
      <w:r>
        <w:rPr>
          <w:rStyle w:val="Text"/>
        </w:rPr>
        <w:t>M XII</w:t>
      </w:r>
    </w:p>
    <w:p w:rsidR="00C16663" w:rsidRDefault="00083972">
      <w:pPr>
        <w:pStyle w:val="Polozkarejstriku"/>
      </w:pPr>
      <w:r>
        <w:rPr>
          <w:rStyle w:val="Text"/>
        </w:rPr>
        <w:t xml:space="preserve">O bolení </w:t>
      </w:r>
      <w:r>
        <w:rPr>
          <w:rStyle w:val="emendace"/>
        </w:rPr>
        <w:t xml:space="preserve">bolení </w:t>
      </w:r>
      <w:r>
        <w:rPr>
          <w:rStyle w:val="pramen"/>
        </w:rPr>
        <w:t xml:space="preserve">bolenije </w:t>
      </w:r>
      <w:r>
        <w:rPr>
          <w:rStyle w:val="Text"/>
        </w:rPr>
        <w:t>srdce, o klání, o trávení jedem, o uštnutí hada, o žábě, o hadu v břiše</w:t>
      </w:r>
    </w:p>
    <w:p w:rsidR="00C16663" w:rsidRDefault="00083972">
      <w:pPr>
        <w:pStyle w:val="Polozkarejstriku"/>
      </w:pPr>
      <w:r>
        <w:rPr>
          <w:rStyle w:val="Text"/>
        </w:rPr>
        <w:t>N XIII</w:t>
      </w:r>
    </w:p>
    <w:p w:rsidR="00C16663" w:rsidRDefault="00083972">
      <w:pPr>
        <w:pStyle w:val="Polozkarejstriku"/>
      </w:pPr>
      <w:r>
        <w:rPr>
          <w:rStyle w:val="Text"/>
        </w:rPr>
        <w:t>O klání v bociech, o snědku, o bolesti v žaludku, o otrávení zastaralém</w:t>
      </w:r>
    </w:p>
    <w:p w:rsidR="00C16663" w:rsidRDefault="00083972">
      <w:pPr>
        <w:pStyle w:val="Polozkarejstriku"/>
      </w:pPr>
      <w:r>
        <w:rPr>
          <w:rStyle w:val="Text"/>
        </w:rPr>
        <w:t>O XIIII</w:t>
      </w:r>
    </w:p>
    <w:p w:rsidR="00C16663" w:rsidRDefault="00083972">
      <w:pPr>
        <w:pStyle w:val="Polozkarejstriku"/>
      </w:pPr>
      <w:r>
        <w:rPr>
          <w:rStyle w:val="Text"/>
        </w:rPr>
        <w:t>O žlútenici mnoho kusuov máš</w:t>
      </w:r>
    </w:p>
    <w:p w:rsidR="00C16663" w:rsidRDefault="00083972">
      <w:pPr>
        <w:pStyle w:val="Polozkarejstriku"/>
      </w:pPr>
      <w:r>
        <w:rPr>
          <w:rStyle w:val="Text"/>
        </w:rPr>
        <w:t>P XV</w:t>
      </w:r>
    </w:p>
    <w:p w:rsidR="00C16663" w:rsidRDefault="00083972">
      <w:pPr>
        <w:pStyle w:val="Polozkarejstriku"/>
      </w:pPr>
      <w:r>
        <w:rPr>
          <w:rStyle w:val="Text"/>
        </w:rPr>
        <w:t>O zimnici, kterákoli jest a od čeho se stává, o suché nemoci, prach chvojkový</w:t>
      </w:r>
    </w:p>
    <w:p w:rsidR="00C16663" w:rsidRDefault="00083972">
      <w:pPr>
        <w:pStyle w:val="Polozkarejstriku"/>
      </w:pPr>
      <w:r>
        <w:rPr>
          <w:rStyle w:val="Text"/>
        </w:rPr>
        <w:t>Q XVI</w:t>
      </w:r>
    </w:p>
    <w:p w:rsidR="00C16663" w:rsidRDefault="00083972">
      <w:pPr>
        <w:pStyle w:val="Polozkarejstriku"/>
      </w:pPr>
      <w:r>
        <w:rPr>
          <w:rStyle w:val="Text"/>
        </w:rPr>
        <w:t>O hnití plic neb jater, o bolení sleziny a o horkosti, o žízni</w:t>
      </w:r>
    </w:p>
    <w:p w:rsidR="00C16663" w:rsidRDefault="00083972">
      <w:pPr>
        <w:pStyle w:val="Polozkarejstriku"/>
      </w:pPr>
      <w:r>
        <w:rPr>
          <w:rStyle w:val="foliace"/>
        </w:rPr>
        <w:t xml:space="preserve">165r </w:t>
      </w:r>
      <w:r>
        <w:rPr>
          <w:rStyle w:val="Text"/>
        </w:rPr>
        <w:t>R XVII</w:t>
      </w:r>
    </w:p>
    <w:p w:rsidR="00C16663" w:rsidRDefault="00083972">
      <w:pPr>
        <w:pStyle w:val="Polozkarejstriku"/>
      </w:pPr>
      <w:r>
        <w:rPr>
          <w:rStyle w:val="Text"/>
        </w:rPr>
        <w:t>O súchotinách úduov všech</w:t>
      </w:r>
    </w:p>
    <w:p w:rsidR="00C16663" w:rsidRDefault="00083972">
      <w:pPr>
        <w:pStyle w:val="Polozkarejstriku"/>
      </w:pPr>
      <w:r>
        <w:rPr>
          <w:rStyle w:val="Text"/>
        </w:rPr>
        <w:t>S XVIII</w:t>
      </w:r>
    </w:p>
    <w:p w:rsidR="00C16663" w:rsidRDefault="00083972">
      <w:pPr>
        <w:pStyle w:val="Polozkarejstriku"/>
      </w:pPr>
      <w:r>
        <w:rPr>
          <w:rStyle w:val="Text"/>
        </w:rPr>
        <w:t xml:space="preserve">O nezachování </w:t>
      </w:r>
      <w:r>
        <w:rPr>
          <w:rStyle w:val="emendace"/>
        </w:rPr>
        <w:t xml:space="preserve">nezachování </w:t>
      </w:r>
      <w:r>
        <w:rPr>
          <w:rStyle w:val="pramen"/>
        </w:rPr>
        <w:t xml:space="preserve">nezachowanije </w:t>
      </w:r>
      <w:r>
        <w:rPr>
          <w:rStyle w:val="Text"/>
        </w:rPr>
        <w:t>a krví chrkání</w:t>
      </w:r>
    </w:p>
    <w:p w:rsidR="00C16663" w:rsidRDefault="00083972">
      <w:pPr>
        <w:pStyle w:val="Polozkarejstriku"/>
      </w:pPr>
      <w:r>
        <w:rPr>
          <w:rStyle w:val="Text"/>
        </w:rPr>
        <w:t>T XVIIII</w:t>
      </w:r>
    </w:p>
    <w:p w:rsidR="00C16663" w:rsidRDefault="00083972">
      <w:pPr>
        <w:pStyle w:val="Polozkarejstriku"/>
      </w:pPr>
      <w:r>
        <w:rPr>
          <w:rStyle w:val="Text"/>
        </w:rPr>
        <w:t>O vodném teleti</w:t>
      </w:r>
    </w:p>
    <w:p w:rsidR="00C16663" w:rsidRDefault="00083972">
      <w:pPr>
        <w:pStyle w:val="Polozkarejstriku"/>
      </w:pPr>
      <w:r>
        <w:rPr>
          <w:rStyle w:val="Text"/>
        </w:rPr>
        <w:lastRenderedPageBreak/>
        <w:t>V XX</w:t>
      </w:r>
    </w:p>
    <w:p w:rsidR="00C16663" w:rsidRDefault="00083972">
      <w:pPr>
        <w:pStyle w:val="Polozkarejstriku"/>
      </w:pPr>
      <w:r>
        <w:rPr>
          <w:rStyle w:val="Text"/>
        </w:rPr>
        <w:t>O dně střevnie</w:t>
      </w:r>
    </w:p>
    <w:p w:rsidR="00C16663" w:rsidRDefault="00083972">
      <w:pPr>
        <w:pStyle w:val="Polozkarejstriku"/>
      </w:pPr>
      <w:r>
        <w:rPr>
          <w:rStyle w:val="Text"/>
        </w:rPr>
        <w:t>X XXI</w:t>
      </w:r>
    </w:p>
    <w:p w:rsidR="00C16663" w:rsidRDefault="00083972">
      <w:pPr>
        <w:pStyle w:val="Polozkarejstriku"/>
      </w:pPr>
      <w:r>
        <w:rPr>
          <w:rStyle w:val="Text"/>
        </w:rPr>
        <w:t>O bolesti břicha, o červiech</w:t>
      </w:r>
    </w:p>
    <w:p w:rsidR="00C16663" w:rsidRDefault="00083972">
      <w:pPr>
        <w:pStyle w:val="Polozkarejstriku"/>
      </w:pPr>
      <w:r>
        <w:rPr>
          <w:rStyle w:val="Text"/>
        </w:rPr>
        <w:t>Y XXII</w:t>
      </w:r>
    </w:p>
    <w:p w:rsidR="00C16663" w:rsidRDefault="00083972">
      <w:pPr>
        <w:pStyle w:val="Polozkarejstriku"/>
      </w:pPr>
      <w:r>
        <w:rPr>
          <w:rStyle w:val="Text"/>
        </w:rPr>
        <w:t xml:space="preserve">O kameni v měchýři, o bolení </w:t>
      </w:r>
      <w:r>
        <w:rPr>
          <w:rStyle w:val="emendace"/>
        </w:rPr>
        <w:t xml:space="preserve">bolení </w:t>
      </w:r>
      <w:r>
        <w:rPr>
          <w:rStyle w:val="pramen"/>
        </w:rPr>
        <w:t xml:space="preserve">bolenije </w:t>
      </w:r>
      <w:r>
        <w:rPr>
          <w:rStyle w:val="Text"/>
        </w:rPr>
        <w:t>v ledviech i hřbeta</w:t>
      </w:r>
    </w:p>
    <w:p w:rsidR="00C16663" w:rsidRDefault="00083972">
      <w:pPr>
        <w:pStyle w:val="Polozkarejstriku"/>
      </w:pPr>
      <w:r>
        <w:rPr>
          <w:rStyle w:val="Text"/>
        </w:rPr>
        <w:t>Z XXIII</w:t>
      </w:r>
    </w:p>
    <w:p w:rsidR="00C16663" w:rsidRDefault="00083972">
      <w:pPr>
        <w:pStyle w:val="Polozkarejstriku"/>
      </w:pPr>
      <w:r>
        <w:rPr>
          <w:rStyle w:val="Text"/>
        </w:rPr>
        <w:t>O řezavce, a ktož krví močí a kto nemuož scáti</w:t>
      </w:r>
    </w:p>
    <w:p w:rsidR="00C16663" w:rsidRDefault="00083972">
      <w:pPr>
        <w:pStyle w:val="Polozkarejstriku"/>
      </w:pPr>
      <w:r>
        <w:rPr>
          <w:rStyle w:val="foliace"/>
        </w:rPr>
        <w:t xml:space="preserve">165v </w:t>
      </w:r>
      <w:r>
        <w:rPr>
          <w:rStyle w:val="Text"/>
        </w:rPr>
        <w:t>Et XXIIII</w:t>
      </w:r>
    </w:p>
    <w:p w:rsidR="00C16663" w:rsidRDefault="00083972">
      <w:pPr>
        <w:pStyle w:val="Polozkarejstriku"/>
      </w:pPr>
      <w:r>
        <w:rPr>
          <w:rStyle w:val="Text"/>
        </w:rPr>
        <w:t xml:space="preserve">O palici a o otečení </w:t>
      </w:r>
      <w:r>
        <w:rPr>
          <w:rStyle w:val="emendace"/>
        </w:rPr>
        <w:t xml:space="preserve">otečení </w:t>
      </w:r>
      <w:r>
        <w:rPr>
          <w:rStyle w:val="pramen"/>
        </w:rPr>
        <w:t xml:space="preserve">oteczenije </w:t>
      </w:r>
      <w:r>
        <w:rPr>
          <w:rStyle w:val="Text"/>
        </w:rPr>
        <w:t>nárokuov, o pruotrži, o raku</w:t>
      </w:r>
    </w:p>
    <w:p w:rsidR="00C16663" w:rsidRDefault="00083972">
      <w:pPr>
        <w:pStyle w:val="Polozkarejstriku"/>
      </w:pPr>
      <w:r>
        <w:rPr>
          <w:rStyle w:val="Text"/>
        </w:rPr>
        <w:t># XXV</w:t>
      </w:r>
    </w:p>
    <w:p w:rsidR="00C16663" w:rsidRDefault="00083972">
      <w:pPr>
        <w:pStyle w:val="Polozkarejstriku"/>
      </w:pPr>
      <w:r>
        <w:rPr>
          <w:rStyle w:val="Text"/>
        </w:rPr>
        <w:t>O ženských nemocech, o čmýře a zásnětě a rozličných příběziech ženských</w:t>
      </w:r>
    </w:p>
    <w:p w:rsidR="00C16663" w:rsidRDefault="00083972">
      <w:pPr>
        <w:pStyle w:val="Polozkarejstriku"/>
      </w:pPr>
      <w:r>
        <w:rPr>
          <w:rStyle w:val="Text"/>
        </w:rPr>
        <w:t># XXVI</w:t>
      </w:r>
    </w:p>
    <w:p w:rsidR="00C16663" w:rsidRDefault="00083972">
      <w:pPr>
        <w:pStyle w:val="Polozkarejstriku"/>
      </w:pPr>
      <w:r>
        <w:rPr>
          <w:rStyle w:val="Text"/>
        </w:rPr>
        <w:t>O početí ženském</w:t>
      </w:r>
    </w:p>
    <w:p w:rsidR="00C16663" w:rsidRDefault="00083972">
      <w:pPr>
        <w:pStyle w:val="Polozkarejstriku"/>
      </w:pPr>
      <w:r>
        <w:rPr>
          <w:rStyle w:val="Text"/>
        </w:rPr>
        <w:t># XXVII</w:t>
      </w:r>
    </w:p>
    <w:p w:rsidR="00C16663" w:rsidRDefault="00083972">
      <w:pPr>
        <w:pStyle w:val="Polozkarejstriku"/>
      </w:pPr>
      <w:r>
        <w:rPr>
          <w:rStyle w:val="Text"/>
        </w:rPr>
        <w:t>O červené nemoci, o běhavce, a ktož nemuož stolice mieti, a čeho se má varovati proti úplavici a o vyjití střeva, o fíku</w:t>
      </w:r>
    </w:p>
    <w:p w:rsidR="00C16663" w:rsidRDefault="00083972">
      <w:pPr>
        <w:pStyle w:val="Polozkarejstriku"/>
      </w:pPr>
      <w:r>
        <w:rPr>
          <w:rStyle w:val="Text"/>
        </w:rPr>
        <w:t># XXVIII</w:t>
      </w:r>
    </w:p>
    <w:p w:rsidR="00C16663" w:rsidRDefault="00083972">
      <w:pPr>
        <w:pStyle w:val="Polozkarejstriku"/>
      </w:pPr>
      <w:r>
        <w:rPr>
          <w:rStyle w:val="Text"/>
        </w:rPr>
        <w:t xml:space="preserve">O šlaku a o uschnutí </w:t>
      </w:r>
      <w:r>
        <w:rPr>
          <w:rStyle w:val="emendace"/>
        </w:rPr>
        <w:t xml:space="preserve">uschnutí </w:t>
      </w:r>
      <w:r>
        <w:rPr>
          <w:rStyle w:val="pramen"/>
        </w:rPr>
        <w:t xml:space="preserve">uſchnutye </w:t>
      </w:r>
      <w:r>
        <w:rPr>
          <w:rStyle w:val="Text"/>
        </w:rPr>
        <w:t>úduov, kterýžkoliv</w:t>
      </w:r>
    </w:p>
    <w:p w:rsidR="00C16663" w:rsidRDefault="00083972">
      <w:pPr>
        <w:pStyle w:val="Polozkarejstriku"/>
      </w:pPr>
      <w:r>
        <w:rPr>
          <w:rStyle w:val="Text"/>
        </w:rPr>
        <w:t>Aa XIX</w:t>
      </w:r>
    </w:p>
    <w:p w:rsidR="00C16663" w:rsidRDefault="00083972">
      <w:pPr>
        <w:pStyle w:val="Polozkarejstriku"/>
      </w:pPr>
      <w:r>
        <w:rPr>
          <w:rStyle w:val="Text"/>
        </w:rPr>
        <w:t xml:space="preserve">O dně, od čeho se stává, mast k dně, o schnutí </w:t>
      </w:r>
      <w:r>
        <w:rPr>
          <w:rStyle w:val="emendace"/>
        </w:rPr>
        <w:t xml:space="preserve">schnutí </w:t>
      </w:r>
      <w:r>
        <w:rPr>
          <w:rStyle w:val="pramen"/>
        </w:rPr>
        <w:t xml:space="preserve">ſchnutije </w:t>
      </w:r>
      <w:r>
        <w:rPr>
          <w:rStyle w:val="Text"/>
        </w:rPr>
        <w:t>ruky nebo nohy, o křeči</w:t>
      </w:r>
    </w:p>
    <w:p w:rsidR="00C16663" w:rsidRDefault="00083972">
      <w:pPr>
        <w:pStyle w:val="Polozkarejstriku"/>
      </w:pPr>
      <w:r>
        <w:rPr>
          <w:rStyle w:val="foliace"/>
        </w:rPr>
        <w:t xml:space="preserve">166r </w:t>
      </w:r>
      <w:r>
        <w:rPr>
          <w:rStyle w:val="Text"/>
        </w:rPr>
        <w:t>Bb XXX</w:t>
      </w:r>
    </w:p>
    <w:p w:rsidR="00C16663" w:rsidRDefault="00083972">
      <w:pPr>
        <w:pStyle w:val="Polozkarejstriku"/>
      </w:pPr>
      <w:r>
        <w:rPr>
          <w:rStyle w:val="Text"/>
        </w:rPr>
        <w:t>O přímětu</w:t>
      </w:r>
    </w:p>
    <w:p w:rsidR="00C16663" w:rsidRDefault="00083972">
      <w:pPr>
        <w:pStyle w:val="Polozkarejstriku"/>
      </w:pPr>
      <w:r>
        <w:rPr>
          <w:rStyle w:val="Text"/>
        </w:rPr>
        <w:t>Cc XXXI</w:t>
      </w:r>
    </w:p>
    <w:p w:rsidR="00C16663" w:rsidRDefault="00083972">
      <w:pPr>
        <w:pStyle w:val="Polozkarejstriku"/>
      </w:pPr>
      <w:r>
        <w:rPr>
          <w:rStyle w:val="Text"/>
        </w:rPr>
        <w:lastRenderedPageBreak/>
        <w:t>O neštoviciech, o svrabu, o pryskýřiech, o strupiech, o střieliech, o strupiech a dně, ješto pod strupy kyše.</w:t>
      </w:r>
    </w:p>
    <w:p w:rsidR="00C16663" w:rsidRDefault="00083972">
      <w:pPr>
        <w:pStyle w:val="Polozkarejstriku"/>
      </w:pPr>
      <w:r>
        <w:rPr>
          <w:rStyle w:val="Text"/>
        </w:rPr>
        <w:t>Dd XXXII</w:t>
      </w:r>
    </w:p>
    <w:p w:rsidR="00C16663" w:rsidRDefault="00083972">
      <w:pPr>
        <w:pStyle w:val="Polozkarejstriku"/>
      </w:pPr>
      <w:r>
        <w:rPr>
          <w:rStyle w:val="Text"/>
        </w:rPr>
        <w:t>O provalení noh, o otoku, o vlku, o raku a o dieře</w:t>
      </w:r>
    </w:p>
    <w:p w:rsidR="00C16663" w:rsidRDefault="00083972">
      <w:pPr>
        <w:pStyle w:val="Polozkarejstriku"/>
      </w:pPr>
      <w:r>
        <w:rPr>
          <w:rStyle w:val="Text"/>
        </w:rPr>
        <w:t>Ee XXXIII</w:t>
      </w:r>
    </w:p>
    <w:p w:rsidR="00C16663" w:rsidRDefault="00083972">
      <w:pPr>
        <w:pStyle w:val="Polozkarejstriku"/>
      </w:pPr>
      <w:r>
        <w:rPr>
          <w:rStyle w:val="Text"/>
        </w:rPr>
        <w:t xml:space="preserve">Opět jiné, o vlku, o raku, o dieře, o hnití </w:t>
      </w:r>
      <w:r>
        <w:rPr>
          <w:rStyle w:val="emendace"/>
        </w:rPr>
        <w:t xml:space="preserve">hnití </w:t>
      </w:r>
      <w:r>
        <w:rPr>
          <w:rStyle w:val="pramen"/>
        </w:rPr>
        <w:t xml:space="preserve">hnitije </w:t>
      </w:r>
      <w:r>
        <w:rPr>
          <w:rStyle w:val="Text"/>
        </w:rPr>
        <w:t>noh neb jiné věci na těle.</w:t>
      </w:r>
    </w:p>
    <w:p w:rsidR="00C16663" w:rsidRDefault="00083972">
      <w:pPr>
        <w:pStyle w:val="Polozkarejstriku"/>
      </w:pPr>
      <w:r>
        <w:rPr>
          <w:rStyle w:val="Text"/>
        </w:rPr>
        <w:t>Ff XXXIIII</w:t>
      </w:r>
    </w:p>
    <w:p w:rsidR="00C16663" w:rsidRDefault="00083972">
      <w:pPr>
        <w:pStyle w:val="Polozkarejstriku"/>
      </w:pPr>
      <w:r>
        <w:rPr>
          <w:rStyle w:val="Text"/>
        </w:rPr>
        <w:t xml:space="preserve">O zlomení </w:t>
      </w:r>
      <w:r>
        <w:rPr>
          <w:rStyle w:val="emendace"/>
        </w:rPr>
        <w:t xml:space="preserve">zlomení </w:t>
      </w:r>
      <w:r>
        <w:rPr>
          <w:rStyle w:val="pramen"/>
        </w:rPr>
        <w:t xml:space="preserve">zlomenije </w:t>
      </w:r>
      <w:r>
        <w:rPr>
          <w:rStyle w:val="Text"/>
        </w:rPr>
        <w:t xml:space="preserve">ruky nebo nohy, o vyvinutí, o třesení noh, o skrčení nohy nebo ruky, o schnutí </w:t>
      </w:r>
      <w:r>
        <w:rPr>
          <w:rStyle w:val="emendace"/>
        </w:rPr>
        <w:t xml:space="preserve">schnutí </w:t>
      </w:r>
      <w:r>
        <w:rPr>
          <w:rStyle w:val="pramen"/>
        </w:rPr>
        <w:t xml:space="preserve">ſchnutije </w:t>
      </w:r>
      <w:r>
        <w:rPr>
          <w:rStyle w:val="Text"/>
        </w:rPr>
        <w:t>mozku</w:t>
      </w:r>
    </w:p>
    <w:p w:rsidR="00C16663" w:rsidRDefault="00083972">
      <w:pPr>
        <w:pStyle w:val="Polozkarejstriku"/>
      </w:pPr>
      <w:r>
        <w:rPr>
          <w:rStyle w:val="Text"/>
        </w:rPr>
        <w:t>Gg XXXV</w:t>
      </w:r>
    </w:p>
    <w:p w:rsidR="00C16663" w:rsidRDefault="00083972">
      <w:pPr>
        <w:pStyle w:val="Polozkarejstriku"/>
      </w:pPr>
      <w:r>
        <w:rPr>
          <w:rStyle w:val="Text"/>
        </w:rPr>
        <w:t>O živém vlasu, o červu pod nehtem, o krticiech kdež koli</w:t>
      </w:r>
    </w:p>
    <w:p w:rsidR="00C16663" w:rsidRDefault="00083972">
      <w:pPr>
        <w:pStyle w:val="Polozkarejstriku"/>
      </w:pPr>
      <w:r>
        <w:rPr>
          <w:rStyle w:val="foliace"/>
        </w:rPr>
        <w:t xml:space="preserve">166v </w:t>
      </w:r>
      <w:r>
        <w:rPr>
          <w:rStyle w:val="Text"/>
        </w:rPr>
        <w:t>Hh XXXVI</w:t>
      </w:r>
    </w:p>
    <w:p w:rsidR="00C16663" w:rsidRDefault="00083972">
      <w:pPr>
        <w:pStyle w:val="Polozkarejstriku"/>
      </w:pPr>
      <w:r>
        <w:rPr>
          <w:rStyle w:val="Text"/>
        </w:rPr>
        <w:t xml:space="preserve">O kuří řiti, o spaření a o zabodení, o vrtilce </w:t>
      </w:r>
      <w:r>
        <w:rPr>
          <w:rStyle w:val="lemma"/>
        </w:rPr>
        <w:t xml:space="preserve">vrtilka </w:t>
      </w:r>
      <w:r>
        <w:rPr>
          <w:rStyle w:val="hyperlemma"/>
        </w:rPr>
        <w:t xml:space="preserve">vrtilka </w:t>
      </w:r>
      <w:r>
        <w:rPr>
          <w:rStyle w:val="Text"/>
        </w:rPr>
        <w:t>a o odznobení</w:t>
      </w:r>
    </w:p>
    <w:p w:rsidR="00C16663" w:rsidRDefault="00083972">
      <w:pPr>
        <w:pStyle w:val="Polozkarejstriku"/>
      </w:pPr>
      <w:r>
        <w:rPr>
          <w:rStyle w:val="Text"/>
        </w:rPr>
        <w:t>Ii XXXVII</w:t>
      </w:r>
    </w:p>
    <w:p w:rsidR="00C16663" w:rsidRDefault="00083972">
      <w:pPr>
        <w:pStyle w:val="Polozkarejstriku"/>
      </w:pPr>
      <w:r>
        <w:rPr>
          <w:rStyle w:val="Text"/>
        </w:rPr>
        <w:t>O veliké nemoci sv. Valentina, o padúcí nemoci</w:t>
      </w:r>
    </w:p>
    <w:p w:rsidR="00C16663" w:rsidRDefault="00083972">
      <w:pPr>
        <w:pStyle w:val="Polozkarejstriku"/>
      </w:pPr>
      <w:r>
        <w:rPr>
          <w:rStyle w:val="Text"/>
        </w:rPr>
        <w:t>Kk XXXVIII</w:t>
      </w:r>
    </w:p>
    <w:p w:rsidR="00C16663" w:rsidRDefault="00083972">
      <w:pPr>
        <w:pStyle w:val="Polozkarejstriku"/>
      </w:pPr>
      <w:r>
        <w:rPr>
          <w:rStyle w:val="Text"/>
        </w:rPr>
        <w:t>O zežžení ohněm, úkropem, hromem</w:t>
      </w:r>
    </w:p>
    <w:p w:rsidR="00C16663" w:rsidRDefault="00083972">
      <w:pPr>
        <w:pStyle w:val="Polozkarejstriku"/>
      </w:pPr>
      <w:r>
        <w:rPr>
          <w:rStyle w:val="Text"/>
        </w:rPr>
        <w:t>Ll XXXVIIII</w:t>
      </w:r>
    </w:p>
    <w:p w:rsidR="00C16663" w:rsidRDefault="00083972">
      <w:pPr>
        <w:pStyle w:val="Polozkarejstriku"/>
      </w:pPr>
      <w:r>
        <w:rPr>
          <w:rStyle w:val="Text"/>
        </w:rPr>
        <w:t>O dětinských nemocech, o božci, když se dietě sroste, o pláči dietěte, o zamlknutí, o podjedu, o můře</w:t>
      </w:r>
    </w:p>
    <w:p w:rsidR="00C16663" w:rsidRDefault="00083972">
      <w:pPr>
        <w:pStyle w:val="Polozkarejstriku"/>
      </w:pPr>
      <w:r>
        <w:rPr>
          <w:rStyle w:val="Text"/>
        </w:rPr>
        <w:t>Mm XL</w:t>
      </w:r>
    </w:p>
    <w:p w:rsidR="00C16663" w:rsidRDefault="00083972">
      <w:pPr>
        <w:pStyle w:val="Polozkarejstriku"/>
      </w:pPr>
      <w:r>
        <w:rPr>
          <w:rStyle w:val="Text"/>
        </w:rPr>
        <w:t>O krve stavení v ranách, o glitvoseru a o diviem masu, o krčení žil a o vojenském masu</w:t>
      </w:r>
    </w:p>
    <w:p w:rsidR="00C16663" w:rsidRDefault="00083972">
      <w:pPr>
        <w:pStyle w:val="Polozkarejstriku"/>
      </w:pPr>
      <w:r>
        <w:rPr>
          <w:rStyle w:val="Text"/>
        </w:rPr>
        <w:t>Nn XLI</w:t>
      </w:r>
    </w:p>
    <w:p w:rsidR="00C16663" w:rsidRDefault="00083972">
      <w:pPr>
        <w:pStyle w:val="Polozkarejstriku"/>
      </w:pPr>
      <w:r>
        <w:rPr>
          <w:rStyle w:val="Text"/>
        </w:rPr>
        <w:t>O mastech, kterak mají dělány býti, komu úd schne, o zlámaní kostí</w:t>
      </w:r>
    </w:p>
    <w:p w:rsidR="00C16663" w:rsidRDefault="00083972">
      <w:pPr>
        <w:pStyle w:val="Polozkarejstriku"/>
      </w:pPr>
      <w:r>
        <w:rPr>
          <w:rStyle w:val="foliace"/>
        </w:rPr>
        <w:t xml:space="preserve">167r </w:t>
      </w:r>
      <w:r>
        <w:rPr>
          <w:rStyle w:val="Text"/>
        </w:rPr>
        <w:t>Oo XLII</w:t>
      </w:r>
    </w:p>
    <w:p w:rsidR="00C16663" w:rsidRDefault="00083972">
      <w:pPr>
        <w:pStyle w:val="Polozkarejstriku"/>
      </w:pPr>
      <w:r>
        <w:rPr>
          <w:rStyle w:val="Text"/>
        </w:rPr>
        <w:lastRenderedPageBreak/>
        <w:t>O púštění krve, a kdy má púštěna býti a o baňkách, kde mají sázeny býti</w:t>
      </w:r>
    </w:p>
    <w:p w:rsidR="00C16663" w:rsidRDefault="00083972">
      <w:pPr>
        <w:pStyle w:val="Polozkarejstriku"/>
      </w:pPr>
      <w:r>
        <w:rPr>
          <w:rStyle w:val="Text"/>
        </w:rPr>
        <w:t>Pp XLIII</w:t>
      </w:r>
    </w:p>
    <w:p w:rsidR="00C16663" w:rsidRDefault="00083972">
      <w:pPr>
        <w:pStyle w:val="Polozkarejstriku"/>
      </w:pPr>
      <w:r>
        <w:rPr>
          <w:rStyle w:val="Text"/>
        </w:rPr>
        <w:t>O púštění krve z žil, proč mají púštěti a z kterých</w:t>
      </w:r>
    </w:p>
    <w:p w:rsidR="00C16663" w:rsidRDefault="00083972">
      <w:pPr>
        <w:pStyle w:val="Polozkarejstriku"/>
      </w:pPr>
      <w:r>
        <w:rPr>
          <w:rStyle w:val="Text"/>
        </w:rPr>
        <w:t>Qq XLIIII</w:t>
      </w:r>
    </w:p>
    <w:p w:rsidR="00C16663" w:rsidRDefault="00083972">
      <w:pPr>
        <w:pStyle w:val="Polozkarejstriku"/>
      </w:pPr>
      <w:r>
        <w:rPr>
          <w:rStyle w:val="Text"/>
        </w:rPr>
        <w:t>O ukušení vzteklého psa a o ukušení vlčiemu, o zdrápaní kočičiem</w:t>
      </w:r>
    </w:p>
    <w:p w:rsidR="00C16663" w:rsidRDefault="00083972">
      <w:pPr>
        <w:pStyle w:val="Polozkarejstriku"/>
      </w:pPr>
      <w:r>
        <w:rPr>
          <w:rStyle w:val="Text"/>
        </w:rPr>
        <w:t>Rr XLV</w:t>
      </w:r>
    </w:p>
    <w:p w:rsidR="00C16663" w:rsidRDefault="00083972">
      <w:pPr>
        <w:pStyle w:val="Polozkarejstriku"/>
      </w:pPr>
      <w:r>
        <w:rPr>
          <w:rStyle w:val="Text"/>
        </w:rPr>
        <w:t>O hlizách, o traňku k hlizám</w:t>
      </w:r>
    </w:p>
    <w:p w:rsidR="00C16663" w:rsidRDefault="00083972">
      <w:pPr>
        <w:pStyle w:val="Polozkarejstriku"/>
      </w:pPr>
      <w:r>
        <w:rPr>
          <w:rStyle w:val="Text"/>
        </w:rPr>
        <w:t>Ss XLVI</w:t>
      </w:r>
    </w:p>
    <w:p w:rsidR="00C16663" w:rsidRDefault="00083972">
      <w:pPr>
        <w:pStyle w:val="Polozkarejstriku"/>
      </w:pPr>
      <w:r>
        <w:rPr>
          <w:rStyle w:val="Text"/>
        </w:rPr>
        <w:t xml:space="preserve">O zprávě, kterak se máš zachovati ve zdraví v mor, o dělání </w:t>
      </w:r>
      <w:r>
        <w:rPr>
          <w:rStyle w:val="cizijazyk"/>
        </w:rPr>
        <w:t>dyaamarum.</w:t>
      </w:r>
    </w:p>
    <w:p w:rsidR="00C16663" w:rsidRDefault="00083972">
      <w:pPr>
        <w:pStyle w:val="Polozkarejstriku"/>
      </w:pPr>
      <w:r>
        <w:rPr>
          <w:rStyle w:val="Text"/>
        </w:rPr>
        <w:t>Tt XLVII</w:t>
      </w:r>
    </w:p>
    <w:p w:rsidR="00C16663" w:rsidRDefault="00083972">
      <w:pPr>
        <w:pStyle w:val="Polozkarejstriku"/>
      </w:pPr>
      <w:r>
        <w:rPr>
          <w:rStyle w:val="Text"/>
        </w:rPr>
        <w:t>O složení každého člověka podlé člověčí podstaty</w:t>
      </w:r>
    </w:p>
    <w:p w:rsidR="00C16663" w:rsidRDefault="00083972">
      <w:pPr>
        <w:pStyle w:val="Polozkarejstriku"/>
      </w:pPr>
      <w:r>
        <w:rPr>
          <w:rStyle w:val="Text"/>
        </w:rPr>
        <w:t>Uu XLVIII</w:t>
      </w:r>
    </w:p>
    <w:p w:rsidR="00C16663" w:rsidRDefault="00083972">
      <w:pPr>
        <w:pStyle w:val="Polozkarejstriku"/>
      </w:pPr>
      <w:r>
        <w:rPr>
          <w:rStyle w:val="Text"/>
        </w:rPr>
        <w:t>O rozeznání ženských i panenských vod a o moci dubového melé dvojiem obyčejem a o dubovém listu</w:t>
      </w:r>
    </w:p>
    <w:p w:rsidR="00C16663" w:rsidRDefault="00083972">
      <w:pPr>
        <w:pStyle w:val="Polozkarejstriku"/>
      </w:pPr>
      <w:r>
        <w:rPr>
          <w:rStyle w:val="foliace"/>
        </w:rPr>
        <w:t xml:space="preserve">167v </w:t>
      </w:r>
      <w:r>
        <w:rPr>
          <w:rStyle w:val="Text"/>
        </w:rPr>
        <w:t>Xx XLIX</w:t>
      </w:r>
    </w:p>
    <w:p w:rsidR="00C16663" w:rsidRDefault="00083972">
      <w:pPr>
        <w:pStyle w:val="Polozkarejstriku"/>
      </w:pPr>
      <w:r>
        <w:rPr>
          <w:rStyle w:val="Text"/>
        </w:rPr>
        <w:t>O hadové kuoži a o krvi hadové</w:t>
      </w:r>
    </w:p>
    <w:p w:rsidR="00C16663" w:rsidRDefault="00083972">
      <w:pPr>
        <w:pStyle w:val="Polozkarejstriku"/>
      </w:pPr>
      <w:r>
        <w:rPr>
          <w:rStyle w:val="Text"/>
        </w:rPr>
        <w:t>Yy L</w:t>
      </w:r>
    </w:p>
    <w:p w:rsidR="00C16663" w:rsidRDefault="00083972">
      <w:pPr>
        <w:pStyle w:val="Polozkarejstriku"/>
      </w:pPr>
      <w:r>
        <w:rPr>
          <w:rStyle w:val="Text"/>
        </w:rPr>
        <w:t xml:space="preserve">O moci bukvicové, o ženném vínu, o dryáku </w:t>
      </w:r>
      <w:r>
        <w:rPr>
          <w:rStyle w:val="cizijazyk"/>
        </w:rPr>
        <w:t>etc.</w:t>
      </w:r>
    </w:p>
    <w:p w:rsidR="00C16663" w:rsidRDefault="00C16663">
      <w:pPr>
        <w:pStyle w:val="Volnyradek"/>
      </w:pPr>
    </w:p>
    <w:p w:rsidR="00C16663" w:rsidRDefault="00083972">
      <w:r>
        <w:rPr>
          <w:rStyle w:val="Text"/>
        </w:rPr>
        <w:t>Proti kameni v měchýři tímto kořením, zvařiž dobře, pařiti se u vanně: komonice, koňská máta, dobrá mysl, sléz, jelení jazyk, mateřídúška, starček, túžebník, brotan, zvonček, den a noc.</w:t>
      </w:r>
    </w:p>
    <w:p w:rsidR="00C16663" w:rsidRDefault="00083972">
      <w:r>
        <w:rPr>
          <w:rStyle w:val="Text"/>
        </w:rPr>
        <w:t>Proti řezavce</w:t>
      </w:r>
    </w:p>
    <w:p w:rsidR="00C16663" w:rsidRDefault="00083972">
      <w:r>
        <w:rPr>
          <w:rStyle w:val="Text"/>
        </w:rPr>
        <w:t>Vzíti bílý řebříček, božího dřevce a bílej růže, jednoho jako druhého, a jeleního loje jako bobek aneb málo více, vzíti vody puol druhého másu a to vařiti, přikryv hrnec, přikryjíc a těstem obmazati a vařiti, až toho třetina uvře, a potom to teple do hrnka vlijíc, s truňk ráno a večer píti.</w:t>
      </w:r>
    </w:p>
    <w:p w:rsidR="00C16663" w:rsidRDefault="00083972">
      <w:r>
        <w:rPr>
          <w:rStyle w:val="Text"/>
        </w:rPr>
        <w:t>Druhé lékařství proti témuž</w:t>
      </w:r>
    </w:p>
    <w:p w:rsidR="00C16663" w:rsidRDefault="00083972">
      <w:r>
        <w:rPr>
          <w:rStyle w:val="Text"/>
        </w:rPr>
        <w:lastRenderedPageBreak/>
        <w:t xml:space="preserve">Vzíti česenku hlávku nebo dvě, a to skrájeti a vařiti u víně a to večer a ráno píti. </w:t>
      </w:r>
      <w:r>
        <w:rPr>
          <w:rStyle w:val="poznamka"/>
        </w:rPr>
        <w:t>Poslední tři předpisy (jeden proti kameni a dva proti řezavce) jsou zapsány po rejstříku na volné části stránky jinou, zřejmě o nemnoho mladší rukou</w:t>
      </w:r>
    </w:p>
    <w:p w:rsidR="00C16663" w:rsidRDefault="00083972">
      <w:r>
        <w:rPr>
          <w:rStyle w:val="foliace"/>
        </w:rPr>
        <w:t xml:space="preserve">168r </w:t>
      </w:r>
      <w:r>
        <w:rPr>
          <w:rStyle w:val="Text"/>
        </w:rPr>
        <w:t>Štěrbák, locika, čakanka, yzop, jelení jazyk kořen, škřípí, kosatec, červený netiek</w:t>
      </w:r>
      <w:r>
        <w:rPr>
          <w:rStyle w:val="emendace"/>
        </w:rPr>
        <w:t xml:space="preserve">netiek </w:t>
      </w:r>
      <w:r>
        <w:rPr>
          <w:rStyle w:val="pramen"/>
        </w:rPr>
        <w:t>neetijek</w:t>
      </w:r>
      <w:r>
        <w:rPr>
          <w:rStyle w:val="Text"/>
        </w:rPr>
        <w:t>, majorána, ruože, lékořice, anéz, petružel a zvařiti a píti.</w:t>
      </w:r>
    </w:p>
    <w:p w:rsidR="00C16663" w:rsidRDefault="00083972">
      <w:r>
        <w:rPr>
          <w:rStyle w:val="Text"/>
        </w:rPr>
        <w:t>Hladkú kuoži mýti heřmánkem a černobýlem.</w:t>
      </w:r>
    </w:p>
    <w:p w:rsidR="00C16663" w:rsidRDefault="00083972">
      <w:r>
        <w:rPr>
          <w:rStyle w:val="cizijazyk"/>
        </w:rPr>
        <w:t xml:space="preserve">Item </w:t>
      </w:r>
      <w:r>
        <w:rPr>
          <w:rStyle w:val="Text"/>
        </w:rPr>
        <w:t xml:space="preserve">časem piluli požívati </w:t>
      </w:r>
      <w:r>
        <w:rPr>
          <w:rStyle w:val="cizijazyk"/>
        </w:rPr>
        <w:t>reubarbarum.</w:t>
      </w:r>
    </w:p>
    <w:p w:rsidR="00C16663" w:rsidRDefault="00083972">
      <w:r>
        <w:rPr>
          <w:rStyle w:val="cizijazyk"/>
        </w:rPr>
        <w:t xml:space="preserve">Item </w:t>
      </w:r>
      <w:r>
        <w:rPr>
          <w:rStyle w:val="Text"/>
        </w:rPr>
        <w:t>časem púštěti z mediány nebo z plicnice.</w:t>
      </w:r>
    </w:p>
    <w:p w:rsidR="00C16663" w:rsidRDefault="00083972">
      <w:r>
        <w:rPr>
          <w:rStyle w:val="Text"/>
        </w:rPr>
        <w:t>Žaludek zahříti i čistiti: zázvor, galgan, prustvorec, hřebíčky, skořici, černé kořenie, zřezati a zapiti na noc.</w:t>
      </w:r>
    </w:p>
    <w:p w:rsidR="00C16663" w:rsidRDefault="00083972">
      <w:pPr>
        <w:pStyle w:val="Podnadpis"/>
      </w:pPr>
      <w:r>
        <w:rPr>
          <w:rStyle w:val="Text"/>
        </w:rPr>
        <w:t>Proti trávení</w:t>
      </w:r>
    </w:p>
    <w:p w:rsidR="00C16663" w:rsidRDefault="00083972">
      <w:r>
        <w:rPr>
          <w:rStyle w:val="cizijazyk"/>
        </w:rPr>
        <w:t xml:space="preserve">Item </w:t>
      </w:r>
      <w:r>
        <w:rPr>
          <w:rStyle w:val="Text"/>
        </w:rPr>
        <w:t xml:space="preserve">řetkev </w:t>
      </w:r>
      <w:r>
        <w:rPr>
          <w:rStyle w:val="lemma"/>
        </w:rPr>
        <w:t xml:space="preserve">řetkev </w:t>
      </w:r>
      <w:r>
        <w:rPr>
          <w:rStyle w:val="hyperlemma"/>
        </w:rPr>
        <w:t xml:space="preserve">ředkev </w:t>
      </w:r>
      <w:r>
        <w:rPr>
          <w:rStyle w:val="Text"/>
        </w:rPr>
        <w:t xml:space="preserve">zkrájeti a voctem políti a osoliti, medu přiložiti. A to jiesti a na to napiti se úkropa. A po chvíli prstem neb perem nechut zbúřiti. A močiž pero v dřevěný olej, a když toho zbude, dryáku přijieti s vínem neb s úkropem. Nebo rútovú vodu. Aby tehdáž činil to, když horkosti neb zimy po tobě chodí a mdloba srdce. Jestli z jedu veliká horkost, napiti se mléka kozieho nebo vody a upotí </w:t>
      </w:r>
      <w:r>
        <w:rPr>
          <w:rStyle w:val="emendace"/>
        </w:rPr>
        <w:t xml:space="preserve">upotí </w:t>
      </w:r>
      <w:r>
        <w:rPr>
          <w:rStyle w:val="pramen"/>
        </w:rPr>
        <w:t xml:space="preserve">vpotije </w:t>
      </w:r>
      <w:r>
        <w:rPr>
          <w:rStyle w:val="Text"/>
        </w:rPr>
        <w:t>se.</w:t>
      </w:r>
    </w:p>
    <w:p w:rsidR="00C16663" w:rsidRDefault="00083972">
      <w:pPr>
        <w:pStyle w:val="Podnadpis"/>
      </w:pPr>
      <w:r>
        <w:rPr>
          <w:rStyle w:val="Text"/>
        </w:rPr>
        <w:t>Kto chce štěpovati</w:t>
      </w:r>
    </w:p>
    <w:p w:rsidR="00C16663" w:rsidRDefault="00083972">
      <w:r>
        <w:rPr>
          <w:rStyle w:val="Text"/>
        </w:rPr>
        <w:t xml:space="preserve">Chceš li mieti hrušky nebo jablka, aby vonné byly, nadělaj z hřebíčku </w:t>
      </w:r>
      <w:r>
        <w:rPr>
          <w:rStyle w:val="emendace"/>
        </w:rPr>
        <w:t xml:space="preserve">hřebíčku </w:t>
      </w:r>
      <w:r>
        <w:rPr>
          <w:rStyle w:val="pramen"/>
        </w:rPr>
        <w:t xml:space="preserve">hrzebijeczku </w:t>
      </w:r>
      <w:r>
        <w:rPr>
          <w:rStyle w:val="Text"/>
        </w:rPr>
        <w:t xml:space="preserve">prachu a z muškátu a z zrn jablek rajských, rozpustiž ten prach </w:t>
      </w:r>
      <w:r>
        <w:rPr>
          <w:rStyle w:val="foliace"/>
        </w:rPr>
        <w:t xml:space="preserve">168v </w:t>
      </w:r>
      <w:r>
        <w:rPr>
          <w:rStyle w:val="Text"/>
        </w:rPr>
        <w:t xml:space="preserve">vodu a provrtaj štěp nebozezem až do stržně, vlíž to do té diery, zabíž </w:t>
      </w:r>
      <w:r>
        <w:rPr>
          <w:rStyle w:val="emendace"/>
        </w:rPr>
        <w:t xml:space="preserve">zabíž </w:t>
      </w:r>
      <w:r>
        <w:rPr>
          <w:rStyle w:val="pramen"/>
        </w:rPr>
        <w:t xml:space="preserve">zabijeż </w:t>
      </w:r>
      <w:r>
        <w:rPr>
          <w:rStyle w:val="Text"/>
        </w:rPr>
        <w:t xml:space="preserve">tu dieru hřebíčkem z toho dřeva udělaným a najdeš v tom ovoci divnú vuoni. </w:t>
      </w:r>
      <w:r>
        <w:rPr>
          <w:rStyle w:val="cizijazyk"/>
        </w:rPr>
        <w:t>Verum.</w:t>
      </w:r>
    </w:p>
    <w:p w:rsidR="00C16663" w:rsidRDefault="00083972">
      <w:pPr>
        <w:pStyle w:val="Podnadpis"/>
      </w:pPr>
      <w:r>
        <w:rPr>
          <w:rStyle w:val="Text"/>
        </w:rPr>
        <w:t>Chceš li mieti ovoce bez pecek</w:t>
      </w:r>
    </w:p>
    <w:p w:rsidR="00C16663" w:rsidRDefault="00083972">
      <w:r>
        <w:rPr>
          <w:rStyle w:val="Text"/>
        </w:rPr>
        <w:t>Když chceš štěpovati rúby, ten rúb rozřež na dvé a stržen vyňmi z něho a potom slož jej zase a obal kuorú a zavěž dobře, potom tiem rúbem štěpuj dobře.</w:t>
      </w:r>
    </w:p>
    <w:p w:rsidR="00C16663" w:rsidRDefault="00083972">
      <w:pPr>
        <w:pStyle w:val="Podnadpis"/>
      </w:pPr>
      <w:r>
        <w:rPr>
          <w:rStyle w:val="Text"/>
        </w:rPr>
        <w:t>Chceš li rúby rozsaditi, aby ruostly</w:t>
      </w:r>
    </w:p>
    <w:p w:rsidR="00C16663" w:rsidRDefault="00083972">
      <w:r>
        <w:rPr>
          <w:rStyle w:val="Text"/>
        </w:rPr>
        <w:t>Vezmi baňku, jakú chceš, a utři kus, zvrtajž a vstav tam ty rúbíky, pokopajž, a budúť ruosti.</w:t>
      </w:r>
    </w:p>
    <w:p w:rsidR="00C16663" w:rsidRDefault="00083972">
      <w:pPr>
        <w:pStyle w:val="Podnadpis"/>
      </w:pPr>
      <w:r>
        <w:rPr>
          <w:rStyle w:val="Text"/>
        </w:rPr>
        <w:t>Chceš li omladiti starú babu, aby mladá byla</w:t>
      </w:r>
    </w:p>
    <w:p w:rsidR="00C16663" w:rsidRDefault="00083972">
      <w:r>
        <w:rPr>
          <w:rStyle w:val="Text"/>
        </w:rPr>
        <w:t>Na den sv. Víta aneb ochtáb svatého Víta oblup neb odři tu babu a nebudeť jí nic a budeť na ní nová kuože a poneseť ovoce.</w:t>
      </w:r>
    </w:p>
    <w:p w:rsidR="00C16663" w:rsidRDefault="00083972">
      <w:r>
        <w:rPr>
          <w:rStyle w:val="cizijazyk"/>
        </w:rPr>
        <w:t>Anno Domini 1503 feria IIII post Circumcisionis.</w:t>
      </w:r>
      <w:r>
        <w:rPr>
          <w:rStyle w:val="poznamka"/>
        </w:rPr>
        <w:t>tj. 5. 1. 1503</w:t>
      </w:r>
    </w:p>
    <w:p w:rsidR="00C16663" w:rsidRDefault="00083972">
      <w:r>
        <w:rPr>
          <w:rStyle w:val="cizijazyk"/>
        </w:rPr>
        <w:t>Laus deo altissimo.</w:t>
      </w:r>
    </w:p>
    <w:p w:rsidR="00C16663" w:rsidRDefault="00083972">
      <w:r>
        <w:rPr>
          <w:rStyle w:val="poznamka"/>
        </w:rPr>
        <w:lastRenderedPageBreak/>
        <w:t>Na fol. 169r–180v české psané drobné předpisy na různé zdravotní nedostatky zapsané mladší rukou v XVI.–XVII. století; inkoust je vybledlý, písmo špatně čitelné. Přípisky v češtině a v latině se vyskytují na okrajích listů v celém rukopise. Pokud se jedná o přípisky mladší, než je základní text, nebyly v přepise zachyceny.</w:t>
      </w:r>
    </w:p>
    <w:sectPr w:rsidR="00C16663">
      <w:headerReference w:type="default" r:id="rId8"/>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8CB" w:rsidRDefault="00B208CB">
      <w:r>
        <w:separator/>
      </w:r>
    </w:p>
  </w:endnote>
  <w:endnote w:type="continuationSeparator" w:id="0">
    <w:p w:rsidR="00B208CB" w:rsidRDefault="00B2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8CB" w:rsidRDefault="00B208CB">
      <w:r>
        <w:separator/>
      </w:r>
    </w:p>
  </w:footnote>
  <w:footnote w:type="continuationSeparator" w:id="0">
    <w:p w:rsidR="00B208CB" w:rsidRDefault="00B20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13" w:rsidRDefault="00E55613">
    <w:pPr>
      <w:pStyle w:val="Zhlav"/>
      <w:tabs>
        <w:tab w:val="clear" w:pos="9072"/>
        <w:tab w:val="right" w:pos="9639"/>
      </w:tabs>
    </w:pPr>
    <w:r>
      <w:fldChar w:fldCharType="begin"/>
    </w:r>
    <w:r>
      <w:instrText xml:space="preserve"> FILENAME \p </w:instrText>
    </w:r>
    <w:r>
      <w:fldChar w:fldCharType="separate"/>
    </w:r>
    <w:r>
      <w:t>C:\Documents and Settings\User\Plocha\Knihy_lékařské.doc</w:t>
    </w:r>
    <w:r>
      <w:fldChar w:fldCharType="end"/>
    </w:r>
    <w:r>
      <w:tab/>
    </w:r>
    <w:r>
      <w:rPr>
        <w:rStyle w:val="slostrnky"/>
      </w:rPr>
      <w:fldChar w:fldCharType="begin"/>
    </w:r>
    <w:r>
      <w:rPr>
        <w:rStyle w:val="slostrnky"/>
      </w:rPr>
      <w:instrText xml:space="preserve"> PAGE </w:instrText>
    </w:r>
    <w:r>
      <w:rPr>
        <w:rStyle w:val="slostrnky"/>
      </w:rPr>
      <w:fldChar w:fldCharType="separate"/>
    </w:r>
    <w:r w:rsidR="000D0DBE">
      <w:rPr>
        <w:rStyle w:val="slostrnky"/>
      </w:rPr>
      <w:t>39</w:t>
    </w:r>
    <w:r>
      <w:rPr>
        <w:rStyle w:val="slostrnky"/>
      </w:rPr>
      <w:fldChar w:fldCharType="end"/>
    </w:r>
    <w:r>
      <w:rPr>
        <w:rStyle w:val="slostrnky"/>
      </w:rPr>
      <w:t>/</w:t>
    </w:r>
    <w:r>
      <w:rPr>
        <w:rStyle w:val="slostrnky"/>
      </w:rPr>
      <w:fldChar w:fldCharType="begin"/>
    </w:r>
    <w:r>
      <w:rPr>
        <w:rStyle w:val="slostrnky"/>
      </w:rPr>
      <w:instrText xml:space="preserve"> NUMPAGES </w:instrText>
    </w:r>
    <w:r>
      <w:rPr>
        <w:rStyle w:val="slostrnky"/>
      </w:rPr>
      <w:fldChar w:fldCharType="separate"/>
    </w:r>
    <w:r w:rsidR="000D0DBE">
      <w:rPr>
        <w:rStyle w:val="slostrnky"/>
      </w:rPr>
      <w:t>179</w:t>
    </w:r>
    <w:r>
      <w:rPr>
        <w:rStyle w:val="slostrnky"/>
      </w:rPr>
      <w:fldChar w:fldCharType="end"/>
    </w:r>
    <w:r>
      <w:rPr>
        <w:rStyle w:val="slostrnky"/>
      </w:rPr>
      <w:tab/>
    </w:r>
    <w:r>
      <w:rPr>
        <w:rStyle w:val="slostrnky"/>
      </w:rPr>
      <w:fldChar w:fldCharType="begin"/>
    </w:r>
    <w:r>
      <w:rPr>
        <w:rStyle w:val="slostrnky"/>
      </w:rPr>
      <w:instrText xml:space="preserve"> PRINTDATE \@ "d.M.yyyy H:mm:ss" </w:instrText>
    </w:r>
    <w:r>
      <w:rPr>
        <w:rStyle w:val="slostrnky"/>
      </w:rPr>
      <w:fldChar w:fldCharType="separate"/>
    </w:r>
    <w:r>
      <w:rPr>
        <w:rStyle w:val="slostrnky"/>
      </w:rPr>
      <w:t>29.6.2008 8:48:00</w:t>
    </w:r>
    <w:r>
      <w:rPr>
        <w:rStyle w:val="slostrnky"/>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4A0042"/>
    <w:lvl w:ilvl="0">
      <w:start w:val="1"/>
      <w:numFmt w:val="decimal"/>
      <w:lvlText w:val="%1."/>
      <w:lvlJc w:val="left"/>
      <w:pPr>
        <w:tabs>
          <w:tab w:val="num" w:pos="1492"/>
        </w:tabs>
        <w:ind w:left="1492" w:hanging="360"/>
      </w:pPr>
    </w:lvl>
  </w:abstractNum>
  <w:abstractNum w:abstractNumId="1">
    <w:nsid w:val="FFFFFF7D"/>
    <w:multiLevelType w:val="singleLevel"/>
    <w:tmpl w:val="E5EC4D58"/>
    <w:lvl w:ilvl="0">
      <w:start w:val="1"/>
      <w:numFmt w:val="decimal"/>
      <w:lvlText w:val="%1."/>
      <w:lvlJc w:val="left"/>
      <w:pPr>
        <w:tabs>
          <w:tab w:val="num" w:pos="1209"/>
        </w:tabs>
        <w:ind w:left="1209" w:hanging="360"/>
      </w:pPr>
    </w:lvl>
  </w:abstractNum>
  <w:abstractNum w:abstractNumId="2">
    <w:nsid w:val="FFFFFF7E"/>
    <w:multiLevelType w:val="singleLevel"/>
    <w:tmpl w:val="DAB26624"/>
    <w:lvl w:ilvl="0">
      <w:start w:val="1"/>
      <w:numFmt w:val="decimal"/>
      <w:lvlText w:val="%1."/>
      <w:lvlJc w:val="left"/>
      <w:pPr>
        <w:tabs>
          <w:tab w:val="num" w:pos="926"/>
        </w:tabs>
        <w:ind w:left="926" w:hanging="360"/>
      </w:pPr>
    </w:lvl>
  </w:abstractNum>
  <w:abstractNum w:abstractNumId="3">
    <w:nsid w:val="FFFFFF7F"/>
    <w:multiLevelType w:val="singleLevel"/>
    <w:tmpl w:val="0F5453D8"/>
    <w:lvl w:ilvl="0">
      <w:start w:val="1"/>
      <w:numFmt w:val="decimal"/>
      <w:lvlText w:val="%1."/>
      <w:lvlJc w:val="left"/>
      <w:pPr>
        <w:tabs>
          <w:tab w:val="num" w:pos="643"/>
        </w:tabs>
        <w:ind w:left="643" w:hanging="360"/>
      </w:pPr>
    </w:lvl>
  </w:abstractNum>
  <w:abstractNum w:abstractNumId="4">
    <w:nsid w:val="FFFFFF80"/>
    <w:multiLevelType w:val="singleLevel"/>
    <w:tmpl w:val="064842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7E2C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0A78A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C80D9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7441DC"/>
    <w:lvl w:ilvl="0">
      <w:start w:val="1"/>
      <w:numFmt w:val="decimal"/>
      <w:lvlText w:val="%1."/>
      <w:lvlJc w:val="left"/>
      <w:pPr>
        <w:tabs>
          <w:tab w:val="num" w:pos="360"/>
        </w:tabs>
        <w:ind w:left="360" w:hanging="360"/>
      </w:pPr>
    </w:lvl>
  </w:abstractNum>
  <w:abstractNum w:abstractNumId="9">
    <w:nsid w:val="FFFFFF89"/>
    <w:multiLevelType w:val="singleLevel"/>
    <w:tmpl w:val="F0B0193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oNotTrackFormatting/>
  <w:defaultTabStop w:val="709"/>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6663"/>
    <w:rsid w:val="00083972"/>
    <w:rsid w:val="000D0DBE"/>
    <w:rsid w:val="00122CF3"/>
    <w:rsid w:val="001506B0"/>
    <w:rsid w:val="001B639E"/>
    <w:rsid w:val="00413668"/>
    <w:rsid w:val="00436E81"/>
    <w:rsid w:val="00443A45"/>
    <w:rsid w:val="004E3303"/>
    <w:rsid w:val="005920C1"/>
    <w:rsid w:val="005A6483"/>
    <w:rsid w:val="005E7DAF"/>
    <w:rsid w:val="007C0B00"/>
    <w:rsid w:val="007D2BFD"/>
    <w:rsid w:val="007E779B"/>
    <w:rsid w:val="00850F0C"/>
    <w:rsid w:val="008A0EDF"/>
    <w:rsid w:val="00935762"/>
    <w:rsid w:val="00A618CD"/>
    <w:rsid w:val="00AA1459"/>
    <w:rsid w:val="00B208CB"/>
    <w:rsid w:val="00B80FD6"/>
    <w:rsid w:val="00BE44D6"/>
    <w:rsid w:val="00C16663"/>
    <w:rsid w:val="00C47056"/>
    <w:rsid w:val="00DC6AA3"/>
    <w:rsid w:val="00E55613"/>
    <w:rsid w:val="00E859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cs-CZ" w:eastAsia="cs-C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6"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D0DBE"/>
    <w:pPr>
      <w:spacing w:after="120" w:line="312" w:lineRule="auto"/>
      <w:ind w:firstLine="397"/>
      <w:jc w:val="both"/>
    </w:pPr>
    <w:rPr>
      <w:rFonts w:ascii="Times New Roman" w:eastAsia="Calibri" w:hAnsi="Times New Roman"/>
      <w:noProof/>
      <w:sz w:val="24"/>
      <w:szCs w:val="24"/>
      <w:lang w:bidi="cs-CZ"/>
    </w:rPr>
  </w:style>
  <w:style w:type="character" w:default="1" w:styleId="Standardnpsmoodstavce">
    <w:name w:val="Default Paragraph Font"/>
    <w:uiPriority w:val="1"/>
    <w:unhideWhenUsed/>
    <w:rsid w:val="000D0DBE"/>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rsid w:val="000D0DBE"/>
  </w:style>
  <w:style w:type="character" w:customStyle="1" w:styleId="biblecislokapitoly">
    <w:name w:val="bible_cislo_kapitoly"/>
    <w:rsid w:val="000D0DBE"/>
    <w:rPr>
      <w:b/>
      <w:color w:val="0000FF"/>
      <w:bdr w:val="none" w:sz="0" w:space="0" w:color="auto"/>
      <w:shd w:val="clear" w:color="auto" w:fill="CCFFCC"/>
      <w:vertAlign w:val="superscript"/>
    </w:rPr>
  </w:style>
  <w:style w:type="character" w:customStyle="1" w:styleId="biblecisloverse">
    <w:name w:val="bible_cislo_verse"/>
    <w:rsid w:val="000D0DBE"/>
    <w:rPr>
      <w:b/>
      <w:noProof/>
      <w:color w:val="FFFFFF"/>
      <w:bdr w:val="none" w:sz="0" w:space="0" w:color="auto"/>
      <w:shd w:val="clear" w:color="auto" w:fill="666666"/>
      <w:vertAlign w:val="superscript"/>
    </w:rPr>
  </w:style>
  <w:style w:type="character" w:customStyle="1" w:styleId="foliace">
    <w:name w:val="foliace"/>
    <w:rsid w:val="000D0DBE"/>
    <w:rPr>
      <w:rFonts w:ascii="Times New Roman" w:hAnsi="Times New Roman"/>
      <w:b/>
      <w:noProof/>
      <w:bdr w:val="single" w:sz="4" w:space="0" w:color="auto"/>
      <w:shd w:val="clear" w:color="auto" w:fill="FFCC99"/>
    </w:rPr>
  </w:style>
  <w:style w:type="paragraph" w:styleId="Zhlav">
    <w:name w:val="header"/>
    <w:basedOn w:val="Normln"/>
    <w:unhideWhenUsed/>
    <w:locked/>
    <w:rsid w:val="000D0DBE"/>
    <w:pPr>
      <w:tabs>
        <w:tab w:val="center" w:pos="4536"/>
        <w:tab w:val="right" w:pos="9072"/>
      </w:tabs>
      <w:ind w:firstLine="0"/>
    </w:pPr>
    <w:rPr>
      <w:b/>
      <w:sz w:val="16"/>
    </w:rPr>
  </w:style>
  <w:style w:type="character" w:customStyle="1" w:styleId="internipoznamka">
    <w:name w:val="interni_poznamka"/>
    <w:rsid w:val="000D0DBE"/>
    <w:rPr>
      <w:color w:val="auto"/>
      <w:bdr w:val="single" w:sz="4" w:space="0" w:color="auto"/>
      <w:shd w:val="clear" w:color="auto" w:fill="99FF66"/>
    </w:rPr>
  </w:style>
  <w:style w:type="paragraph" w:customStyle="1" w:styleId="Podnadpis">
    <w:name w:val="Podnadpis"/>
    <w:basedOn w:val="Normln"/>
    <w:next w:val="Normln"/>
    <w:rsid w:val="000D0DBE"/>
    <w:pPr>
      <w:spacing w:after="240"/>
      <w:ind w:firstLine="170"/>
      <w:outlineLvl w:val="2"/>
    </w:pPr>
    <w:rPr>
      <w:rFonts w:ascii="Arial" w:eastAsia="Times New Roman" w:hAnsi="Arial"/>
      <w:b/>
      <w:szCs w:val="20"/>
      <w:lang w:bidi="ar-SA"/>
    </w:rPr>
  </w:style>
  <w:style w:type="character" w:customStyle="1" w:styleId="kod">
    <w:name w:val="kod"/>
    <w:rsid w:val="000D0DBE"/>
    <w:rPr>
      <w:bdr w:val="none" w:sz="0" w:space="0" w:color="auto"/>
      <w:shd w:val="pct15" w:color="auto" w:fill="auto"/>
    </w:rPr>
  </w:style>
  <w:style w:type="character" w:styleId="slostrnky">
    <w:name w:val="page number"/>
    <w:semiHidden/>
    <w:unhideWhenUsed/>
    <w:locked/>
    <w:rsid w:val="000D0DBE"/>
  </w:style>
  <w:style w:type="paragraph" w:customStyle="1" w:styleId="Vers">
    <w:name w:val="Vers"/>
    <w:basedOn w:val="Normln"/>
    <w:rsid w:val="000D0DBE"/>
    <w:pPr>
      <w:pBdr>
        <w:left w:val="wave" w:sz="6" w:space="4" w:color="auto"/>
      </w:pBdr>
      <w:spacing w:after="240"/>
      <w:ind w:firstLine="170"/>
    </w:pPr>
    <w:rPr>
      <w:rFonts w:eastAsia="Times New Roman"/>
      <w:szCs w:val="20"/>
      <w:lang w:bidi="ar-SA"/>
    </w:rPr>
  </w:style>
  <w:style w:type="character" w:customStyle="1" w:styleId="cizijazyk">
    <w:name w:val="cizi_jazyk"/>
    <w:rsid w:val="000D0DBE"/>
    <w:rPr>
      <w:bdr w:val="single" w:sz="2" w:space="0" w:color="808080" w:shadow="1"/>
    </w:rPr>
  </w:style>
  <w:style w:type="character" w:customStyle="1" w:styleId="pripisek">
    <w:name w:val="pripisek"/>
    <w:locked/>
    <w:rsid w:val="000D0DBE"/>
    <w:rPr>
      <w:bdr w:val="none" w:sz="0" w:space="0" w:color="auto"/>
      <w:shd w:val="clear" w:color="auto" w:fill="FFCC00"/>
    </w:rPr>
  </w:style>
  <w:style w:type="character" w:customStyle="1" w:styleId="emendace">
    <w:name w:val="emendace"/>
    <w:rsid w:val="000D0DBE"/>
    <w:rPr>
      <w:color w:val="993300"/>
      <w:bdr w:val="none" w:sz="0" w:space="0" w:color="auto"/>
      <w:shd w:val="clear" w:color="auto" w:fill="CCCCCC"/>
    </w:rPr>
  </w:style>
  <w:style w:type="character" w:customStyle="1" w:styleId="Text">
    <w:name w:val="Text"/>
    <w:locked/>
    <w:rsid w:val="000D0DBE"/>
  </w:style>
  <w:style w:type="paragraph" w:customStyle="1" w:styleId="Hlavicka">
    <w:name w:val="Hlavicka"/>
    <w:basedOn w:val="Normln"/>
    <w:next w:val="Normln"/>
    <w:locked/>
    <w:rsid w:val="000D0DBE"/>
    <w:pPr>
      <w:pBdr>
        <w:left w:val="single" w:sz="12" w:space="4" w:color="FF0000"/>
      </w:pBdr>
      <w:spacing w:before="100" w:beforeAutospacing="1" w:after="100" w:afterAutospacing="1"/>
      <w:ind w:firstLine="28"/>
    </w:pPr>
    <w:rPr>
      <w:rFonts w:eastAsia="Times New Roman"/>
      <w:szCs w:val="20"/>
    </w:rPr>
  </w:style>
  <w:style w:type="character" w:customStyle="1" w:styleId="pramen">
    <w:name w:val="pramen"/>
    <w:rsid w:val="000D0DBE"/>
    <w:rPr>
      <w:color w:val="FFFFFF"/>
      <w:bdr w:val="none" w:sz="0" w:space="0" w:color="auto"/>
      <w:shd w:val="clear" w:color="auto" w:fill="0000FF"/>
    </w:rPr>
  </w:style>
  <w:style w:type="character" w:customStyle="1" w:styleId="poznamka">
    <w:name w:val="poznamka"/>
    <w:rsid w:val="000D0DBE"/>
    <w:rPr>
      <w:bdr w:val="none" w:sz="0" w:space="0" w:color="auto"/>
      <w:shd w:val="clear" w:color="auto" w:fill="CC99FF"/>
      <w:lang w:val="cs-CZ"/>
    </w:rPr>
  </w:style>
  <w:style w:type="paragraph" w:customStyle="1" w:styleId="Polozkarejstriku">
    <w:name w:val="Polozka_rejstriku"/>
    <w:basedOn w:val="Normln"/>
    <w:rsid w:val="000D0DBE"/>
    <w:pPr>
      <w:pBdr>
        <w:left w:val="single" w:sz="18" w:space="4" w:color="999999"/>
      </w:pBdr>
      <w:spacing w:after="240"/>
      <w:ind w:firstLine="170"/>
    </w:pPr>
    <w:rPr>
      <w:rFonts w:eastAsia="Times New Roman"/>
      <w:szCs w:val="20"/>
      <w:lang w:bidi="ar-SA"/>
    </w:rPr>
  </w:style>
  <w:style w:type="paragraph" w:styleId="Zpat">
    <w:name w:val="footer"/>
    <w:basedOn w:val="Normln"/>
    <w:unhideWhenUsed/>
    <w:locked/>
    <w:rsid w:val="000D0DBE"/>
    <w:pPr>
      <w:tabs>
        <w:tab w:val="center" w:pos="4536"/>
        <w:tab w:val="right" w:pos="9072"/>
      </w:tabs>
    </w:pPr>
  </w:style>
  <w:style w:type="paragraph" w:customStyle="1" w:styleId="Titul">
    <w:name w:val="Titul"/>
    <w:basedOn w:val="Normln"/>
    <w:next w:val="Normln"/>
    <w:rsid w:val="000D0DBE"/>
    <w:pPr>
      <w:spacing w:after="240"/>
      <w:ind w:firstLine="170"/>
      <w:jc w:val="center"/>
      <w:outlineLvl w:val="0"/>
    </w:pPr>
    <w:rPr>
      <w:rFonts w:ascii="Arial" w:eastAsia="Times New Roman" w:hAnsi="Arial"/>
      <w:b/>
      <w:sz w:val="32"/>
      <w:szCs w:val="20"/>
      <w:lang w:bidi="ar-SA"/>
    </w:rPr>
  </w:style>
  <w:style w:type="paragraph" w:customStyle="1" w:styleId="Nadpis">
    <w:name w:val="Nadpis"/>
    <w:basedOn w:val="Normln"/>
    <w:next w:val="Normln"/>
    <w:rsid w:val="000D0DBE"/>
    <w:pPr>
      <w:spacing w:after="240"/>
      <w:ind w:firstLine="170"/>
      <w:outlineLvl w:val="1"/>
    </w:pPr>
    <w:rPr>
      <w:rFonts w:ascii="Arial" w:eastAsia="Times New Roman" w:hAnsi="Arial"/>
      <w:b/>
      <w:sz w:val="28"/>
      <w:szCs w:val="20"/>
    </w:rPr>
  </w:style>
  <w:style w:type="character" w:customStyle="1" w:styleId="pripisekmarginalnisoucasny">
    <w:name w:val="pripisek_marginalni_soucasny"/>
    <w:rPr>
      <w:bdr w:val="double" w:sz="4" w:space="0" w:color="auto"/>
      <w:shd w:val="clear" w:color="auto" w:fill="FFCC00"/>
    </w:rPr>
  </w:style>
  <w:style w:type="character" w:customStyle="1" w:styleId="pripisekmarginalnimladsi">
    <w:name w:val="pripisek_marginalni_mladsi"/>
    <w:rsid w:val="000D0DBE"/>
    <w:rPr>
      <w:bdr w:val="double" w:sz="2" w:space="0" w:color="auto" w:shadow="1"/>
      <w:shd w:val="clear" w:color="auto" w:fill="FFCC00"/>
    </w:rPr>
  </w:style>
  <w:style w:type="character" w:customStyle="1" w:styleId="pripisekinterlinearnisoucasny">
    <w:name w:val="pripisek_interlinearni_soucasny"/>
    <w:rPr>
      <w:bdr w:val="dashed" w:sz="2" w:space="0" w:color="auto"/>
      <w:shd w:val="clear" w:color="auto" w:fill="FFCC00"/>
    </w:rPr>
  </w:style>
  <w:style w:type="character" w:customStyle="1" w:styleId="pripisekinterlinearnimladsi">
    <w:name w:val="pripisek_interlinearni_mladsi"/>
    <w:rsid w:val="000D0DBE"/>
    <w:rPr>
      <w:bdr w:val="dashed" w:sz="2" w:space="0" w:color="auto" w:shadow="1"/>
      <w:shd w:val="clear" w:color="auto" w:fill="FFCC00"/>
    </w:rPr>
  </w:style>
  <w:style w:type="character" w:customStyle="1" w:styleId="cisloverse">
    <w:name w:val="cislo_verse"/>
    <w:rsid w:val="000D0DBE"/>
    <w:rPr>
      <w:rFonts w:ascii="Times New Roman" w:hAnsi="Times New Roman"/>
      <w:b/>
      <w:noProof/>
      <w:bdr w:val="dotDotDash" w:sz="4" w:space="0" w:color="auto"/>
      <w:shd w:val="clear" w:color="auto" w:fill="FFCC99"/>
    </w:rPr>
  </w:style>
  <w:style w:type="character" w:customStyle="1" w:styleId="torzo">
    <w:name w:val="torzo"/>
    <w:rsid w:val="000D0DBE"/>
    <w:rPr>
      <w:strike/>
      <w:dstrike w:val="0"/>
      <w:noProof/>
    </w:rPr>
  </w:style>
  <w:style w:type="character" w:customStyle="1" w:styleId="doplnenytext">
    <w:name w:val="doplneny_text"/>
    <w:rsid w:val="000D0DBE"/>
    <w:rPr>
      <w:color w:val="FFFFFF"/>
      <w:bdr w:val="none" w:sz="0" w:space="0" w:color="auto"/>
      <w:shd w:val="clear" w:color="auto" w:fill="FF0000"/>
    </w:rPr>
  </w:style>
  <w:style w:type="paragraph" w:styleId="Zkladntext">
    <w:name w:val="Body Text"/>
    <w:basedOn w:val="Normln"/>
  </w:style>
  <w:style w:type="table" w:styleId="Elegantntabulka">
    <w:name w:val="Table Elegant"/>
    <w:basedOn w:val="Normlntabulka"/>
    <w:locked/>
    <w:rsid w:val="000D0DB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lemma">
    <w:name w:val="lemma"/>
    <w:rsid w:val="000D0DBE"/>
    <w:rPr>
      <w:rFonts w:ascii="Arial" w:hAnsi="Arial"/>
      <w:color w:val="800000"/>
    </w:rPr>
  </w:style>
  <w:style w:type="paragraph" w:customStyle="1" w:styleId="Volnyradek">
    <w:name w:val="Volny_radek"/>
    <w:next w:val="Normln"/>
    <w:rsid w:val="000D0DBE"/>
    <w:pPr>
      <w:pBdr>
        <w:top w:val="dashSmallGap" w:sz="4" w:space="1" w:color="auto"/>
        <w:left w:val="dashSmallGap" w:sz="4" w:space="1" w:color="auto"/>
        <w:bottom w:val="dashSmallGap" w:sz="4" w:space="1" w:color="auto"/>
        <w:right w:val="dashSmallGap" w:sz="4" w:space="1" w:color="auto"/>
      </w:pBdr>
      <w:shd w:val="clear" w:color="auto" w:fill="FFFF00"/>
      <w:spacing w:before="120" w:after="120" w:line="120" w:lineRule="auto"/>
    </w:pPr>
    <w:rPr>
      <w:sz w:val="16"/>
      <w:szCs w:val="24"/>
    </w:rPr>
  </w:style>
  <w:style w:type="character" w:customStyle="1" w:styleId="hyperlemma">
    <w:name w:val="hyperlemma"/>
    <w:rsid w:val="000D0DBE"/>
    <w:rPr>
      <w:rFonts w:ascii="Arial" w:hAnsi="Arial"/>
      <w:b/>
      <w:color w:val="800000"/>
      <w:bdr w:val="dotted" w:sz="4" w:space="0" w:color="auto"/>
    </w:rPr>
  </w:style>
  <w:style w:type="character" w:customStyle="1" w:styleId="biblezkratkaknihy">
    <w:name w:val="bible_zkratka_knihy"/>
    <w:rsid w:val="000D0DBE"/>
    <w:rPr>
      <w:b/>
      <w:bdr w:val="none" w:sz="0" w:space="0" w:color="auto"/>
      <w:shd w:val="clear" w:color="auto" w:fill="99CCFF"/>
    </w:rPr>
  </w:style>
  <w:style w:type="paragraph" w:styleId="Textbubliny">
    <w:name w:val="Balloon Text"/>
    <w:basedOn w:val="Normln"/>
    <w:link w:val="TextbublinyChar"/>
    <w:semiHidden/>
    <w:unhideWhenUsed/>
    <w:rsid w:val="000D0DBE"/>
    <w:pPr>
      <w:spacing w:after="0" w:line="240" w:lineRule="auto"/>
    </w:pPr>
    <w:rPr>
      <w:rFonts w:ascii="Tahoma" w:hAnsi="Tahoma" w:cs="Tahoma"/>
      <w:sz w:val="16"/>
      <w:szCs w:val="16"/>
    </w:rPr>
  </w:style>
  <w:style w:type="character" w:customStyle="1" w:styleId="transliterace">
    <w:name w:val="transliterace"/>
    <w:rsid w:val="000D0DBE"/>
    <w:rPr>
      <w:noProof/>
      <w:bdr w:val="dotted" w:sz="4" w:space="0" w:color="auto"/>
      <w:shd w:val="clear" w:color="auto" w:fill="00FFFF"/>
      <w:lang w:val="cs-CZ"/>
    </w:rPr>
  </w:style>
  <w:style w:type="character" w:customStyle="1" w:styleId="transliteracecizijazyk">
    <w:name w:val="transliterace_cizi_jazyk"/>
    <w:rsid w:val="000D0DBE"/>
    <w:rPr>
      <w:noProof/>
      <w:bdr w:val="single" w:sz="4" w:space="0" w:color="auto" w:shadow="1"/>
      <w:shd w:val="clear" w:color="auto" w:fill="00FFFF"/>
      <w:lang w:val="la-Latn"/>
    </w:rPr>
  </w:style>
  <w:style w:type="character" w:customStyle="1" w:styleId="ruznocteni">
    <w:name w:val="ruznocteni"/>
    <w:qFormat/>
    <w:rsid w:val="000D0DBE"/>
    <w:rPr>
      <w:u w:val="none" w:color="17365D"/>
      <w:bdr w:val="none" w:sz="0" w:space="0" w:color="auto"/>
      <w:shd w:val="clear" w:color="auto" w:fill="FBD4B4"/>
    </w:rPr>
  </w:style>
  <w:style w:type="character" w:customStyle="1" w:styleId="ruznocteniautor">
    <w:name w:val="ruznocteni_autor"/>
    <w:qFormat/>
    <w:rsid w:val="000D0DBE"/>
    <w:rPr>
      <w:u w:val="none" w:color="17365D"/>
      <w:bdr w:val="none" w:sz="0" w:space="0" w:color="auto"/>
      <w:shd w:val="clear" w:color="auto" w:fill="DBE5F1"/>
    </w:rPr>
  </w:style>
  <w:style w:type="character" w:customStyle="1" w:styleId="poznamkakurziva">
    <w:name w:val="poznamka_kurziva"/>
    <w:rsid w:val="000D0DBE"/>
    <w:rPr>
      <w:i/>
      <w:bdr w:val="none" w:sz="0" w:space="0" w:color="auto"/>
      <w:shd w:val="clear" w:color="auto" w:fill="CC99FF"/>
      <w:lang w:val="cs-CZ"/>
    </w:rPr>
  </w:style>
  <w:style w:type="character" w:customStyle="1" w:styleId="transliteracerozepsanizkratky">
    <w:name w:val="transliterace_rozepsani_zkratky"/>
    <w:rsid w:val="000D0DBE"/>
    <w:rPr>
      <w:i/>
      <w:noProof/>
      <w:bdr w:val="dotted" w:sz="4" w:space="0" w:color="auto"/>
      <w:shd w:val="clear" w:color="auto" w:fill="00FFFF"/>
      <w:lang w:val="cs-CZ"/>
    </w:rPr>
  </w:style>
  <w:style w:type="character" w:customStyle="1" w:styleId="znackovani">
    <w:name w:val="znackovani"/>
    <w:rsid w:val="000D0DBE"/>
    <w:rPr>
      <w:bdr w:val="dotDotDash" w:sz="4" w:space="0" w:color="auto"/>
      <w:shd w:val="clear" w:color="auto" w:fill="FFFF00"/>
    </w:rPr>
  </w:style>
  <w:style w:type="character" w:customStyle="1" w:styleId="poznamkapodcarou">
    <w:name w:val="poznamka_pod_carou"/>
    <w:qFormat/>
    <w:rsid w:val="000D0DBE"/>
    <w:rPr>
      <w:bdr w:val="dotted" w:sz="4" w:space="0" w:color="auto"/>
      <w:shd w:val="clear" w:color="auto" w:fill="BF93FF"/>
      <w:lang w:val="cs-CZ"/>
    </w:rPr>
  </w:style>
  <w:style w:type="character" w:customStyle="1" w:styleId="poznamkahorniindex">
    <w:name w:val="poznamka_horni_index"/>
    <w:qFormat/>
    <w:rsid w:val="000D0DBE"/>
    <w:rPr>
      <w:bdr w:val="none" w:sz="0" w:space="0" w:color="auto"/>
      <w:shd w:val="clear" w:color="auto" w:fill="CC99FF"/>
      <w:vertAlign w:val="superscript"/>
      <w:lang w:val="cs-CZ"/>
    </w:rPr>
  </w:style>
  <w:style w:type="character" w:customStyle="1" w:styleId="cizijazykhorniindex">
    <w:name w:val="cizi_jazyk_horni_index"/>
    <w:rsid w:val="000D0DBE"/>
    <w:rPr>
      <w:bdr w:val="single" w:sz="2" w:space="0" w:color="808080" w:shadow="1"/>
      <w:vertAlign w:val="superscript"/>
    </w:rPr>
  </w:style>
  <w:style w:type="character" w:customStyle="1" w:styleId="pramenhorniindex">
    <w:name w:val="pramen_horni_index"/>
    <w:qFormat/>
    <w:rsid w:val="000D0DBE"/>
    <w:rPr>
      <w:color w:val="FFFFFF"/>
      <w:bdr w:val="none" w:sz="0" w:space="0" w:color="auto"/>
      <w:shd w:val="clear" w:color="auto" w:fill="0000FF"/>
      <w:vertAlign w:val="superscript"/>
    </w:rPr>
  </w:style>
  <w:style w:type="character" w:customStyle="1" w:styleId="druhypreklad">
    <w:name w:val="druhy_preklad"/>
    <w:rsid w:val="000D0DBE"/>
    <w:rPr>
      <w:bdr w:val="dotted" w:sz="4" w:space="0" w:color="auto" w:shadow="1"/>
    </w:rPr>
  </w:style>
  <w:style w:type="character" w:customStyle="1" w:styleId="delimitatorekvivalentu">
    <w:name w:val="delimitator_ekvivalentu"/>
    <w:rsid w:val="000D0DBE"/>
    <w:rPr>
      <w:bdr w:val="none" w:sz="0" w:space="0" w:color="auto"/>
      <w:shd w:val="clear" w:color="auto" w:fill="00B0F0"/>
    </w:rPr>
  </w:style>
  <w:style w:type="paragraph" w:customStyle="1" w:styleId="BibleIncipit">
    <w:name w:val="Bible_Incipit"/>
    <w:basedOn w:val="Normln"/>
    <w:next w:val="Normln"/>
    <w:pPr>
      <w:pBdr>
        <w:top w:val="single" w:sz="2" w:space="1" w:color="auto"/>
        <w:left w:val="single" w:sz="2" w:space="4" w:color="auto"/>
        <w:right w:val="single" w:sz="2" w:space="4" w:color="auto"/>
      </w:pBdr>
      <w:spacing w:before="240" w:line="360" w:lineRule="auto"/>
      <w:ind w:left="567" w:right="1134"/>
      <w:outlineLvl w:val="0"/>
    </w:pPr>
    <w:rPr>
      <w:b/>
      <w:sz w:val="28"/>
    </w:rPr>
  </w:style>
  <w:style w:type="paragraph" w:customStyle="1" w:styleId="BibleExplicit">
    <w:name w:val="Bible_Explicit"/>
    <w:basedOn w:val="Normln"/>
    <w:pPr>
      <w:pBdr>
        <w:left w:val="single" w:sz="2" w:space="4" w:color="auto"/>
        <w:bottom w:val="single" w:sz="2" w:space="1" w:color="auto"/>
        <w:right w:val="single" w:sz="2" w:space="4" w:color="auto"/>
      </w:pBdr>
      <w:spacing w:after="0" w:line="360" w:lineRule="auto"/>
      <w:ind w:left="567" w:right="1134"/>
    </w:pPr>
    <w:rPr>
      <w:b/>
      <w:sz w:val="28"/>
    </w:rPr>
  </w:style>
  <w:style w:type="character" w:customStyle="1" w:styleId="bibleiniciala">
    <w:name w:val="bible_iniciala"/>
    <w:rPr>
      <w:b/>
      <w:shadow/>
      <w:noProof/>
      <w:color w:val="FF0000"/>
      <w:sz w:val="32"/>
    </w:rPr>
  </w:style>
  <w:style w:type="character" w:customStyle="1" w:styleId="soudobykorektor">
    <w:name w:val="soudoby_korektor"/>
    <w:qFormat/>
    <w:rsid w:val="000D0DBE"/>
    <w:rPr>
      <w:i/>
      <w:bdr w:val="none" w:sz="0" w:space="0" w:color="auto"/>
      <w:shd w:val="clear" w:color="auto" w:fill="D6E3BC"/>
    </w:rPr>
  </w:style>
  <w:style w:type="character" w:customStyle="1" w:styleId="relator">
    <w:name w:val="relator"/>
    <w:rsid w:val="000D0DBE"/>
    <w:rPr>
      <w:bdr w:val="dotted" w:sz="4" w:space="0" w:color="auto" w:shadow="1"/>
      <w:shd w:val="clear" w:color="auto" w:fill="8DB3E2"/>
    </w:rPr>
  </w:style>
  <w:style w:type="character" w:customStyle="1" w:styleId="internipoznamkakurziva">
    <w:name w:val="interni_poznamka_kurziva"/>
    <w:rsid w:val="000D0DBE"/>
    <w:rPr>
      <w:i/>
      <w:color w:val="auto"/>
      <w:bdr w:val="single" w:sz="4" w:space="0" w:color="auto"/>
      <w:shd w:val="clear" w:color="auto" w:fill="99FF66"/>
    </w:rPr>
  </w:style>
  <w:style w:type="paragraph" w:customStyle="1" w:styleId="Edicnikomentar">
    <w:name w:val="Edicni_komentar"/>
    <w:basedOn w:val="Normln"/>
    <w:rsid w:val="000D0DBE"/>
    <w:pPr>
      <w:pBdr>
        <w:top w:val="single" w:sz="2" w:space="8" w:color="auto"/>
        <w:left w:val="single" w:sz="2" w:space="8" w:color="auto"/>
        <w:bottom w:val="single" w:sz="2" w:space="8" w:color="auto"/>
        <w:right w:val="single" w:sz="2" w:space="8" w:color="auto"/>
      </w:pBdr>
      <w:spacing w:after="240"/>
      <w:ind w:firstLine="170"/>
    </w:pPr>
    <w:rPr>
      <w:rFonts w:eastAsia="Times New Roman"/>
      <w:szCs w:val="20"/>
    </w:rPr>
  </w:style>
  <w:style w:type="character" w:customStyle="1" w:styleId="textovyorientator">
    <w:name w:val="textovy_orientator"/>
    <w:rsid w:val="000D0DBE"/>
    <w:rPr>
      <w:bdr w:val="wave" w:sz="6" w:space="0" w:color="auto"/>
      <w:shd w:val="clear" w:color="auto" w:fill="FFCC00"/>
    </w:rPr>
  </w:style>
  <w:style w:type="character" w:customStyle="1" w:styleId="kurziva">
    <w:name w:val="kurziva"/>
    <w:rsid w:val="000D0DBE"/>
    <w:rPr>
      <w:i/>
    </w:rPr>
  </w:style>
  <w:style w:type="character" w:customStyle="1" w:styleId="pripisekmarginalnisoudoby">
    <w:name w:val="pripisek_marginalni_soudoby"/>
    <w:rsid w:val="000D0DBE"/>
    <w:rPr>
      <w:bdr w:val="double" w:sz="4" w:space="0" w:color="auto"/>
      <w:shd w:val="clear" w:color="auto" w:fill="FFCC00"/>
    </w:rPr>
  </w:style>
  <w:style w:type="character" w:customStyle="1" w:styleId="pripisekinterlinearnisoudoby">
    <w:name w:val="pripisek_interlinearni_soudoby"/>
    <w:rsid w:val="000D0DBE"/>
    <w:rPr>
      <w:bdr w:val="dashed" w:sz="2" w:space="0" w:color="auto"/>
      <w:shd w:val="clear" w:color="auto" w:fill="FFCC00"/>
    </w:rPr>
  </w:style>
  <w:style w:type="paragraph" w:customStyle="1" w:styleId="Incipit">
    <w:name w:val="Incipit"/>
    <w:basedOn w:val="Normln"/>
    <w:next w:val="Normln"/>
    <w:rsid w:val="000D0DBE"/>
    <w:pPr>
      <w:pBdr>
        <w:top w:val="single" w:sz="2" w:space="1" w:color="auto"/>
        <w:left w:val="single" w:sz="2" w:space="4" w:color="auto"/>
        <w:right w:val="single" w:sz="2" w:space="4" w:color="auto"/>
      </w:pBdr>
      <w:spacing w:before="240" w:after="240" w:line="360" w:lineRule="auto"/>
      <w:ind w:left="567" w:right="1134"/>
    </w:pPr>
    <w:rPr>
      <w:rFonts w:eastAsia="Times New Roman"/>
      <w:b/>
      <w:sz w:val="28"/>
      <w:szCs w:val="20"/>
    </w:rPr>
  </w:style>
  <w:style w:type="paragraph" w:customStyle="1" w:styleId="Explicit">
    <w:name w:val="Explicit"/>
    <w:basedOn w:val="Normln"/>
    <w:next w:val="Normln"/>
    <w:rsid w:val="000D0DBE"/>
    <w:pPr>
      <w:pBdr>
        <w:left w:val="single" w:sz="2" w:space="4" w:color="auto"/>
        <w:bottom w:val="single" w:sz="2" w:space="1" w:color="auto"/>
        <w:right w:val="single" w:sz="2" w:space="4" w:color="auto"/>
      </w:pBdr>
      <w:spacing w:after="240" w:line="360" w:lineRule="auto"/>
      <w:ind w:left="567" w:right="1134"/>
    </w:pPr>
    <w:rPr>
      <w:rFonts w:eastAsia="Times New Roman"/>
      <w:b/>
      <w:sz w:val="28"/>
      <w:szCs w:val="20"/>
    </w:rPr>
  </w:style>
  <w:style w:type="character" w:customStyle="1" w:styleId="iniciala">
    <w:name w:val="iniciala"/>
    <w:rsid w:val="000D0DBE"/>
    <w:rPr>
      <w:b/>
      <w:noProof/>
      <w:color w:val="FF0000"/>
      <w:sz w:val="32"/>
    </w:rPr>
  </w:style>
  <w:style w:type="paragraph" w:customStyle="1" w:styleId="Anotace">
    <w:name w:val="Anotace"/>
    <w:basedOn w:val="Normln"/>
    <w:rsid w:val="000D0DBE"/>
    <w:pPr>
      <w:pBdr>
        <w:top w:val="single" w:sz="18" w:space="6" w:color="244061" w:shadow="1"/>
        <w:left w:val="single" w:sz="18" w:space="6" w:color="244061" w:shadow="1"/>
        <w:bottom w:val="single" w:sz="18" w:space="6" w:color="244061" w:shadow="1"/>
        <w:right w:val="single" w:sz="18" w:space="6" w:color="244061" w:shadow="1"/>
      </w:pBdr>
      <w:spacing w:after="240"/>
      <w:ind w:firstLine="170"/>
    </w:pPr>
    <w:rPr>
      <w:rFonts w:eastAsia="Times New Roman"/>
      <w:szCs w:val="20"/>
    </w:rPr>
  </w:style>
  <w:style w:type="character" w:customStyle="1" w:styleId="zivezahlavi">
    <w:name w:val="zive_zahlavi"/>
    <w:rsid w:val="000D0DBE"/>
    <w:rPr>
      <w:bdr w:val="wave" w:sz="6" w:space="0" w:color="auto"/>
      <w:shd w:val="clear" w:color="auto" w:fill="FFFFCC"/>
    </w:rPr>
  </w:style>
  <w:style w:type="paragraph" w:customStyle="1" w:styleId="Popisekobrazku">
    <w:name w:val="Popisek_obrazku"/>
    <w:basedOn w:val="Normln"/>
    <w:rsid w:val="000D0DBE"/>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240"/>
      <w:ind w:firstLine="170"/>
    </w:pPr>
    <w:rPr>
      <w:rFonts w:eastAsia="Times New Roman"/>
      <w:szCs w:val="20"/>
      <w:lang w:bidi="ar-SA"/>
    </w:rPr>
  </w:style>
  <w:style w:type="character" w:customStyle="1" w:styleId="soubor">
    <w:name w:val="soubor"/>
    <w:rsid w:val="000D0DBE"/>
    <w:rPr>
      <w:u w:val="double" w:color="0000FF"/>
    </w:rPr>
  </w:style>
  <w:style w:type="paragraph" w:customStyle="1" w:styleId="Doprava">
    <w:name w:val="Doprava"/>
    <w:basedOn w:val="Normln"/>
    <w:qFormat/>
    <w:rsid w:val="000D0DBE"/>
    <w:pPr>
      <w:spacing w:after="240"/>
      <w:ind w:firstLine="170"/>
      <w:jc w:val="right"/>
    </w:pPr>
    <w:rPr>
      <w:rFonts w:eastAsia="Times New Roman"/>
      <w:szCs w:val="20"/>
    </w:rPr>
  </w:style>
  <w:style w:type="paragraph" w:customStyle="1" w:styleId="Grantovapodpora">
    <w:name w:val="Grantova_podpora"/>
    <w:basedOn w:val="Edicnikomentar"/>
    <w:rsid w:val="000D0DBE"/>
    <w:pPr>
      <w:shd w:val="clear" w:color="auto" w:fill="DAEEF3"/>
    </w:pPr>
  </w:style>
  <w:style w:type="paragraph" w:customStyle="1" w:styleId="Komercnititul">
    <w:name w:val="Komercni_titul"/>
    <w:basedOn w:val="Edicnikomentar"/>
    <w:next w:val="Edicnikomentar"/>
    <w:rsid w:val="000D0DBE"/>
    <w:pPr>
      <w:pBdr>
        <w:top w:val="single" w:sz="2" w:space="8" w:color="auto" w:shadow="1"/>
        <w:left w:val="single" w:sz="2" w:space="8" w:color="auto" w:shadow="1"/>
        <w:bottom w:val="single" w:sz="2" w:space="8" w:color="auto" w:shadow="1"/>
        <w:right w:val="single" w:sz="2" w:space="8" w:color="auto" w:shadow="1"/>
      </w:pBdr>
      <w:outlineLvl w:val="0"/>
    </w:pPr>
    <w:rPr>
      <w:b/>
      <w:color w:val="17365D"/>
      <w:sz w:val="32"/>
    </w:rPr>
  </w:style>
  <w:style w:type="character" w:customStyle="1" w:styleId="textovyorientatorcizijazyk">
    <w:name w:val="textovy_orientator_cizi_jazyk"/>
    <w:rsid w:val="000D0DBE"/>
    <w:rPr>
      <w:bdr w:val="wave" w:sz="6" w:space="0" w:color="auto" w:shadow="1"/>
      <w:shd w:val="clear" w:color="auto" w:fill="FFCC00"/>
    </w:rPr>
  </w:style>
  <w:style w:type="character" w:customStyle="1" w:styleId="zivezahlavicizijazyk">
    <w:name w:val="zive_zahlavi_cizi_jazyk"/>
    <w:rsid w:val="000D0DBE"/>
    <w:rPr>
      <w:bdr w:val="wave" w:sz="6" w:space="0" w:color="auto" w:shadow="1"/>
      <w:shd w:val="clear" w:color="auto" w:fill="FFFFCC"/>
    </w:rPr>
  </w:style>
  <w:style w:type="character" w:customStyle="1" w:styleId="pripisekinterlinearnimladsicizijazyk">
    <w:name w:val="pripisek_interlinearni_mladsi_cizi_jazyk"/>
    <w:rsid w:val="000D0DBE"/>
    <w:rPr>
      <w:bdr w:val="dashed" w:sz="12" w:space="0" w:color="auto" w:shadow="1"/>
      <w:shd w:val="clear" w:color="auto" w:fill="FFCC00"/>
    </w:rPr>
  </w:style>
  <w:style w:type="character" w:customStyle="1" w:styleId="pripisekinterlinearnisoudobycizijazyk">
    <w:name w:val="pripisek_interlinearni_soudoby_cizi_jazyk"/>
    <w:rsid w:val="000D0DBE"/>
    <w:rPr>
      <w:bdr w:val="dashed" w:sz="12" w:space="0" w:color="auto"/>
      <w:shd w:val="clear" w:color="auto" w:fill="FFCC00"/>
    </w:rPr>
  </w:style>
  <w:style w:type="character" w:customStyle="1" w:styleId="pripisekmarginalnimladsicizijazyk">
    <w:name w:val="pripisek_marginalni_mladsi_cizi_jazyk"/>
    <w:rsid w:val="000D0DBE"/>
    <w:rPr>
      <w:bdr w:val="double" w:sz="12" w:space="0" w:color="auto" w:shadow="1"/>
      <w:shd w:val="clear" w:color="auto" w:fill="FFCC00"/>
    </w:rPr>
  </w:style>
  <w:style w:type="character" w:customStyle="1" w:styleId="pripisekmarginalnisoudobycizijazyk">
    <w:name w:val="pripisek_marginalni_soudoby_cizi_jazyk"/>
    <w:rsid w:val="000D0DBE"/>
    <w:rPr>
      <w:bdr w:val="double" w:sz="12" w:space="0" w:color="auto"/>
      <w:shd w:val="clear" w:color="auto" w:fill="FFCC00"/>
    </w:rPr>
  </w:style>
  <w:style w:type="character" w:customStyle="1" w:styleId="internipoznamkahorniindex">
    <w:name w:val="interni_poznamka_horni_index"/>
    <w:rsid w:val="000D0DBE"/>
    <w:rPr>
      <w:color w:val="auto"/>
      <w:bdr w:val="single" w:sz="4" w:space="0" w:color="auto"/>
      <w:shd w:val="clear" w:color="auto" w:fill="99FF66"/>
      <w:vertAlign w:val="superscript"/>
    </w:rPr>
  </w:style>
  <w:style w:type="character" w:customStyle="1" w:styleId="transliteracehorniindex">
    <w:name w:val="transliterace_horni_index"/>
    <w:rsid w:val="000D0DBE"/>
    <w:rPr>
      <w:noProof/>
      <w:bdr w:val="dotted" w:sz="4" w:space="0" w:color="auto"/>
      <w:shd w:val="clear" w:color="auto" w:fill="00FFFF"/>
      <w:vertAlign w:val="superscript"/>
      <w:lang w:val="cs-CZ"/>
    </w:rPr>
  </w:style>
  <w:style w:type="character" w:customStyle="1" w:styleId="pripisekinterlinearnimladsihorniindex">
    <w:name w:val="pripisek_interlinearni_mladsi_horni_index"/>
    <w:rsid w:val="000D0DBE"/>
    <w:rPr>
      <w:bdr w:val="dashed" w:sz="2" w:space="0" w:color="auto" w:shadow="1"/>
      <w:shd w:val="clear" w:color="auto" w:fill="FFCC00"/>
      <w:vertAlign w:val="superscript"/>
    </w:rPr>
  </w:style>
  <w:style w:type="character" w:customStyle="1" w:styleId="pripisekinterlinearnimladsicizijazykhorniindex">
    <w:name w:val="pripisek_interlinearni_mladsi_cizi_jazyk_horni_index"/>
    <w:rsid w:val="000D0DBE"/>
    <w:rPr>
      <w:bdr w:val="dashed" w:sz="12" w:space="0" w:color="auto" w:shadow="1"/>
      <w:shd w:val="clear" w:color="auto" w:fill="FFCC00"/>
      <w:vertAlign w:val="superscript"/>
    </w:rPr>
  </w:style>
  <w:style w:type="character" w:customStyle="1" w:styleId="pripisekinterlinearnisoudobyhorniindex">
    <w:name w:val="pripisek_interlinearni_soudoby_horni_index"/>
    <w:rsid w:val="000D0DBE"/>
    <w:rPr>
      <w:bdr w:val="dashed" w:sz="2" w:space="0" w:color="auto"/>
      <w:shd w:val="clear" w:color="auto" w:fill="FFCC00"/>
      <w:vertAlign w:val="superscript"/>
    </w:rPr>
  </w:style>
  <w:style w:type="character" w:customStyle="1" w:styleId="pripisekinterlinearnisoudobycizijazykhorniindex">
    <w:name w:val="pripisek_interlinearni_soudoby_cizi_jazyk_horni_index"/>
    <w:rsid w:val="000D0DBE"/>
    <w:rPr>
      <w:bdr w:val="dashed" w:sz="12" w:space="0" w:color="auto"/>
      <w:shd w:val="clear" w:color="auto" w:fill="FFCC00"/>
      <w:vertAlign w:val="superscript"/>
    </w:rPr>
  </w:style>
  <w:style w:type="character" w:customStyle="1" w:styleId="pripisekmarginalnimladsihorniindex">
    <w:name w:val="pripisek_marginalni_mladsi_horni_index"/>
    <w:rsid w:val="000D0DBE"/>
    <w:rPr>
      <w:bdr w:val="double" w:sz="2" w:space="0" w:color="auto" w:shadow="1"/>
      <w:shd w:val="clear" w:color="auto" w:fill="FFCC00"/>
      <w:vertAlign w:val="superscript"/>
    </w:rPr>
  </w:style>
  <w:style w:type="character" w:customStyle="1" w:styleId="pripisekmarginalnimladsicizijazykhorniindex">
    <w:name w:val="pripisek_marginalni_mladsi_cizi_jazyk_horni_index"/>
    <w:rsid w:val="000D0DBE"/>
    <w:rPr>
      <w:bdr w:val="double" w:sz="12" w:space="0" w:color="auto" w:shadow="1"/>
      <w:shd w:val="clear" w:color="auto" w:fill="FFCC00"/>
      <w:vertAlign w:val="superscript"/>
    </w:rPr>
  </w:style>
  <w:style w:type="character" w:customStyle="1" w:styleId="pripisekmarginalnisoudobyhorniindex">
    <w:name w:val="pripisek_marginalni_soudoby_horni_index"/>
    <w:rsid w:val="000D0DBE"/>
    <w:rPr>
      <w:bdr w:val="double" w:sz="4" w:space="0" w:color="auto"/>
      <w:shd w:val="clear" w:color="auto" w:fill="FFCC00"/>
      <w:vertAlign w:val="superscript"/>
    </w:rPr>
  </w:style>
  <w:style w:type="character" w:customStyle="1" w:styleId="pripisekmarginalnisoudobycizijazykhorniindex">
    <w:name w:val="pripisek_marginalni_soudoby_cizi_jazyk_horni_index"/>
    <w:rsid w:val="000D0DBE"/>
    <w:rPr>
      <w:bdr w:val="double" w:sz="12" w:space="0" w:color="auto"/>
      <w:shd w:val="clear" w:color="auto" w:fill="FFCC00"/>
      <w:vertAlign w:val="superscript"/>
    </w:rPr>
  </w:style>
  <w:style w:type="character" w:customStyle="1" w:styleId="textovyorientatorhorniindex">
    <w:name w:val="textovy_orientator_horni_index"/>
    <w:rsid w:val="000D0DBE"/>
    <w:rPr>
      <w:bdr w:val="wave" w:sz="6" w:space="0" w:color="auto"/>
      <w:shd w:val="clear" w:color="auto" w:fill="FFCC00"/>
      <w:vertAlign w:val="superscript"/>
    </w:rPr>
  </w:style>
  <w:style w:type="character" w:customStyle="1" w:styleId="textovyorientatorcizijazykhorniindex">
    <w:name w:val="textovy_orientator_cizi_jazyk_horni_index"/>
    <w:rsid w:val="000D0DBE"/>
    <w:rPr>
      <w:bdr w:val="wave" w:sz="6" w:space="0" w:color="auto" w:shadow="1"/>
      <w:shd w:val="clear" w:color="auto" w:fill="FFCC00"/>
      <w:vertAlign w:val="superscript"/>
    </w:rPr>
  </w:style>
  <w:style w:type="character" w:customStyle="1" w:styleId="zivezahlavihorniindex">
    <w:name w:val="zive_zahlavi_horni_index"/>
    <w:rsid w:val="000D0DBE"/>
    <w:rPr>
      <w:bdr w:val="wave" w:sz="6" w:space="0" w:color="auto"/>
      <w:shd w:val="clear" w:color="auto" w:fill="FFFFCC"/>
      <w:vertAlign w:val="superscript"/>
    </w:rPr>
  </w:style>
  <w:style w:type="character" w:customStyle="1" w:styleId="zivezahlavicizijazykhorniindex">
    <w:name w:val="zive_zahlavi_cizi_jazyk_horni_index"/>
    <w:rsid w:val="000D0DBE"/>
    <w:rPr>
      <w:bdr w:val="wave" w:sz="6" w:space="0" w:color="auto" w:shadow="1"/>
      <w:shd w:val="clear" w:color="auto" w:fill="FFFFCC"/>
      <w:vertAlign w:val="superscript"/>
    </w:rPr>
  </w:style>
  <w:style w:type="character" w:customStyle="1" w:styleId="cizijazykdoplnenytext">
    <w:name w:val="cizi_jazyk_doplneny_text"/>
    <w:rsid w:val="000D0DBE"/>
    <w:rPr>
      <w:bdr w:val="single" w:sz="2" w:space="0" w:color="808080" w:shadow="1"/>
      <w:shd w:val="clear" w:color="auto" w:fill="FF0000"/>
    </w:rPr>
  </w:style>
  <w:style w:type="character" w:customStyle="1" w:styleId="popisekkobrazku">
    <w:name w:val="popisek_k_obrazku"/>
    <w:rsid w:val="000D0DBE"/>
    <w:rPr>
      <w:color w:val="auto"/>
      <w:u w:val="single" w:color="E36C0A"/>
      <w:bdr w:val="none" w:sz="0" w:space="0" w:color="auto"/>
      <w:shd w:val="clear" w:color="auto" w:fill="F2F2F2"/>
    </w:rPr>
  </w:style>
  <w:style w:type="character" w:customStyle="1" w:styleId="tucne">
    <w:name w:val="tucne"/>
    <w:rsid w:val="000D0DBE"/>
    <w:rPr>
      <w:b/>
    </w:rPr>
  </w:style>
  <w:style w:type="paragraph" w:customStyle="1" w:styleId="Hlavickastred">
    <w:name w:val="Hlavicka_stred"/>
    <w:basedOn w:val="Hlavicka"/>
    <w:rsid w:val="000D0DBE"/>
    <w:pPr>
      <w:jc w:val="center"/>
    </w:pPr>
  </w:style>
  <w:style w:type="character" w:customStyle="1" w:styleId="identifikator">
    <w:name w:val="identifikator"/>
    <w:rsid w:val="000D0DBE"/>
    <w:rPr>
      <w:bdr w:val="single" w:sz="12" w:space="0" w:color="365F91"/>
      <w:shd w:val="clear" w:color="auto" w:fill="DBE5F1"/>
    </w:rPr>
  </w:style>
  <w:style w:type="paragraph" w:customStyle="1" w:styleId="EdicnikomentarNadpis">
    <w:name w:val="Edicni_komentar_Nadpis"/>
    <w:basedOn w:val="Edicnikomentar"/>
    <w:next w:val="Edicnikomentar"/>
    <w:rsid w:val="000D0DBE"/>
    <w:pPr>
      <w:contextualSpacing/>
      <w:outlineLvl w:val="0"/>
    </w:pPr>
    <w:rPr>
      <w:b/>
      <w:sz w:val="28"/>
    </w:rPr>
  </w:style>
  <w:style w:type="paragraph" w:customStyle="1" w:styleId="EdicnikomentarPodnadpis">
    <w:name w:val="Edicni_komentar_Podnadpis"/>
    <w:basedOn w:val="Edicnikomentar"/>
    <w:next w:val="Edicnikomentar"/>
    <w:rsid w:val="000D0DBE"/>
    <w:pPr>
      <w:contextualSpacing/>
      <w:outlineLvl w:val="1"/>
    </w:pPr>
    <w:rPr>
      <w:b/>
    </w:rPr>
  </w:style>
  <w:style w:type="character" w:customStyle="1" w:styleId="skrt">
    <w:name w:val="skrt"/>
    <w:rsid w:val="000D0DBE"/>
    <w:rPr>
      <w:strike w:val="0"/>
      <w:dstrike/>
    </w:rPr>
  </w:style>
  <w:style w:type="character" w:customStyle="1" w:styleId="nahrazeni">
    <w:name w:val="nahrazeni"/>
    <w:rsid w:val="000D0DBE"/>
    <w:rPr>
      <w:bdr w:val="none" w:sz="0" w:space="0" w:color="auto"/>
      <w:shd w:val="clear" w:color="auto" w:fill="FFFF00"/>
    </w:rPr>
  </w:style>
  <w:style w:type="character" w:customStyle="1" w:styleId="TextbublinyChar">
    <w:name w:val="Text bubliny Char"/>
    <w:link w:val="Textbubliny"/>
    <w:semiHidden/>
    <w:rsid w:val="000D0DBE"/>
    <w:rPr>
      <w:rFonts w:ascii="Tahoma" w:eastAsia="Calibri" w:hAnsi="Tahoma" w:cs="Tahoma"/>
      <w:noProof/>
      <w:sz w:val="16"/>
      <w:szCs w:val="16"/>
      <w:lang w:bidi="cs-CZ"/>
    </w:rPr>
  </w:style>
  <w:style w:type="paragraph" w:customStyle="1" w:styleId="Versodsazeni1">
    <w:name w:val="Vers_odsazeni_1"/>
    <w:basedOn w:val="Vers"/>
    <w:rsid w:val="000D0DBE"/>
    <w:pPr>
      <w:ind w:firstLine="851"/>
    </w:pPr>
  </w:style>
  <w:style w:type="paragraph" w:customStyle="1" w:styleId="Versodsazeni2">
    <w:name w:val="Vers_odsazeni_2"/>
    <w:basedOn w:val="Vers"/>
    <w:rsid w:val="000D0DBE"/>
    <w:pPr>
      <w:ind w:firstLine="1701"/>
    </w:pPr>
  </w:style>
  <w:style w:type="character" w:customStyle="1" w:styleId="marginalnipoznamka">
    <w:name w:val="marginalni_poznamka"/>
    <w:rsid w:val="000D0DBE"/>
    <w:rPr>
      <w:bdr w:val="dotted" w:sz="2" w:space="0" w:color="92CDDC"/>
      <w:shd w:val="clear" w:color="auto" w:fill="B6DDE8"/>
    </w:rPr>
  </w:style>
  <w:style w:type="character" w:customStyle="1" w:styleId="marginalnipoznamkacizijazyk">
    <w:name w:val="marginalni_poznamka_cizi_jazyk"/>
    <w:rsid w:val="000D0DBE"/>
    <w:rPr>
      <w:bdr w:val="dashSmallGap" w:sz="4" w:space="0" w:color="auto" w:shadow="1"/>
      <w:shd w:val="clear" w:color="auto" w:fill="B6DDE8"/>
    </w:rPr>
  </w:style>
  <w:style w:type="character" w:customStyle="1" w:styleId="marginalnipoznamkahorniindex">
    <w:name w:val="marginalni_poznamka_horni_index"/>
    <w:rsid w:val="000D0DBE"/>
    <w:rPr>
      <w:bdr w:val="dotted" w:sz="2" w:space="0" w:color="92CDDC"/>
      <w:shd w:val="clear" w:color="auto" w:fill="B6DDE8"/>
      <w:vertAlign w:val="superscript"/>
    </w:rPr>
  </w:style>
  <w:style w:type="character" w:customStyle="1" w:styleId="marginalnipoznamkacizijazykhorniindex">
    <w:name w:val="marginalni_poznamka_cizi_jazyk_horni_index"/>
    <w:rsid w:val="000D0DBE"/>
    <w:rPr>
      <w:bdr w:val="dashSmallGap" w:sz="4" w:space="0" w:color="auto" w:shadow="1"/>
      <w:shd w:val="clear" w:color="auto" w:fill="B6DDE8"/>
      <w:vertAlign w:val="superscript"/>
    </w:rPr>
  </w:style>
  <w:style w:type="paragraph" w:customStyle="1" w:styleId="Marginalninadpis">
    <w:name w:val="Marginalni_nadpis"/>
    <w:basedOn w:val="Nadpis"/>
    <w:next w:val="Normln"/>
    <w:rsid w:val="000D0DBE"/>
    <w:pPr>
      <w:pBdr>
        <w:left w:val="single" w:sz="48" w:space="9" w:color="B6DDE8"/>
      </w:pBdr>
      <w:ind w:left="170"/>
    </w:pPr>
  </w:style>
  <w:style w:type="paragraph" w:customStyle="1" w:styleId="Signet">
    <w:name w:val="Signet"/>
    <w:basedOn w:val="Normln"/>
    <w:next w:val="Normln"/>
    <w:rsid w:val="000D0DBE"/>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lang w:bidi="ar-SA"/>
    </w:rPr>
  </w:style>
  <w:style w:type="paragraph" w:customStyle="1" w:styleId="Adresat">
    <w:name w:val="Adresat"/>
    <w:basedOn w:val="Normln"/>
    <w:next w:val="Normln"/>
    <w:rsid w:val="000D0DBE"/>
    <w:pPr>
      <w:pBdr>
        <w:top w:val="single" w:sz="2" w:space="1" w:color="C2D69B"/>
        <w:left w:val="single" w:sz="2" w:space="4" w:color="C2D69B"/>
        <w:bottom w:val="single" w:sz="2" w:space="1" w:color="C2D69B"/>
        <w:right w:val="single" w:sz="2" w:space="4" w:color="C2D69B"/>
      </w:pBdr>
      <w:shd w:val="clear" w:color="auto" w:fill="EAF1DD"/>
      <w:spacing w:after="240"/>
      <w:ind w:firstLine="170"/>
    </w:pPr>
    <w:rPr>
      <w:rFonts w:eastAsia="Times New Roman"/>
      <w:szCs w:val="20"/>
    </w:rPr>
  </w:style>
  <w:style w:type="character" w:customStyle="1" w:styleId="cestina">
    <w:name w:val="cestina"/>
    <w:uiPriority w:val="1"/>
    <w:rsid w:val="000D0DBE"/>
  </w:style>
  <w:style w:type="character" w:customStyle="1" w:styleId="mezitextovyodkaz">
    <w:name w:val="mezitextovy_odkaz"/>
    <w:uiPriority w:val="1"/>
    <w:rsid w:val="000D0DBE"/>
    <w:rPr>
      <w:bdr w:val="dotted" w:sz="4" w:space="0" w:color="auto"/>
      <w:shd w:val="clear" w:color="auto" w:fill="ECF2FE"/>
    </w:rPr>
  </w:style>
  <w:style w:type="character" w:customStyle="1" w:styleId="mezitextovyodkazmarginalni">
    <w:name w:val="mezitextovy_odkaz_marginalni"/>
    <w:uiPriority w:val="1"/>
    <w:rsid w:val="000D0DBE"/>
    <w:rPr>
      <w:bdr w:val="dotted" w:sz="4" w:space="0" w:color="auto"/>
      <w:shd w:val="clear" w:color="auto" w:fill="FCFCCC"/>
    </w:rPr>
  </w:style>
  <w:style w:type="character" w:customStyle="1" w:styleId="kustod">
    <w:name w:val="kustod"/>
    <w:uiPriority w:val="1"/>
    <w:rsid w:val="000D0DBE"/>
    <w:rPr>
      <w:bdr w:val="dashed" w:sz="12" w:space="0" w:color="984806"/>
    </w:rPr>
  </w:style>
  <w:style w:type="character" w:customStyle="1" w:styleId="transliteracecizijazykhorniindex">
    <w:name w:val="transliterace_cizi_jazyk_horni_index"/>
    <w:uiPriority w:val="1"/>
    <w:rsid w:val="000D0DBE"/>
    <w:rPr>
      <w:noProof/>
      <w:bdr w:val="single" w:sz="4" w:space="0" w:color="auto" w:shadow="1"/>
      <w:shd w:val="clear" w:color="auto" w:fill="00FFFF"/>
      <w:vertAlign w:val="superscript"/>
      <w:lang w:val="la-Latn"/>
    </w:rPr>
  </w:style>
  <w:style w:type="character" w:customStyle="1" w:styleId="transliteracerozepsanizkratkyhorniindex">
    <w:name w:val="transliterace_rozepsani_zkratky_horni_index"/>
    <w:uiPriority w:val="1"/>
    <w:rsid w:val="000D0DBE"/>
    <w:rPr>
      <w:i/>
      <w:noProof/>
      <w:bdr w:val="dotted" w:sz="4" w:space="0" w:color="auto"/>
      <w:shd w:val="clear" w:color="auto" w:fill="00FFFF"/>
      <w:vertAlign w:val="superscript"/>
      <w:lang w:val="cs-CZ"/>
    </w:rPr>
  </w:style>
  <w:style w:type="character" w:customStyle="1" w:styleId="transliteracezkratka">
    <w:name w:val="transliterace_zkratka"/>
    <w:uiPriority w:val="1"/>
    <w:rsid w:val="000D0DBE"/>
    <w:rPr>
      <w:noProof/>
      <w:bdr w:val="dotDash" w:sz="4" w:space="0" w:color="auto"/>
      <w:shd w:val="clear" w:color="auto" w:fill="DAEEF3"/>
      <w:lang w:val="cs-CZ"/>
    </w:rPr>
  </w:style>
  <w:style w:type="character" w:customStyle="1" w:styleId="transliteracezkratkahorniindex">
    <w:name w:val="transliterace_zkratka_horni_index"/>
    <w:uiPriority w:val="1"/>
    <w:rsid w:val="000D0DBE"/>
    <w:rPr>
      <w:i w:val="0"/>
      <w:noProof/>
      <w:bdr w:val="single" w:sz="4" w:space="0" w:color="auto"/>
      <w:shd w:val="clear" w:color="auto" w:fill="DAEEF3"/>
      <w:vertAlign w:val="superscript"/>
      <w:lang w:val="cs-CZ"/>
    </w:rPr>
  </w:style>
  <w:style w:type="character" w:customStyle="1" w:styleId="internipoznamkapreskrtnute">
    <w:name w:val="interni_poznamka_preskrtnute"/>
    <w:uiPriority w:val="1"/>
    <w:rsid w:val="000D0DBE"/>
    <w:rPr>
      <w:strike/>
      <w:color w:val="auto"/>
      <w:bdr w:val="single" w:sz="4" w:space="0" w:color="auto"/>
      <w:shd w:val="clear" w:color="auto" w:fill="99FF66"/>
    </w:rPr>
  </w:style>
  <w:style w:type="character" w:customStyle="1" w:styleId="poznamkapreskrtnute">
    <w:name w:val="poznamka_preskrtnute"/>
    <w:uiPriority w:val="1"/>
    <w:rsid w:val="000D0DBE"/>
    <w:rPr>
      <w:strike/>
      <w:bdr w:val="none" w:sz="0" w:space="0" w:color="auto"/>
      <w:shd w:val="clear" w:color="auto" w:fill="CC99FF"/>
      <w:lang w:val="cs-CZ"/>
    </w:rPr>
  </w:style>
  <w:style w:type="character" w:customStyle="1" w:styleId="transliteracepreskrtnute">
    <w:name w:val="transliterace_preskrtnute"/>
    <w:uiPriority w:val="1"/>
    <w:rsid w:val="000D0DBE"/>
    <w:rPr>
      <w:strike/>
      <w:noProof/>
      <w:bdr w:val="dotted" w:sz="4" w:space="0" w:color="auto"/>
      <w:shd w:val="clear" w:color="auto" w:fill="00FFFF"/>
      <w:lang w:val="cs-CZ"/>
    </w:rPr>
  </w:style>
  <w:style w:type="character" w:customStyle="1" w:styleId="pramenpreskrtnute">
    <w:name w:val="pramen_preskrtnute"/>
    <w:uiPriority w:val="1"/>
    <w:rsid w:val="000D0DBE"/>
    <w:rPr>
      <w:strike/>
      <w:color w:val="FFFFFF"/>
      <w:bdr w:val="none" w:sz="0" w:space="0" w:color="auto"/>
      <w:shd w:val="clear" w:color="auto" w:fill="0000FF"/>
    </w:rPr>
  </w:style>
  <w:style w:type="paragraph" w:customStyle="1" w:styleId="Impresum">
    <w:name w:val="Impresum"/>
    <w:basedOn w:val="Normln"/>
    <w:next w:val="Normln"/>
    <w:rsid w:val="000D0DBE"/>
    <w:pPr>
      <w:pBdr>
        <w:top w:val="single" w:sz="4" w:space="1" w:color="FABF8F"/>
        <w:left w:val="single" w:sz="4" w:space="4" w:color="FABF8F"/>
        <w:bottom w:val="single" w:sz="4" w:space="1" w:color="FABF8F"/>
        <w:right w:val="single" w:sz="4" w:space="4" w:color="FABF8F"/>
      </w:pBdr>
      <w:spacing w:after="240"/>
      <w:ind w:firstLine="170"/>
    </w:pPr>
    <w:rPr>
      <w:rFonts w:eastAsia="Times New Roman"/>
      <w:szCs w:val="20"/>
    </w:rPr>
  </w:style>
  <w:style w:type="character" w:customStyle="1" w:styleId="horniindex">
    <w:name w:val="horni_index"/>
    <w:uiPriority w:val="1"/>
    <w:rsid w:val="000D0DBE"/>
    <w:rPr>
      <w:vertAlign w:val="superscript"/>
    </w:rPr>
  </w:style>
  <w:style w:type="character" w:customStyle="1" w:styleId="rekonstrukce">
    <w:name w:val="rekonstrukce"/>
    <w:uiPriority w:val="1"/>
    <w:rsid w:val="000D0DBE"/>
    <w:rPr>
      <w:color w:val="auto"/>
      <w:bdr w:val="dotted" w:sz="4" w:space="0" w:color="auto"/>
      <w:shd w:val="clear" w:color="FDE9D9" w:fill="D6E3BC"/>
    </w:rPr>
  </w:style>
  <w:style w:type="character" w:customStyle="1" w:styleId="rekonstrukcecizijazyk">
    <w:name w:val="rekonstrukce_cizi_jazyk"/>
    <w:uiPriority w:val="1"/>
    <w:rsid w:val="000D0DBE"/>
    <w:rPr>
      <w:color w:val="auto"/>
      <w:bdr w:val="single" w:sz="4" w:space="0" w:color="auto" w:shadow="1"/>
      <w:shd w:val="clear" w:color="FDE9D9" w:fill="D6E3BC"/>
    </w:rPr>
  </w:style>
  <w:style w:type="character" w:customStyle="1" w:styleId="pripisekmarginalnimladsitorzo">
    <w:name w:val="pripisek_marginalni_mladsi_torzo"/>
    <w:uiPriority w:val="1"/>
    <w:rsid w:val="000D0DBE"/>
    <w:rPr>
      <w:strike/>
      <w:dstrike w:val="0"/>
      <w:bdr w:val="double" w:sz="2" w:space="0" w:color="auto" w:shadow="1"/>
      <w:shd w:val="clear" w:color="auto" w:fill="FFCC00"/>
    </w:rPr>
  </w:style>
  <w:style w:type="character" w:customStyle="1" w:styleId="pripisekmarginalnimladsidoplnenytext">
    <w:name w:val="pripisek_marginalni_mladsi_doplneny_text"/>
    <w:uiPriority w:val="1"/>
    <w:rsid w:val="000D0DBE"/>
    <w:rPr>
      <w:color w:val="FFFFFF"/>
      <w:bdr w:val="double" w:sz="2" w:space="0" w:color="auto" w:shadow="1"/>
      <w:shd w:val="clear" w:color="auto" w:fill="FF0000"/>
    </w:rPr>
  </w:style>
  <w:style w:type="character" w:customStyle="1" w:styleId="prolozene">
    <w:name w:val="prolozene"/>
    <w:uiPriority w:val="1"/>
    <w:rsid w:val="000D0DBE"/>
    <w:rPr>
      <w:spacing w:val="50"/>
    </w:rPr>
  </w:style>
  <w:style w:type="character" w:customStyle="1" w:styleId="prolozenakurziva">
    <w:name w:val="prolozena_kurziva"/>
    <w:uiPriority w:val="1"/>
    <w:rsid w:val="000D0DBE"/>
    <w:rPr>
      <w:i/>
      <w:spacing w:val="50"/>
    </w:rPr>
  </w:style>
  <w:style w:type="paragraph" w:customStyle="1" w:styleId="Nastred">
    <w:name w:val="Na_stred"/>
    <w:basedOn w:val="Normln"/>
    <w:rsid w:val="000D0DBE"/>
    <w:pPr>
      <w:spacing w:after="240"/>
      <w:ind w:firstLine="170"/>
      <w:jc w:val="center"/>
    </w:pPr>
    <w:rPr>
      <w:rFonts w:eastAsia="Times New Roman"/>
      <w:szCs w:val="20"/>
    </w:rPr>
  </w:style>
  <w:style w:type="character" w:customStyle="1" w:styleId="podtrzene">
    <w:name w:val="podtrzene"/>
    <w:uiPriority w:val="1"/>
    <w:rsid w:val="000D0DBE"/>
    <w:rPr>
      <w:u w:val="single"/>
    </w:rPr>
  </w:style>
  <w:style w:type="character" w:customStyle="1" w:styleId="popisekkobrazkudoplnenytext">
    <w:name w:val="popisek_k_obrazku_doplneny_text"/>
    <w:uiPriority w:val="1"/>
    <w:rsid w:val="000D0DBE"/>
    <w:rPr>
      <w:color w:val="FFFFFF"/>
      <w:u w:val="single" w:color="E36C0A"/>
      <w:bdr w:val="none" w:sz="0" w:space="0" w:color="auto"/>
      <w:shd w:val="clear" w:color="auto" w:fill="FF0000"/>
    </w:rPr>
  </w:style>
  <w:style w:type="character" w:customStyle="1" w:styleId="popisekkobrazkurekonstrukce">
    <w:name w:val="popisek_k_obrazku_rekonstrukce"/>
    <w:uiPriority w:val="1"/>
    <w:rsid w:val="000D0DBE"/>
    <w:rPr>
      <w:color w:val="auto"/>
      <w:u w:val="single" w:color="E36C0A"/>
      <w:bdr w:val="dotted" w:sz="4" w:space="0" w:color="auto"/>
      <w:shd w:val="clear" w:color="auto" w:fill="D6E3BC"/>
    </w:rPr>
  </w:style>
  <w:style w:type="paragraph" w:customStyle="1" w:styleId="Pismeno">
    <w:name w:val="Pismeno"/>
    <w:rsid w:val="000D0DBE"/>
    <w:pPr>
      <w:jc w:val="center"/>
      <w:outlineLvl w:val="0"/>
    </w:pPr>
    <w:rPr>
      <w:rFonts w:ascii="Arial" w:hAnsi="Arial" w:cs="Arial"/>
      <w:b/>
      <w:bCs/>
      <w:color w:val="FF0000"/>
      <w:sz w:val="32"/>
      <w:szCs w:val="26"/>
    </w:rPr>
  </w:style>
  <w:style w:type="character" w:customStyle="1" w:styleId="popisekkobrazkucizijazyk">
    <w:name w:val="popisek_k_obrazku_cizi_jazyk"/>
    <w:uiPriority w:val="1"/>
    <w:rsid w:val="000D0DBE"/>
    <w:rPr>
      <w:color w:val="auto"/>
      <w:u w:val="single" w:color="E36C0A"/>
      <w:bdr w:val="double" w:sz="2" w:space="0" w:color="808080"/>
      <w:shd w:val="clear" w:color="auto" w:fill="F2F2F2"/>
    </w:rPr>
  </w:style>
  <w:style w:type="paragraph" w:customStyle="1" w:styleId="Predmluva">
    <w:name w:val="Predmluva"/>
    <w:basedOn w:val="Normln"/>
    <w:next w:val="Normln"/>
    <w:rsid w:val="000D0DBE"/>
    <w:pPr>
      <w:pBdr>
        <w:top w:val="single" w:sz="4" w:space="1" w:color="F79646"/>
        <w:left w:val="single" w:sz="4" w:space="4" w:color="F79646"/>
        <w:bottom w:val="single" w:sz="4" w:space="1" w:color="F79646"/>
        <w:right w:val="single" w:sz="4" w:space="4" w:color="F79646"/>
      </w:pBdr>
      <w:shd w:val="clear" w:color="auto" w:fill="FDE9D9"/>
    </w:pPr>
  </w:style>
  <w:style w:type="character" w:customStyle="1" w:styleId="pripisekmarginalnisoudobytorzo">
    <w:name w:val="pripisek_marginalni_soudoby_torzo"/>
    <w:uiPriority w:val="1"/>
    <w:rsid w:val="000D0DBE"/>
    <w:rPr>
      <w:strike/>
      <w:dstrike w:val="0"/>
      <w:bdr w:val="double" w:sz="4" w:space="0" w:color="auto"/>
      <w:shd w:val="clear" w:color="auto" w:fill="FFCC00"/>
    </w:rPr>
  </w:style>
  <w:style w:type="character" w:customStyle="1" w:styleId="pripisekmarginalnisoudobydoplnenytext">
    <w:name w:val="pripisek_marginalni_soudoby_doplneny_text"/>
    <w:uiPriority w:val="1"/>
    <w:rsid w:val="000D0DBE"/>
    <w:rPr>
      <w:bdr w:val="double" w:sz="4" w:space="0" w:color="auto"/>
      <w:shd w:val="clear" w:color="auto" w:fill="FF0000"/>
    </w:rPr>
  </w:style>
  <w:style w:type="character" w:customStyle="1" w:styleId="pripisekinterlinearnisoudobytorzo">
    <w:name w:val="pripisek_interlinearni_soudoby_torzo"/>
    <w:uiPriority w:val="1"/>
    <w:rsid w:val="000D0DBE"/>
    <w:rPr>
      <w:strike/>
      <w:dstrike w:val="0"/>
      <w:bdr w:val="dashed" w:sz="2" w:space="0" w:color="auto"/>
      <w:shd w:val="clear" w:color="auto" w:fill="FFCC00"/>
    </w:rPr>
  </w:style>
  <w:style w:type="character" w:customStyle="1" w:styleId="pripisekinterlinearnisoudobydoplnenytext">
    <w:name w:val="pripisek_interlinearni_soudoby_doplneny_text"/>
    <w:uiPriority w:val="1"/>
    <w:rsid w:val="000D0DBE"/>
    <w:rPr>
      <w:bdr w:val="dashed" w:sz="2" w:space="0" w:color="auto"/>
      <w:shd w:val="clear" w:color="auto" w:fill="FF0000"/>
    </w:rPr>
  </w:style>
  <w:style w:type="character" w:customStyle="1" w:styleId="pripisekinterlinearnimladsidoplnenytext">
    <w:name w:val="pripisek_interlinearni_mladsi_doplneny_text"/>
    <w:uiPriority w:val="1"/>
    <w:rsid w:val="000D0DBE"/>
    <w:rPr>
      <w:bdr w:val="dashed" w:sz="2" w:space="0" w:color="auto" w:shadow="1"/>
      <w:shd w:val="clear" w:color="auto" w:fill="FF0000"/>
    </w:rPr>
  </w:style>
  <w:style w:type="character" w:customStyle="1" w:styleId="pripisekinterlinearnimladsitorzo">
    <w:name w:val="pripisek_interlinearni_mladsi_torzo"/>
    <w:uiPriority w:val="1"/>
    <w:rsid w:val="000D0DBE"/>
    <w:rPr>
      <w:strike/>
      <w:dstrike w:val="0"/>
      <w:bdr w:val="dashed" w:sz="2" w:space="0" w:color="auto" w:shadow="1"/>
      <w:shd w:val="clear" w:color="auto" w:fill="FFCC00"/>
    </w:rPr>
  </w:style>
  <w:style w:type="paragraph" w:customStyle="1" w:styleId="Marginalnipoznamka0">
    <w:name w:val="Marginalni_poznamka"/>
    <w:basedOn w:val="Normln"/>
    <w:rsid w:val="000D0DBE"/>
    <w:pPr>
      <w:pBdr>
        <w:top w:val="single" w:sz="18" w:space="4" w:color="4BACC6"/>
        <w:left w:val="single" w:sz="18" w:space="8" w:color="4BACC6"/>
        <w:bottom w:val="single" w:sz="18" w:space="4" w:color="4BACC6"/>
        <w:right w:val="single" w:sz="18" w:space="8" w:color="4BACC6"/>
      </w:pBdr>
      <w:ind w:left="397"/>
    </w:pPr>
  </w:style>
  <w:style w:type="character" w:customStyle="1" w:styleId="hlavickapopisek">
    <w:name w:val="hlavicka_popisek"/>
    <w:uiPriority w:val="1"/>
    <w:rsid w:val="000D0DBE"/>
    <w:rPr>
      <w:b/>
      <w:sz w:val="20"/>
    </w:rPr>
  </w:style>
  <w:style w:type="paragraph" w:styleId="Bibliografie">
    <w:name w:val="Bibliography"/>
    <w:basedOn w:val="Normln"/>
    <w:next w:val="Normln"/>
    <w:uiPriority w:val="37"/>
    <w:unhideWhenUsed/>
    <w:rsid w:val="000D0DBE"/>
    <w:pPr>
      <w:spacing w:after="0" w:line="240" w:lineRule="auto"/>
      <w:ind w:left="170" w:hanging="170"/>
    </w:pPr>
    <w:rPr>
      <w:rFonts w:ascii="Times" w:hAnsi="Times"/>
      <w:sz w:val="22"/>
    </w:rPr>
  </w:style>
  <w:style w:type="paragraph" w:customStyle="1" w:styleId="Texttabulky">
    <w:name w:val="Text_tabulky"/>
    <w:basedOn w:val="Normln"/>
    <w:rsid w:val="000D0DBE"/>
    <w:pPr>
      <w:spacing w:after="60" w:line="240" w:lineRule="auto"/>
      <w:ind w:firstLine="0"/>
    </w:pPr>
    <w:rPr>
      <w:sz w:val="18"/>
      <w:szCs w:val="18"/>
    </w:rPr>
  </w:style>
  <w:style w:type="paragraph" w:customStyle="1" w:styleId="Komercnititulukazka">
    <w:name w:val="Komercni_titul_ukazka"/>
    <w:basedOn w:val="Komercnititul"/>
    <w:next w:val="Normln"/>
    <w:rsid w:val="000D0DBE"/>
    <w:pPr>
      <w:outlineLvl w:val="9"/>
    </w:pPr>
  </w:style>
  <w:style w:type="paragraph" w:customStyle="1" w:styleId="Titulukazka">
    <w:name w:val="Titul_ukazka"/>
    <w:basedOn w:val="Titul"/>
    <w:next w:val="Normln"/>
    <w:rsid w:val="000D0DBE"/>
    <w:pPr>
      <w:outlineLvl w:val="9"/>
    </w:pPr>
  </w:style>
  <w:style w:type="paragraph" w:customStyle="1" w:styleId="Nadpisukazka">
    <w:name w:val="Nadpis_ukazka"/>
    <w:basedOn w:val="Nadpis"/>
    <w:next w:val="Normln"/>
    <w:qFormat/>
    <w:rsid w:val="000D0DBE"/>
    <w:pPr>
      <w:outlineLvl w:val="9"/>
    </w:pPr>
  </w:style>
  <w:style w:type="paragraph" w:customStyle="1" w:styleId="Podnadpisukazka">
    <w:name w:val="Podnadpis_ukazka"/>
    <w:basedOn w:val="Podnadpis"/>
    <w:next w:val="Normln"/>
    <w:rsid w:val="000D0DBE"/>
    <w:pPr>
      <w:outlineLvl w:val="9"/>
    </w:pPr>
  </w:style>
  <w:style w:type="paragraph" w:styleId="Obsah6">
    <w:name w:val="toc 6"/>
    <w:basedOn w:val="Normln"/>
    <w:next w:val="Normln"/>
    <w:autoRedefine/>
    <w:uiPriority w:val="39"/>
    <w:unhideWhenUsed/>
    <w:rsid w:val="000D0DBE"/>
    <w:pPr>
      <w:spacing w:after="100" w:line="240" w:lineRule="auto"/>
      <w:ind w:left="1202"/>
    </w:pPr>
  </w:style>
  <w:style w:type="character" w:styleId="Zstupntext">
    <w:name w:val="Placeholder Text"/>
    <w:uiPriority w:val="99"/>
    <w:semiHidden/>
    <w:rsid w:val="000D0DBE"/>
    <w:rPr>
      <w:color w:val="808080"/>
      <w:sz w:val="20"/>
    </w:rPr>
  </w:style>
  <w:style w:type="character" w:customStyle="1" w:styleId="cizijazyktorzo">
    <w:name w:val="cizi_jazyk_torzo"/>
    <w:uiPriority w:val="1"/>
    <w:rsid w:val="000D0DBE"/>
    <w:rPr>
      <w:strike/>
      <w:dstrike w:val="0"/>
      <w:bdr w:val="single" w:sz="2" w:space="0" w:color="808080" w:shadow="1"/>
    </w:rPr>
  </w:style>
  <w:style w:type="paragraph" w:customStyle="1" w:styleId="Titulekobrazku">
    <w:name w:val="Titulek_obrazku"/>
    <w:basedOn w:val="Normln"/>
    <w:rsid w:val="000D0DBE"/>
    <w:pPr>
      <w:pBdr>
        <w:top w:val="single" w:sz="4" w:space="1" w:color="808080" w:shadow="1"/>
        <w:left w:val="single" w:sz="4" w:space="4" w:color="808080" w:shadow="1"/>
        <w:bottom w:val="single" w:sz="4" w:space="1" w:color="808080" w:shadow="1"/>
        <w:right w:val="single" w:sz="4" w:space="4" w:color="808080" w:shadow="1"/>
      </w:pBdr>
      <w:shd w:val="clear" w:color="auto" w:fill="F3F3F3"/>
      <w:spacing w:after="0"/>
    </w:pPr>
  </w:style>
  <w:style w:type="character" w:customStyle="1" w:styleId="delimitatorhesel">
    <w:name w:val="delimitator_hesel"/>
    <w:rsid w:val="000D0DBE"/>
    <w:rPr>
      <w:bdr w:val="none" w:sz="0" w:space="0" w:color="auto"/>
      <w:shd w:val="clear" w:color="auto" w:fill="00B0F0"/>
    </w:rPr>
  </w:style>
  <w:style w:type="character" w:customStyle="1" w:styleId="pramenrozepsanizkratky">
    <w:name w:val="pramen_rozepsani_zkratky"/>
    <w:uiPriority w:val="1"/>
    <w:qFormat/>
    <w:rsid w:val="000D0DBE"/>
    <w:rPr>
      <w:i/>
      <w:color w:val="FFFFFF"/>
      <w:bdr w:val="none" w:sz="0" w:space="0" w:color="auto"/>
      <w:shd w:val="clear" w:color="auto" w:fill="0000FF"/>
    </w:rPr>
  </w:style>
  <w:style w:type="paragraph" w:styleId="Nzev">
    <w:name w:val="Title"/>
    <w:basedOn w:val="Normln"/>
    <w:next w:val="Normln"/>
    <w:link w:val="NzevChar"/>
    <w:uiPriority w:val="10"/>
    <w:qFormat/>
    <w:rsid w:val="000D0DBE"/>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lang w:bidi="ar-SA"/>
    </w:rPr>
  </w:style>
  <w:style w:type="character" w:customStyle="1" w:styleId="NzevChar">
    <w:name w:val="Název Char"/>
    <w:link w:val="Nzev"/>
    <w:uiPriority w:val="10"/>
    <w:rsid w:val="000D0DBE"/>
    <w:rPr>
      <w:rFonts w:ascii="Cambria" w:hAnsi="Cambria"/>
      <w:noProof/>
      <w:color w:val="17365D"/>
      <w:spacing w:val="5"/>
      <w:kern w:val="28"/>
      <w:sz w:val="52"/>
      <w:szCs w:val="52"/>
    </w:rPr>
  </w:style>
  <w:style w:type="paragraph" w:styleId="Podtitul">
    <w:name w:val="Subtitle"/>
    <w:basedOn w:val="Normln"/>
    <w:next w:val="Normln"/>
    <w:link w:val="PodtitulChar"/>
    <w:uiPriority w:val="11"/>
    <w:qFormat/>
    <w:rsid w:val="000D0DBE"/>
    <w:pPr>
      <w:numPr>
        <w:ilvl w:val="1"/>
      </w:numPr>
      <w:spacing w:after="200" w:line="276" w:lineRule="auto"/>
      <w:ind w:firstLine="397"/>
      <w:jc w:val="left"/>
    </w:pPr>
    <w:rPr>
      <w:rFonts w:ascii="Cambria" w:eastAsia="Times New Roman" w:hAnsi="Cambria"/>
      <w:i/>
      <w:iCs/>
      <w:color w:val="4F81BD"/>
      <w:spacing w:val="15"/>
      <w:lang w:bidi="ar-SA"/>
    </w:rPr>
  </w:style>
  <w:style w:type="character" w:customStyle="1" w:styleId="PodtitulChar">
    <w:name w:val="Podtitul Char"/>
    <w:link w:val="Podtitul"/>
    <w:uiPriority w:val="11"/>
    <w:rsid w:val="000D0DBE"/>
    <w:rPr>
      <w:rFonts w:ascii="Cambria" w:hAnsi="Cambria"/>
      <w:i/>
      <w:iCs/>
      <w:noProof/>
      <w:color w:val="4F81BD"/>
      <w:spacing w:val="15"/>
      <w:sz w:val="24"/>
      <w:szCs w:val="24"/>
    </w:rPr>
  </w:style>
  <w:style w:type="table" w:customStyle="1" w:styleId="Uvodnitabulka">
    <w:name w:val="Uvodni_tabulka"/>
    <w:basedOn w:val="Normlntabulka"/>
    <w:uiPriority w:val="99"/>
    <w:rsid w:val="000D0DBE"/>
    <w:rPr>
      <w:rFonts w:ascii="Times New Roman" w:hAnsi="Times New Roman"/>
    </w:rPr>
    <w:tblPr>
      <w:tblInd w:w="0" w:type="dxa"/>
      <w:tblCellMar>
        <w:top w:w="0" w:type="dxa"/>
        <w:left w:w="108" w:type="dxa"/>
        <w:bottom w:w="0" w:type="dxa"/>
        <w:right w:w="108" w:type="dxa"/>
      </w:tblCellMar>
    </w:tblPr>
    <w:tcPr>
      <w:shd w:val="clear" w:color="auto" w:fill="FDE9D9"/>
    </w:tcPr>
  </w:style>
  <w:style w:type="paragraph" w:customStyle="1" w:styleId="HlavickaVlevo">
    <w:name w:val="Hlavicka_Vlevo"/>
    <w:basedOn w:val="Hlavicka"/>
    <w:rsid w:val="000D0DBE"/>
    <w:pPr>
      <w:jc w:val="left"/>
    </w:pPr>
  </w:style>
  <w:style w:type="paragraph" w:customStyle="1" w:styleId="Edicnikomentarruka">
    <w:name w:val="Edicni_komentar_ruka"/>
    <w:basedOn w:val="Edicnikomentar"/>
    <w:qFormat/>
    <w:rsid w:val="000D0DBE"/>
    <w:pPr>
      <w:shd w:val="clear" w:color="auto" w:fill="DDD9C3"/>
    </w:pPr>
  </w:style>
  <w:style w:type="paragraph" w:customStyle="1" w:styleId="Verspredmluva">
    <w:name w:val="Vers_predmluva"/>
    <w:basedOn w:val="Predmluva"/>
    <w:qFormat/>
    <w:rsid w:val="000D0DBE"/>
    <w:pPr>
      <w:pBdr>
        <w:left w:val="wave" w:sz="6" w:space="4" w:color="F79646"/>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nacerna\AppData\Roaming\Microsoft\&#352;ablony\Manuscriptorium.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Manuscriptorium.dot</Template>
  <TotalTime>133</TotalTime>
  <Pages>179</Pages>
  <Words>73452</Words>
  <Characters>329068</Characters>
  <Application>Microsoft Office Word</Application>
  <DocSecurity>0</DocSecurity>
  <Lines>5876</Lines>
  <Paragraphs>3220</Paragraphs>
  <ScaleCrop>false</ScaleCrop>
  <HeadingPairs>
    <vt:vector size="2" baseType="variant">
      <vt:variant>
        <vt:lpstr>Název</vt:lpstr>
      </vt:variant>
      <vt:variant>
        <vt:i4>1</vt:i4>
      </vt:variant>
    </vt:vector>
  </HeadingPairs>
  <TitlesOfParts>
    <vt:vector size="1" baseType="lpstr">
      <vt:lpstr>[Knihy lékařské]</vt:lpstr>
    </vt:vector>
  </TitlesOfParts>
  <Company>Ústav pro jazyk český AV ČR</Company>
  <LinksUpToDate>false</LinksUpToDate>
  <CharactersWithSpaces>399300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[Knihy lékařské]</dc:title>
  <dc:subject>Moravská zemská knihovna</dc:subject>
  <dc:creator>Černá, Alena M.</dc:creator>
  <cp:keywords/>
  <dc:description>Rkp 156</dc:description>
  <cp:lastModifiedBy>Alena Cerna</cp:lastModifiedBy>
  <cp:revision>29</cp:revision>
  <cp:lastPrinted>2008-06-29T07:48:00Z</cp:lastPrinted>
  <dcterms:created xsi:type="dcterms:W3CDTF">2015-01-30T12:01:00Z</dcterms:created>
  <dcterms:modified xsi:type="dcterms:W3CDTF">2019-09-06T09:50:00Z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slendiFolio">
    <vt:lpwstr>4v</vt:lpwstr>
  </property>
  <property fmtid="{D5CDD505-2E9C-101B-9397-08002B2CF9AE}" pid="3" name="PoslendiVersBasne">
    <vt:lpwstr>1199</vt:lpwstr>
  </property>
  <property fmtid="{D5CDD505-2E9C-101B-9397-08002B2CF9AE}" pid="4" name="htx_posledniExport_1">
    <vt:filetime>2008-07-21T21:14:58Z</vt:filetime>
  </property>
  <property fmtid="{D5CDD505-2E9C-101B-9397-08002B2CF9AE}" pid="5" name="ovj_zpusobVyuziti">
    <vt:i4>3</vt:i4>
  </property>
  <property fmtid="{D5CDD505-2E9C-101B-9397-08002B2CF9AE}" pid="6" name="htx_posledniExport_2">
    <vt:filetime>2008-07-23T10:22:28Z</vt:filetime>
  </property>
  <property fmtid="{D5CDD505-2E9C-101B-9397-08002B2CF9AE}" pid="7" name="htx_id">
    <vt:lpwstr>{DB31F937-74B1-45A9-B976-8672FA1DC8C7}</vt:lpwstr>
  </property>
  <property fmtid="{D5CDD505-2E9C-101B-9397-08002B2CF9AE}" pid="8" name="htx_fazeZpracovani">
    <vt:i4>60</vt:i4>
  </property>
  <property fmtid="{D5CDD505-2E9C-101B-9397-08002B2CF9AE}" pid="9" name="ovj_casoveZarazeni">
    <vt:i4>1500</vt:i4>
  </property>
  <property fmtid="{D5CDD505-2E9C-101B-9397-08002B2CF9AE}" pid="10" name="htx_neexportovat">
    <vt:bool>false</vt:bool>
  </property>
  <property fmtid="{D5CDD505-2E9C-101B-9397-08002B2CF9AE}" pid="11" name="mns_poslendiFolio">
    <vt:lpwstr>150r</vt:lpwstr>
  </property>
</Properties>
</file>